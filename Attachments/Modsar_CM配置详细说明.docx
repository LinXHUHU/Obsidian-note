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Bosch Office Sans" w:eastAsia="SimSun" w:hAnsi="Bosch Office Sans" w:cs="Arial"/>
          <w:color w:val="auto"/>
          <w:sz w:val="22"/>
          <w:szCs w:val="22"/>
          <w:lang w:val="en-GB"/>
        </w:rPr>
        <w:id w:val="4509081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135ED6" w14:textId="00F9E26E" w:rsidR="0059568F" w:rsidRDefault="0059568F">
          <w:pPr>
            <w:pStyle w:val="TOC"/>
          </w:pPr>
          <w:r>
            <w:t>Table of Contents</w:t>
          </w:r>
        </w:p>
        <w:p w14:paraId="2FBDEB77" w14:textId="2182D167" w:rsidR="004358AC" w:rsidRDefault="002A2B1F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53978258" w:history="1">
            <w:r w:rsidR="004358AC" w:rsidRPr="00746944">
              <w:rPr>
                <w:rStyle w:val="ac"/>
                <w:noProof/>
              </w:rPr>
              <w:t>1</w:t>
            </w:r>
            <w:r w:rsidR="004358AC"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="004358AC" w:rsidRPr="00746944">
              <w:rPr>
                <w:rStyle w:val="ac"/>
                <w:noProof/>
              </w:rPr>
              <w:t>Subject matter, objective and purpose</w:t>
            </w:r>
            <w:r w:rsidR="004358AC">
              <w:rPr>
                <w:noProof/>
                <w:webHidden/>
              </w:rPr>
              <w:tab/>
            </w:r>
            <w:r w:rsidR="004358AC">
              <w:rPr>
                <w:noProof/>
                <w:webHidden/>
              </w:rPr>
              <w:fldChar w:fldCharType="begin"/>
            </w:r>
            <w:r w:rsidR="004358AC">
              <w:rPr>
                <w:noProof/>
                <w:webHidden/>
              </w:rPr>
              <w:instrText xml:space="preserve"> PAGEREF _Toc153978258 \h </w:instrText>
            </w:r>
            <w:r w:rsidR="004358AC">
              <w:rPr>
                <w:noProof/>
                <w:webHidden/>
              </w:rPr>
            </w:r>
            <w:r w:rsidR="004358AC">
              <w:rPr>
                <w:noProof/>
                <w:webHidden/>
              </w:rPr>
              <w:fldChar w:fldCharType="separate"/>
            </w:r>
            <w:r w:rsidR="004358AC">
              <w:rPr>
                <w:noProof/>
                <w:webHidden/>
              </w:rPr>
              <w:t>2</w:t>
            </w:r>
            <w:r w:rsidR="004358AC">
              <w:rPr>
                <w:noProof/>
                <w:webHidden/>
              </w:rPr>
              <w:fldChar w:fldCharType="end"/>
            </w:r>
          </w:hyperlink>
        </w:p>
        <w:p w14:paraId="23FEEF6D" w14:textId="769367CC" w:rsidR="004358A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153978259" w:history="1">
            <w:r w:rsidR="004358AC" w:rsidRPr="00746944">
              <w:rPr>
                <w:rStyle w:val="ac"/>
                <w:noProof/>
              </w:rPr>
              <w:t>2</w:t>
            </w:r>
            <w:r w:rsidR="004358AC"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="004358AC" w:rsidRPr="00746944">
              <w:rPr>
                <w:rStyle w:val="ac"/>
                <w:noProof/>
              </w:rPr>
              <w:t>Definitions and abbreviations</w:t>
            </w:r>
            <w:r w:rsidR="004358AC">
              <w:rPr>
                <w:noProof/>
                <w:webHidden/>
              </w:rPr>
              <w:tab/>
            </w:r>
            <w:r w:rsidR="004358AC">
              <w:rPr>
                <w:noProof/>
                <w:webHidden/>
              </w:rPr>
              <w:fldChar w:fldCharType="begin"/>
            </w:r>
            <w:r w:rsidR="004358AC">
              <w:rPr>
                <w:noProof/>
                <w:webHidden/>
              </w:rPr>
              <w:instrText xml:space="preserve"> PAGEREF _Toc153978259 \h </w:instrText>
            </w:r>
            <w:r w:rsidR="004358AC">
              <w:rPr>
                <w:noProof/>
                <w:webHidden/>
              </w:rPr>
            </w:r>
            <w:r w:rsidR="004358AC">
              <w:rPr>
                <w:noProof/>
                <w:webHidden/>
              </w:rPr>
              <w:fldChar w:fldCharType="separate"/>
            </w:r>
            <w:r w:rsidR="004358AC">
              <w:rPr>
                <w:noProof/>
                <w:webHidden/>
              </w:rPr>
              <w:t>2</w:t>
            </w:r>
            <w:r w:rsidR="004358AC">
              <w:rPr>
                <w:noProof/>
                <w:webHidden/>
              </w:rPr>
              <w:fldChar w:fldCharType="end"/>
            </w:r>
          </w:hyperlink>
        </w:p>
        <w:p w14:paraId="0633EF1C" w14:textId="52C03905" w:rsidR="004358A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153978260" w:history="1">
            <w:r w:rsidR="004358AC" w:rsidRPr="00746944">
              <w:rPr>
                <w:rStyle w:val="ac"/>
                <w:noProof/>
                <w:lang w:eastAsia="zh-CN"/>
              </w:rPr>
              <w:t>3</w:t>
            </w:r>
            <w:r w:rsidR="004358AC"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="004358AC" w:rsidRPr="00746944">
              <w:rPr>
                <w:rStyle w:val="ac"/>
                <w:noProof/>
                <w:lang w:eastAsia="zh-CN"/>
              </w:rPr>
              <w:t>Architecture</w:t>
            </w:r>
            <w:r w:rsidR="004358AC">
              <w:rPr>
                <w:noProof/>
                <w:webHidden/>
              </w:rPr>
              <w:tab/>
            </w:r>
            <w:r w:rsidR="004358AC">
              <w:rPr>
                <w:noProof/>
                <w:webHidden/>
              </w:rPr>
              <w:fldChar w:fldCharType="begin"/>
            </w:r>
            <w:r w:rsidR="004358AC">
              <w:rPr>
                <w:noProof/>
                <w:webHidden/>
              </w:rPr>
              <w:instrText xml:space="preserve"> PAGEREF _Toc153978260 \h </w:instrText>
            </w:r>
            <w:r w:rsidR="004358AC">
              <w:rPr>
                <w:noProof/>
                <w:webHidden/>
              </w:rPr>
            </w:r>
            <w:r w:rsidR="004358AC">
              <w:rPr>
                <w:noProof/>
                <w:webHidden/>
              </w:rPr>
              <w:fldChar w:fldCharType="separate"/>
            </w:r>
            <w:r w:rsidR="004358AC">
              <w:rPr>
                <w:noProof/>
                <w:webHidden/>
              </w:rPr>
              <w:t>3</w:t>
            </w:r>
            <w:r w:rsidR="004358AC">
              <w:rPr>
                <w:noProof/>
                <w:webHidden/>
              </w:rPr>
              <w:fldChar w:fldCharType="end"/>
            </w:r>
          </w:hyperlink>
        </w:p>
        <w:p w14:paraId="1168B5BB" w14:textId="6AB14419" w:rsidR="004358A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153978261" w:history="1">
            <w:r w:rsidR="004358AC" w:rsidRPr="00746944">
              <w:rPr>
                <w:rStyle w:val="ac"/>
                <w:noProof/>
              </w:rPr>
              <w:t>4</w:t>
            </w:r>
            <w:r w:rsidR="004358AC"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="004358AC" w:rsidRPr="00746944">
              <w:rPr>
                <w:rStyle w:val="ac"/>
                <w:noProof/>
                <w:lang w:eastAsia="zh-CN"/>
              </w:rPr>
              <w:t>Configuration</w:t>
            </w:r>
            <w:r w:rsidR="004358AC">
              <w:rPr>
                <w:noProof/>
                <w:webHidden/>
              </w:rPr>
              <w:tab/>
            </w:r>
            <w:r w:rsidR="004358AC">
              <w:rPr>
                <w:noProof/>
                <w:webHidden/>
              </w:rPr>
              <w:fldChar w:fldCharType="begin"/>
            </w:r>
            <w:r w:rsidR="004358AC">
              <w:rPr>
                <w:noProof/>
                <w:webHidden/>
              </w:rPr>
              <w:instrText xml:space="preserve"> PAGEREF _Toc153978261 \h </w:instrText>
            </w:r>
            <w:r w:rsidR="004358AC">
              <w:rPr>
                <w:noProof/>
                <w:webHidden/>
              </w:rPr>
            </w:r>
            <w:r w:rsidR="004358AC">
              <w:rPr>
                <w:noProof/>
                <w:webHidden/>
              </w:rPr>
              <w:fldChar w:fldCharType="separate"/>
            </w:r>
            <w:r w:rsidR="004358AC">
              <w:rPr>
                <w:noProof/>
                <w:webHidden/>
              </w:rPr>
              <w:t>4</w:t>
            </w:r>
            <w:r w:rsidR="004358AC">
              <w:rPr>
                <w:noProof/>
                <w:webHidden/>
              </w:rPr>
              <w:fldChar w:fldCharType="end"/>
            </w:r>
          </w:hyperlink>
        </w:p>
        <w:p w14:paraId="79106F04" w14:textId="5F87EBB5" w:rsidR="004358A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153978262" w:history="1">
            <w:r w:rsidR="004358AC" w:rsidRPr="00746944">
              <w:rPr>
                <w:rStyle w:val="ac"/>
                <w:noProof/>
                <w:lang w:eastAsia="zh-CN"/>
              </w:rPr>
              <w:t>4.1</w:t>
            </w:r>
            <w:r w:rsidR="004358AC"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="004358AC" w:rsidRPr="00746944">
              <w:rPr>
                <w:rStyle w:val="ac"/>
                <w:noProof/>
                <w:lang w:eastAsia="zh-CN"/>
              </w:rPr>
              <w:t>MANIFEST.json</w:t>
            </w:r>
            <w:r w:rsidR="004358AC">
              <w:rPr>
                <w:noProof/>
                <w:webHidden/>
              </w:rPr>
              <w:tab/>
            </w:r>
            <w:r w:rsidR="004358AC">
              <w:rPr>
                <w:noProof/>
                <w:webHidden/>
              </w:rPr>
              <w:fldChar w:fldCharType="begin"/>
            </w:r>
            <w:r w:rsidR="004358AC">
              <w:rPr>
                <w:noProof/>
                <w:webHidden/>
              </w:rPr>
              <w:instrText xml:space="preserve"> PAGEREF _Toc153978262 \h </w:instrText>
            </w:r>
            <w:r w:rsidR="004358AC">
              <w:rPr>
                <w:noProof/>
                <w:webHidden/>
              </w:rPr>
            </w:r>
            <w:r w:rsidR="004358AC">
              <w:rPr>
                <w:noProof/>
                <w:webHidden/>
              </w:rPr>
              <w:fldChar w:fldCharType="separate"/>
            </w:r>
            <w:r w:rsidR="004358AC">
              <w:rPr>
                <w:noProof/>
                <w:webHidden/>
              </w:rPr>
              <w:t>4</w:t>
            </w:r>
            <w:r w:rsidR="004358AC">
              <w:rPr>
                <w:noProof/>
                <w:webHidden/>
              </w:rPr>
              <w:fldChar w:fldCharType="end"/>
            </w:r>
          </w:hyperlink>
        </w:p>
        <w:p w14:paraId="067FF37A" w14:textId="23E502C1" w:rsidR="004358A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153978263" w:history="1">
            <w:r w:rsidR="004358AC" w:rsidRPr="00746944">
              <w:rPr>
                <w:rStyle w:val="ac"/>
                <w:noProof/>
                <w:lang w:eastAsia="zh-CN"/>
              </w:rPr>
              <w:t>4.2</w:t>
            </w:r>
            <w:r w:rsidR="004358AC"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="004358AC" w:rsidRPr="00746944">
              <w:rPr>
                <w:rStyle w:val="ac"/>
                <w:noProof/>
                <w:lang w:eastAsia="zh-CN"/>
              </w:rPr>
              <w:t>&lt;key&gt;</w:t>
            </w:r>
            <w:r w:rsidR="004358AC" w:rsidRPr="00746944">
              <w:rPr>
                <w:rStyle w:val="ac"/>
                <w:rFonts w:hint="eastAsia"/>
                <w:noProof/>
                <w:lang w:eastAsia="zh-CN"/>
              </w:rPr>
              <w:t>目录</w:t>
            </w:r>
            <w:r w:rsidR="004358AC">
              <w:rPr>
                <w:noProof/>
                <w:webHidden/>
              </w:rPr>
              <w:tab/>
            </w:r>
            <w:r w:rsidR="004358AC">
              <w:rPr>
                <w:noProof/>
                <w:webHidden/>
              </w:rPr>
              <w:fldChar w:fldCharType="begin"/>
            </w:r>
            <w:r w:rsidR="004358AC">
              <w:rPr>
                <w:noProof/>
                <w:webHidden/>
              </w:rPr>
              <w:instrText xml:space="preserve"> PAGEREF _Toc153978263 \h </w:instrText>
            </w:r>
            <w:r w:rsidR="004358AC">
              <w:rPr>
                <w:noProof/>
                <w:webHidden/>
              </w:rPr>
            </w:r>
            <w:r w:rsidR="004358AC">
              <w:rPr>
                <w:noProof/>
                <w:webHidden/>
              </w:rPr>
              <w:fldChar w:fldCharType="separate"/>
            </w:r>
            <w:r w:rsidR="004358AC">
              <w:rPr>
                <w:noProof/>
                <w:webHidden/>
              </w:rPr>
              <w:t>6</w:t>
            </w:r>
            <w:r w:rsidR="004358AC">
              <w:rPr>
                <w:noProof/>
                <w:webHidden/>
              </w:rPr>
              <w:fldChar w:fldCharType="end"/>
            </w:r>
          </w:hyperlink>
        </w:p>
        <w:p w14:paraId="75AC4F15" w14:textId="1828AB0C" w:rsidR="004358A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153978264" w:history="1">
            <w:r w:rsidR="004358AC" w:rsidRPr="00746944">
              <w:rPr>
                <w:rStyle w:val="ac"/>
                <w:noProof/>
                <w:lang w:eastAsia="zh-CN"/>
              </w:rPr>
              <w:t>4.3</w:t>
            </w:r>
            <w:r w:rsidR="004358AC"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="004358AC" w:rsidRPr="00746944">
              <w:rPr>
                <w:rStyle w:val="ac"/>
                <w:noProof/>
                <w:lang w:eastAsia="zh-CN"/>
              </w:rPr>
              <w:t>network_binding.json</w:t>
            </w:r>
            <w:r w:rsidR="004358AC">
              <w:rPr>
                <w:noProof/>
                <w:webHidden/>
              </w:rPr>
              <w:tab/>
            </w:r>
            <w:r w:rsidR="004358AC">
              <w:rPr>
                <w:noProof/>
                <w:webHidden/>
              </w:rPr>
              <w:fldChar w:fldCharType="begin"/>
            </w:r>
            <w:r w:rsidR="004358AC">
              <w:rPr>
                <w:noProof/>
                <w:webHidden/>
              </w:rPr>
              <w:instrText xml:space="preserve"> PAGEREF _Toc153978264 \h </w:instrText>
            </w:r>
            <w:r w:rsidR="004358AC">
              <w:rPr>
                <w:noProof/>
                <w:webHidden/>
              </w:rPr>
            </w:r>
            <w:r w:rsidR="004358AC">
              <w:rPr>
                <w:noProof/>
                <w:webHidden/>
              </w:rPr>
              <w:fldChar w:fldCharType="separate"/>
            </w:r>
            <w:r w:rsidR="004358AC">
              <w:rPr>
                <w:noProof/>
                <w:webHidden/>
              </w:rPr>
              <w:t>7</w:t>
            </w:r>
            <w:r w:rsidR="004358AC">
              <w:rPr>
                <w:noProof/>
                <w:webHidden/>
              </w:rPr>
              <w:fldChar w:fldCharType="end"/>
            </w:r>
          </w:hyperlink>
        </w:p>
        <w:p w14:paraId="6E62C892" w14:textId="5EA99E0F" w:rsidR="004358A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153978265" w:history="1">
            <w:r w:rsidR="004358AC" w:rsidRPr="00746944">
              <w:rPr>
                <w:rStyle w:val="ac"/>
                <w:noProof/>
                <w:lang w:eastAsia="zh-CN"/>
              </w:rPr>
              <w:t>4.4</w:t>
            </w:r>
            <w:r w:rsidR="004358AC"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="004358AC" w:rsidRPr="00746944">
              <w:rPr>
                <w:rStyle w:val="ac"/>
                <w:noProof/>
                <w:lang w:eastAsia="zh-CN"/>
              </w:rPr>
              <w:t>vsomeip_cm.json</w:t>
            </w:r>
            <w:r w:rsidR="004358AC">
              <w:rPr>
                <w:noProof/>
                <w:webHidden/>
              </w:rPr>
              <w:tab/>
            </w:r>
            <w:r w:rsidR="004358AC">
              <w:rPr>
                <w:noProof/>
                <w:webHidden/>
              </w:rPr>
              <w:fldChar w:fldCharType="begin"/>
            </w:r>
            <w:r w:rsidR="004358AC">
              <w:rPr>
                <w:noProof/>
                <w:webHidden/>
              </w:rPr>
              <w:instrText xml:space="preserve"> PAGEREF _Toc153978265 \h </w:instrText>
            </w:r>
            <w:r w:rsidR="004358AC">
              <w:rPr>
                <w:noProof/>
                <w:webHidden/>
              </w:rPr>
            </w:r>
            <w:r w:rsidR="004358AC">
              <w:rPr>
                <w:noProof/>
                <w:webHidden/>
              </w:rPr>
              <w:fldChar w:fldCharType="separate"/>
            </w:r>
            <w:r w:rsidR="004358AC">
              <w:rPr>
                <w:noProof/>
                <w:webHidden/>
              </w:rPr>
              <w:t>8</w:t>
            </w:r>
            <w:r w:rsidR="004358AC">
              <w:rPr>
                <w:noProof/>
                <w:webHidden/>
              </w:rPr>
              <w:fldChar w:fldCharType="end"/>
            </w:r>
          </w:hyperlink>
        </w:p>
        <w:p w14:paraId="5EB57143" w14:textId="0D726B98" w:rsidR="004358A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153978266" w:history="1">
            <w:r w:rsidR="004358AC" w:rsidRPr="00746944">
              <w:rPr>
                <w:rStyle w:val="ac"/>
                <w:noProof/>
                <w:lang w:eastAsia="zh-CN"/>
              </w:rPr>
              <w:t>4.5</w:t>
            </w:r>
            <w:r w:rsidR="004358AC"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="004358AC" w:rsidRPr="00746944">
              <w:rPr>
                <w:rStyle w:val="ac"/>
                <w:noProof/>
                <w:lang w:eastAsia="zh-CN"/>
              </w:rPr>
              <w:t>dds.json</w:t>
            </w:r>
            <w:r w:rsidR="004358AC">
              <w:rPr>
                <w:noProof/>
                <w:webHidden/>
              </w:rPr>
              <w:tab/>
            </w:r>
            <w:r w:rsidR="004358AC">
              <w:rPr>
                <w:noProof/>
                <w:webHidden/>
              </w:rPr>
              <w:fldChar w:fldCharType="begin"/>
            </w:r>
            <w:r w:rsidR="004358AC">
              <w:rPr>
                <w:noProof/>
                <w:webHidden/>
              </w:rPr>
              <w:instrText xml:space="preserve"> PAGEREF _Toc153978266 \h </w:instrText>
            </w:r>
            <w:r w:rsidR="004358AC">
              <w:rPr>
                <w:noProof/>
                <w:webHidden/>
              </w:rPr>
            </w:r>
            <w:r w:rsidR="004358AC">
              <w:rPr>
                <w:noProof/>
                <w:webHidden/>
              </w:rPr>
              <w:fldChar w:fldCharType="separate"/>
            </w:r>
            <w:r w:rsidR="004358AC">
              <w:rPr>
                <w:noProof/>
                <w:webHidden/>
              </w:rPr>
              <w:t>15</w:t>
            </w:r>
            <w:r w:rsidR="004358AC">
              <w:rPr>
                <w:noProof/>
                <w:webHidden/>
              </w:rPr>
              <w:fldChar w:fldCharType="end"/>
            </w:r>
          </w:hyperlink>
        </w:p>
        <w:p w14:paraId="71C70AA7" w14:textId="7E17F8C5" w:rsidR="004358A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153978267" w:history="1">
            <w:r w:rsidR="004358AC" w:rsidRPr="00746944">
              <w:rPr>
                <w:rStyle w:val="ac"/>
                <w:noProof/>
                <w:lang w:eastAsia="zh-CN"/>
              </w:rPr>
              <w:t>4.6</w:t>
            </w:r>
            <w:r w:rsidR="004358AC"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="004358AC" w:rsidRPr="00746944">
              <w:rPr>
                <w:rStyle w:val="ac"/>
                <w:noProof/>
                <w:lang w:eastAsia="zh-CN"/>
              </w:rPr>
              <w:t>e2e.json</w:t>
            </w:r>
            <w:r w:rsidR="004358AC">
              <w:rPr>
                <w:noProof/>
                <w:webHidden/>
              </w:rPr>
              <w:tab/>
            </w:r>
            <w:r w:rsidR="004358AC">
              <w:rPr>
                <w:noProof/>
                <w:webHidden/>
              </w:rPr>
              <w:fldChar w:fldCharType="begin"/>
            </w:r>
            <w:r w:rsidR="004358AC">
              <w:rPr>
                <w:noProof/>
                <w:webHidden/>
              </w:rPr>
              <w:instrText xml:space="preserve"> PAGEREF _Toc153978267 \h </w:instrText>
            </w:r>
            <w:r w:rsidR="004358AC">
              <w:rPr>
                <w:noProof/>
                <w:webHidden/>
              </w:rPr>
            </w:r>
            <w:r w:rsidR="004358AC">
              <w:rPr>
                <w:noProof/>
                <w:webHidden/>
              </w:rPr>
              <w:fldChar w:fldCharType="separate"/>
            </w:r>
            <w:r w:rsidR="004358AC">
              <w:rPr>
                <w:noProof/>
                <w:webHidden/>
              </w:rPr>
              <w:t>22</w:t>
            </w:r>
            <w:r w:rsidR="004358AC">
              <w:rPr>
                <w:noProof/>
                <w:webHidden/>
              </w:rPr>
              <w:fldChar w:fldCharType="end"/>
            </w:r>
          </w:hyperlink>
        </w:p>
        <w:p w14:paraId="7BF09769" w14:textId="3A53E8FB" w:rsidR="004358A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153978268" w:history="1">
            <w:r w:rsidR="004358AC" w:rsidRPr="00746944">
              <w:rPr>
                <w:rStyle w:val="ac"/>
                <w:noProof/>
                <w:lang w:eastAsia="zh-CN"/>
              </w:rPr>
              <w:t>4.7</w:t>
            </w:r>
            <w:r w:rsidR="004358AC"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="004358AC" w:rsidRPr="00746944">
              <w:rPr>
                <w:rStyle w:val="ac"/>
                <w:noProof/>
                <w:lang w:eastAsia="zh-CN"/>
              </w:rPr>
              <w:t>qos.xml</w:t>
            </w:r>
            <w:r w:rsidR="004358AC">
              <w:rPr>
                <w:noProof/>
                <w:webHidden/>
              </w:rPr>
              <w:tab/>
            </w:r>
            <w:r w:rsidR="004358AC">
              <w:rPr>
                <w:noProof/>
                <w:webHidden/>
              </w:rPr>
              <w:fldChar w:fldCharType="begin"/>
            </w:r>
            <w:r w:rsidR="004358AC">
              <w:rPr>
                <w:noProof/>
                <w:webHidden/>
              </w:rPr>
              <w:instrText xml:space="preserve"> PAGEREF _Toc153978268 \h </w:instrText>
            </w:r>
            <w:r w:rsidR="004358AC">
              <w:rPr>
                <w:noProof/>
                <w:webHidden/>
              </w:rPr>
            </w:r>
            <w:r w:rsidR="004358AC">
              <w:rPr>
                <w:noProof/>
                <w:webHidden/>
              </w:rPr>
              <w:fldChar w:fldCharType="separate"/>
            </w:r>
            <w:r w:rsidR="004358AC">
              <w:rPr>
                <w:noProof/>
                <w:webHidden/>
              </w:rPr>
              <w:t>23</w:t>
            </w:r>
            <w:r w:rsidR="004358AC">
              <w:rPr>
                <w:noProof/>
                <w:webHidden/>
              </w:rPr>
              <w:fldChar w:fldCharType="end"/>
            </w:r>
          </w:hyperlink>
        </w:p>
        <w:p w14:paraId="57ED82F7" w14:textId="3F348370" w:rsidR="004358A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153978269" w:history="1">
            <w:r w:rsidR="004358AC" w:rsidRPr="00746944">
              <w:rPr>
                <w:rStyle w:val="ac"/>
                <w:noProof/>
                <w:lang w:eastAsia="zh-CN"/>
              </w:rPr>
              <w:t>4.8</w:t>
            </w:r>
            <w:r w:rsidR="004358AC"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="004358AC" w:rsidRPr="00746944">
              <w:rPr>
                <w:rStyle w:val="ac"/>
                <w:noProof/>
                <w:lang w:eastAsia="zh-CN"/>
              </w:rPr>
              <w:t>vsomeip.json</w:t>
            </w:r>
            <w:r w:rsidR="004358AC">
              <w:rPr>
                <w:noProof/>
                <w:webHidden/>
              </w:rPr>
              <w:tab/>
            </w:r>
            <w:r w:rsidR="004358AC">
              <w:rPr>
                <w:noProof/>
                <w:webHidden/>
              </w:rPr>
              <w:fldChar w:fldCharType="begin"/>
            </w:r>
            <w:r w:rsidR="004358AC">
              <w:rPr>
                <w:noProof/>
                <w:webHidden/>
              </w:rPr>
              <w:instrText xml:space="preserve"> PAGEREF _Toc153978269 \h </w:instrText>
            </w:r>
            <w:r w:rsidR="004358AC">
              <w:rPr>
                <w:noProof/>
                <w:webHidden/>
              </w:rPr>
            </w:r>
            <w:r w:rsidR="004358AC">
              <w:rPr>
                <w:noProof/>
                <w:webHidden/>
              </w:rPr>
              <w:fldChar w:fldCharType="separate"/>
            </w:r>
            <w:r w:rsidR="004358AC">
              <w:rPr>
                <w:noProof/>
                <w:webHidden/>
              </w:rPr>
              <w:t>35</w:t>
            </w:r>
            <w:r w:rsidR="004358AC">
              <w:rPr>
                <w:noProof/>
                <w:webHidden/>
              </w:rPr>
              <w:fldChar w:fldCharType="end"/>
            </w:r>
          </w:hyperlink>
        </w:p>
        <w:p w14:paraId="4DC62641" w14:textId="51C5961D" w:rsidR="004358A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153978270" w:history="1">
            <w:r w:rsidR="004358AC" w:rsidRPr="00746944">
              <w:rPr>
                <w:rStyle w:val="ac"/>
                <w:noProof/>
                <w:lang w:eastAsia="zh-CN"/>
              </w:rPr>
              <w:t>4.9</w:t>
            </w:r>
            <w:r w:rsidR="004358AC"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="004358AC" w:rsidRPr="00746944">
              <w:rPr>
                <w:rStyle w:val="ac"/>
                <w:noProof/>
                <w:lang w:eastAsia="zh-CN"/>
              </w:rPr>
              <w:t>dds.xml</w:t>
            </w:r>
            <w:r w:rsidR="004358AC">
              <w:rPr>
                <w:noProof/>
                <w:webHidden/>
              </w:rPr>
              <w:tab/>
            </w:r>
            <w:r w:rsidR="004358AC">
              <w:rPr>
                <w:noProof/>
                <w:webHidden/>
              </w:rPr>
              <w:fldChar w:fldCharType="begin"/>
            </w:r>
            <w:r w:rsidR="004358AC">
              <w:rPr>
                <w:noProof/>
                <w:webHidden/>
              </w:rPr>
              <w:instrText xml:space="preserve"> PAGEREF _Toc153978270 \h </w:instrText>
            </w:r>
            <w:r w:rsidR="004358AC">
              <w:rPr>
                <w:noProof/>
                <w:webHidden/>
              </w:rPr>
            </w:r>
            <w:r w:rsidR="004358AC">
              <w:rPr>
                <w:noProof/>
                <w:webHidden/>
              </w:rPr>
              <w:fldChar w:fldCharType="separate"/>
            </w:r>
            <w:r w:rsidR="004358AC">
              <w:rPr>
                <w:noProof/>
                <w:webHidden/>
              </w:rPr>
              <w:t>36</w:t>
            </w:r>
            <w:r w:rsidR="004358AC">
              <w:rPr>
                <w:noProof/>
                <w:webHidden/>
              </w:rPr>
              <w:fldChar w:fldCharType="end"/>
            </w:r>
          </w:hyperlink>
        </w:p>
        <w:p w14:paraId="45B6745D" w14:textId="0771C559" w:rsidR="004358A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153978271" w:history="1">
            <w:r w:rsidR="004358AC" w:rsidRPr="00746944">
              <w:rPr>
                <w:rStyle w:val="ac"/>
                <w:noProof/>
                <w:lang w:eastAsia="zh-CN"/>
              </w:rPr>
              <w:t>4.10</w:t>
            </w:r>
            <w:r w:rsidR="004358AC"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="004358AC" w:rsidRPr="00746944">
              <w:rPr>
                <w:rStyle w:val="ac"/>
                <w:noProof/>
                <w:lang w:eastAsia="zh-CN"/>
              </w:rPr>
              <w:t>json_basic</w:t>
            </w:r>
            <w:r w:rsidR="004358AC">
              <w:rPr>
                <w:noProof/>
                <w:webHidden/>
              </w:rPr>
              <w:tab/>
            </w:r>
            <w:r w:rsidR="004358AC">
              <w:rPr>
                <w:noProof/>
                <w:webHidden/>
              </w:rPr>
              <w:fldChar w:fldCharType="begin"/>
            </w:r>
            <w:r w:rsidR="004358AC">
              <w:rPr>
                <w:noProof/>
                <w:webHidden/>
              </w:rPr>
              <w:instrText xml:space="preserve"> PAGEREF _Toc153978271 \h </w:instrText>
            </w:r>
            <w:r w:rsidR="004358AC">
              <w:rPr>
                <w:noProof/>
                <w:webHidden/>
              </w:rPr>
            </w:r>
            <w:r w:rsidR="004358AC">
              <w:rPr>
                <w:noProof/>
                <w:webHidden/>
              </w:rPr>
              <w:fldChar w:fldCharType="separate"/>
            </w:r>
            <w:r w:rsidR="004358AC">
              <w:rPr>
                <w:noProof/>
                <w:webHidden/>
              </w:rPr>
              <w:t>38</w:t>
            </w:r>
            <w:r w:rsidR="004358AC">
              <w:rPr>
                <w:noProof/>
                <w:webHidden/>
              </w:rPr>
              <w:fldChar w:fldCharType="end"/>
            </w:r>
          </w:hyperlink>
        </w:p>
        <w:p w14:paraId="039AEB15" w14:textId="38F98AB5" w:rsidR="004358AC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153978272" w:history="1">
            <w:r w:rsidR="004358AC" w:rsidRPr="00746944">
              <w:rPr>
                <w:rStyle w:val="ac"/>
                <w:noProof/>
                <w:lang w:eastAsia="zh-CN"/>
              </w:rPr>
              <w:t>4.11</w:t>
            </w:r>
            <w:r w:rsidR="004358AC"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="004358AC" w:rsidRPr="00746944">
              <w:rPr>
                <w:rStyle w:val="ac"/>
                <w:noProof/>
                <w:lang w:eastAsia="zh-CN"/>
              </w:rPr>
              <w:t>xml_basic</w:t>
            </w:r>
            <w:r w:rsidR="004358AC">
              <w:rPr>
                <w:noProof/>
                <w:webHidden/>
              </w:rPr>
              <w:tab/>
            </w:r>
            <w:r w:rsidR="004358AC">
              <w:rPr>
                <w:noProof/>
                <w:webHidden/>
              </w:rPr>
              <w:fldChar w:fldCharType="begin"/>
            </w:r>
            <w:r w:rsidR="004358AC">
              <w:rPr>
                <w:noProof/>
                <w:webHidden/>
              </w:rPr>
              <w:instrText xml:space="preserve"> PAGEREF _Toc153978272 \h </w:instrText>
            </w:r>
            <w:r w:rsidR="004358AC">
              <w:rPr>
                <w:noProof/>
                <w:webHidden/>
              </w:rPr>
            </w:r>
            <w:r w:rsidR="004358AC">
              <w:rPr>
                <w:noProof/>
                <w:webHidden/>
              </w:rPr>
              <w:fldChar w:fldCharType="separate"/>
            </w:r>
            <w:r w:rsidR="004358AC">
              <w:rPr>
                <w:noProof/>
                <w:webHidden/>
              </w:rPr>
              <w:t>41</w:t>
            </w:r>
            <w:r w:rsidR="004358AC">
              <w:rPr>
                <w:noProof/>
                <w:webHidden/>
              </w:rPr>
              <w:fldChar w:fldCharType="end"/>
            </w:r>
          </w:hyperlink>
        </w:p>
        <w:p w14:paraId="69392931" w14:textId="1F0BF9BB" w:rsidR="004358A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zh-CN"/>
            </w:rPr>
          </w:pPr>
          <w:hyperlink w:anchor="_Toc153978273" w:history="1">
            <w:r w:rsidR="004358AC" w:rsidRPr="00746944">
              <w:rPr>
                <w:rStyle w:val="ac"/>
                <w:noProof/>
              </w:rPr>
              <w:t>5</w:t>
            </w:r>
            <w:r w:rsidR="004358AC">
              <w:rPr>
                <w:rFonts w:asciiTheme="minorHAnsi" w:eastAsiaTheme="minorEastAsia" w:hAnsiTheme="minorHAnsi" w:cstheme="minorBidi"/>
                <w:noProof/>
                <w:lang w:val="en-US" w:eastAsia="zh-CN"/>
              </w:rPr>
              <w:tab/>
            </w:r>
            <w:r w:rsidR="004358AC" w:rsidRPr="00746944">
              <w:rPr>
                <w:rStyle w:val="ac"/>
                <w:noProof/>
              </w:rPr>
              <w:t>CN/ESC-EPA2</w:t>
            </w:r>
            <w:r w:rsidR="004358AC">
              <w:rPr>
                <w:noProof/>
                <w:webHidden/>
              </w:rPr>
              <w:tab/>
            </w:r>
            <w:r w:rsidR="004358AC">
              <w:rPr>
                <w:noProof/>
                <w:webHidden/>
              </w:rPr>
              <w:fldChar w:fldCharType="begin"/>
            </w:r>
            <w:r w:rsidR="004358AC">
              <w:rPr>
                <w:noProof/>
                <w:webHidden/>
              </w:rPr>
              <w:instrText xml:space="preserve"> PAGEREF _Toc153978273 \h </w:instrText>
            </w:r>
            <w:r w:rsidR="004358AC">
              <w:rPr>
                <w:noProof/>
                <w:webHidden/>
              </w:rPr>
            </w:r>
            <w:r w:rsidR="004358AC">
              <w:rPr>
                <w:noProof/>
                <w:webHidden/>
              </w:rPr>
              <w:fldChar w:fldCharType="separate"/>
            </w:r>
            <w:r w:rsidR="004358AC">
              <w:rPr>
                <w:noProof/>
                <w:webHidden/>
              </w:rPr>
              <w:t>42</w:t>
            </w:r>
            <w:r w:rsidR="004358AC">
              <w:rPr>
                <w:noProof/>
                <w:webHidden/>
              </w:rPr>
              <w:fldChar w:fldCharType="end"/>
            </w:r>
          </w:hyperlink>
        </w:p>
        <w:p w14:paraId="7C2A1DF1" w14:textId="50EE2F37" w:rsidR="0059568F" w:rsidRDefault="002A2B1F">
          <w:r>
            <w:fldChar w:fldCharType="end"/>
          </w:r>
        </w:p>
      </w:sdtContent>
    </w:sdt>
    <w:p w14:paraId="1542C9A1" w14:textId="4E4FFA10" w:rsidR="00C74787" w:rsidRDefault="00C74787">
      <w:pPr>
        <w:rPr>
          <w:lang w:eastAsia="en-US"/>
        </w:rPr>
      </w:pPr>
    </w:p>
    <w:p w14:paraId="3E3DF06B" w14:textId="3B02252E" w:rsidR="00C74787" w:rsidRDefault="00000000">
      <w:pPr>
        <w:rPr>
          <w:lang w:eastAsia="en-US"/>
        </w:rPr>
      </w:pPr>
      <w:r>
        <w:rPr>
          <w:lang w:eastAsia="en-US"/>
        </w:rPr>
        <w:br w:type="page"/>
      </w:r>
      <w:bookmarkStart w:id="0" w:name="_Toc522525207"/>
    </w:p>
    <w:p w14:paraId="693D04EC" w14:textId="68ECB074" w:rsidR="00C74787" w:rsidRDefault="00000000">
      <w:pPr>
        <w:pStyle w:val="1"/>
        <w:rPr>
          <w:noProof/>
          <w:lang w:val="en-GB"/>
        </w:rPr>
      </w:pPr>
      <w:bookmarkStart w:id="1" w:name="_Toc153550257"/>
      <w:bookmarkStart w:id="2" w:name="_Toc153802367"/>
      <w:bookmarkStart w:id="3" w:name="_Toc153802436"/>
      <w:bookmarkStart w:id="4" w:name="_Toc153978258"/>
      <w:bookmarkStart w:id="5" w:name="_Ref153983139"/>
      <w:r>
        <w:rPr>
          <w:noProof/>
          <w:lang w:val="en-GB"/>
        </w:rPr>
        <w:lastRenderedPageBreak/>
        <w:t>Subject matter, objective and purpose</w:t>
      </w:r>
      <w:bookmarkEnd w:id="0"/>
      <w:bookmarkEnd w:id="1"/>
      <w:bookmarkEnd w:id="2"/>
      <w:bookmarkEnd w:id="3"/>
      <w:bookmarkEnd w:id="4"/>
      <w:bookmarkEnd w:id="5"/>
    </w:p>
    <w:p w14:paraId="64F2B995" w14:textId="4EAB4E4A" w:rsidR="00C74787" w:rsidRDefault="00997BE5" w:rsidP="007D1F0D">
      <w:pPr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描述Modsar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CM模块相关配置文件的配置文件、字段说明，用于作为开发Modsar</w:t>
      </w:r>
      <w:r>
        <w:rPr>
          <w:rFonts w:ascii="SimSun" w:hAnsi="SimSun" w:cs="SimSun"/>
          <w:lang w:eastAsia="zh-CN"/>
        </w:rPr>
        <w:t xml:space="preserve"> </w:t>
      </w:r>
      <w:r>
        <w:rPr>
          <w:rFonts w:ascii="SimSun" w:hAnsi="SimSun" w:cs="SimSun" w:hint="eastAsia"/>
          <w:lang w:eastAsia="zh-CN"/>
        </w:rPr>
        <w:t>CM模块，以及工具链开发的参照。</w:t>
      </w:r>
    </w:p>
    <w:p w14:paraId="1CE73AF6" w14:textId="77777777" w:rsidR="00CB3B62" w:rsidRDefault="00CB3B62" w:rsidP="007D1F0D">
      <w:pPr>
        <w:rPr>
          <w:lang w:eastAsia="zh-CN"/>
        </w:rPr>
      </w:pPr>
    </w:p>
    <w:p w14:paraId="4EC67FE4" w14:textId="3199C750" w:rsidR="00C74787" w:rsidRDefault="00000000">
      <w:pPr>
        <w:pStyle w:val="1"/>
        <w:rPr>
          <w:noProof/>
          <w:lang w:val="en-GB"/>
        </w:rPr>
      </w:pPr>
      <w:bookmarkStart w:id="6" w:name="_Toc522525209"/>
      <w:bookmarkStart w:id="7" w:name="_Toc153802368"/>
      <w:bookmarkStart w:id="8" w:name="_Toc153802437"/>
      <w:bookmarkStart w:id="9" w:name="_Toc153978259"/>
      <w:r>
        <w:rPr>
          <w:noProof/>
          <w:lang w:val="en-GB"/>
        </w:rPr>
        <w:t>Definitions and abbreviations</w:t>
      </w:r>
      <w:bookmarkEnd w:id="6"/>
      <w:bookmarkEnd w:id="7"/>
      <w:bookmarkEnd w:id="8"/>
      <w:bookmarkEnd w:id="9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7684"/>
      </w:tblGrid>
      <w:tr w:rsidR="005D393B" w:rsidRPr="006915EC" w14:paraId="0C572184" w14:textId="77777777" w:rsidTr="006A4DF8">
        <w:tc>
          <w:tcPr>
            <w:tcW w:w="1615" w:type="dxa"/>
            <w:noWrap/>
          </w:tcPr>
          <w:p w14:paraId="3DF63DEA" w14:textId="77777777" w:rsidR="005D393B" w:rsidRPr="006915EC" w:rsidRDefault="005D393B" w:rsidP="006A4DF8">
            <w:pPr>
              <w:keepNext/>
              <w:keepLines/>
              <w:rPr>
                <w:b/>
                <w:noProof/>
                <w:color w:val="000000" w:themeColor="text1"/>
              </w:rPr>
            </w:pPr>
            <w:r w:rsidRPr="006915EC">
              <w:rPr>
                <w:b/>
                <w:noProof/>
                <w:color w:val="000000" w:themeColor="text1"/>
                <w:lang w:eastAsia="en-US"/>
              </w:rPr>
              <w:t>abbreviation</w:t>
            </w:r>
          </w:p>
        </w:tc>
        <w:tc>
          <w:tcPr>
            <w:tcW w:w="7684" w:type="dxa"/>
            <w:noWrap/>
          </w:tcPr>
          <w:p w14:paraId="2AB21187" w14:textId="77777777" w:rsidR="005D393B" w:rsidRPr="006915EC" w:rsidRDefault="005D393B" w:rsidP="006A4DF8">
            <w:pPr>
              <w:keepNext/>
              <w:keepLines/>
              <w:rPr>
                <w:b/>
                <w:noProof/>
                <w:color w:val="000000" w:themeColor="text1"/>
                <w:lang w:eastAsia="en-US"/>
              </w:rPr>
            </w:pPr>
            <w:r w:rsidRPr="006915EC">
              <w:rPr>
                <w:b/>
                <w:noProof/>
                <w:color w:val="000000" w:themeColor="text1"/>
                <w:lang w:eastAsia="en-US"/>
              </w:rPr>
              <w:t>Description of amendment</w:t>
            </w:r>
          </w:p>
        </w:tc>
      </w:tr>
      <w:tr w:rsidR="005D393B" w:rsidRPr="006915EC" w14:paraId="13D8BD6C" w14:textId="77777777" w:rsidTr="006A4DF8">
        <w:tc>
          <w:tcPr>
            <w:tcW w:w="1615" w:type="dxa"/>
            <w:noWrap/>
          </w:tcPr>
          <w:p w14:paraId="05AD84A5" w14:textId="77777777" w:rsidR="005D393B" w:rsidRPr="006915EC" w:rsidRDefault="005D393B" w:rsidP="006A4DF8">
            <w:pPr>
              <w:keepNext/>
              <w:rPr>
                <w:noProof/>
                <w:color w:val="000000" w:themeColor="text1"/>
              </w:rPr>
            </w:pPr>
            <w:r w:rsidRPr="006915EC">
              <w:rPr>
                <w:noProof/>
                <w:color w:val="000000" w:themeColor="text1"/>
              </w:rPr>
              <w:t>attr</w:t>
            </w:r>
          </w:p>
        </w:tc>
        <w:tc>
          <w:tcPr>
            <w:tcW w:w="7684" w:type="dxa"/>
            <w:noWrap/>
          </w:tcPr>
          <w:p w14:paraId="6CC6708D" w14:textId="77777777" w:rsidR="005D393B" w:rsidRPr="006915EC" w:rsidRDefault="005D393B" w:rsidP="006A4DF8">
            <w:pPr>
              <w:keepNext/>
              <w:keepLines/>
              <w:rPr>
                <w:noProof/>
                <w:color w:val="000000" w:themeColor="text1"/>
                <w:lang w:eastAsia="en-US"/>
              </w:rPr>
            </w:pPr>
            <w:r w:rsidRPr="006915EC">
              <w:rPr>
                <w:rFonts w:hint="eastAsia"/>
                <w:noProof/>
                <w:color w:val="000000" w:themeColor="text1"/>
                <w:lang w:eastAsia="zh-CN"/>
              </w:rPr>
              <w:t>属性</w:t>
            </w:r>
          </w:p>
        </w:tc>
      </w:tr>
      <w:tr w:rsidR="005D393B" w:rsidRPr="006915EC" w14:paraId="6545D4BD" w14:textId="77777777" w:rsidTr="006A4DF8">
        <w:tc>
          <w:tcPr>
            <w:tcW w:w="1615" w:type="dxa"/>
            <w:noWrap/>
          </w:tcPr>
          <w:p w14:paraId="7CE796CC" w14:textId="77777777" w:rsidR="005D393B" w:rsidRPr="006915EC" w:rsidRDefault="005D393B" w:rsidP="006A4DF8">
            <w:pPr>
              <w:keepNext/>
              <w:rPr>
                <w:noProof/>
                <w:color w:val="000000" w:themeColor="text1"/>
              </w:rPr>
            </w:pPr>
            <w:r w:rsidRPr="006915EC">
              <w:rPr>
                <w:rFonts w:hint="eastAsia"/>
                <w:noProof/>
                <w:color w:val="000000" w:themeColor="text1"/>
                <w:lang w:eastAsia="zh-CN"/>
              </w:rPr>
              <w:t>aggr</w:t>
            </w:r>
          </w:p>
        </w:tc>
        <w:tc>
          <w:tcPr>
            <w:tcW w:w="7684" w:type="dxa"/>
            <w:noWrap/>
          </w:tcPr>
          <w:p w14:paraId="5B9103A6" w14:textId="77777777" w:rsidR="005D393B" w:rsidRPr="006915EC" w:rsidRDefault="005D393B" w:rsidP="006A4DF8">
            <w:pPr>
              <w:keepNext/>
              <w:keepLines/>
              <w:rPr>
                <w:noProof/>
                <w:color w:val="000000" w:themeColor="text1"/>
                <w:lang w:eastAsia="zh-CN"/>
              </w:rPr>
            </w:pPr>
            <w:r w:rsidRPr="006915EC">
              <w:rPr>
                <w:rFonts w:hint="eastAsia"/>
                <w:noProof/>
                <w:color w:val="000000" w:themeColor="text1"/>
                <w:lang w:eastAsia="zh-CN"/>
              </w:rPr>
              <w:t>数组、集合</w:t>
            </w:r>
          </w:p>
        </w:tc>
      </w:tr>
      <w:tr w:rsidR="005D393B" w:rsidRPr="006915EC" w14:paraId="17BD430F" w14:textId="77777777" w:rsidTr="006A4DF8">
        <w:tc>
          <w:tcPr>
            <w:tcW w:w="1615" w:type="dxa"/>
            <w:noWrap/>
          </w:tcPr>
          <w:p w14:paraId="42FF43E8" w14:textId="77777777" w:rsidR="005D393B" w:rsidRPr="006915EC" w:rsidRDefault="005D393B" w:rsidP="006A4DF8">
            <w:pPr>
              <w:keepNext/>
              <w:rPr>
                <w:noProof/>
                <w:color w:val="000000" w:themeColor="text1"/>
                <w:lang w:eastAsia="zh-CN"/>
              </w:rPr>
            </w:pPr>
            <w:r w:rsidRPr="006915EC">
              <w:rPr>
                <w:rFonts w:hint="eastAsia"/>
                <w:noProof/>
                <w:color w:val="000000" w:themeColor="text1"/>
                <w:lang w:eastAsia="zh-CN"/>
              </w:rPr>
              <w:t>ref</w:t>
            </w:r>
          </w:p>
        </w:tc>
        <w:tc>
          <w:tcPr>
            <w:tcW w:w="7684" w:type="dxa"/>
            <w:noWrap/>
          </w:tcPr>
          <w:p w14:paraId="55DCEEAD" w14:textId="77777777" w:rsidR="005D393B" w:rsidRPr="006915EC" w:rsidRDefault="005D393B" w:rsidP="006A4DF8">
            <w:pPr>
              <w:keepNext/>
              <w:keepLines/>
              <w:rPr>
                <w:noProof/>
                <w:color w:val="000000" w:themeColor="text1"/>
                <w:lang w:eastAsia="zh-CN"/>
              </w:rPr>
            </w:pPr>
            <w:r w:rsidRPr="006915EC">
              <w:rPr>
                <w:rFonts w:hint="eastAsia"/>
                <w:noProof/>
                <w:color w:val="000000" w:themeColor="text1"/>
                <w:lang w:eastAsia="zh-CN"/>
              </w:rPr>
              <w:t>引用</w:t>
            </w:r>
          </w:p>
        </w:tc>
      </w:tr>
      <w:tr w:rsidR="005D393B" w:rsidRPr="006915EC" w14:paraId="01AF8C47" w14:textId="77777777" w:rsidTr="006A4DF8">
        <w:tc>
          <w:tcPr>
            <w:tcW w:w="1615" w:type="dxa"/>
            <w:noWrap/>
          </w:tcPr>
          <w:p w14:paraId="52C2529E" w14:textId="77777777" w:rsidR="005D393B" w:rsidRPr="006915EC" w:rsidRDefault="005D393B" w:rsidP="006A4DF8">
            <w:pPr>
              <w:keepNext/>
              <w:rPr>
                <w:noProof/>
                <w:color w:val="000000" w:themeColor="text1"/>
                <w:lang w:eastAsia="zh-CN"/>
              </w:rPr>
            </w:pPr>
            <w:r w:rsidRPr="006915EC">
              <w:rPr>
                <w:rFonts w:hint="eastAsia"/>
                <w:noProof/>
                <w:color w:val="000000" w:themeColor="text1"/>
                <w:lang w:eastAsia="zh-CN"/>
              </w:rPr>
              <w:t>iattr</w:t>
            </w:r>
          </w:p>
        </w:tc>
        <w:tc>
          <w:tcPr>
            <w:tcW w:w="7684" w:type="dxa"/>
            <w:noWrap/>
          </w:tcPr>
          <w:p w14:paraId="03E84BC6" w14:textId="77777777" w:rsidR="005D393B" w:rsidRPr="006915EC" w:rsidRDefault="005D393B" w:rsidP="006A4DF8">
            <w:pPr>
              <w:keepNext/>
              <w:keepLines/>
              <w:rPr>
                <w:noProof/>
                <w:color w:val="000000" w:themeColor="text1"/>
                <w:lang w:eastAsia="zh-CN"/>
              </w:rPr>
            </w:pPr>
            <w:r w:rsidRPr="006915EC">
              <w:rPr>
                <w:rFonts w:hint="eastAsia"/>
                <w:noProof/>
                <w:color w:val="000000" w:themeColor="text1"/>
                <w:lang w:eastAsia="zh-CN"/>
              </w:rPr>
              <w:t>接口属性（基类）</w:t>
            </w:r>
          </w:p>
        </w:tc>
      </w:tr>
      <w:tr w:rsidR="005D393B" w:rsidRPr="006915EC" w14:paraId="63F0D990" w14:textId="77777777" w:rsidTr="006A4DF8">
        <w:tc>
          <w:tcPr>
            <w:tcW w:w="1615" w:type="dxa"/>
            <w:noWrap/>
          </w:tcPr>
          <w:p w14:paraId="46A52CC0" w14:textId="77777777" w:rsidR="005D393B" w:rsidRPr="006915EC" w:rsidRDefault="005D393B" w:rsidP="006A4DF8">
            <w:pPr>
              <w:keepNext/>
              <w:rPr>
                <w:noProof/>
                <w:color w:val="000000" w:themeColor="text1"/>
                <w:lang w:eastAsia="zh-CN"/>
              </w:rPr>
            </w:pPr>
            <w:r w:rsidRPr="006915EC">
              <w:rPr>
                <w:noProof/>
                <w:color w:val="000000" w:themeColor="text1"/>
                <w:lang w:eastAsia="zh-CN"/>
              </w:rPr>
              <w:t>iaggr</w:t>
            </w:r>
          </w:p>
        </w:tc>
        <w:tc>
          <w:tcPr>
            <w:tcW w:w="7684" w:type="dxa"/>
            <w:noWrap/>
          </w:tcPr>
          <w:p w14:paraId="49B29AFE" w14:textId="77777777" w:rsidR="005D393B" w:rsidRPr="006915EC" w:rsidRDefault="005D393B" w:rsidP="006A4DF8">
            <w:pPr>
              <w:keepNext/>
              <w:keepLines/>
              <w:rPr>
                <w:noProof/>
                <w:color w:val="000000" w:themeColor="text1"/>
                <w:lang w:eastAsia="zh-CN"/>
              </w:rPr>
            </w:pPr>
            <w:r w:rsidRPr="006915EC">
              <w:rPr>
                <w:rFonts w:hint="eastAsia"/>
                <w:noProof/>
                <w:color w:val="000000" w:themeColor="text1"/>
                <w:lang w:eastAsia="zh-CN"/>
              </w:rPr>
              <w:t>接口数据（基类）</w:t>
            </w:r>
          </w:p>
        </w:tc>
      </w:tr>
    </w:tbl>
    <w:p w14:paraId="3046AFDF" w14:textId="34D458DD" w:rsidR="008D3A44" w:rsidRDefault="008D3A44" w:rsidP="00F746C7">
      <w:pPr>
        <w:rPr>
          <w:lang w:eastAsia="en-US"/>
        </w:rPr>
      </w:pPr>
    </w:p>
    <w:p w14:paraId="5161E9C1" w14:textId="77777777" w:rsidR="008D3A44" w:rsidRDefault="008D3A44">
      <w:pPr>
        <w:spacing w:after="0" w:line="240" w:lineRule="auto"/>
        <w:rPr>
          <w:lang w:eastAsia="en-US"/>
        </w:rPr>
      </w:pPr>
      <w:r>
        <w:rPr>
          <w:lang w:eastAsia="en-US"/>
        </w:rPr>
        <w:br w:type="page"/>
      </w:r>
    </w:p>
    <w:p w14:paraId="302523D9" w14:textId="6009EC30" w:rsidR="00C74787" w:rsidRDefault="00A17ECB">
      <w:pPr>
        <w:pStyle w:val="1"/>
        <w:rPr>
          <w:noProof/>
          <w:lang w:val="en-GB" w:eastAsia="zh-CN"/>
        </w:rPr>
      </w:pPr>
      <w:bookmarkStart w:id="10" w:name="_Toc153802369"/>
      <w:bookmarkStart w:id="11" w:name="_Toc153802438"/>
      <w:bookmarkStart w:id="12" w:name="_Toc153978260"/>
      <w:r>
        <w:rPr>
          <w:rFonts w:hint="eastAsia"/>
          <w:noProof/>
          <w:lang w:val="en-GB" w:eastAsia="zh-CN"/>
        </w:rPr>
        <w:lastRenderedPageBreak/>
        <w:t>Architecture</w:t>
      </w:r>
      <w:bookmarkEnd w:id="10"/>
      <w:bookmarkEnd w:id="11"/>
      <w:bookmarkEnd w:id="12"/>
    </w:p>
    <w:p w14:paraId="0DECE3F6" w14:textId="3EAE1260" w:rsidR="00BB5BCD" w:rsidRDefault="00BB5BCD" w:rsidP="00BB5BCD">
      <w:pPr>
        <w:rPr>
          <w:lang w:eastAsia="zh-CN"/>
        </w:rPr>
      </w:pPr>
      <w:r>
        <w:rPr>
          <w:rFonts w:hint="eastAsia"/>
          <w:lang w:eastAsia="zh-CN"/>
        </w:rPr>
        <w:t>配置文件目录的结构</w:t>
      </w:r>
      <w:r w:rsidR="00E537BF">
        <w:rPr>
          <w:rFonts w:hint="eastAsia"/>
          <w:lang w:eastAsia="zh-CN"/>
        </w:rPr>
        <w:t>如下图所示，一份配置文件目录，应用于一个</w:t>
      </w:r>
      <w:r w:rsidR="00E537BF">
        <w:rPr>
          <w:rFonts w:hint="eastAsia"/>
          <w:lang w:eastAsia="zh-CN"/>
        </w:rPr>
        <w:t>A</w:t>
      </w:r>
      <w:r w:rsidR="00E537BF">
        <w:rPr>
          <w:lang w:eastAsia="zh-CN"/>
        </w:rPr>
        <w:t>PP</w:t>
      </w:r>
      <w:r w:rsidR="00E11F12">
        <w:rPr>
          <w:rFonts w:hint="eastAsia"/>
          <w:lang w:eastAsia="zh-CN"/>
        </w:rPr>
        <w:t>。</w:t>
      </w:r>
    </w:p>
    <w:p w14:paraId="64FBBF26" w14:textId="738A065F" w:rsidR="00A17ECB" w:rsidRDefault="00AC457A" w:rsidP="00BB5BCD">
      <w:pPr>
        <w:rPr>
          <w:lang w:eastAsia="en-US"/>
        </w:rPr>
      </w:pPr>
      <w:r>
        <w:object w:dxaOrig="20665" w:dyaOrig="11028" w14:anchorId="0876D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65pt;height:275.7pt" o:ole="">
            <v:imagedata r:id="rId9" o:title=""/>
          </v:shape>
          <o:OLEObject Type="Embed" ProgID="Visio.Drawing.15" ShapeID="_x0000_i1025" DrawAspect="Content" ObjectID="_1764676242" r:id="rId10"/>
        </w:object>
      </w:r>
    </w:p>
    <w:p w14:paraId="44D95831" w14:textId="233E5809" w:rsidR="00B84533" w:rsidRDefault="00984409" w:rsidP="00A17ECB">
      <w:pPr>
        <w:rPr>
          <w:lang w:eastAsia="zh-CN"/>
        </w:rPr>
      </w:pPr>
      <w:r>
        <w:rPr>
          <w:rFonts w:hint="eastAsia"/>
          <w:lang w:eastAsia="zh-CN"/>
        </w:rPr>
        <w:t>其中，同一个</w:t>
      </w:r>
      <w:r>
        <w:rPr>
          <w:rFonts w:hint="eastAsia"/>
          <w:lang w:eastAsia="zh-CN"/>
        </w:rPr>
        <w:t>service</w:t>
      </w:r>
      <w:r>
        <w:rPr>
          <w:rFonts w:hint="eastAsia"/>
          <w:lang w:eastAsia="zh-CN"/>
        </w:rPr>
        <w:t>，可以同时在</w:t>
      </w:r>
      <w:r>
        <w:rPr>
          <w:rFonts w:hint="eastAsia"/>
          <w:lang w:eastAsia="zh-CN"/>
        </w:rPr>
        <w:t>s</w:t>
      </w:r>
      <w:r>
        <w:rPr>
          <w:lang w:eastAsia="zh-CN"/>
        </w:rPr>
        <w:t>omeip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dds</w:t>
      </w:r>
      <w:r>
        <w:rPr>
          <w:rFonts w:hint="eastAsia"/>
          <w:lang w:eastAsia="zh-CN"/>
        </w:rPr>
        <w:t>两端都生效</w:t>
      </w:r>
      <w:r w:rsidR="0095383C">
        <w:rPr>
          <w:rFonts w:hint="eastAsia"/>
          <w:lang w:eastAsia="zh-CN"/>
        </w:rPr>
        <w:t>，但需要针对不同协议配置不同的专属配置</w:t>
      </w:r>
      <w:r w:rsidR="0003597D">
        <w:rPr>
          <w:rFonts w:hint="eastAsia"/>
          <w:lang w:eastAsia="zh-CN"/>
        </w:rPr>
        <w:t>，但共有配置在两端</w:t>
      </w:r>
      <w:r w:rsidR="005617F9">
        <w:rPr>
          <w:rFonts w:hint="eastAsia"/>
          <w:lang w:eastAsia="zh-CN"/>
        </w:rPr>
        <w:t>需要</w:t>
      </w:r>
      <w:r w:rsidR="0003597D">
        <w:rPr>
          <w:rFonts w:hint="eastAsia"/>
          <w:lang w:eastAsia="zh-CN"/>
        </w:rPr>
        <w:t>一致</w:t>
      </w:r>
      <w:r w:rsidR="00B5689A">
        <w:rPr>
          <w:rFonts w:hint="eastAsia"/>
          <w:lang w:eastAsia="zh-CN"/>
        </w:rPr>
        <w:t>，具体内容</w:t>
      </w:r>
      <w:r w:rsidR="00556C45">
        <w:rPr>
          <w:rFonts w:hint="eastAsia"/>
          <w:lang w:eastAsia="zh-CN"/>
        </w:rPr>
        <w:t>详见第</w:t>
      </w:r>
      <w:r w:rsidR="00556C45">
        <w:rPr>
          <w:rFonts w:hint="eastAsia"/>
          <w:lang w:eastAsia="zh-CN"/>
        </w:rPr>
        <w:t>4</w:t>
      </w:r>
      <w:r w:rsidR="00556C45">
        <w:rPr>
          <w:rFonts w:hint="eastAsia"/>
          <w:lang w:eastAsia="zh-CN"/>
        </w:rPr>
        <w:t>章</w:t>
      </w:r>
      <w:r w:rsidR="00B5689A">
        <w:rPr>
          <w:rFonts w:hint="eastAsia"/>
          <w:lang w:eastAsia="zh-CN"/>
        </w:rPr>
        <w:t>。</w:t>
      </w:r>
    </w:p>
    <w:p w14:paraId="57E8F525" w14:textId="77777777" w:rsidR="00F60FCA" w:rsidRDefault="00F60FCA" w:rsidP="00A17ECB">
      <w:pPr>
        <w:rPr>
          <w:lang w:eastAsia="zh-CN"/>
        </w:rPr>
      </w:pPr>
    </w:p>
    <w:p w14:paraId="44FFA1FB" w14:textId="1DF60496" w:rsidR="00B84533" w:rsidRPr="00F746C7" w:rsidRDefault="00F60FCA" w:rsidP="00302D6B">
      <w:pPr>
        <w:rPr>
          <w:lang w:eastAsia="zh-CN"/>
        </w:rPr>
      </w:pPr>
      <w:r>
        <w:rPr>
          <w:lang w:eastAsia="zh-CN"/>
        </w:rPr>
        <w:br w:type="page"/>
      </w:r>
    </w:p>
    <w:p w14:paraId="43F6574B" w14:textId="0283A6A1" w:rsidR="00F746C7" w:rsidRPr="00A17ECB" w:rsidRDefault="00A17ECB" w:rsidP="00F746C7">
      <w:pPr>
        <w:pStyle w:val="1"/>
        <w:numPr>
          <w:ilvl w:val="0"/>
          <w:numId w:val="4"/>
        </w:numPr>
        <w:ind w:left="437" w:hanging="437"/>
        <w:rPr>
          <w:noProof/>
          <w:lang w:val="en-GB"/>
        </w:rPr>
      </w:pPr>
      <w:bookmarkStart w:id="13" w:name="_Toc153802370"/>
      <w:bookmarkStart w:id="14" w:name="_Toc153802439"/>
      <w:bookmarkStart w:id="15" w:name="_Toc153978261"/>
      <w:r>
        <w:rPr>
          <w:rFonts w:hint="eastAsia"/>
          <w:noProof/>
          <w:lang w:val="en-GB" w:eastAsia="zh-CN"/>
        </w:rPr>
        <w:lastRenderedPageBreak/>
        <w:t>Configuration</w:t>
      </w:r>
      <w:bookmarkEnd w:id="13"/>
      <w:bookmarkEnd w:id="14"/>
      <w:bookmarkEnd w:id="15"/>
    </w:p>
    <w:p w14:paraId="11FDA3DE" w14:textId="097543FF" w:rsidR="00E757C1" w:rsidRPr="00E757C1" w:rsidRDefault="002505F9" w:rsidP="00E757C1">
      <w:pPr>
        <w:pStyle w:val="2"/>
        <w:rPr>
          <w:noProof/>
          <w:lang w:val="en-GB" w:eastAsia="zh-CN"/>
        </w:rPr>
      </w:pPr>
      <w:bookmarkStart w:id="16" w:name="_Toc153802371"/>
      <w:bookmarkStart w:id="17" w:name="_Toc153802440"/>
      <w:bookmarkStart w:id="18" w:name="_Toc153978262"/>
      <w:r>
        <w:rPr>
          <w:rFonts w:hint="eastAsia"/>
          <w:noProof/>
          <w:lang w:val="en-GB" w:eastAsia="zh-CN"/>
        </w:rPr>
        <w:t>MANIFEST.</w:t>
      </w:r>
      <w:r>
        <w:rPr>
          <w:noProof/>
          <w:lang w:val="en-GB" w:eastAsia="zh-CN"/>
        </w:rPr>
        <w:t>json</w:t>
      </w:r>
      <w:bookmarkEnd w:id="16"/>
      <w:bookmarkEnd w:id="17"/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47"/>
        <w:gridCol w:w="1474"/>
        <w:gridCol w:w="1774"/>
        <w:gridCol w:w="1127"/>
        <w:gridCol w:w="945"/>
        <w:gridCol w:w="2769"/>
      </w:tblGrid>
      <w:tr w:rsidR="00E757C1" w14:paraId="142DBF00" w14:textId="77777777" w:rsidTr="00FF5E6A">
        <w:trPr>
          <w:trHeight w:val="302"/>
        </w:trPr>
        <w:tc>
          <w:tcPr>
            <w:tcW w:w="1752" w:type="dxa"/>
            <w:vAlign w:val="center"/>
          </w:tcPr>
          <w:p w14:paraId="16F3AAF5" w14:textId="77777777" w:rsidR="00E757C1" w:rsidRPr="0008125F" w:rsidRDefault="00E757C1" w:rsidP="00FF5E6A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502" w:type="dxa"/>
            <w:gridSpan w:val="5"/>
            <w:vAlign w:val="center"/>
          </w:tcPr>
          <w:p w14:paraId="1CF23D7E" w14:textId="38427ED6" w:rsidR="00E757C1" w:rsidRPr="00FF5E6A" w:rsidRDefault="00AD1EFA" w:rsidP="00FF5E6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F5E6A">
              <w:rPr>
                <w:sz w:val="20"/>
                <w:szCs w:val="20"/>
                <w:lang w:eastAsia="zh-CN"/>
              </w:rPr>
              <w:t>MANIFEST.json</w:t>
            </w:r>
          </w:p>
        </w:tc>
      </w:tr>
      <w:tr w:rsidR="00E278AF" w14:paraId="1CA9FB91" w14:textId="77777777" w:rsidTr="00FF5E6A">
        <w:trPr>
          <w:trHeight w:val="302"/>
        </w:trPr>
        <w:tc>
          <w:tcPr>
            <w:tcW w:w="1752" w:type="dxa"/>
            <w:vAlign w:val="center"/>
          </w:tcPr>
          <w:p w14:paraId="744AF951" w14:textId="1C07458D" w:rsidR="00E278AF" w:rsidRPr="0008125F" w:rsidRDefault="00E278AF" w:rsidP="00FF5E6A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域</w:t>
            </w:r>
          </w:p>
        </w:tc>
        <w:tc>
          <w:tcPr>
            <w:tcW w:w="8502" w:type="dxa"/>
            <w:gridSpan w:val="5"/>
            <w:vAlign w:val="center"/>
          </w:tcPr>
          <w:p w14:paraId="7B4B8E96" w14:textId="750F661D" w:rsidR="00E278AF" w:rsidRPr="00FF5E6A" w:rsidRDefault="00A14458" w:rsidP="00FF5E6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F5E6A">
              <w:rPr>
                <w:rFonts w:hint="eastAsia"/>
                <w:sz w:val="20"/>
                <w:szCs w:val="20"/>
                <w:lang w:eastAsia="zh-CN"/>
              </w:rPr>
              <w:t>/</w:t>
            </w:r>
          </w:p>
        </w:tc>
      </w:tr>
      <w:tr w:rsidR="00E757C1" w14:paraId="676F14E0" w14:textId="77777777" w:rsidTr="00FF5E6A">
        <w:trPr>
          <w:trHeight w:val="302"/>
        </w:trPr>
        <w:tc>
          <w:tcPr>
            <w:tcW w:w="1752" w:type="dxa"/>
            <w:vAlign w:val="center"/>
          </w:tcPr>
          <w:p w14:paraId="3A052DA1" w14:textId="77777777" w:rsidR="00E757C1" w:rsidRPr="0008125F" w:rsidRDefault="00E757C1" w:rsidP="00FF5E6A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502" w:type="dxa"/>
            <w:gridSpan w:val="5"/>
            <w:vAlign w:val="center"/>
          </w:tcPr>
          <w:p w14:paraId="73B45007" w14:textId="22E5C723" w:rsidR="00E757C1" w:rsidRPr="00FF5E6A" w:rsidRDefault="004B69C8" w:rsidP="00FF5E6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F5E6A">
              <w:rPr>
                <w:sz w:val="20"/>
                <w:szCs w:val="20"/>
                <w:lang w:eastAsia="zh-CN"/>
              </w:rPr>
              <w:t>APP</w:t>
            </w:r>
            <w:r w:rsidRPr="00FF5E6A">
              <w:rPr>
                <w:rFonts w:hint="eastAsia"/>
                <w:sz w:val="20"/>
                <w:szCs w:val="20"/>
                <w:lang w:eastAsia="zh-CN"/>
              </w:rPr>
              <w:t>的</w:t>
            </w:r>
            <w:r w:rsidR="00D4582B" w:rsidRPr="00FF5E6A">
              <w:rPr>
                <w:rFonts w:hint="eastAsia"/>
                <w:sz w:val="20"/>
                <w:szCs w:val="20"/>
                <w:lang w:eastAsia="zh-CN"/>
              </w:rPr>
              <w:t>Manifest</w:t>
            </w:r>
            <w:r w:rsidR="00B62814" w:rsidRPr="00FF5E6A">
              <w:rPr>
                <w:rFonts w:hint="eastAsia"/>
                <w:sz w:val="20"/>
                <w:szCs w:val="20"/>
                <w:lang w:eastAsia="zh-CN"/>
              </w:rPr>
              <w:t>，本文档中仅描述</w:t>
            </w:r>
            <w:r w:rsidR="00B62814" w:rsidRPr="00FF5E6A">
              <w:rPr>
                <w:rFonts w:hint="eastAsia"/>
                <w:sz w:val="20"/>
                <w:szCs w:val="20"/>
                <w:lang w:eastAsia="zh-CN"/>
              </w:rPr>
              <w:t>C</w:t>
            </w:r>
            <w:r w:rsidR="00B62814" w:rsidRPr="00FF5E6A">
              <w:rPr>
                <w:sz w:val="20"/>
                <w:szCs w:val="20"/>
                <w:lang w:eastAsia="zh-CN"/>
              </w:rPr>
              <w:t>M</w:t>
            </w:r>
            <w:r w:rsidR="00B62814" w:rsidRPr="00FF5E6A">
              <w:rPr>
                <w:rFonts w:hint="eastAsia"/>
                <w:sz w:val="20"/>
                <w:szCs w:val="20"/>
                <w:lang w:eastAsia="zh-CN"/>
              </w:rPr>
              <w:t>相关属性字段</w:t>
            </w:r>
          </w:p>
        </w:tc>
      </w:tr>
      <w:tr w:rsidR="00562E88" w14:paraId="432AED54" w14:textId="77777777" w:rsidTr="00FF420A">
        <w:trPr>
          <w:trHeight w:val="302"/>
        </w:trPr>
        <w:tc>
          <w:tcPr>
            <w:tcW w:w="1752" w:type="dxa"/>
            <w:vAlign w:val="center"/>
          </w:tcPr>
          <w:p w14:paraId="2B80CACA" w14:textId="30A387C1" w:rsidR="00E757C1" w:rsidRPr="0008125F" w:rsidRDefault="00E757C1" w:rsidP="00FF5E6A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</w:t>
            </w:r>
            <w:r w:rsidR="00B62814"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字段</w:t>
            </w:r>
          </w:p>
        </w:tc>
        <w:tc>
          <w:tcPr>
            <w:tcW w:w="1483" w:type="dxa"/>
            <w:vAlign w:val="center"/>
          </w:tcPr>
          <w:p w14:paraId="06F07310" w14:textId="77777777" w:rsidR="00E757C1" w:rsidRPr="0008125F" w:rsidRDefault="00E757C1" w:rsidP="00FF5E6A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90" w:type="dxa"/>
            <w:vAlign w:val="center"/>
          </w:tcPr>
          <w:p w14:paraId="517AF1D2" w14:textId="3AA1B828" w:rsidR="00E757C1" w:rsidRPr="0008125F" w:rsidRDefault="002436C1" w:rsidP="00FF5E6A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170" w:type="dxa"/>
            <w:vAlign w:val="center"/>
          </w:tcPr>
          <w:p w14:paraId="749BEA4A" w14:textId="1538AF17" w:rsidR="00E757C1" w:rsidRPr="0008125F" w:rsidRDefault="002436C1" w:rsidP="00FF5E6A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1C781365" w14:textId="77777777" w:rsidR="00E757C1" w:rsidRPr="0008125F" w:rsidRDefault="00E757C1" w:rsidP="00FF5E6A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458CBC91" w14:textId="77777777" w:rsidR="00E757C1" w:rsidRPr="0008125F" w:rsidRDefault="00E757C1" w:rsidP="00FF5E6A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562E88" w14:paraId="2482264B" w14:textId="77777777" w:rsidTr="00FF420A">
        <w:trPr>
          <w:trHeight w:val="302"/>
        </w:trPr>
        <w:tc>
          <w:tcPr>
            <w:tcW w:w="1752" w:type="dxa"/>
            <w:vAlign w:val="center"/>
          </w:tcPr>
          <w:p w14:paraId="60DF8382" w14:textId="7ED73C49" w:rsidR="00E757C1" w:rsidRPr="00FF5E6A" w:rsidRDefault="00EF2724" w:rsidP="00FF5E6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F5E6A"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483" w:type="dxa"/>
            <w:vAlign w:val="center"/>
          </w:tcPr>
          <w:p w14:paraId="79C503D1" w14:textId="1E17C6F7" w:rsidR="00E757C1" w:rsidRPr="00FF5E6A" w:rsidRDefault="003731D3" w:rsidP="00FF5E6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fldChar w:fldCharType="begin"/>
            </w:r>
            <w:r>
              <w:rPr>
                <w:sz w:val="20"/>
                <w:szCs w:val="20"/>
                <w:lang w:eastAsia="zh-CN"/>
              </w:rPr>
              <w:instrText xml:space="preserve"> REF _Ref153529403 \h </w:instrText>
            </w:r>
            <w:r>
              <w:rPr>
                <w:sz w:val="20"/>
                <w:szCs w:val="20"/>
                <w:lang w:eastAsia="zh-CN"/>
              </w:rPr>
            </w:r>
            <w:r>
              <w:rPr>
                <w:sz w:val="20"/>
                <w:szCs w:val="20"/>
                <w:lang w:eastAsia="zh-CN"/>
              </w:rPr>
              <w:fldChar w:fldCharType="separate"/>
            </w:r>
            <w:r w:rsidRPr="00CC54EE">
              <w:rPr>
                <w:noProof/>
              </w:rPr>
              <w:t>CMElement</w:t>
            </w:r>
            <w:r>
              <w:rPr>
                <w:sz w:val="20"/>
                <w:szCs w:val="20"/>
                <w:lang w:eastAsia="zh-CN"/>
              </w:rPr>
              <w:fldChar w:fldCharType="end"/>
            </w:r>
            <w:r w:rsidR="0025539F">
              <w:rPr>
                <w:sz w:val="20"/>
                <w:szCs w:val="20"/>
                <w:lang w:eastAsia="zh-CN"/>
              </w:rPr>
              <w:fldChar w:fldCharType="begin"/>
            </w:r>
            <w:r w:rsidR="0025539F">
              <w:rPr>
                <w:sz w:val="20"/>
                <w:szCs w:val="20"/>
                <w:lang w:eastAsia="zh-CN"/>
              </w:rPr>
              <w:instrText xml:space="preserve"> REF _Ref153291623 \h </w:instrText>
            </w:r>
            <w:r w:rsidR="0025539F">
              <w:rPr>
                <w:sz w:val="20"/>
                <w:szCs w:val="20"/>
                <w:lang w:eastAsia="zh-CN"/>
              </w:rPr>
            </w:r>
            <w:r w:rsidR="00000000">
              <w:rPr>
                <w:sz w:val="20"/>
                <w:szCs w:val="20"/>
                <w:lang w:eastAsia="zh-CN"/>
              </w:rPr>
              <w:fldChar w:fldCharType="separate"/>
            </w:r>
            <w:r w:rsidR="0025539F">
              <w:rPr>
                <w:sz w:val="20"/>
                <w:szCs w:val="20"/>
                <w:lang w:eastAsia="zh-CN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163050DB" w14:textId="64D8335B" w:rsidR="00E757C1" w:rsidRPr="00FF5E6A" w:rsidRDefault="002436C1" w:rsidP="00FF5E6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F5E6A"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70" w:type="dxa"/>
            <w:vAlign w:val="center"/>
          </w:tcPr>
          <w:p w14:paraId="569A92A3" w14:textId="3E2117BF" w:rsidR="00E757C1" w:rsidRPr="00FF5E6A" w:rsidRDefault="002436C1" w:rsidP="00FF5E6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F5E6A">
              <w:rPr>
                <w:rFonts w:hint="eastAsia"/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90" w:type="dxa"/>
            <w:vAlign w:val="center"/>
          </w:tcPr>
          <w:p w14:paraId="02F85015" w14:textId="4CE69FF2" w:rsidR="00E757C1" w:rsidRPr="00FF5E6A" w:rsidRDefault="00FD5FC7" w:rsidP="00FF5E6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*</w:t>
            </w:r>
          </w:p>
        </w:tc>
        <w:tc>
          <w:tcPr>
            <w:tcW w:w="2969" w:type="dxa"/>
            <w:vAlign w:val="center"/>
          </w:tcPr>
          <w:p w14:paraId="0B24F971" w14:textId="4A4855BF" w:rsidR="00E757C1" w:rsidRPr="00FF5E6A" w:rsidRDefault="00CB27D3" w:rsidP="00FF5E6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F5E6A"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</w:tbl>
    <w:p w14:paraId="7482A9A5" w14:textId="77777777" w:rsidR="00365A6C" w:rsidRPr="00365A6C" w:rsidRDefault="00365A6C" w:rsidP="00365A6C"/>
    <w:p w14:paraId="0C99FA50" w14:textId="1990CF79" w:rsidR="00BA4E25" w:rsidRPr="00BA4E25" w:rsidRDefault="00CC54EE" w:rsidP="00BA4E25">
      <w:pPr>
        <w:pStyle w:val="3"/>
        <w:numPr>
          <w:ilvl w:val="2"/>
          <w:numId w:val="4"/>
        </w:numPr>
        <w:ind w:left="754" w:hanging="754"/>
        <w:rPr>
          <w:noProof/>
          <w:lang w:val="en-GB"/>
        </w:rPr>
      </w:pPr>
      <w:bookmarkStart w:id="19" w:name="_CMElement"/>
      <w:bookmarkStart w:id="20" w:name="_Ref153529403"/>
      <w:bookmarkStart w:id="21" w:name="_Ref153529561"/>
      <w:bookmarkStart w:id="22" w:name="_Ref153529600"/>
      <w:bookmarkStart w:id="23" w:name="_Toc153802441"/>
      <w:bookmarkEnd w:id="19"/>
      <w:r w:rsidRPr="00CC54EE">
        <w:rPr>
          <w:noProof/>
          <w:lang w:val="en-GB"/>
        </w:rPr>
        <w:t>CMElement</w:t>
      </w:r>
      <w:bookmarkEnd w:id="20"/>
      <w:bookmarkEnd w:id="21"/>
      <w:bookmarkEnd w:id="22"/>
      <w:bookmarkEnd w:id="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2"/>
        <w:gridCol w:w="1412"/>
        <w:gridCol w:w="1792"/>
        <w:gridCol w:w="1120"/>
        <w:gridCol w:w="952"/>
        <w:gridCol w:w="2798"/>
      </w:tblGrid>
      <w:tr w:rsidR="005E5AB2" w:rsidRPr="00040251" w14:paraId="63972256" w14:textId="77777777" w:rsidTr="00734F1E">
        <w:trPr>
          <w:trHeight w:val="302"/>
        </w:trPr>
        <w:tc>
          <w:tcPr>
            <w:tcW w:w="1752" w:type="dxa"/>
          </w:tcPr>
          <w:p w14:paraId="6F039DB5" w14:textId="77777777" w:rsidR="005E5AB2" w:rsidRPr="0008125F" w:rsidRDefault="005E5AB2" w:rsidP="0004025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502" w:type="dxa"/>
            <w:gridSpan w:val="5"/>
          </w:tcPr>
          <w:p w14:paraId="78C61EC3" w14:textId="78C483B4" w:rsidR="005E5AB2" w:rsidRPr="00040251" w:rsidRDefault="005E5AB2" w:rsidP="0004025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40251">
              <w:rPr>
                <w:sz w:val="20"/>
                <w:szCs w:val="20"/>
                <w:lang w:eastAsia="zh-CN"/>
              </w:rPr>
              <w:t>CMElement</w:t>
            </w:r>
          </w:p>
        </w:tc>
      </w:tr>
      <w:tr w:rsidR="005E5AB2" w:rsidRPr="00040251" w14:paraId="71C593C8" w14:textId="77777777" w:rsidTr="00734F1E">
        <w:trPr>
          <w:trHeight w:val="302"/>
        </w:trPr>
        <w:tc>
          <w:tcPr>
            <w:tcW w:w="1752" w:type="dxa"/>
          </w:tcPr>
          <w:p w14:paraId="52036831" w14:textId="77777777" w:rsidR="005E5AB2" w:rsidRPr="0008125F" w:rsidRDefault="005E5AB2" w:rsidP="0004025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502" w:type="dxa"/>
            <w:gridSpan w:val="5"/>
          </w:tcPr>
          <w:p w14:paraId="67C0FD62" w14:textId="4F68CBD0" w:rsidR="005E5AB2" w:rsidRPr="00040251" w:rsidRDefault="00C2640E" w:rsidP="0004025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832F40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_Ref153529549 \h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value_object</w: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DA3156">
              <w:rPr>
                <w:rFonts w:hint="eastAsia"/>
                <w:sz w:val="20"/>
                <w:szCs w:val="20"/>
                <w:lang w:eastAsia="zh-CN"/>
              </w:rPr>
              <w:t>的抽象</w:t>
            </w:r>
            <w:r w:rsidR="00023FF1">
              <w:rPr>
                <w:rFonts w:hint="eastAsia"/>
                <w:sz w:val="20"/>
                <w:szCs w:val="20"/>
                <w:lang w:eastAsia="zh-CN"/>
              </w:rPr>
              <w:t>，具体实现见</w:t>
            </w:r>
            <w:r w:rsidR="006B31D1">
              <w:rPr>
                <w:rFonts w:hint="eastAsia"/>
                <w:sz w:val="20"/>
                <w:szCs w:val="20"/>
                <w:lang w:eastAsia="zh-CN"/>
              </w:rPr>
              <w:t>下级字段</w:t>
            </w:r>
          </w:p>
        </w:tc>
      </w:tr>
      <w:tr w:rsidR="00870F7A" w:rsidRPr="00040251" w14:paraId="3656C7A7" w14:textId="77777777" w:rsidTr="00734F1E">
        <w:trPr>
          <w:trHeight w:val="302"/>
        </w:trPr>
        <w:tc>
          <w:tcPr>
            <w:tcW w:w="1752" w:type="dxa"/>
          </w:tcPr>
          <w:p w14:paraId="712D303B" w14:textId="41BC8612" w:rsidR="00870F7A" w:rsidRPr="0008125F" w:rsidRDefault="00870F7A" w:rsidP="0004025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继承</w:t>
            </w:r>
          </w:p>
        </w:tc>
        <w:tc>
          <w:tcPr>
            <w:tcW w:w="8502" w:type="dxa"/>
            <w:gridSpan w:val="5"/>
          </w:tcPr>
          <w:p w14:paraId="6DA0367A" w14:textId="34FEDEFA" w:rsidR="00870F7A" w:rsidRPr="00832F40" w:rsidRDefault="00C2640E" w:rsidP="0004025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_Ref153529538 \h </w:instrText>
            </w:r>
            <w:r w:rsid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value_object</w: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7413C2"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7413C2"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7413C2" w:rsidRPr="00832F40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_Ref153292027 \h</w:instrText>
            </w:r>
            <w:r w:rsidR="007413C2"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7413C2"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00000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7413C2"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</w:tr>
      <w:tr w:rsidR="005E5AB2" w:rsidRPr="00040251" w14:paraId="3199495D" w14:textId="77777777" w:rsidTr="00FF420A">
        <w:trPr>
          <w:trHeight w:val="302"/>
        </w:trPr>
        <w:tc>
          <w:tcPr>
            <w:tcW w:w="1752" w:type="dxa"/>
          </w:tcPr>
          <w:p w14:paraId="43C3512C" w14:textId="77777777" w:rsidR="005E5AB2" w:rsidRPr="0008125F" w:rsidRDefault="005E5AB2" w:rsidP="0004025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483" w:type="dxa"/>
          </w:tcPr>
          <w:p w14:paraId="370DE604" w14:textId="77777777" w:rsidR="005E5AB2" w:rsidRPr="00BE189C" w:rsidRDefault="005E5AB2" w:rsidP="0004025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BE189C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90" w:type="dxa"/>
          </w:tcPr>
          <w:p w14:paraId="2B3E09E9" w14:textId="77777777" w:rsidR="005E5AB2" w:rsidRPr="00BE189C" w:rsidRDefault="005E5AB2" w:rsidP="0004025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BE189C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170" w:type="dxa"/>
          </w:tcPr>
          <w:p w14:paraId="060EFD0D" w14:textId="77777777" w:rsidR="005E5AB2" w:rsidRPr="00BE189C" w:rsidRDefault="005E5AB2" w:rsidP="0004025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BE189C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</w:tcPr>
          <w:p w14:paraId="080E8131" w14:textId="77777777" w:rsidR="005E5AB2" w:rsidRPr="00BE189C" w:rsidRDefault="005E5AB2" w:rsidP="0004025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BE189C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</w:tcPr>
          <w:p w14:paraId="2F7EE162" w14:textId="77777777" w:rsidR="005E5AB2" w:rsidRPr="00BE189C" w:rsidRDefault="005E5AB2" w:rsidP="0004025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BE189C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BE189C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BE189C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5E5AB2" w:rsidRPr="00040251" w14:paraId="2DF576A1" w14:textId="77777777" w:rsidTr="00FF420A">
        <w:trPr>
          <w:trHeight w:val="302"/>
        </w:trPr>
        <w:tc>
          <w:tcPr>
            <w:tcW w:w="1752" w:type="dxa"/>
          </w:tcPr>
          <w:p w14:paraId="60A049AD" w14:textId="77777777" w:rsidR="005E5AB2" w:rsidRPr="00040251" w:rsidRDefault="005E5AB2" w:rsidP="0004025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40251"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483" w:type="dxa"/>
          </w:tcPr>
          <w:p w14:paraId="00376A56" w14:textId="58EDE3CC" w:rsidR="005E5AB2" w:rsidRPr="00040251" w:rsidRDefault="00A028F4" w:rsidP="0004025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890" w:type="dxa"/>
          </w:tcPr>
          <w:p w14:paraId="68F71BB6" w14:textId="77777777" w:rsidR="005E5AB2" w:rsidRPr="00040251" w:rsidRDefault="005E5AB2" w:rsidP="0004025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40251"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70" w:type="dxa"/>
          </w:tcPr>
          <w:p w14:paraId="6AEF1757" w14:textId="2FD05E47" w:rsidR="005E5AB2" w:rsidRPr="00040251" w:rsidRDefault="00482AE0" w:rsidP="0004025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</w:tcPr>
          <w:p w14:paraId="715F675A" w14:textId="6FE25F0A" w:rsidR="005E5AB2" w:rsidRPr="00040251" w:rsidRDefault="00482AE0" w:rsidP="0004025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969" w:type="dxa"/>
          </w:tcPr>
          <w:p w14:paraId="740CE68C" w14:textId="6F786581" w:rsidR="005E5AB2" w:rsidRPr="00040251" w:rsidRDefault="00482AE0" w:rsidP="0004025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5E5AB2" w:rsidRPr="00040251" w14:paraId="0A2EC0ED" w14:textId="77777777" w:rsidTr="00734F1E">
        <w:trPr>
          <w:trHeight w:val="302"/>
        </w:trPr>
        <w:tc>
          <w:tcPr>
            <w:tcW w:w="1752" w:type="dxa"/>
          </w:tcPr>
          <w:p w14:paraId="3CD4DC60" w14:textId="3B6D57D0" w:rsidR="005E5AB2" w:rsidRPr="00BE189C" w:rsidRDefault="00034BAF" w:rsidP="0004025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bookmarkStart w:id="24" w:name="_Hlk153551046"/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下级字段</w:t>
            </w:r>
          </w:p>
        </w:tc>
        <w:tc>
          <w:tcPr>
            <w:tcW w:w="8502" w:type="dxa"/>
            <w:gridSpan w:val="5"/>
          </w:tcPr>
          <w:p w14:paraId="4D171934" w14:textId="382E667D" w:rsidR="005E5AB2" w:rsidRPr="00040251" w:rsidRDefault="003731D3" w:rsidP="0004025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832F40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_Ref153529415 \h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application_name</w: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5B5D76"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,</w:t>
            </w:r>
            <w:r w:rsidR="005B5D76">
              <w:rPr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="00BF3A1F"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BF3A1F"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_Ref153529445 \h </w:instrText>
            </w:r>
            <w:r w:rsid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BF3A1F"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BF3A1F"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BF3A1F"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startup_configs</w:t>
            </w:r>
            <w:r w:rsidR="00BF3A1F"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11003F">
              <w:rPr>
                <w:color w:val="000000" w:themeColor="text1"/>
                <w:sz w:val="20"/>
                <w:szCs w:val="20"/>
                <w:lang w:eastAsia="zh-CN"/>
              </w:rPr>
              <w:fldChar w:fldCharType="begin"/>
            </w:r>
            <w:r w:rsidR="0011003F">
              <w:rPr>
                <w:color w:val="000000" w:themeColor="text1"/>
                <w:sz w:val="20"/>
                <w:szCs w:val="20"/>
                <w:lang w:eastAsia="zh-CN"/>
              </w:rPr>
              <w:instrText xml:space="preserve"> REF _Ref153291812 \h </w:instrText>
            </w:r>
            <w:r w:rsidR="0011003F">
              <w:rPr>
                <w:color w:val="000000" w:themeColor="text1"/>
                <w:sz w:val="20"/>
                <w:szCs w:val="20"/>
                <w:lang w:eastAsia="zh-CN"/>
              </w:rPr>
            </w:r>
            <w:r w:rsidR="00000000">
              <w:rPr>
                <w:color w:val="000000" w:themeColor="text1"/>
                <w:sz w:val="20"/>
                <w:szCs w:val="20"/>
                <w:lang w:eastAsia="zh-CN"/>
              </w:rPr>
              <w:fldChar w:fldCharType="separate"/>
            </w:r>
            <w:r w:rsidR="0011003F">
              <w:rPr>
                <w:color w:val="000000" w:themeColor="text1"/>
                <w:sz w:val="20"/>
                <w:szCs w:val="20"/>
                <w:lang w:eastAsia="zh-CN"/>
              </w:rPr>
              <w:fldChar w:fldCharType="end"/>
            </w:r>
          </w:p>
        </w:tc>
      </w:tr>
      <w:bookmarkEnd w:id="24"/>
    </w:tbl>
    <w:p w14:paraId="1A205BCB" w14:textId="77777777" w:rsidR="00365A6C" w:rsidRPr="00365A6C" w:rsidRDefault="00365A6C" w:rsidP="00365A6C"/>
    <w:p w14:paraId="504AFAA2" w14:textId="59FC4187" w:rsidR="005153E1" w:rsidRPr="00BA4E25" w:rsidRDefault="005153E1" w:rsidP="005153E1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25" w:name="_Ref153529415"/>
      <w:bookmarkStart w:id="26" w:name="_Toc153802442"/>
      <w:r w:rsidRPr="005153E1">
        <w:rPr>
          <w:noProof/>
          <w:lang w:val="en-GB"/>
        </w:rPr>
        <w:t>application_name</w:t>
      </w:r>
      <w:bookmarkEnd w:id="25"/>
      <w:bookmarkEnd w:id="2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75"/>
        <w:gridCol w:w="1511"/>
        <w:gridCol w:w="1917"/>
        <w:gridCol w:w="1048"/>
        <w:gridCol w:w="892"/>
        <w:gridCol w:w="2793"/>
      </w:tblGrid>
      <w:tr w:rsidR="00880C90" w:rsidRPr="00040251" w14:paraId="50373A7F" w14:textId="77777777" w:rsidTr="00FF420A">
        <w:trPr>
          <w:trHeight w:val="302"/>
        </w:trPr>
        <w:tc>
          <w:tcPr>
            <w:tcW w:w="1669" w:type="dxa"/>
          </w:tcPr>
          <w:p w14:paraId="611FC5EB" w14:textId="77777777" w:rsidR="00880C90" w:rsidRPr="0008125F" w:rsidRDefault="00880C90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585" w:type="dxa"/>
            <w:gridSpan w:val="5"/>
          </w:tcPr>
          <w:p w14:paraId="1AF8A74F" w14:textId="546CF1CC" w:rsidR="00880C90" w:rsidRPr="00040251" w:rsidRDefault="00880C90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89587F">
              <w:rPr>
                <w:color w:val="000000" w:themeColor="text1"/>
                <w:sz w:val="20"/>
                <w:szCs w:val="20"/>
              </w:rPr>
              <w:t>application_name</w:t>
            </w:r>
          </w:p>
        </w:tc>
      </w:tr>
      <w:tr w:rsidR="00880C90" w:rsidRPr="00040251" w14:paraId="7B8E149A" w14:textId="77777777" w:rsidTr="00FF420A">
        <w:trPr>
          <w:trHeight w:val="302"/>
        </w:trPr>
        <w:tc>
          <w:tcPr>
            <w:tcW w:w="1669" w:type="dxa"/>
          </w:tcPr>
          <w:p w14:paraId="1E878EA3" w14:textId="77777777" w:rsidR="00880C90" w:rsidRPr="0008125F" w:rsidRDefault="00880C90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585" w:type="dxa"/>
            <w:gridSpan w:val="5"/>
          </w:tcPr>
          <w:p w14:paraId="5177CA05" w14:textId="429781C3" w:rsidR="00880C90" w:rsidRPr="00040251" w:rsidRDefault="00305E55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_Ref153529561 \h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CMElement</w: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245DDA">
              <w:rPr>
                <w:rFonts w:hint="eastAsia"/>
                <w:sz w:val="20"/>
                <w:szCs w:val="20"/>
                <w:lang w:eastAsia="zh-CN"/>
              </w:rPr>
              <w:t>的</w:t>
            </w:r>
            <w:r w:rsidR="00245DDA" w:rsidRPr="00245DDA">
              <w:rPr>
                <w:sz w:val="20"/>
                <w:szCs w:val="20"/>
                <w:lang w:eastAsia="zh-CN"/>
              </w:rPr>
              <w:t>application_name</w:t>
            </w:r>
            <w:r w:rsidR="00245DDA">
              <w:rPr>
                <w:rFonts w:hint="eastAsia"/>
                <w:sz w:val="20"/>
                <w:szCs w:val="20"/>
                <w:lang w:eastAsia="zh-CN"/>
              </w:rPr>
              <w:t>实现，</w:t>
            </w:r>
            <w:r w:rsidR="004A43C0" w:rsidRPr="00FF5E6A">
              <w:rPr>
                <w:rFonts w:hint="eastAsia"/>
                <w:sz w:val="20"/>
                <w:szCs w:val="20"/>
                <w:lang w:eastAsia="zh-CN"/>
              </w:rPr>
              <w:t>本文档中仅描述</w:t>
            </w:r>
            <w:r w:rsidR="004A43C0" w:rsidRPr="00FF5E6A">
              <w:rPr>
                <w:rFonts w:hint="eastAsia"/>
                <w:sz w:val="20"/>
                <w:szCs w:val="20"/>
                <w:lang w:eastAsia="zh-CN"/>
              </w:rPr>
              <w:t>C</w:t>
            </w:r>
            <w:r w:rsidR="004A43C0" w:rsidRPr="00FF5E6A">
              <w:rPr>
                <w:sz w:val="20"/>
                <w:szCs w:val="20"/>
                <w:lang w:eastAsia="zh-CN"/>
              </w:rPr>
              <w:t>M</w:t>
            </w:r>
            <w:r w:rsidR="004A43C0" w:rsidRPr="00FF5E6A">
              <w:rPr>
                <w:rFonts w:hint="eastAsia"/>
                <w:sz w:val="20"/>
                <w:szCs w:val="20"/>
                <w:lang w:eastAsia="zh-CN"/>
              </w:rPr>
              <w:t>相关属性字段</w:t>
            </w:r>
          </w:p>
        </w:tc>
      </w:tr>
      <w:tr w:rsidR="00356B96" w:rsidRPr="00040251" w14:paraId="489432EA" w14:textId="77777777" w:rsidTr="00FF420A">
        <w:trPr>
          <w:trHeight w:val="302"/>
        </w:trPr>
        <w:tc>
          <w:tcPr>
            <w:tcW w:w="1669" w:type="dxa"/>
          </w:tcPr>
          <w:p w14:paraId="14E2CA82" w14:textId="16C01D73" w:rsidR="00356B96" w:rsidRPr="0008125F" w:rsidRDefault="00356B96" w:rsidP="00356B96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继承</w:t>
            </w:r>
          </w:p>
        </w:tc>
        <w:tc>
          <w:tcPr>
            <w:tcW w:w="8585" w:type="dxa"/>
            <w:gridSpan w:val="5"/>
          </w:tcPr>
          <w:p w14:paraId="5B7F956C" w14:textId="0AB29046" w:rsidR="00356B96" w:rsidRPr="00832F40" w:rsidRDefault="00C2640E" w:rsidP="00356B96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_Ref153529561 \h </w:instrText>
            </w:r>
            <w:r w:rsid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CMElement</w: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</w:tr>
      <w:tr w:rsidR="00356B96" w:rsidRPr="00040251" w14:paraId="7508DC7C" w14:textId="77777777" w:rsidTr="00FF420A">
        <w:trPr>
          <w:trHeight w:val="302"/>
        </w:trPr>
        <w:tc>
          <w:tcPr>
            <w:tcW w:w="1669" w:type="dxa"/>
          </w:tcPr>
          <w:p w14:paraId="14B962A4" w14:textId="77777777" w:rsidR="00356B96" w:rsidRPr="0008125F" w:rsidRDefault="00356B96" w:rsidP="00356B96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558" w:type="dxa"/>
          </w:tcPr>
          <w:p w14:paraId="2709E973" w14:textId="77777777" w:rsidR="00356B96" w:rsidRPr="0008125F" w:rsidRDefault="00356B96" w:rsidP="00356B96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917" w:type="dxa"/>
          </w:tcPr>
          <w:p w14:paraId="424D9946" w14:textId="77777777" w:rsidR="00356B96" w:rsidRPr="0008125F" w:rsidRDefault="00356B96" w:rsidP="00356B96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151" w:type="dxa"/>
          </w:tcPr>
          <w:p w14:paraId="35FDEA9F" w14:textId="77777777" w:rsidR="00356B96" w:rsidRPr="0008125F" w:rsidRDefault="00356B96" w:rsidP="00356B96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</w:tcPr>
          <w:p w14:paraId="691EA795" w14:textId="77777777" w:rsidR="00356B96" w:rsidRPr="0008125F" w:rsidRDefault="00356B96" w:rsidP="00356B96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</w:tcPr>
          <w:p w14:paraId="580FE674" w14:textId="77777777" w:rsidR="00356B96" w:rsidRPr="0008125F" w:rsidRDefault="00356B96" w:rsidP="00356B96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356B96" w:rsidRPr="00040251" w14:paraId="15A4266E" w14:textId="77777777" w:rsidTr="00FF420A">
        <w:trPr>
          <w:trHeight w:val="302"/>
        </w:trPr>
        <w:tc>
          <w:tcPr>
            <w:tcW w:w="1669" w:type="dxa"/>
          </w:tcPr>
          <w:p w14:paraId="6FFF73E9" w14:textId="01C3BB5C" w:rsidR="00356B96" w:rsidRPr="00040251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558" w:type="dxa"/>
          </w:tcPr>
          <w:p w14:paraId="360E9D05" w14:textId="4CF75C03" w:rsidR="00356B96" w:rsidRPr="00040251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917" w:type="dxa"/>
          </w:tcPr>
          <w:p w14:paraId="69AA8787" w14:textId="4891C3A5" w:rsidR="00356B96" w:rsidRPr="00040251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1" w:type="dxa"/>
          </w:tcPr>
          <w:p w14:paraId="4E1E4785" w14:textId="1B0B78A5" w:rsidR="00356B96" w:rsidRPr="00040251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</w:tcPr>
          <w:p w14:paraId="7AAA8E5B" w14:textId="22201468" w:rsidR="00356B96" w:rsidRPr="00040251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969" w:type="dxa"/>
          </w:tcPr>
          <w:p w14:paraId="7C243F7A" w14:textId="43BB91AE" w:rsidR="00356B96" w:rsidRPr="00040251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356B96" w:rsidRPr="00040251" w14:paraId="40C99507" w14:textId="77777777" w:rsidTr="00FF420A">
        <w:trPr>
          <w:trHeight w:val="302"/>
        </w:trPr>
        <w:tc>
          <w:tcPr>
            <w:tcW w:w="1669" w:type="dxa"/>
          </w:tcPr>
          <w:p w14:paraId="79235EDD" w14:textId="7AD17464" w:rsidR="00356B96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基类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</w:t>
            </w:r>
          </w:p>
        </w:tc>
        <w:tc>
          <w:tcPr>
            <w:tcW w:w="1558" w:type="dxa"/>
          </w:tcPr>
          <w:p w14:paraId="5CFB3739" w14:textId="1E83D10F" w:rsidR="00356B96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917" w:type="dxa"/>
          </w:tcPr>
          <w:p w14:paraId="2C827820" w14:textId="41F7F295" w:rsidR="00356B96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151" w:type="dxa"/>
          </w:tcPr>
          <w:p w14:paraId="2447251D" w14:textId="60221891" w:rsidR="00356B96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</w:tcPr>
          <w:p w14:paraId="586799EF" w14:textId="171555BC" w:rsidR="00356B96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</w:tcPr>
          <w:p w14:paraId="19893BD8" w14:textId="2886C5B8" w:rsidR="00356B96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356B96" w:rsidRPr="00040251" w14:paraId="4AD44AE3" w14:textId="77777777" w:rsidTr="00FF420A">
        <w:trPr>
          <w:trHeight w:val="302"/>
        </w:trPr>
        <w:tc>
          <w:tcPr>
            <w:tcW w:w="1669" w:type="dxa"/>
          </w:tcPr>
          <w:p w14:paraId="2837D2E6" w14:textId="19A06758" w:rsidR="00356B96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1558" w:type="dxa"/>
          </w:tcPr>
          <w:p w14:paraId="00A29A6D" w14:textId="39A953D7" w:rsidR="00356B96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917" w:type="dxa"/>
          </w:tcPr>
          <w:p w14:paraId="790AE50B" w14:textId="300233C7" w:rsidR="00356B96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“application_name”</w:t>
            </w:r>
          </w:p>
        </w:tc>
        <w:tc>
          <w:tcPr>
            <w:tcW w:w="1151" w:type="dxa"/>
          </w:tcPr>
          <w:p w14:paraId="3201BF99" w14:textId="5F891682" w:rsidR="00356B96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</w:tcPr>
          <w:p w14:paraId="0820257B" w14:textId="2931626D" w:rsidR="00356B96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69" w:type="dxa"/>
          </w:tcPr>
          <w:p w14:paraId="544A8B71" w14:textId="6699CA55" w:rsidR="00356B96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该字段值为固定值，不可修改</w:t>
            </w:r>
          </w:p>
        </w:tc>
      </w:tr>
      <w:tr w:rsidR="00356B96" w:rsidRPr="00040251" w14:paraId="75E9587B" w14:textId="77777777" w:rsidTr="00FF420A">
        <w:trPr>
          <w:trHeight w:val="302"/>
        </w:trPr>
        <w:tc>
          <w:tcPr>
            <w:tcW w:w="1669" w:type="dxa"/>
          </w:tcPr>
          <w:p w14:paraId="29A20BC1" w14:textId="55F685DC" w:rsidR="00356B96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value</w:t>
            </w:r>
          </w:p>
        </w:tc>
        <w:tc>
          <w:tcPr>
            <w:tcW w:w="1558" w:type="dxa"/>
          </w:tcPr>
          <w:p w14:paraId="48A9B6DE" w14:textId="530A19A1" w:rsidR="00356B96" w:rsidRPr="00832F40" w:rsidRDefault="00A27AFA" w:rsidP="00356B96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_Ref153529492 \h </w:instrText>
            </w:r>
            <w:r w:rsid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value_type</w: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356B96"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356B96"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_Ref153292089 \h </w:instrText>
            </w:r>
            <w:r w:rsid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356B96"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00000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356B96"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917" w:type="dxa"/>
          </w:tcPr>
          <w:p w14:paraId="31D92EA0" w14:textId="399A1CAC" w:rsidR="00356B96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1" w:type="dxa"/>
          </w:tcPr>
          <w:p w14:paraId="73DE9101" w14:textId="7EEFD953" w:rsidR="00356B96" w:rsidRDefault="003825E8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</w:t>
            </w:r>
            <w:r w:rsidR="00356B96"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</w:tcPr>
          <w:p w14:paraId="3C6DCE3F" w14:textId="38A324FF" w:rsidR="00356B96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69" w:type="dxa"/>
          </w:tcPr>
          <w:p w14:paraId="5B8E1C87" w14:textId="458604EA" w:rsidR="00356B96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具体数据类型实现为：</w:t>
            </w:r>
            <w:r w:rsidR="00C2640E"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C2640E"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C2640E" w:rsidRPr="00832F40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_Ref153529570 \h</w:instrText>
            </w:r>
            <w:r w:rsidR="00C2640E"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832F40"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C2640E"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C2640E"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C2640E"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string_value_type</w:t>
            </w:r>
            <w:r w:rsidR="00C2640E"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C2640E">
              <w:rPr>
                <w:sz w:val="20"/>
                <w:szCs w:val="20"/>
                <w:lang w:eastAsia="zh-CN"/>
              </w:rPr>
              <w:t xml:space="preserve"> </w:t>
            </w:r>
          </w:p>
        </w:tc>
      </w:tr>
      <w:tr w:rsidR="00356B96" w:rsidRPr="00040251" w14:paraId="0B48ADEA" w14:textId="77777777" w:rsidTr="00FF420A">
        <w:trPr>
          <w:trHeight w:val="302"/>
        </w:trPr>
        <w:tc>
          <w:tcPr>
            <w:tcW w:w="1669" w:type="dxa"/>
          </w:tcPr>
          <w:p w14:paraId="52AFC4B4" w14:textId="598BAB53" w:rsidR="00356B96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checksum</w:t>
            </w:r>
          </w:p>
        </w:tc>
        <w:tc>
          <w:tcPr>
            <w:tcW w:w="1558" w:type="dxa"/>
          </w:tcPr>
          <w:p w14:paraId="3C1A2221" w14:textId="20F455AF" w:rsidR="00356B96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917" w:type="dxa"/>
          </w:tcPr>
          <w:p w14:paraId="519C25AD" w14:textId="656864CD" w:rsidR="00356B96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111</w:t>
            </w:r>
          </w:p>
        </w:tc>
        <w:tc>
          <w:tcPr>
            <w:tcW w:w="1151" w:type="dxa"/>
          </w:tcPr>
          <w:p w14:paraId="6E5E47F2" w14:textId="29706CC9" w:rsidR="00356B96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</w:tcPr>
          <w:p w14:paraId="31FAF08C" w14:textId="590A2007" w:rsidR="00356B96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69" w:type="dxa"/>
          </w:tcPr>
          <w:p w14:paraId="02EAF86A" w14:textId="702D80E0" w:rsidR="00356B96" w:rsidRDefault="00356B96" w:rsidP="00356B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该字段值为固定值，不可修改</w:t>
            </w:r>
          </w:p>
        </w:tc>
      </w:tr>
    </w:tbl>
    <w:p w14:paraId="375524DB" w14:textId="77777777" w:rsidR="00FB707D" w:rsidRDefault="00FB707D" w:rsidP="00DE4BDB">
      <w:pPr>
        <w:rPr>
          <w:lang w:eastAsia="zh-CN"/>
        </w:rPr>
      </w:pPr>
    </w:p>
    <w:p w14:paraId="2A832B17" w14:textId="2D97E5BC" w:rsidR="008A20B8" w:rsidRDefault="008A20B8" w:rsidP="00DE4BDB">
      <w:pPr>
        <w:rPr>
          <w:lang w:eastAsia="zh-CN"/>
        </w:rPr>
      </w:pPr>
      <w:r>
        <w:rPr>
          <w:lang w:eastAsia="zh-CN"/>
        </w:rPr>
        <w:br w:type="page"/>
      </w:r>
    </w:p>
    <w:p w14:paraId="1B51428B" w14:textId="70F6D958" w:rsidR="008534CA" w:rsidRPr="005153E1" w:rsidRDefault="00F513D4" w:rsidP="008534CA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27" w:name="_startup_configs"/>
      <w:bookmarkStart w:id="28" w:name="_Ref153529445"/>
      <w:bookmarkStart w:id="29" w:name="_Toc153802443"/>
      <w:bookmarkEnd w:id="27"/>
      <w:r w:rsidRPr="005153E1">
        <w:rPr>
          <w:noProof/>
          <w:lang w:val="en-GB"/>
        </w:rPr>
        <w:lastRenderedPageBreak/>
        <w:t>startup_configs</w:t>
      </w:r>
      <w:bookmarkEnd w:id="28"/>
      <w:bookmarkEnd w:id="2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4"/>
        <w:gridCol w:w="1521"/>
        <w:gridCol w:w="1851"/>
        <w:gridCol w:w="1092"/>
        <w:gridCol w:w="907"/>
        <w:gridCol w:w="2771"/>
      </w:tblGrid>
      <w:tr w:rsidR="002F332A" w:rsidRPr="00040251" w14:paraId="6290A494" w14:textId="77777777" w:rsidTr="006A4DF8">
        <w:trPr>
          <w:trHeight w:val="302"/>
        </w:trPr>
        <w:tc>
          <w:tcPr>
            <w:tcW w:w="1674" w:type="dxa"/>
          </w:tcPr>
          <w:p w14:paraId="3A252248" w14:textId="77777777" w:rsidR="002F332A" w:rsidRPr="0008125F" w:rsidRDefault="002F332A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580" w:type="dxa"/>
            <w:gridSpan w:val="5"/>
          </w:tcPr>
          <w:p w14:paraId="3DA0F2D5" w14:textId="0DC548A9" w:rsidR="002F332A" w:rsidRPr="00040251" w:rsidRDefault="00B65E1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A0983">
              <w:rPr>
                <w:color w:val="000000" w:themeColor="text1"/>
                <w:sz w:val="20"/>
                <w:szCs w:val="20"/>
                <w:lang w:eastAsia="zh-CN"/>
              </w:rPr>
              <w:t>startup_configs</w:t>
            </w:r>
          </w:p>
        </w:tc>
      </w:tr>
      <w:tr w:rsidR="002F332A" w:rsidRPr="00040251" w14:paraId="02B7EAE8" w14:textId="77777777" w:rsidTr="006A4DF8">
        <w:trPr>
          <w:trHeight w:val="302"/>
        </w:trPr>
        <w:tc>
          <w:tcPr>
            <w:tcW w:w="1674" w:type="dxa"/>
          </w:tcPr>
          <w:p w14:paraId="62069B61" w14:textId="77777777" w:rsidR="002F332A" w:rsidRPr="0008125F" w:rsidRDefault="002F332A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580" w:type="dxa"/>
            <w:gridSpan w:val="5"/>
          </w:tcPr>
          <w:p w14:paraId="3283BB5F" w14:textId="3ADD0885" w:rsidR="002F332A" w:rsidRPr="00040251" w:rsidRDefault="006A3DAB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_Ref153529561 \h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CMElement</w: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 w:rsidRPr="006A0983">
              <w:rPr>
                <w:color w:val="000000" w:themeColor="text1"/>
                <w:sz w:val="20"/>
                <w:szCs w:val="20"/>
                <w:lang w:eastAsia="zh-CN"/>
              </w:rPr>
              <w:t>startup_configs</w:t>
            </w:r>
            <w:r>
              <w:rPr>
                <w:rFonts w:hint="eastAsia"/>
                <w:sz w:val="20"/>
                <w:szCs w:val="20"/>
                <w:lang w:eastAsia="zh-CN"/>
              </w:rPr>
              <w:t>实现</w:t>
            </w:r>
          </w:p>
        </w:tc>
      </w:tr>
      <w:tr w:rsidR="00DB26BD" w:rsidRPr="00040251" w14:paraId="4D0A362F" w14:textId="77777777" w:rsidTr="006A4DF8">
        <w:trPr>
          <w:trHeight w:val="302"/>
        </w:trPr>
        <w:tc>
          <w:tcPr>
            <w:tcW w:w="1674" w:type="dxa"/>
          </w:tcPr>
          <w:p w14:paraId="124C56F9" w14:textId="22B5B3B5" w:rsidR="00DB26BD" w:rsidRPr="0008125F" w:rsidRDefault="00DB26BD" w:rsidP="00DB26BD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继承</w:t>
            </w:r>
          </w:p>
        </w:tc>
        <w:tc>
          <w:tcPr>
            <w:tcW w:w="8580" w:type="dxa"/>
            <w:gridSpan w:val="5"/>
          </w:tcPr>
          <w:p w14:paraId="15B14755" w14:textId="3EA695F0" w:rsidR="00DB26BD" w:rsidRPr="00832F40" w:rsidRDefault="005E6A5B" w:rsidP="00DB26BD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_Ref153529600 \h </w:instrText>
            </w:r>
            <w:r w:rsid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CMElement</w: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</w:tr>
      <w:tr w:rsidR="00DB26BD" w:rsidRPr="00040251" w14:paraId="65F4384A" w14:textId="77777777" w:rsidTr="00FF420A">
        <w:trPr>
          <w:trHeight w:val="302"/>
        </w:trPr>
        <w:tc>
          <w:tcPr>
            <w:tcW w:w="1674" w:type="dxa"/>
          </w:tcPr>
          <w:p w14:paraId="64BB6D04" w14:textId="78005BBB" w:rsidR="00DB26BD" w:rsidRPr="0008125F" w:rsidRDefault="00DB26BD" w:rsidP="00DB26BD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561" w:type="dxa"/>
          </w:tcPr>
          <w:p w14:paraId="05522F24" w14:textId="6E2EAA16" w:rsidR="00DB26BD" w:rsidRPr="0008125F" w:rsidRDefault="00DB26BD" w:rsidP="00DB26BD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76" w:type="dxa"/>
          </w:tcPr>
          <w:p w14:paraId="3CE725C9" w14:textId="249626B5" w:rsidR="00DB26BD" w:rsidRPr="0008125F" w:rsidRDefault="00DB26BD" w:rsidP="00DB26BD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184" w:type="dxa"/>
          </w:tcPr>
          <w:p w14:paraId="0AA16238" w14:textId="52DC230F" w:rsidR="00DB26BD" w:rsidRPr="0008125F" w:rsidRDefault="00DB26BD" w:rsidP="00DB26BD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</w:tcPr>
          <w:p w14:paraId="6C41BBC8" w14:textId="5E4360B3" w:rsidR="00DB26BD" w:rsidRPr="0008125F" w:rsidRDefault="00DB26BD" w:rsidP="00DB26BD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</w:tcPr>
          <w:p w14:paraId="30CDE5C3" w14:textId="413E6045" w:rsidR="00DB26BD" w:rsidRPr="0008125F" w:rsidRDefault="00DB26BD" w:rsidP="00DB26BD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DB26BD" w:rsidRPr="00040251" w14:paraId="3B8DC05E" w14:textId="77777777" w:rsidTr="00FF420A">
        <w:trPr>
          <w:trHeight w:val="302"/>
        </w:trPr>
        <w:tc>
          <w:tcPr>
            <w:tcW w:w="1674" w:type="dxa"/>
          </w:tcPr>
          <w:p w14:paraId="65204F8A" w14:textId="4CF9AA68" w:rsidR="00DB26BD" w:rsidRPr="00040251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561" w:type="dxa"/>
          </w:tcPr>
          <w:p w14:paraId="2398471D" w14:textId="46198B52" w:rsidR="00DB26BD" w:rsidRPr="00040251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876" w:type="dxa"/>
          </w:tcPr>
          <w:p w14:paraId="23ECDF2E" w14:textId="499BA6DC" w:rsidR="00DB26BD" w:rsidRPr="00040251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84" w:type="dxa"/>
          </w:tcPr>
          <w:p w14:paraId="513AB1AA" w14:textId="5434090F" w:rsidR="00DB26BD" w:rsidRPr="00040251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</w:tcPr>
          <w:p w14:paraId="53BEAB50" w14:textId="6B0C5716" w:rsidR="00DB26BD" w:rsidRPr="00040251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969" w:type="dxa"/>
          </w:tcPr>
          <w:p w14:paraId="54BEECC2" w14:textId="6DA635BC" w:rsidR="00DB26BD" w:rsidRPr="00040251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DB26BD" w:rsidRPr="00040251" w14:paraId="33A7CF5E" w14:textId="77777777" w:rsidTr="00FF420A">
        <w:trPr>
          <w:trHeight w:val="302"/>
        </w:trPr>
        <w:tc>
          <w:tcPr>
            <w:tcW w:w="1674" w:type="dxa"/>
          </w:tcPr>
          <w:p w14:paraId="4819B395" w14:textId="6C82C1BA" w:rsidR="00DB26BD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基类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</w:t>
            </w:r>
          </w:p>
        </w:tc>
        <w:tc>
          <w:tcPr>
            <w:tcW w:w="1561" w:type="dxa"/>
          </w:tcPr>
          <w:p w14:paraId="1D0B4860" w14:textId="406FD5DA" w:rsidR="00DB26BD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76" w:type="dxa"/>
          </w:tcPr>
          <w:p w14:paraId="54E45E45" w14:textId="4F4DB9FA" w:rsidR="00DB26BD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184" w:type="dxa"/>
          </w:tcPr>
          <w:p w14:paraId="58015D46" w14:textId="20084028" w:rsidR="00DB26BD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</w:tcPr>
          <w:p w14:paraId="476428F6" w14:textId="371A7016" w:rsidR="00DB26BD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</w:tcPr>
          <w:p w14:paraId="688439BC" w14:textId="0C4ACE0B" w:rsidR="00DB26BD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DB26BD" w:rsidRPr="00040251" w14:paraId="307AB584" w14:textId="77777777" w:rsidTr="00FF420A">
        <w:trPr>
          <w:trHeight w:val="302"/>
        </w:trPr>
        <w:tc>
          <w:tcPr>
            <w:tcW w:w="1674" w:type="dxa"/>
          </w:tcPr>
          <w:p w14:paraId="47CB1C78" w14:textId="22C4AD7C" w:rsidR="00DB26BD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1561" w:type="dxa"/>
          </w:tcPr>
          <w:p w14:paraId="561000D5" w14:textId="313E1638" w:rsidR="00DB26BD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876" w:type="dxa"/>
          </w:tcPr>
          <w:p w14:paraId="3EFCD208" w14:textId="007E1E9A" w:rsidR="00DB26BD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“startup_configs”</w:t>
            </w:r>
          </w:p>
        </w:tc>
        <w:tc>
          <w:tcPr>
            <w:tcW w:w="1184" w:type="dxa"/>
          </w:tcPr>
          <w:p w14:paraId="041250E8" w14:textId="0D22EC9D" w:rsidR="00DB26BD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</w:tcPr>
          <w:p w14:paraId="4DB67925" w14:textId="07782FA4" w:rsidR="00DB26BD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69" w:type="dxa"/>
          </w:tcPr>
          <w:p w14:paraId="6C52685D" w14:textId="2989D8E1" w:rsidR="00DB26BD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该字段值为固定值，不可修改</w:t>
            </w:r>
          </w:p>
        </w:tc>
      </w:tr>
      <w:tr w:rsidR="00DB26BD" w:rsidRPr="00040251" w14:paraId="60862BD3" w14:textId="77777777" w:rsidTr="00FF420A">
        <w:trPr>
          <w:trHeight w:val="302"/>
        </w:trPr>
        <w:tc>
          <w:tcPr>
            <w:tcW w:w="1674" w:type="dxa"/>
          </w:tcPr>
          <w:p w14:paraId="1545C173" w14:textId="28520096" w:rsidR="00DB26BD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value</w:t>
            </w:r>
          </w:p>
        </w:tc>
        <w:tc>
          <w:tcPr>
            <w:tcW w:w="1561" w:type="dxa"/>
          </w:tcPr>
          <w:p w14:paraId="301B13BF" w14:textId="02760C8A" w:rsidR="00DB26BD" w:rsidRPr="00832F40" w:rsidRDefault="005E6A5B" w:rsidP="00DB26BD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_Ref153529589 \h </w:instrText>
            </w:r>
            <w:r w:rsid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value_type</w: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76" w:type="dxa"/>
          </w:tcPr>
          <w:p w14:paraId="19D15E5B" w14:textId="67BAB332" w:rsidR="00DB26BD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84" w:type="dxa"/>
          </w:tcPr>
          <w:p w14:paraId="101D85FB" w14:textId="0079733D" w:rsidR="00DB26BD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iattr</w:t>
            </w:r>
          </w:p>
        </w:tc>
        <w:tc>
          <w:tcPr>
            <w:tcW w:w="990" w:type="dxa"/>
          </w:tcPr>
          <w:p w14:paraId="57A99525" w14:textId="4E46981E" w:rsidR="00DB26BD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69" w:type="dxa"/>
          </w:tcPr>
          <w:p w14:paraId="1FCB97AB" w14:textId="05CBC33B" w:rsidR="00DB26BD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具体数据类型实现为：</w:t>
            </w:r>
            <w:r w:rsidR="005E6A5B"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5E6A5B"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5E6A5B" w:rsidRPr="00832F40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_Ref153529595 \h</w:instrText>
            </w:r>
            <w:r w:rsidR="005E6A5B"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832F40"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5E6A5B"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5E6A5B"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5E6A5B"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startup_config</w:t>
            </w:r>
            <w:r w:rsidR="005E6A5B"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5E6A5B">
              <w:rPr>
                <w:sz w:val="20"/>
                <w:szCs w:val="20"/>
                <w:lang w:eastAsia="zh-CN"/>
              </w:rPr>
              <w:t xml:space="preserve"> </w:t>
            </w:r>
          </w:p>
        </w:tc>
      </w:tr>
      <w:tr w:rsidR="00DB26BD" w:rsidRPr="00040251" w14:paraId="13F23AA1" w14:textId="77777777" w:rsidTr="00FF420A">
        <w:trPr>
          <w:trHeight w:val="302"/>
        </w:trPr>
        <w:tc>
          <w:tcPr>
            <w:tcW w:w="1674" w:type="dxa"/>
          </w:tcPr>
          <w:p w14:paraId="6EF8A3F7" w14:textId="05469025" w:rsidR="00DB26BD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checksum</w:t>
            </w:r>
          </w:p>
        </w:tc>
        <w:tc>
          <w:tcPr>
            <w:tcW w:w="1561" w:type="dxa"/>
          </w:tcPr>
          <w:p w14:paraId="53B72068" w14:textId="7F1480D4" w:rsidR="00DB26BD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76" w:type="dxa"/>
          </w:tcPr>
          <w:p w14:paraId="3363225A" w14:textId="509F375B" w:rsidR="00DB26BD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111</w:t>
            </w:r>
          </w:p>
        </w:tc>
        <w:tc>
          <w:tcPr>
            <w:tcW w:w="1184" w:type="dxa"/>
          </w:tcPr>
          <w:p w14:paraId="7D29B819" w14:textId="071B7F18" w:rsidR="00DB26BD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</w:tcPr>
          <w:p w14:paraId="44889C61" w14:textId="44E777D0" w:rsidR="00DB26BD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69" w:type="dxa"/>
          </w:tcPr>
          <w:p w14:paraId="47E41479" w14:textId="7EEC33F6" w:rsidR="00DB26BD" w:rsidRDefault="00DB26BD" w:rsidP="00DB26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该字段值为固定值，不可修改</w:t>
            </w:r>
          </w:p>
        </w:tc>
      </w:tr>
    </w:tbl>
    <w:p w14:paraId="2EE9D01C" w14:textId="77777777" w:rsidR="00365A6C" w:rsidRPr="00365A6C" w:rsidRDefault="00365A6C" w:rsidP="00365A6C"/>
    <w:p w14:paraId="44613BCE" w14:textId="43382608" w:rsidR="00296A76" w:rsidRDefault="00296A76" w:rsidP="00296A76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30" w:name="_startup_config"/>
      <w:bookmarkStart w:id="31" w:name="_Ref153529595"/>
      <w:bookmarkStart w:id="32" w:name="_Toc153802444"/>
      <w:bookmarkEnd w:id="30"/>
      <w:r w:rsidRPr="005153E1">
        <w:rPr>
          <w:noProof/>
          <w:lang w:val="en-GB"/>
        </w:rPr>
        <w:t>startup_config</w:t>
      </w:r>
      <w:bookmarkEnd w:id="31"/>
      <w:bookmarkEnd w:id="3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70"/>
        <w:gridCol w:w="1547"/>
        <w:gridCol w:w="1689"/>
        <w:gridCol w:w="1117"/>
        <w:gridCol w:w="929"/>
        <w:gridCol w:w="2884"/>
      </w:tblGrid>
      <w:tr w:rsidR="00A92875" w:rsidRPr="00040251" w14:paraId="6BD2D4DD" w14:textId="77777777" w:rsidTr="006A4DF8">
        <w:trPr>
          <w:trHeight w:val="302"/>
        </w:trPr>
        <w:tc>
          <w:tcPr>
            <w:tcW w:w="1674" w:type="dxa"/>
          </w:tcPr>
          <w:p w14:paraId="15E8FB75" w14:textId="77777777" w:rsidR="00A92875" w:rsidRPr="0008125F" w:rsidRDefault="00A92875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580" w:type="dxa"/>
            <w:gridSpan w:val="5"/>
          </w:tcPr>
          <w:p w14:paraId="260368A9" w14:textId="72ED354E" w:rsidR="00A92875" w:rsidRPr="00040251" w:rsidRDefault="00A92875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A0983">
              <w:rPr>
                <w:color w:val="000000" w:themeColor="text1"/>
                <w:sz w:val="20"/>
                <w:szCs w:val="20"/>
                <w:lang w:eastAsia="zh-CN"/>
              </w:rPr>
              <w:t>startup_config</w:t>
            </w:r>
          </w:p>
        </w:tc>
      </w:tr>
      <w:tr w:rsidR="00A92875" w:rsidRPr="00040251" w14:paraId="20954DEC" w14:textId="77777777" w:rsidTr="006A4DF8">
        <w:trPr>
          <w:trHeight w:val="302"/>
        </w:trPr>
        <w:tc>
          <w:tcPr>
            <w:tcW w:w="1674" w:type="dxa"/>
          </w:tcPr>
          <w:p w14:paraId="123D0857" w14:textId="77777777" w:rsidR="00A92875" w:rsidRPr="0008125F" w:rsidRDefault="00A92875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580" w:type="dxa"/>
            <w:gridSpan w:val="5"/>
          </w:tcPr>
          <w:p w14:paraId="4A75B45E" w14:textId="77777777" w:rsidR="00A92875" w:rsidRPr="00040251" w:rsidRDefault="00A92875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1D16FB" w:rsidRPr="00040251" w14:paraId="0186B564" w14:textId="77777777" w:rsidTr="006A4DF8">
        <w:trPr>
          <w:trHeight w:val="302"/>
        </w:trPr>
        <w:tc>
          <w:tcPr>
            <w:tcW w:w="1674" w:type="dxa"/>
          </w:tcPr>
          <w:p w14:paraId="685C3531" w14:textId="7EB0874D" w:rsidR="001D16FB" w:rsidRPr="0008125F" w:rsidRDefault="001D16FB" w:rsidP="001D16FB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继承</w:t>
            </w:r>
          </w:p>
        </w:tc>
        <w:tc>
          <w:tcPr>
            <w:tcW w:w="8580" w:type="dxa"/>
            <w:gridSpan w:val="5"/>
          </w:tcPr>
          <w:p w14:paraId="347181A0" w14:textId="5B248369" w:rsidR="001D16FB" w:rsidRDefault="005E6A5B" w:rsidP="001D16FB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_Ref153529608 \h </w:instrText>
            </w:r>
            <w:r w:rsid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32F40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object[</w: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]_value_type</w: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</w:tr>
      <w:tr w:rsidR="001D16FB" w:rsidRPr="0008125F" w14:paraId="5EA84D42" w14:textId="77777777" w:rsidTr="006A4DF8">
        <w:trPr>
          <w:trHeight w:val="302"/>
        </w:trPr>
        <w:tc>
          <w:tcPr>
            <w:tcW w:w="1674" w:type="dxa"/>
          </w:tcPr>
          <w:p w14:paraId="1ADB0D0F" w14:textId="77777777" w:rsidR="001D16FB" w:rsidRPr="0008125F" w:rsidRDefault="001D16FB" w:rsidP="001D16FB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561" w:type="dxa"/>
          </w:tcPr>
          <w:p w14:paraId="6090C65F" w14:textId="77777777" w:rsidR="001D16FB" w:rsidRPr="0008125F" w:rsidRDefault="001D16FB" w:rsidP="001D16FB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76" w:type="dxa"/>
          </w:tcPr>
          <w:p w14:paraId="2D17271E" w14:textId="77777777" w:rsidR="001D16FB" w:rsidRPr="0008125F" w:rsidRDefault="001D16FB" w:rsidP="001D16FB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184" w:type="dxa"/>
          </w:tcPr>
          <w:p w14:paraId="6C44865C" w14:textId="77777777" w:rsidR="001D16FB" w:rsidRPr="0008125F" w:rsidRDefault="001D16FB" w:rsidP="001D16FB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</w:tcPr>
          <w:p w14:paraId="1BE356CF" w14:textId="77777777" w:rsidR="001D16FB" w:rsidRPr="0008125F" w:rsidRDefault="001D16FB" w:rsidP="001D16FB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</w:tcPr>
          <w:p w14:paraId="7B85FF83" w14:textId="77777777" w:rsidR="001D16FB" w:rsidRPr="0008125F" w:rsidRDefault="001D16FB" w:rsidP="001D16FB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1D16FB" w:rsidRPr="00040251" w14:paraId="22A57A1C" w14:textId="77777777" w:rsidTr="006A4DF8">
        <w:trPr>
          <w:trHeight w:val="302"/>
        </w:trPr>
        <w:tc>
          <w:tcPr>
            <w:tcW w:w="1674" w:type="dxa"/>
          </w:tcPr>
          <w:p w14:paraId="79A8C2CD" w14:textId="77777777" w:rsidR="001D16FB" w:rsidRPr="00040251" w:rsidRDefault="001D16FB" w:rsidP="001D16FB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561" w:type="dxa"/>
          </w:tcPr>
          <w:p w14:paraId="5A462CE7" w14:textId="77777777" w:rsidR="001D16FB" w:rsidRPr="00040251" w:rsidRDefault="001D16FB" w:rsidP="001D16FB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876" w:type="dxa"/>
          </w:tcPr>
          <w:p w14:paraId="513592A0" w14:textId="77777777" w:rsidR="001D16FB" w:rsidRPr="00040251" w:rsidRDefault="001D16FB" w:rsidP="001D16FB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84" w:type="dxa"/>
          </w:tcPr>
          <w:p w14:paraId="0F46F5DF" w14:textId="77777777" w:rsidR="001D16FB" w:rsidRPr="00040251" w:rsidRDefault="001D16FB" w:rsidP="001D16FB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</w:tcPr>
          <w:p w14:paraId="30531526" w14:textId="77777777" w:rsidR="001D16FB" w:rsidRPr="00040251" w:rsidRDefault="001D16FB" w:rsidP="001D16FB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969" w:type="dxa"/>
          </w:tcPr>
          <w:p w14:paraId="7E5F21ED" w14:textId="77777777" w:rsidR="001D16FB" w:rsidRPr="00040251" w:rsidRDefault="001D16FB" w:rsidP="001D16FB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1D16FB" w14:paraId="151E7343" w14:textId="77777777" w:rsidTr="006A4DF8">
        <w:trPr>
          <w:trHeight w:val="302"/>
        </w:trPr>
        <w:tc>
          <w:tcPr>
            <w:tcW w:w="1674" w:type="dxa"/>
          </w:tcPr>
          <w:p w14:paraId="414A4523" w14:textId="77777777" w:rsidR="001D16FB" w:rsidRDefault="001D16FB" w:rsidP="001D16FB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基类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</w:t>
            </w:r>
          </w:p>
        </w:tc>
        <w:tc>
          <w:tcPr>
            <w:tcW w:w="1561" w:type="dxa"/>
          </w:tcPr>
          <w:p w14:paraId="594B15B2" w14:textId="77777777" w:rsidR="001D16FB" w:rsidRDefault="001D16FB" w:rsidP="001D16FB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76" w:type="dxa"/>
          </w:tcPr>
          <w:p w14:paraId="308C4088" w14:textId="77777777" w:rsidR="001D16FB" w:rsidRDefault="001D16FB" w:rsidP="001D16FB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184" w:type="dxa"/>
          </w:tcPr>
          <w:p w14:paraId="0F946658" w14:textId="77777777" w:rsidR="001D16FB" w:rsidRDefault="001D16FB" w:rsidP="001D16FB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</w:tcPr>
          <w:p w14:paraId="4B26F5A4" w14:textId="77777777" w:rsidR="001D16FB" w:rsidRDefault="001D16FB" w:rsidP="001D16FB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</w:tcPr>
          <w:p w14:paraId="30AA6CD8" w14:textId="77777777" w:rsidR="001D16FB" w:rsidRDefault="001D16FB" w:rsidP="001D16FB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232C36" w14:paraId="6A1A8E93" w14:textId="77777777" w:rsidTr="006A4DF8">
        <w:trPr>
          <w:trHeight w:val="302"/>
        </w:trPr>
        <w:tc>
          <w:tcPr>
            <w:tcW w:w="1674" w:type="dxa"/>
          </w:tcPr>
          <w:p w14:paraId="1C012FB3" w14:textId="716DA6BE" w:rsidR="00232C36" w:rsidRDefault="00232C36" w:rsidP="00232C3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object[]</w:t>
            </w:r>
          </w:p>
        </w:tc>
        <w:tc>
          <w:tcPr>
            <w:tcW w:w="1561" w:type="dxa"/>
          </w:tcPr>
          <w:p w14:paraId="748FA7F6" w14:textId="1821FC2A" w:rsidR="00232C36" w:rsidRPr="00832F40" w:rsidRDefault="005E6A5B" w:rsidP="00232C36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_Ref153529620 \h </w:instrText>
            </w:r>
            <w:r w:rsid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value_object</w: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76" w:type="dxa"/>
          </w:tcPr>
          <w:p w14:paraId="462B8293" w14:textId="7D5D3244" w:rsidR="00232C36" w:rsidRDefault="00232C36" w:rsidP="00232C3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84" w:type="dxa"/>
          </w:tcPr>
          <w:p w14:paraId="0E3D2523" w14:textId="45A558AC" w:rsidR="00232C36" w:rsidRDefault="00012B67" w:rsidP="00232C3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</w:t>
            </w:r>
            <w:r w:rsidR="00232C36"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90" w:type="dxa"/>
          </w:tcPr>
          <w:p w14:paraId="5AC65A1F" w14:textId="3F981511" w:rsidR="00232C36" w:rsidRDefault="00396E14" w:rsidP="00232C3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1.</w:t>
            </w:r>
            <w:r>
              <w:rPr>
                <w:rFonts w:hint="eastAsia"/>
                <w:sz w:val="20"/>
                <w:szCs w:val="20"/>
                <w:lang w:eastAsia="zh-CN"/>
              </w:rPr>
              <w:t>.</w:t>
            </w:r>
            <w:r>
              <w:rPr>
                <w:sz w:val="20"/>
                <w:szCs w:val="20"/>
                <w:lang w:eastAsia="zh-CN"/>
              </w:rPr>
              <w:t>*</w:t>
            </w:r>
          </w:p>
        </w:tc>
        <w:tc>
          <w:tcPr>
            <w:tcW w:w="2969" w:type="dxa"/>
          </w:tcPr>
          <w:p w14:paraId="067C5020" w14:textId="6AD38436" w:rsidR="00232C36" w:rsidRDefault="005C1CD4" w:rsidP="00232C3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具体数据类型实现为：</w:t>
            </w:r>
            <w:r w:rsidR="006424AD"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6424AD"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6424AD" w:rsidRPr="00832F40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_Ref153529628 \h</w:instrText>
            </w:r>
            <w:r w:rsidR="006424AD"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832F40"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6424AD"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6424AD"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6424AD"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startup_config_object</w:t>
            </w:r>
            <w:r w:rsidR="006424AD"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6424AD" w:rsidRPr="00832F40">
              <w:rPr>
                <w:noProof/>
                <w:color w:val="2A8CF1" w:themeColor="accent3" w:themeTint="99"/>
                <w:szCs w:val="32"/>
                <w:lang w:eastAsia="en-US"/>
              </w:rPr>
              <w:t xml:space="preserve"> </w:t>
            </w:r>
          </w:p>
        </w:tc>
      </w:tr>
    </w:tbl>
    <w:p w14:paraId="196AB073" w14:textId="77777777" w:rsidR="00365A6C" w:rsidRPr="00365A6C" w:rsidRDefault="00365A6C" w:rsidP="00365A6C">
      <w:pPr>
        <w:rPr>
          <w:lang w:eastAsia="en-US"/>
        </w:rPr>
      </w:pPr>
    </w:p>
    <w:p w14:paraId="42F555D4" w14:textId="1ACC7AF0" w:rsidR="00012B67" w:rsidRDefault="00012B67" w:rsidP="00012B67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33" w:name="_Ref153529628"/>
      <w:bookmarkStart w:id="34" w:name="_Toc153802445"/>
      <w:r w:rsidRPr="005153E1">
        <w:rPr>
          <w:noProof/>
          <w:lang w:val="en-GB"/>
        </w:rPr>
        <w:t>startup_config</w:t>
      </w:r>
      <w:r>
        <w:rPr>
          <w:noProof/>
          <w:lang w:val="en-GB"/>
        </w:rPr>
        <w:t>_</w:t>
      </w:r>
      <w:r w:rsidR="00910E39">
        <w:rPr>
          <w:noProof/>
          <w:lang w:val="en-GB"/>
        </w:rPr>
        <w:t>object</w:t>
      </w:r>
      <w:bookmarkEnd w:id="33"/>
      <w:bookmarkEnd w:id="3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21"/>
        <w:gridCol w:w="1535"/>
        <w:gridCol w:w="1752"/>
        <w:gridCol w:w="1125"/>
        <w:gridCol w:w="936"/>
        <w:gridCol w:w="2767"/>
      </w:tblGrid>
      <w:tr w:rsidR="00012B67" w:rsidRPr="00040251" w14:paraId="3924C554" w14:textId="77777777" w:rsidTr="006A4DF8">
        <w:trPr>
          <w:trHeight w:val="302"/>
        </w:trPr>
        <w:tc>
          <w:tcPr>
            <w:tcW w:w="1674" w:type="dxa"/>
          </w:tcPr>
          <w:p w14:paraId="33DA4145" w14:textId="77777777" w:rsidR="00012B67" w:rsidRPr="0008125F" w:rsidRDefault="00012B67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580" w:type="dxa"/>
            <w:gridSpan w:val="5"/>
          </w:tcPr>
          <w:p w14:paraId="5706C0F1" w14:textId="526C0E00" w:rsidR="00012B67" w:rsidRPr="00040251" w:rsidRDefault="0041105D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41105D">
              <w:rPr>
                <w:color w:val="000000" w:themeColor="text1"/>
                <w:sz w:val="20"/>
                <w:szCs w:val="20"/>
                <w:lang w:eastAsia="zh-CN"/>
              </w:rPr>
              <w:t>startup_config_object</w:t>
            </w:r>
          </w:p>
        </w:tc>
      </w:tr>
      <w:tr w:rsidR="00012B67" w:rsidRPr="00040251" w14:paraId="60093644" w14:textId="77777777" w:rsidTr="006A4DF8">
        <w:trPr>
          <w:trHeight w:val="302"/>
        </w:trPr>
        <w:tc>
          <w:tcPr>
            <w:tcW w:w="1674" w:type="dxa"/>
          </w:tcPr>
          <w:p w14:paraId="52B2F0F2" w14:textId="77777777" w:rsidR="00012B67" w:rsidRPr="0008125F" w:rsidRDefault="00012B67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580" w:type="dxa"/>
            <w:gridSpan w:val="5"/>
          </w:tcPr>
          <w:p w14:paraId="35D24E0E" w14:textId="77777777" w:rsidR="00012B67" w:rsidRPr="00040251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012B67" w:rsidRPr="00040251" w14:paraId="7971CDBD" w14:textId="77777777" w:rsidTr="006A4DF8">
        <w:trPr>
          <w:trHeight w:val="302"/>
        </w:trPr>
        <w:tc>
          <w:tcPr>
            <w:tcW w:w="1674" w:type="dxa"/>
          </w:tcPr>
          <w:p w14:paraId="5C73BDF8" w14:textId="77777777" w:rsidR="00012B67" w:rsidRPr="0008125F" w:rsidRDefault="00012B67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继承</w:t>
            </w:r>
          </w:p>
        </w:tc>
        <w:tc>
          <w:tcPr>
            <w:tcW w:w="8580" w:type="dxa"/>
            <w:gridSpan w:val="5"/>
          </w:tcPr>
          <w:p w14:paraId="5F4BC92E" w14:textId="07997F82" w:rsidR="00012B67" w:rsidRPr="00832F40" w:rsidRDefault="006424AD" w:rsidP="006A4DF8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_Ref153529649 \h </w:instrText>
            </w:r>
            <w:r w:rsid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value_object</w: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012B67"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012B67"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012B67" w:rsidRPr="00832F40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_Ref153292998 \h</w:instrText>
            </w:r>
            <w:r w:rsidR="00012B67"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012B67"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00000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012B67"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</w:tr>
      <w:tr w:rsidR="00012B67" w:rsidRPr="0008125F" w14:paraId="383E1E54" w14:textId="77777777" w:rsidTr="006A4DF8">
        <w:trPr>
          <w:trHeight w:val="302"/>
        </w:trPr>
        <w:tc>
          <w:tcPr>
            <w:tcW w:w="1674" w:type="dxa"/>
          </w:tcPr>
          <w:p w14:paraId="1DEEB84F" w14:textId="77777777" w:rsidR="00012B67" w:rsidRPr="0008125F" w:rsidRDefault="00012B67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561" w:type="dxa"/>
          </w:tcPr>
          <w:p w14:paraId="6A2170DC" w14:textId="77777777" w:rsidR="00012B67" w:rsidRPr="0008125F" w:rsidRDefault="00012B67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76" w:type="dxa"/>
          </w:tcPr>
          <w:p w14:paraId="1FF390AD" w14:textId="77777777" w:rsidR="00012B67" w:rsidRPr="0008125F" w:rsidRDefault="00012B67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184" w:type="dxa"/>
          </w:tcPr>
          <w:p w14:paraId="5E01EDC6" w14:textId="77777777" w:rsidR="00012B67" w:rsidRPr="0008125F" w:rsidRDefault="00012B67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</w:tcPr>
          <w:p w14:paraId="0B0BB63A" w14:textId="77777777" w:rsidR="00012B67" w:rsidRPr="0008125F" w:rsidRDefault="00012B67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</w:tcPr>
          <w:p w14:paraId="5B5A74C2" w14:textId="77777777" w:rsidR="00012B67" w:rsidRPr="0008125F" w:rsidRDefault="00012B67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012B67" w:rsidRPr="00040251" w14:paraId="1403D3AC" w14:textId="77777777" w:rsidTr="006A4DF8">
        <w:trPr>
          <w:trHeight w:val="302"/>
        </w:trPr>
        <w:tc>
          <w:tcPr>
            <w:tcW w:w="1674" w:type="dxa"/>
          </w:tcPr>
          <w:p w14:paraId="421E4CEA" w14:textId="77777777" w:rsidR="00012B67" w:rsidRPr="00040251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561" w:type="dxa"/>
          </w:tcPr>
          <w:p w14:paraId="1F798307" w14:textId="77777777" w:rsidR="00012B67" w:rsidRPr="00040251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876" w:type="dxa"/>
          </w:tcPr>
          <w:p w14:paraId="13A46B1A" w14:textId="77777777" w:rsidR="00012B67" w:rsidRPr="00040251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84" w:type="dxa"/>
          </w:tcPr>
          <w:p w14:paraId="25AD89D5" w14:textId="77777777" w:rsidR="00012B67" w:rsidRPr="00040251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</w:tcPr>
          <w:p w14:paraId="0D8D6B80" w14:textId="77777777" w:rsidR="00012B67" w:rsidRPr="00040251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969" w:type="dxa"/>
          </w:tcPr>
          <w:p w14:paraId="0561CD0B" w14:textId="77777777" w:rsidR="00012B67" w:rsidRPr="00040251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012B67" w14:paraId="014F6EA0" w14:textId="77777777" w:rsidTr="006A4DF8">
        <w:trPr>
          <w:trHeight w:val="302"/>
        </w:trPr>
        <w:tc>
          <w:tcPr>
            <w:tcW w:w="1674" w:type="dxa"/>
          </w:tcPr>
          <w:p w14:paraId="71DC3B8F" w14:textId="77777777" w:rsidR="00012B67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基类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</w:t>
            </w:r>
          </w:p>
        </w:tc>
        <w:tc>
          <w:tcPr>
            <w:tcW w:w="1561" w:type="dxa"/>
          </w:tcPr>
          <w:p w14:paraId="28E5C121" w14:textId="77777777" w:rsidR="00012B67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76" w:type="dxa"/>
          </w:tcPr>
          <w:p w14:paraId="112EE349" w14:textId="77777777" w:rsidR="00012B67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184" w:type="dxa"/>
          </w:tcPr>
          <w:p w14:paraId="4ED22842" w14:textId="77777777" w:rsidR="00012B67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</w:tcPr>
          <w:p w14:paraId="6F5F436A" w14:textId="77777777" w:rsidR="00012B67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</w:tcPr>
          <w:p w14:paraId="34AA38BD" w14:textId="77777777" w:rsidR="00012B67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012B67" w14:paraId="728694B0" w14:textId="77777777" w:rsidTr="006A4DF8">
        <w:trPr>
          <w:trHeight w:val="302"/>
        </w:trPr>
        <w:tc>
          <w:tcPr>
            <w:tcW w:w="1674" w:type="dxa"/>
          </w:tcPr>
          <w:p w14:paraId="52C76289" w14:textId="77777777" w:rsidR="00012B67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1561" w:type="dxa"/>
          </w:tcPr>
          <w:p w14:paraId="461BF431" w14:textId="77777777" w:rsidR="00012B67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876" w:type="dxa"/>
          </w:tcPr>
          <w:p w14:paraId="3973CE26" w14:textId="77777777" w:rsidR="00012B67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84" w:type="dxa"/>
          </w:tcPr>
          <w:p w14:paraId="2AB8532F" w14:textId="77777777" w:rsidR="00012B67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</w:tcPr>
          <w:p w14:paraId="7C5C0192" w14:textId="77777777" w:rsidR="00012B67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69" w:type="dxa"/>
          </w:tcPr>
          <w:p w14:paraId="70B53386" w14:textId="77777777" w:rsidR="00012B67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该字段值同时是下级配置文件目录的目录名，见</w:t>
            </w:r>
            <w:r>
              <w:rPr>
                <w:sz w:val="20"/>
                <w:szCs w:val="20"/>
                <w:lang w:eastAsia="zh-CN"/>
              </w:rPr>
              <w:fldChar w:fldCharType="begin"/>
            </w:r>
            <w:r>
              <w:rPr>
                <w:sz w:val="20"/>
                <w:szCs w:val="20"/>
                <w:lang w:eastAsia="zh-CN"/>
              </w:rPr>
              <w:instrText xml:space="preserve"> REF _Ref153287984 \h </w:instrText>
            </w:r>
            <w:r>
              <w:rPr>
                <w:sz w:val="20"/>
                <w:szCs w:val="20"/>
                <w:lang w:eastAsia="zh-CN"/>
              </w:rPr>
            </w:r>
            <w:r>
              <w:rPr>
                <w:sz w:val="20"/>
                <w:szCs w:val="20"/>
                <w:lang w:eastAsia="zh-CN"/>
              </w:rPr>
              <w:fldChar w:fldCharType="separate"/>
            </w:r>
            <w:r>
              <w:rPr>
                <w:rFonts w:hint="eastAsia"/>
                <w:noProof/>
                <w:lang w:eastAsia="zh-CN"/>
              </w:rPr>
              <w:t>&lt;key</w:t>
            </w:r>
            <w:r>
              <w:rPr>
                <w:noProof/>
                <w:lang w:eastAsia="zh-CN"/>
              </w:rPr>
              <w:t>&gt;</w:t>
            </w:r>
            <w:r>
              <w:rPr>
                <w:rFonts w:hint="eastAsia"/>
                <w:noProof/>
                <w:lang w:eastAsia="zh-CN"/>
              </w:rPr>
              <w:t>目录</w:t>
            </w:r>
            <w:r>
              <w:rPr>
                <w:sz w:val="20"/>
                <w:szCs w:val="20"/>
                <w:lang w:eastAsia="zh-CN"/>
              </w:rPr>
              <w:fldChar w:fldCharType="end"/>
            </w:r>
          </w:p>
        </w:tc>
      </w:tr>
      <w:tr w:rsidR="00012B67" w14:paraId="12004C29" w14:textId="77777777" w:rsidTr="006A4DF8">
        <w:trPr>
          <w:trHeight w:val="302"/>
        </w:trPr>
        <w:tc>
          <w:tcPr>
            <w:tcW w:w="1674" w:type="dxa"/>
          </w:tcPr>
          <w:p w14:paraId="30030B44" w14:textId="77777777" w:rsidR="00012B67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value</w:t>
            </w:r>
          </w:p>
        </w:tc>
        <w:tc>
          <w:tcPr>
            <w:tcW w:w="1561" w:type="dxa"/>
          </w:tcPr>
          <w:p w14:paraId="7FD3F5C2" w14:textId="097CFF0B" w:rsidR="00012B67" w:rsidRPr="00832F40" w:rsidRDefault="006424AD" w:rsidP="006A4DF8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_Ref153529654 \h </w:instrText>
            </w:r>
            <w:r w:rsid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value_type</w: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76" w:type="dxa"/>
          </w:tcPr>
          <w:p w14:paraId="01880D50" w14:textId="77777777" w:rsidR="00012B67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84" w:type="dxa"/>
          </w:tcPr>
          <w:p w14:paraId="5B737706" w14:textId="77777777" w:rsidR="00012B67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iattr</w:t>
            </w:r>
          </w:p>
        </w:tc>
        <w:tc>
          <w:tcPr>
            <w:tcW w:w="990" w:type="dxa"/>
          </w:tcPr>
          <w:p w14:paraId="77AA0D86" w14:textId="77777777" w:rsidR="00012B67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69" w:type="dxa"/>
          </w:tcPr>
          <w:p w14:paraId="51D5CC02" w14:textId="50E48332" w:rsidR="00012B67" w:rsidRDefault="00F63D45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63D45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="0029072D" w:rsidRPr="00F63D45">
              <w:rPr>
                <w:rFonts w:hint="eastAsia"/>
                <w:color w:val="FF5050"/>
                <w:sz w:val="20"/>
                <w:szCs w:val="20"/>
                <w:lang w:eastAsia="zh-CN"/>
              </w:rPr>
              <w:t>C</w:t>
            </w:r>
            <w:r w:rsidR="0029072D" w:rsidRPr="00F63D45">
              <w:rPr>
                <w:color w:val="FF5050"/>
                <w:sz w:val="20"/>
                <w:szCs w:val="20"/>
                <w:lang w:eastAsia="zh-CN"/>
              </w:rPr>
              <w:t>M</w:t>
            </w:r>
            <w:r w:rsidR="0029072D" w:rsidRPr="00F63D45">
              <w:rPr>
                <w:rFonts w:hint="eastAsia"/>
                <w:color w:val="FF5050"/>
                <w:sz w:val="20"/>
                <w:szCs w:val="20"/>
                <w:lang w:eastAsia="zh-CN"/>
              </w:rPr>
              <w:t>用不到</w:t>
            </w:r>
          </w:p>
        </w:tc>
      </w:tr>
      <w:tr w:rsidR="00012B67" w14:paraId="71DC9845" w14:textId="77777777" w:rsidTr="006A4DF8">
        <w:trPr>
          <w:trHeight w:val="302"/>
        </w:trPr>
        <w:tc>
          <w:tcPr>
            <w:tcW w:w="1674" w:type="dxa"/>
          </w:tcPr>
          <w:p w14:paraId="307675CC" w14:textId="77777777" w:rsidR="00012B67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lastRenderedPageBreak/>
              <w:t>checksum</w:t>
            </w:r>
          </w:p>
        </w:tc>
        <w:tc>
          <w:tcPr>
            <w:tcW w:w="1561" w:type="dxa"/>
          </w:tcPr>
          <w:p w14:paraId="4B91CFBA" w14:textId="77777777" w:rsidR="00012B67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76" w:type="dxa"/>
          </w:tcPr>
          <w:p w14:paraId="33DAEA63" w14:textId="77777777" w:rsidR="00012B67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222</w:t>
            </w:r>
          </w:p>
        </w:tc>
        <w:tc>
          <w:tcPr>
            <w:tcW w:w="1184" w:type="dxa"/>
          </w:tcPr>
          <w:p w14:paraId="705EAD4E" w14:textId="77777777" w:rsidR="00012B67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</w:tcPr>
          <w:p w14:paraId="7B2B8544" w14:textId="77777777" w:rsidR="00012B67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69" w:type="dxa"/>
          </w:tcPr>
          <w:p w14:paraId="4FA46C53" w14:textId="77777777" w:rsidR="00012B67" w:rsidRDefault="00012B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该字段值为固定值，不可修改</w:t>
            </w:r>
          </w:p>
        </w:tc>
      </w:tr>
    </w:tbl>
    <w:p w14:paraId="4DE50A0B" w14:textId="1F4F1B35" w:rsidR="00CB43FD" w:rsidRDefault="00CB43FD" w:rsidP="00CB43FD">
      <w:pPr>
        <w:rPr>
          <w:lang w:eastAsia="zh-CN"/>
        </w:rPr>
      </w:pPr>
      <w:bookmarkStart w:id="35" w:name="_Ref153287971"/>
      <w:bookmarkStart w:id="36" w:name="_Ref153287978"/>
      <w:bookmarkStart w:id="37" w:name="_Ref153287982"/>
      <w:bookmarkStart w:id="38" w:name="_Ref153287984"/>
    </w:p>
    <w:p w14:paraId="26CCF13B" w14:textId="27868B02" w:rsidR="00CB43FD" w:rsidRDefault="00CB43FD" w:rsidP="00302D6B">
      <w:pPr>
        <w:rPr>
          <w:lang w:eastAsia="zh-CN"/>
        </w:rPr>
      </w:pPr>
      <w:r>
        <w:rPr>
          <w:lang w:eastAsia="zh-CN"/>
        </w:rPr>
        <w:br w:type="page"/>
      </w:r>
    </w:p>
    <w:p w14:paraId="08D7D8B7" w14:textId="5F3D4DF8" w:rsidR="00C74787" w:rsidRDefault="008C7F78">
      <w:pPr>
        <w:pStyle w:val="2"/>
        <w:rPr>
          <w:noProof/>
          <w:lang w:val="en-GB" w:eastAsia="zh-CN"/>
        </w:rPr>
      </w:pPr>
      <w:bookmarkStart w:id="39" w:name="_Toc153802372"/>
      <w:bookmarkStart w:id="40" w:name="_Toc153802446"/>
      <w:bookmarkStart w:id="41" w:name="_Toc153978263"/>
      <w:r>
        <w:rPr>
          <w:rFonts w:hint="eastAsia"/>
          <w:noProof/>
          <w:lang w:val="en-GB" w:eastAsia="zh-CN"/>
        </w:rPr>
        <w:lastRenderedPageBreak/>
        <w:t>&lt;key</w:t>
      </w:r>
      <w:r>
        <w:rPr>
          <w:noProof/>
          <w:lang w:val="en-GB" w:eastAsia="zh-CN"/>
        </w:rPr>
        <w:t>&gt;</w:t>
      </w:r>
      <w:r>
        <w:rPr>
          <w:rFonts w:hint="eastAsia"/>
          <w:noProof/>
          <w:lang w:val="en-GB" w:eastAsia="zh-CN"/>
        </w:rPr>
        <w:t>目录</w:t>
      </w:r>
      <w:bookmarkEnd w:id="35"/>
      <w:bookmarkEnd w:id="36"/>
      <w:bookmarkEnd w:id="37"/>
      <w:bookmarkEnd w:id="38"/>
      <w:bookmarkEnd w:id="39"/>
      <w:bookmarkEnd w:id="40"/>
      <w:bookmarkEnd w:id="41"/>
    </w:p>
    <w:p w14:paraId="40AC529D" w14:textId="3877E29F" w:rsidR="007547F7" w:rsidRDefault="00EF2A9D" w:rsidP="007547F7">
      <w:pPr>
        <w:rPr>
          <w:sz w:val="20"/>
          <w:szCs w:val="20"/>
          <w:lang w:eastAsia="zh-CN"/>
        </w:rPr>
      </w:pPr>
      <w:r>
        <w:rPr>
          <w:rFonts w:hint="eastAsia"/>
          <w:lang w:eastAsia="zh-CN"/>
        </w:rPr>
        <w:t>当</w:t>
      </w:r>
      <w:r w:rsidRPr="00734CD0">
        <w:rPr>
          <w:rFonts w:hint="eastAsia"/>
          <w:b/>
          <w:bCs/>
          <w:lang w:eastAsia="zh-CN"/>
        </w:rPr>
        <w:t>/Manifest</w:t>
      </w:r>
      <w:r w:rsidRPr="00734CD0">
        <w:rPr>
          <w:b/>
          <w:bCs/>
          <w:lang w:eastAsia="zh-CN"/>
        </w:rPr>
        <w:t>.json::</w:t>
      </w:r>
      <w:r w:rsidR="006944DD" w:rsidRPr="00734CD0">
        <w:rPr>
          <w:b/>
          <w:bCs/>
          <w:lang w:eastAsia="zh-CN"/>
        </w:rPr>
        <w:t>startup_configs</w:t>
      </w:r>
      <w:r w:rsidR="00DF1291" w:rsidRPr="00734CD0">
        <w:rPr>
          <w:b/>
          <w:bCs/>
          <w:lang w:eastAsia="zh-CN"/>
        </w:rPr>
        <w:t>::</w:t>
      </w:r>
      <w:r w:rsidR="005B20EC" w:rsidRPr="00734CD0">
        <w:rPr>
          <w:rFonts w:hint="eastAsia"/>
          <w:b/>
          <w:bCs/>
          <w:sz w:val="20"/>
          <w:szCs w:val="20"/>
          <w:lang w:eastAsia="zh-CN"/>
        </w:rPr>
        <w:t>value</w:t>
      </w:r>
      <w:r w:rsidR="005B20EC" w:rsidRPr="00734CD0">
        <w:rPr>
          <w:b/>
          <w:bCs/>
          <w:sz w:val="20"/>
          <w:szCs w:val="20"/>
          <w:lang w:eastAsia="zh-CN"/>
        </w:rPr>
        <w:t>::object[]::</w:t>
      </w:r>
      <w:r w:rsidR="00B4247A" w:rsidRPr="00734CD0">
        <w:rPr>
          <w:rFonts w:hint="eastAsia"/>
          <w:b/>
          <w:bCs/>
          <w:sz w:val="20"/>
          <w:szCs w:val="20"/>
          <w:lang w:eastAsia="zh-CN"/>
        </w:rPr>
        <w:t>key</w:t>
      </w:r>
      <w:r w:rsidR="00B4247A">
        <w:rPr>
          <w:rFonts w:hint="eastAsia"/>
          <w:sz w:val="20"/>
          <w:szCs w:val="20"/>
          <w:lang w:eastAsia="zh-CN"/>
        </w:rPr>
        <w:t>配置了一个值，便生成一个同名目录</w:t>
      </w:r>
      <w:r w:rsidR="006376B6">
        <w:rPr>
          <w:rFonts w:hint="eastAsia"/>
          <w:sz w:val="20"/>
          <w:szCs w:val="20"/>
          <w:lang w:eastAsia="zh-CN"/>
        </w:rPr>
        <w:t>，所属域为</w:t>
      </w:r>
      <w:r w:rsidR="00BF118A" w:rsidRPr="00734CD0">
        <w:rPr>
          <w:b/>
          <w:bCs/>
          <w:sz w:val="20"/>
          <w:szCs w:val="20"/>
          <w:lang w:eastAsia="zh-CN"/>
        </w:rPr>
        <w:t>/</w:t>
      </w:r>
      <w:r w:rsidR="00734CD0">
        <w:rPr>
          <w:rFonts w:hint="eastAsia"/>
          <w:sz w:val="20"/>
          <w:szCs w:val="20"/>
          <w:lang w:eastAsia="zh-CN"/>
        </w:rPr>
        <w:t>。</w:t>
      </w:r>
    </w:p>
    <w:p w14:paraId="4AECB1EE" w14:textId="3DC3C275" w:rsidR="004966EC" w:rsidRDefault="00166AFD" w:rsidP="004966EC">
      <w:pPr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目录下应包含以下配置文件：</w:t>
      </w:r>
    </w:p>
    <w:p w14:paraId="3E24623A" w14:textId="5F90E995" w:rsidR="00B11A63" w:rsidRPr="00B11A63" w:rsidRDefault="004966EC" w:rsidP="00B11A63">
      <w:pPr>
        <w:pStyle w:val="ad"/>
        <w:numPr>
          <w:ilvl w:val="0"/>
          <w:numId w:val="28"/>
        </w:numPr>
        <w:rPr>
          <w:sz w:val="20"/>
          <w:szCs w:val="20"/>
          <w:lang w:eastAsia="zh-CN"/>
        </w:rPr>
      </w:pPr>
      <w:r w:rsidRPr="004966EC">
        <w:rPr>
          <w:sz w:val="20"/>
          <w:szCs w:val="20"/>
          <w:lang w:eastAsia="zh-CN"/>
        </w:rPr>
        <w:t>dds.json</w:t>
      </w:r>
      <w:r w:rsidR="00B11A63">
        <w:rPr>
          <w:rFonts w:hint="eastAsia"/>
          <w:sz w:val="20"/>
          <w:szCs w:val="20"/>
          <w:lang w:eastAsia="zh-CN"/>
        </w:rPr>
        <w:t>：描述记录了</w:t>
      </w:r>
      <w:r w:rsidR="00B11A63">
        <w:rPr>
          <w:rFonts w:hint="eastAsia"/>
          <w:sz w:val="20"/>
          <w:szCs w:val="20"/>
          <w:lang w:eastAsia="zh-CN"/>
        </w:rPr>
        <w:t>D</w:t>
      </w:r>
      <w:r w:rsidR="00B11A63">
        <w:rPr>
          <w:sz w:val="20"/>
          <w:szCs w:val="20"/>
          <w:lang w:eastAsia="zh-CN"/>
        </w:rPr>
        <w:t>DS</w:t>
      </w:r>
      <w:r w:rsidR="00B11A63">
        <w:rPr>
          <w:rFonts w:hint="eastAsia"/>
          <w:sz w:val="20"/>
          <w:szCs w:val="20"/>
          <w:lang w:eastAsia="zh-CN"/>
        </w:rPr>
        <w:t>下的</w:t>
      </w:r>
      <w:r w:rsidR="00B11A63">
        <w:rPr>
          <w:rFonts w:hint="eastAsia"/>
          <w:sz w:val="20"/>
          <w:szCs w:val="20"/>
          <w:lang w:eastAsia="zh-CN"/>
        </w:rPr>
        <w:t>service</w:t>
      </w:r>
      <w:r w:rsidR="00B11A63">
        <w:rPr>
          <w:rFonts w:hint="eastAsia"/>
          <w:sz w:val="20"/>
          <w:szCs w:val="20"/>
          <w:lang w:eastAsia="zh-CN"/>
        </w:rPr>
        <w:t>及其</w:t>
      </w:r>
      <w:r w:rsidR="00B11A63">
        <w:rPr>
          <w:rFonts w:hint="eastAsia"/>
          <w:sz w:val="20"/>
          <w:szCs w:val="20"/>
          <w:lang w:eastAsia="zh-CN"/>
        </w:rPr>
        <w:t>instance</w:t>
      </w:r>
      <w:r w:rsidR="00B11A63">
        <w:rPr>
          <w:rFonts w:hint="eastAsia"/>
          <w:sz w:val="20"/>
          <w:szCs w:val="20"/>
          <w:lang w:eastAsia="zh-CN"/>
        </w:rPr>
        <w:t>配置信息</w:t>
      </w:r>
    </w:p>
    <w:p w14:paraId="0E7C2756" w14:textId="312216AB" w:rsidR="004966EC" w:rsidRPr="004966EC" w:rsidRDefault="004966EC" w:rsidP="004966EC">
      <w:pPr>
        <w:pStyle w:val="ad"/>
        <w:numPr>
          <w:ilvl w:val="0"/>
          <w:numId w:val="28"/>
        </w:numPr>
        <w:rPr>
          <w:sz w:val="20"/>
          <w:szCs w:val="20"/>
          <w:lang w:eastAsia="zh-CN"/>
        </w:rPr>
      </w:pPr>
      <w:r w:rsidRPr="004966EC">
        <w:rPr>
          <w:sz w:val="20"/>
          <w:szCs w:val="20"/>
          <w:lang w:eastAsia="zh-CN"/>
        </w:rPr>
        <w:t>dds.xml</w:t>
      </w:r>
      <w:r w:rsidR="00A32778">
        <w:rPr>
          <w:rFonts w:hint="eastAsia"/>
          <w:sz w:val="20"/>
          <w:szCs w:val="20"/>
          <w:lang w:eastAsia="zh-CN"/>
        </w:rPr>
        <w:t>：描述了</w:t>
      </w:r>
      <w:r w:rsidR="00A32778">
        <w:rPr>
          <w:rFonts w:hint="eastAsia"/>
          <w:sz w:val="20"/>
          <w:szCs w:val="20"/>
          <w:lang w:eastAsia="zh-CN"/>
        </w:rPr>
        <w:t>FastDDS</w:t>
      </w:r>
      <w:r w:rsidR="00A32778">
        <w:rPr>
          <w:rFonts w:hint="eastAsia"/>
          <w:sz w:val="20"/>
          <w:szCs w:val="20"/>
          <w:lang w:eastAsia="zh-CN"/>
        </w:rPr>
        <w:t>的配置信息</w:t>
      </w:r>
    </w:p>
    <w:p w14:paraId="4BFDCCBB" w14:textId="71B95519" w:rsidR="004966EC" w:rsidRDefault="003B3A10" w:rsidP="004966EC">
      <w:pPr>
        <w:pStyle w:val="ad"/>
        <w:numPr>
          <w:ilvl w:val="0"/>
          <w:numId w:val="28"/>
        </w:numPr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default_</w:t>
      </w:r>
      <w:r w:rsidR="004966EC" w:rsidRPr="004966EC">
        <w:rPr>
          <w:sz w:val="20"/>
          <w:szCs w:val="20"/>
          <w:lang w:eastAsia="zh-CN"/>
        </w:rPr>
        <w:t>qos.xml</w:t>
      </w:r>
      <w:r w:rsidR="00A32778">
        <w:rPr>
          <w:rFonts w:hint="eastAsia"/>
          <w:sz w:val="20"/>
          <w:szCs w:val="20"/>
          <w:lang w:eastAsia="zh-CN"/>
        </w:rPr>
        <w:t>：描述了</w:t>
      </w:r>
      <w:r w:rsidR="00A32778">
        <w:rPr>
          <w:rFonts w:hint="eastAsia"/>
          <w:sz w:val="20"/>
          <w:szCs w:val="20"/>
          <w:lang w:eastAsia="zh-CN"/>
        </w:rPr>
        <w:t>DDS</w:t>
      </w:r>
      <w:r w:rsidR="00A32778">
        <w:rPr>
          <w:rFonts w:hint="eastAsia"/>
          <w:sz w:val="20"/>
          <w:szCs w:val="20"/>
          <w:lang w:eastAsia="zh-CN"/>
        </w:rPr>
        <w:t>的</w:t>
      </w:r>
      <w:r w:rsidR="00A32778">
        <w:rPr>
          <w:rFonts w:hint="eastAsia"/>
          <w:sz w:val="20"/>
          <w:szCs w:val="20"/>
          <w:lang w:eastAsia="zh-CN"/>
        </w:rPr>
        <w:t>ServiceInstance</w:t>
      </w:r>
      <w:r w:rsidR="00A32778">
        <w:rPr>
          <w:rFonts w:hint="eastAsia"/>
          <w:sz w:val="20"/>
          <w:szCs w:val="20"/>
          <w:lang w:eastAsia="zh-CN"/>
        </w:rPr>
        <w:t>各</w:t>
      </w:r>
      <w:r w:rsidR="00A32778">
        <w:rPr>
          <w:rFonts w:hint="eastAsia"/>
          <w:sz w:val="20"/>
          <w:szCs w:val="20"/>
          <w:lang w:eastAsia="zh-CN"/>
        </w:rPr>
        <w:t>entity</w:t>
      </w:r>
      <w:r w:rsidR="00A32778">
        <w:rPr>
          <w:rFonts w:hint="eastAsia"/>
          <w:sz w:val="20"/>
          <w:szCs w:val="20"/>
          <w:lang w:eastAsia="zh-CN"/>
        </w:rPr>
        <w:t>的</w:t>
      </w:r>
      <w:r w:rsidR="00A32778">
        <w:rPr>
          <w:rFonts w:hint="eastAsia"/>
          <w:sz w:val="20"/>
          <w:szCs w:val="20"/>
          <w:lang w:eastAsia="zh-CN"/>
        </w:rPr>
        <w:t>Q</w:t>
      </w:r>
      <w:r w:rsidR="00A32778">
        <w:rPr>
          <w:sz w:val="20"/>
          <w:szCs w:val="20"/>
          <w:lang w:eastAsia="zh-CN"/>
        </w:rPr>
        <w:t>OS</w:t>
      </w:r>
      <w:r w:rsidR="00A32778">
        <w:rPr>
          <w:rFonts w:hint="eastAsia"/>
          <w:sz w:val="20"/>
          <w:szCs w:val="20"/>
          <w:lang w:eastAsia="zh-CN"/>
        </w:rPr>
        <w:t>策略</w:t>
      </w:r>
    </w:p>
    <w:p w14:paraId="6E0281F0" w14:textId="42F1B6DC" w:rsidR="003B3A10" w:rsidRPr="00490455" w:rsidRDefault="003B3A10" w:rsidP="00490455">
      <w:pPr>
        <w:pStyle w:val="ad"/>
        <w:numPr>
          <w:ilvl w:val="0"/>
          <w:numId w:val="28"/>
        </w:numPr>
        <w:rPr>
          <w:sz w:val="20"/>
          <w:szCs w:val="20"/>
          <w:lang w:eastAsia="zh-CN"/>
        </w:rPr>
      </w:pPr>
      <w:r w:rsidRPr="003B3A10">
        <w:rPr>
          <w:sz w:val="20"/>
          <w:szCs w:val="20"/>
          <w:lang w:eastAsia="zh-CN"/>
        </w:rPr>
        <w:t>customized_qos</w:t>
      </w:r>
      <w:r>
        <w:rPr>
          <w:sz w:val="20"/>
          <w:szCs w:val="20"/>
          <w:lang w:eastAsia="zh-CN"/>
        </w:rPr>
        <w:t>.xml</w:t>
      </w:r>
      <w:r>
        <w:rPr>
          <w:rFonts w:hint="eastAsia"/>
          <w:sz w:val="20"/>
          <w:szCs w:val="20"/>
          <w:lang w:eastAsia="zh-CN"/>
        </w:rPr>
        <w:t>：</w:t>
      </w:r>
      <w:r w:rsidR="00483701">
        <w:rPr>
          <w:rFonts w:hint="eastAsia"/>
          <w:sz w:val="20"/>
          <w:szCs w:val="20"/>
          <w:lang w:eastAsia="zh-CN"/>
        </w:rPr>
        <w:t>描述了</w:t>
      </w:r>
      <w:r w:rsidR="00483701">
        <w:rPr>
          <w:rFonts w:hint="eastAsia"/>
          <w:sz w:val="20"/>
          <w:szCs w:val="20"/>
          <w:lang w:eastAsia="zh-CN"/>
        </w:rPr>
        <w:t>DDS</w:t>
      </w:r>
      <w:r w:rsidR="00483701">
        <w:rPr>
          <w:rFonts w:hint="eastAsia"/>
          <w:sz w:val="20"/>
          <w:szCs w:val="20"/>
          <w:lang w:eastAsia="zh-CN"/>
        </w:rPr>
        <w:t>的</w:t>
      </w:r>
      <w:r w:rsidR="00483701">
        <w:rPr>
          <w:rFonts w:hint="eastAsia"/>
          <w:sz w:val="20"/>
          <w:szCs w:val="20"/>
          <w:lang w:eastAsia="zh-CN"/>
        </w:rPr>
        <w:t>ServiceInstance</w:t>
      </w:r>
      <w:r w:rsidR="00483701">
        <w:rPr>
          <w:rFonts w:hint="eastAsia"/>
          <w:sz w:val="20"/>
          <w:szCs w:val="20"/>
          <w:lang w:eastAsia="zh-CN"/>
        </w:rPr>
        <w:t>各</w:t>
      </w:r>
      <w:r w:rsidR="00483701">
        <w:rPr>
          <w:rFonts w:hint="eastAsia"/>
          <w:sz w:val="20"/>
          <w:szCs w:val="20"/>
          <w:lang w:eastAsia="zh-CN"/>
        </w:rPr>
        <w:t>entity</w:t>
      </w:r>
      <w:r w:rsidR="00483701">
        <w:rPr>
          <w:rFonts w:hint="eastAsia"/>
          <w:sz w:val="20"/>
          <w:szCs w:val="20"/>
          <w:lang w:eastAsia="zh-CN"/>
        </w:rPr>
        <w:t>的</w:t>
      </w:r>
      <w:r w:rsidR="005A1361">
        <w:rPr>
          <w:rFonts w:hint="eastAsia"/>
          <w:sz w:val="20"/>
          <w:szCs w:val="20"/>
          <w:lang w:eastAsia="zh-CN"/>
        </w:rPr>
        <w:t>自定义</w:t>
      </w:r>
      <w:r w:rsidR="00483701">
        <w:rPr>
          <w:rFonts w:hint="eastAsia"/>
          <w:sz w:val="20"/>
          <w:szCs w:val="20"/>
          <w:lang w:eastAsia="zh-CN"/>
        </w:rPr>
        <w:t>Q</w:t>
      </w:r>
      <w:r w:rsidR="00483701">
        <w:rPr>
          <w:sz w:val="20"/>
          <w:szCs w:val="20"/>
          <w:lang w:eastAsia="zh-CN"/>
        </w:rPr>
        <w:t>OS</w:t>
      </w:r>
      <w:r w:rsidR="00483701">
        <w:rPr>
          <w:rFonts w:hint="eastAsia"/>
          <w:sz w:val="20"/>
          <w:szCs w:val="20"/>
          <w:lang w:eastAsia="zh-CN"/>
        </w:rPr>
        <w:t>策略</w:t>
      </w:r>
    </w:p>
    <w:p w14:paraId="62A40E81" w14:textId="0AD83E40" w:rsidR="004966EC" w:rsidRPr="004966EC" w:rsidRDefault="004966EC" w:rsidP="004966EC">
      <w:pPr>
        <w:pStyle w:val="ad"/>
        <w:numPr>
          <w:ilvl w:val="0"/>
          <w:numId w:val="28"/>
        </w:numPr>
        <w:rPr>
          <w:sz w:val="20"/>
          <w:szCs w:val="20"/>
          <w:lang w:eastAsia="zh-CN"/>
        </w:rPr>
      </w:pPr>
      <w:r w:rsidRPr="004966EC">
        <w:rPr>
          <w:sz w:val="20"/>
          <w:szCs w:val="20"/>
          <w:lang w:eastAsia="zh-CN"/>
        </w:rPr>
        <w:t>e2e.json</w:t>
      </w:r>
      <w:r w:rsidR="00C3643C">
        <w:rPr>
          <w:rFonts w:hint="eastAsia"/>
          <w:sz w:val="20"/>
          <w:szCs w:val="20"/>
          <w:lang w:eastAsia="zh-CN"/>
        </w:rPr>
        <w:t>：描述了各</w:t>
      </w:r>
      <w:r w:rsidR="00C3643C">
        <w:rPr>
          <w:rFonts w:hint="eastAsia"/>
          <w:sz w:val="20"/>
          <w:szCs w:val="20"/>
          <w:lang w:eastAsia="zh-CN"/>
        </w:rPr>
        <w:t>ServiceInstance</w:t>
      </w:r>
      <w:r w:rsidR="00C3643C">
        <w:rPr>
          <w:rFonts w:hint="eastAsia"/>
          <w:sz w:val="20"/>
          <w:szCs w:val="20"/>
          <w:lang w:eastAsia="zh-CN"/>
        </w:rPr>
        <w:t>各</w:t>
      </w:r>
      <w:r w:rsidR="00C3643C">
        <w:rPr>
          <w:rFonts w:hint="eastAsia"/>
          <w:sz w:val="20"/>
          <w:szCs w:val="20"/>
          <w:lang w:eastAsia="zh-CN"/>
        </w:rPr>
        <w:t>entity</w:t>
      </w:r>
      <w:r w:rsidR="00C3643C">
        <w:rPr>
          <w:rFonts w:hint="eastAsia"/>
          <w:sz w:val="20"/>
          <w:szCs w:val="20"/>
          <w:lang w:eastAsia="zh-CN"/>
        </w:rPr>
        <w:t>的</w:t>
      </w:r>
      <w:r w:rsidR="00C3643C">
        <w:rPr>
          <w:rFonts w:hint="eastAsia"/>
          <w:sz w:val="20"/>
          <w:szCs w:val="20"/>
          <w:lang w:eastAsia="zh-CN"/>
        </w:rPr>
        <w:t>e</w:t>
      </w:r>
      <w:r w:rsidR="00C3643C">
        <w:rPr>
          <w:sz w:val="20"/>
          <w:szCs w:val="20"/>
          <w:lang w:eastAsia="zh-CN"/>
        </w:rPr>
        <w:t>2e</w:t>
      </w:r>
      <w:r w:rsidR="00C3643C">
        <w:rPr>
          <w:rFonts w:hint="eastAsia"/>
          <w:sz w:val="20"/>
          <w:szCs w:val="20"/>
          <w:lang w:eastAsia="zh-CN"/>
        </w:rPr>
        <w:t>策略</w:t>
      </w:r>
    </w:p>
    <w:p w14:paraId="4ACD4C45" w14:textId="19E916F4" w:rsidR="004966EC" w:rsidRPr="004966EC" w:rsidRDefault="004966EC" w:rsidP="004966EC">
      <w:pPr>
        <w:pStyle w:val="ad"/>
        <w:numPr>
          <w:ilvl w:val="0"/>
          <w:numId w:val="28"/>
        </w:numPr>
        <w:rPr>
          <w:sz w:val="20"/>
          <w:szCs w:val="20"/>
          <w:lang w:eastAsia="zh-CN"/>
        </w:rPr>
      </w:pPr>
      <w:r w:rsidRPr="004966EC">
        <w:rPr>
          <w:sz w:val="20"/>
          <w:szCs w:val="20"/>
          <w:lang w:eastAsia="zh-CN"/>
        </w:rPr>
        <w:t>network_binding.json</w:t>
      </w:r>
      <w:r w:rsidR="00C3643C">
        <w:rPr>
          <w:rFonts w:hint="eastAsia"/>
          <w:sz w:val="20"/>
          <w:szCs w:val="20"/>
          <w:lang w:eastAsia="zh-CN"/>
        </w:rPr>
        <w:t>：描述了该</w:t>
      </w:r>
      <w:r w:rsidR="00C3643C">
        <w:rPr>
          <w:rFonts w:hint="eastAsia"/>
          <w:sz w:val="20"/>
          <w:szCs w:val="20"/>
          <w:lang w:eastAsia="zh-CN"/>
        </w:rPr>
        <w:t>A</w:t>
      </w:r>
      <w:r w:rsidR="00C3643C">
        <w:rPr>
          <w:sz w:val="20"/>
          <w:szCs w:val="20"/>
          <w:lang w:eastAsia="zh-CN"/>
        </w:rPr>
        <w:t>PP</w:t>
      </w:r>
      <w:r w:rsidR="007C74D6">
        <w:rPr>
          <w:rFonts w:hint="eastAsia"/>
          <w:sz w:val="20"/>
          <w:szCs w:val="20"/>
          <w:lang w:eastAsia="zh-CN"/>
        </w:rPr>
        <w:t>使用了哪些</w:t>
      </w:r>
      <w:r w:rsidR="007C74D6">
        <w:rPr>
          <w:rFonts w:hint="eastAsia"/>
          <w:sz w:val="20"/>
          <w:szCs w:val="20"/>
          <w:lang w:eastAsia="zh-CN"/>
        </w:rPr>
        <w:t>ServiceInstance</w:t>
      </w:r>
    </w:p>
    <w:p w14:paraId="40F3D200" w14:textId="4544C058" w:rsidR="004966EC" w:rsidRPr="004966EC" w:rsidRDefault="004966EC" w:rsidP="004966EC">
      <w:pPr>
        <w:pStyle w:val="ad"/>
        <w:numPr>
          <w:ilvl w:val="0"/>
          <w:numId w:val="28"/>
        </w:numPr>
        <w:rPr>
          <w:sz w:val="20"/>
          <w:szCs w:val="20"/>
          <w:lang w:eastAsia="zh-CN"/>
        </w:rPr>
      </w:pPr>
      <w:r w:rsidRPr="004966EC">
        <w:rPr>
          <w:sz w:val="20"/>
          <w:szCs w:val="20"/>
          <w:lang w:eastAsia="zh-CN"/>
        </w:rPr>
        <w:t>vsomeip_cm.json</w:t>
      </w:r>
      <w:r w:rsidR="00914E3D">
        <w:rPr>
          <w:rFonts w:hint="eastAsia"/>
          <w:sz w:val="20"/>
          <w:szCs w:val="20"/>
          <w:lang w:eastAsia="zh-CN"/>
        </w:rPr>
        <w:t>：描述了</w:t>
      </w:r>
      <w:r w:rsidR="00914E3D">
        <w:rPr>
          <w:rFonts w:hint="eastAsia"/>
          <w:sz w:val="20"/>
          <w:szCs w:val="20"/>
          <w:lang w:eastAsia="zh-CN"/>
        </w:rPr>
        <w:t>SOMEIP</w:t>
      </w:r>
      <w:r w:rsidR="00914E3D">
        <w:rPr>
          <w:rFonts w:hint="eastAsia"/>
          <w:sz w:val="20"/>
          <w:szCs w:val="20"/>
          <w:lang w:eastAsia="zh-CN"/>
        </w:rPr>
        <w:t>下的</w:t>
      </w:r>
      <w:r w:rsidR="00914E3D">
        <w:rPr>
          <w:rFonts w:hint="eastAsia"/>
          <w:sz w:val="20"/>
          <w:szCs w:val="20"/>
          <w:lang w:eastAsia="zh-CN"/>
        </w:rPr>
        <w:t>service</w:t>
      </w:r>
      <w:r w:rsidR="00914E3D">
        <w:rPr>
          <w:rFonts w:hint="eastAsia"/>
          <w:sz w:val="20"/>
          <w:szCs w:val="20"/>
          <w:lang w:eastAsia="zh-CN"/>
        </w:rPr>
        <w:t>及其</w:t>
      </w:r>
      <w:r w:rsidR="00914E3D">
        <w:rPr>
          <w:rFonts w:hint="eastAsia"/>
          <w:sz w:val="20"/>
          <w:szCs w:val="20"/>
          <w:lang w:eastAsia="zh-CN"/>
        </w:rPr>
        <w:t>instance</w:t>
      </w:r>
      <w:r w:rsidR="00914E3D">
        <w:rPr>
          <w:rFonts w:hint="eastAsia"/>
          <w:sz w:val="20"/>
          <w:szCs w:val="20"/>
          <w:lang w:eastAsia="zh-CN"/>
        </w:rPr>
        <w:t>配置信息</w:t>
      </w:r>
    </w:p>
    <w:p w14:paraId="1A07D826" w14:textId="3F482AEE" w:rsidR="004966EC" w:rsidRPr="004966EC" w:rsidRDefault="004966EC" w:rsidP="004966EC">
      <w:pPr>
        <w:pStyle w:val="ad"/>
        <w:numPr>
          <w:ilvl w:val="0"/>
          <w:numId w:val="28"/>
        </w:numPr>
        <w:rPr>
          <w:sz w:val="20"/>
          <w:szCs w:val="20"/>
          <w:lang w:eastAsia="zh-CN"/>
        </w:rPr>
      </w:pPr>
      <w:r w:rsidRPr="004966EC">
        <w:rPr>
          <w:sz w:val="20"/>
          <w:szCs w:val="20"/>
          <w:lang w:eastAsia="zh-CN"/>
        </w:rPr>
        <w:t>vsomeip.json</w:t>
      </w:r>
      <w:r w:rsidR="00914E3D">
        <w:rPr>
          <w:rFonts w:hint="eastAsia"/>
          <w:sz w:val="20"/>
          <w:szCs w:val="20"/>
          <w:lang w:eastAsia="zh-CN"/>
        </w:rPr>
        <w:t>：描述了</w:t>
      </w:r>
      <w:r w:rsidR="00914E3D">
        <w:rPr>
          <w:rFonts w:hint="eastAsia"/>
          <w:sz w:val="20"/>
          <w:szCs w:val="20"/>
          <w:lang w:eastAsia="zh-CN"/>
        </w:rPr>
        <w:t>VSOMEIP</w:t>
      </w:r>
      <w:r w:rsidR="00914E3D">
        <w:rPr>
          <w:rFonts w:hint="eastAsia"/>
          <w:sz w:val="20"/>
          <w:szCs w:val="20"/>
          <w:lang w:eastAsia="zh-CN"/>
        </w:rPr>
        <w:t>的配置信息</w:t>
      </w:r>
    </w:p>
    <w:p w14:paraId="39578DC5" w14:textId="77777777" w:rsidR="00BB4A0D" w:rsidRDefault="00BB4A0D" w:rsidP="004966EC">
      <w:pPr>
        <w:rPr>
          <w:lang w:eastAsia="en-US"/>
        </w:rPr>
      </w:pPr>
    </w:p>
    <w:p w14:paraId="79298C66" w14:textId="2B716C61" w:rsidR="00DB064A" w:rsidRDefault="00DB064A" w:rsidP="004966EC">
      <w:pPr>
        <w:rPr>
          <w:lang w:eastAsia="zh-CN"/>
        </w:rPr>
      </w:pPr>
      <w:r>
        <w:rPr>
          <w:lang w:eastAsia="zh-CN"/>
        </w:rPr>
        <w:br w:type="page"/>
      </w:r>
    </w:p>
    <w:p w14:paraId="046EF985" w14:textId="07D8606F" w:rsidR="00975648" w:rsidRPr="00E757C1" w:rsidRDefault="00923BFC" w:rsidP="00975648">
      <w:pPr>
        <w:pStyle w:val="2"/>
        <w:numPr>
          <w:ilvl w:val="1"/>
          <w:numId w:val="4"/>
        </w:numPr>
        <w:ind w:left="624" w:hanging="624"/>
        <w:rPr>
          <w:noProof/>
          <w:lang w:val="en-GB" w:eastAsia="zh-CN"/>
        </w:rPr>
      </w:pPr>
      <w:bookmarkStart w:id="42" w:name="_Toc153802373"/>
      <w:bookmarkStart w:id="43" w:name="_Toc153802447"/>
      <w:bookmarkStart w:id="44" w:name="_Toc153978264"/>
      <w:r>
        <w:rPr>
          <w:noProof/>
          <w:lang w:val="en-GB" w:eastAsia="zh-CN"/>
        </w:rPr>
        <w:lastRenderedPageBreak/>
        <w:t>n</w:t>
      </w:r>
      <w:r w:rsidR="002877CF">
        <w:rPr>
          <w:noProof/>
          <w:lang w:val="en-GB" w:eastAsia="zh-CN"/>
        </w:rPr>
        <w:t>etwork_binding.json</w:t>
      </w:r>
      <w:bookmarkEnd w:id="42"/>
      <w:bookmarkEnd w:id="43"/>
      <w:bookmarkEnd w:id="44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080"/>
        <w:gridCol w:w="990"/>
        <w:gridCol w:w="2879"/>
      </w:tblGrid>
      <w:tr w:rsidR="00975648" w14:paraId="3232E3EA" w14:textId="77777777" w:rsidTr="005A7152">
        <w:trPr>
          <w:trHeight w:val="302"/>
        </w:trPr>
        <w:tc>
          <w:tcPr>
            <w:tcW w:w="1615" w:type="dxa"/>
            <w:vAlign w:val="center"/>
          </w:tcPr>
          <w:p w14:paraId="30670CC1" w14:textId="77777777" w:rsidR="00975648" w:rsidRPr="0008125F" w:rsidRDefault="0097564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7C610CBF" w14:textId="69C011D1" w:rsidR="00975648" w:rsidRPr="00FF5E6A" w:rsidRDefault="00117F1F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17F1F">
              <w:rPr>
                <w:sz w:val="20"/>
                <w:szCs w:val="20"/>
                <w:lang w:eastAsia="zh-CN"/>
              </w:rPr>
              <w:t>network_binding.json</w:t>
            </w:r>
          </w:p>
        </w:tc>
      </w:tr>
      <w:tr w:rsidR="00975648" w14:paraId="7342875D" w14:textId="77777777" w:rsidTr="005A7152">
        <w:trPr>
          <w:trHeight w:val="302"/>
        </w:trPr>
        <w:tc>
          <w:tcPr>
            <w:tcW w:w="1615" w:type="dxa"/>
            <w:vAlign w:val="center"/>
          </w:tcPr>
          <w:p w14:paraId="655E4A78" w14:textId="77777777" w:rsidR="00975648" w:rsidRPr="0008125F" w:rsidRDefault="0097564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域</w:t>
            </w:r>
          </w:p>
        </w:tc>
        <w:tc>
          <w:tcPr>
            <w:tcW w:w="8639" w:type="dxa"/>
            <w:gridSpan w:val="5"/>
            <w:vAlign w:val="center"/>
          </w:tcPr>
          <w:p w14:paraId="6D5BBBDA" w14:textId="290D52F0" w:rsidR="00975648" w:rsidRPr="00FF5E6A" w:rsidRDefault="00975648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F5E6A">
              <w:rPr>
                <w:rFonts w:hint="eastAsia"/>
                <w:sz w:val="20"/>
                <w:szCs w:val="20"/>
                <w:lang w:eastAsia="zh-CN"/>
              </w:rPr>
              <w:t>/</w:t>
            </w:r>
            <w:r w:rsidR="00452759">
              <w:rPr>
                <w:sz w:val="20"/>
                <w:szCs w:val="20"/>
                <w:lang w:eastAsia="zh-CN"/>
              </w:rPr>
              <w:t>&lt;key&gt;/</w:t>
            </w:r>
          </w:p>
        </w:tc>
      </w:tr>
      <w:tr w:rsidR="00975648" w14:paraId="51BDA5DA" w14:textId="77777777" w:rsidTr="005A7152">
        <w:trPr>
          <w:trHeight w:val="302"/>
        </w:trPr>
        <w:tc>
          <w:tcPr>
            <w:tcW w:w="1615" w:type="dxa"/>
            <w:vAlign w:val="center"/>
          </w:tcPr>
          <w:p w14:paraId="5A4FEDA6" w14:textId="77777777" w:rsidR="00975648" w:rsidRPr="0008125F" w:rsidRDefault="0097564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475CE4AD" w14:textId="51E2E468" w:rsidR="00975648" w:rsidRPr="00FF5E6A" w:rsidRDefault="0027070E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FA641C" w14:paraId="569B821F" w14:textId="77777777" w:rsidTr="00FA641C">
        <w:trPr>
          <w:trHeight w:val="302"/>
        </w:trPr>
        <w:tc>
          <w:tcPr>
            <w:tcW w:w="1615" w:type="dxa"/>
            <w:vAlign w:val="center"/>
          </w:tcPr>
          <w:p w14:paraId="73907056" w14:textId="77777777" w:rsidR="00975648" w:rsidRPr="0008125F" w:rsidRDefault="0097564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800" w:type="dxa"/>
            <w:vAlign w:val="center"/>
          </w:tcPr>
          <w:p w14:paraId="073292C6" w14:textId="77777777" w:rsidR="00975648" w:rsidRPr="0008125F" w:rsidRDefault="0097564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90" w:type="dxa"/>
            <w:vAlign w:val="center"/>
          </w:tcPr>
          <w:p w14:paraId="3A356F66" w14:textId="77777777" w:rsidR="00975648" w:rsidRPr="0008125F" w:rsidRDefault="0097564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2EFF821C" w14:textId="77777777" w:rsidR="00975648" w:rsidRPr="0008125F" w:rsidRDefault="0097564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1B2F2EC9" w14:textId="77777777" w:rsidR="00975648" w:rsidRPr="0008125F" w:rsidRDefault="0097564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7C229AD9" w14:textId="77777777" w:rsidR="00975648" w:rsidRPr="0008125F" w:rsidRDefault="0097564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FA641C" w14:paraId="441450CA" w14:textId="77777777" w:rsidTr="00FA641C">
        <w:trPr>
          <w:trHeight w:val="302"/>
        </w:trPr>
        <w:tc>
          <w:tcPr>
            <w:tcW w:w="1615" w:type="dxa"/>
            <w:vAlign w:val="center"/>
          </w:tcPr>
          <w:p w14:paraId="26DBD2E1" w14:textId="4E49865F" w:rsidR="00975648" w:rsidRPr="00FF5E6A" w:rsidRDefault="00150B58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50B58">
              <w:rPr>
                <w:sz w:val="20"/>
                <w:szCs w:val="20"/>
                <w:lang w:eastAsia="zh-CN"/>
              </w:rPr>
              <w:t>instanceSpecifiers</w:t>
            </w:r>
          </w:p>
        </w:tc>
        <w:tc>
          <w:tcPr>
            <w:tcW w:w="1800" w:type="dxa"/>
            <w:vAlign w:val="center"/>
          </w:tcPr>
          <w:p w14:paraId="5A35BFA1" w14:textId="2C4995E8" w:rsidR="00975648" w:rsidRPr="00832F40" w:rsidRDefault="00CF10B6" w:rsidP="006A4DF8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_Ref153529683 \h </w:instrText>
            </w:r>
            <w:r w:rsid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service_instance_specifier</w: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AA0571"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AA0571"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_Ref153294491 \h </w:instrText>
            </w:r>
            <w:r w:rsid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AA0571"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00000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AA0571"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5B055EAD" w14:textId="77777777" w:rsidR="00975648" w:rsidRPr="00FF5E6A" w:rsidRDefault="00975648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F5E6A"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780DEEDB" w14:textId="77777777" w:rsidR="00975648" w:rsidRPr="00FF5E6A" w:rsidRDefault="00975648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F5E6A">
              <w:rPr>
                <w:rFonts w:hint="eastAsia"/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90" w:type="dxa"/>
            <w:vAlign w:val="center"/>
          </w:tcPr>
          <w:p w14:paraId="499149DC" w14:textId="301253BF" w:rsidR="00975648" w:rsidRPr="00FF5E6A" w:rsidRDefault="00F234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1..*</w:t>
            </w:r>
          </w:p>
        </w:tc>
        <w:tc>
          <w:tcPr>
            <w:tcW w:w="2879" w:type="dxa"/>
            <w:vAlign w:val="center"/>
          </w:tcPr>
          <w:p w14:paraId="65CB51F7" w14:textId="77777777" w:rsidR="00975648" w:rsidRPr="00FF5E6A" w:rsidRDefault="00975648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F5E6A"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</w:tbl>
    <w:p w14:paraId="49F105C6" w14:textId="77777777" w:rsidR="00DB0737" w:rsidRPr="00DB0737" w:rsidRDefault="00DB0737" w:rsidP="00DB0737"/>
    <w:p w14:paraId="12FA63CE" w14:textId="41D20B5A" w:rsidR="00150B58" w:rsidRDefault="00A05332" w:rsidP="00150B58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45" w:name="_Ref153529683"/>
      <w:bookmarkStart w:id="46" w:name="_Toc153802448"/>
      <w:r w:rsidRPr="00A05332">
        <w:rPr>
          <w:noProof/>
          <w:lang w:val="en-GB"/>
        </w:rPr>
        <w:t>service_instance_specifier</w:t>
      </w:r>
      <w:bookmarkEnd w:id="45"/>
      <w:bookmarkEnd w:id="4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0"/>
        <w:gridCol w:w="2809"/>
        <w:gridCol w:w="904"/>
        <w:gridCol w:w="974"/>
        <w:gridCol w:w="729"/>
        <w:gridCol w:w="2490"/>
      </w:tblGrid>
      <w:tr w:rsidR="00150B58" w:rsidRPr="00040251" w14:paraId="0904B39F" w14:textId="77777777" w:rsidTr="00A47254">
        <w:trPr>
          <w:trHeight w:val="302"/>
        </w:trPr>
        <w:tc>
          <w:tcPr>
            <w:tcW w:w="1830" w:type="dxa"/>
          </w:tcPr>
          <w:p w14:paraId="2AD39920" w14:textId="77777777" w:rsidR="00150B58" w:rsidRPr="0008125F" w:rsidRDefault="00150B5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424" w:type="dxa"/>
            <w:gridSpan w:val="5"/>
          </w:tcPr>
          <w:p w14:paraId="12A61873" w14:textId="7CDBFA3F" w:rsidR="00150B58" w:rsidRPr="00040251" w:rsidRDefault="00A05332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color w:val="000000" w:themeColor="text1"/>
                <w:sz w:val="20"/>
                <w:szCs w:val="20"/>
                <w:lang w:eastAsia="zh-CN"/>
              </w:rPr>
              <w:t>s</w:t>
            </w:r>
            <w:r w:rsidR="00C17D30">
              <w:rPr>
                <w:color w:val="000000" w:themeColor="text1"/>
                <w:sz w:val="20"/>
                <w:szCs w:val="20"/>
                <w:lang w:eastAsia="zh-CN"/>
              </w:rPr>
              <w:t>ervice</w:t>
            </w:r>
            <w:r>
              <w:rPr>
                <w:color w:val="000000" w:themeColor="text1"/>
                <w:sz w:val="20"/>
                <w:szCs w:val="20"/>
                <w:lang w:eastAsia="zh-CN"/>
              </w:rPr>
              <w:t>_i</w:t>
            </w:r>
            <w:r w:rsidR="00150B58" w:rsidRPr="00150B58">
              <w:rPr>
                <w:color w:val="000000" w:themeColor="text1"/>
                <w:sz w:val="20"/>
                <w:szCs w:val="20"/>
                <w:lang w:eastAsia="zh-CN"/>
              </w:rPr>
              <w:t>nstance</w:t>
            </w:r>
            <w:r>
              <w:rPr>
                <w:color w:val="000000" w:themeColor="text1"/>
                <w:sz w:val="20"/>
                <w:szCs w:val="20"/>
                <w:lang w:eastAsia="zh-CN"/>
              </w:rPr>
              <w:t>_s</w:t>
            </w:r>
            <w:r w:rsidR="00150B58" w:rsidRPr="00150B58">
              <w:rPr>
                <w:color w:val="000000" w:themeColor="text1"/>
                <w:sz w:val="20"/>
                <w:szCs w:val="20"/>
                <w:lang w:eastAsia="zh-CN"/>
              </w:rPr>
              <w:t>pecifier</w:t>
            </w:r>
          </w:p>
        </w:tc>
      </w:tr>
      <w:tr w:rsidR="00150B58" w:rsidRPr="00040251" w14:paraId="2CB1F954" w14:textId="77777777" w:rsidTr="00A47254">
        <w:trPr>
          <w:trHeight w:val="302"/>
        </w:trPr>
        <w:tc>
          <w:tcPr>
            <w:tcW w:w="1830" w:type="dxa"/>
          </w:tcPr>
          <w:p w14:paraId="146B84F3" w14:textId="77777777" w:rsidR="00150B58" w:rsidRPr="0008125F" w:rsidRDefault="00150B5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424" w:type="dxa"/>
            <w:gridSpan w:val="5"/>
          </w:tcPr>
          <w:p w14:paraId="7BD81BDD" w14:textId="77777777" w:rsidR="00150B58" w:rsidRPr="00040251" w:rsidRDefault="00150B58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A47254" w:rsidRPr="0008125F" w14:paraId="51269B72" w14:textId="77777777" w:rsidTr="00A47254">
        <w:trPr>
          <w:trHeight w:val="302"/>
        </w:trPr>
        <w:tc>
          <w:tcPr>
            <w:tcW w:w="1830" w:type="dxa"/>
          </w:tcPr>
          <w:p w14:paraId="74D5B953" w14:textId="77777777" w:rsidR="00150B58" w:rsidRPr="0008125F" w:rsidRDefault="00150B5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2809" w:type="dxa"/>
          </w:tcPr>
          <w:p w14:paraId="4633A02F" w14:textId="77777777" w:rsidR="00150B58" w:rsidRPr="0008125F" w:rsidRDefault="00150B5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296" w:type="dxa"/>
          </w:tcPr>
          <w:p w14:paraId="45950ECE" w14:textId="77777777" w:rsidR="00150B58" w:rsidRPr="0008125F" w:rsidRDefault="00150B5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</w:tcPr>
          <w:p w14:paraId="0265C59D" w14:textId="77777777" w:rsidR="00150B58" w:rsidRPr="0008125F" w:rsidRDefault="00150B5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00" w:type="dxa"/>
          </w:tcPr>
          <w:p w14:paraId="155AC42C" w14:textId="77777777" w:rsidR="00150B58" w:rsidRPr="0008125F" w:rsidRDefault="00150B5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159" w:type="dxa"/>
          </w:tcPr>
          <w:p w14:paraId="56247EF0" w14:textId="77777777" w:rsidR="00150B58" w:rsidRPr="0008125F" w:rsidRDefault="00150B5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A47254" w:rsidRPr="00040251" w14:paraId="59D57463" w14:textId="77777777" w:rsidTr="00A47254">
        <w:trPr>
          <w:trHeight w:val="302"/>
        </w:trPr>
        <w:tc>
          <w:tcPr>
            <w:tcW w:w="1830" w:type="dxa"/>
          </w:tcPr>
          <w:p w14:paraId="51265195" w14:textId="7C03B472" w:rsidR="00150B58" w:rsidRPr="00040251" w:rsidRDefault="00F7493F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7493F">
              <w:rPr>
                <w:sz w:val="20"/>
                <w:szCs w:val="20"/>
                <w:lang w:eastAsia="zh-CN"/>
              </w:rPr>
              <w:t>instanceSpecifier</w:t>
            </w:r>
          </w:p>
        </w:tc>
        <w:tc>
          <w:tcPr>
            <w:tcW w:w="2809" w:type="dxa"/>
          </w:tcPr>
          <w:p w14:paraId="4614B3EB" w14:textId="1A775285" w:rsidR="00150B58" w:rsidRPr="00040251" w:rsidRDefault="00284A20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</w:t>
            </w:r>
            <w:r>
              <w:rPr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1296" w:type="dxa"/>
          </w:tcPr>
          <w:p w14:paraId="234722B4" w14:textId="77777777" w:rsidR="00150B58" w:rsidRPr="00040251" w:rsidRDefault="00150B58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260" w:type="dxa"/>
          </w:tcPr>
          <w:p w14:paraId="7B0B0F2E" w14:textId="52B556BB" w:rsidR="00150B58" w:rsidRPr="00040251" w:rsidRDefault="000A4370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00" w:type="dxa"/>
          </w:tcPr>
          <w:p w14:paraId="725255F6" w14:textId="38C2178E" w:rsidR="00150B58" w:rsidRPr="00040251" w:rsidRDefault="004A546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159" w:type="dxa"/>
          </w:tcPr>
          <w:p w14:paraId="5BB8C11E" w14:textId="642D70C2" w:rsidR="00150B58" w:rsidRPr="00040251" w:rsidRDefault="000A4370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net</w:t>
            </w:r>
            <w:r>
              <w:rPr>
                <w:sz w:val="20"/>
                <w:szCs w:val="20"/>
                <w:lang w:eastAsia="zh-CN"/>
              </w:rPr>
              <w:t>work binding</w:t>
            </w:r>
            <w:r>
              <w:rPr>
                <w:rFonts w:hint="eastAsia"/>
                <w:sz w:val="20"/>
                <w:szCs w:val="20"/>
                <w:lang w:eastAsia="zh-CN"/>
              </w:rPr>
              <w:t>名</w:t>
            </w:r>
            <w:r w:rsidR="00E70F6B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="00E70F6B">
              <w:rPr>
                <w:rFonts w:hint="eastAsia"/>
                <w:sz w:val="20"/>
                <w:szCs w:val="20"/>
                <w:lang w:eastAsia="zh-CN"/>
              </w:rPr>
              <w:t>shortname</w:t>
            </w:r>
          </w:p>
        </w:tc>
      </w:tr>
      <w:tr w:rsidR="00A32897" w:rsidRPr="00040251" w14:paraId="5354F528" w14:textId="77777777" w:rsidTr="00A47254">
        <w:trPr>
          <w:trHeight w:val="302"/>
        </w:trPr>
        <w:tc>
          <w:tcPr>
            <w:tcW w:w="1830" w:type="dxa"/>
          </w:tcPr>
          <w:p w14:paraId="05329AC8" w14:textId="5F77D30B" w:rsidR="00A32897" w:rsidRPr="00F7493F" w:rsidRDefault="00A3289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A32897">
              <w:rPr>
                <w:sz w:val="20"/>
                <w:szCs w:val="20"/>
                <w:lang w:eastAsia="zh-CN"/>
              </w:rPr>
              <w:t>service</w:t>
            </w:r>
          </w:p>
        </w:tc>
        <w:tc>
          <w:tcPr>
            <w:tcW w:w="2809" w:type="dxa"/>
          </w:tcPr>
          <w:p w14:paraId="01689811" w14:textId="130A8FE5" w:rsidR="00A32897" w:rsidRDefault="00A3289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296" w:type="dxa"/>
          </w:tcPr>
          <w:p w14:paraId="249E7A80" w14:textId="173F01C9" w:rsidR="00A32897" w:rsidRDefault="00A3289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260" w:type="dxa"/>
          </w:tcPr>
          <w:p w14:paraId="6ECE4E6D" w14:textId="5F14F550" w:rsidR="00A32897" w:rsidRDefault="00A3289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ref</w:t>
            </w:r>
          </w:p>
        </w:tc>
        <w:tc>
          <w:tcPr>
            <w:tcW w:w="900" w:type="dxa"/>
          </w:tcPr>
          <w:p w14:paraId="7BA38D57" w14:textId="62DA317A" w:rsidR="00A32897" w:rsidRDefault="009934EB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159" w:type="dxa"/>
          </w:tcPr>
          <w:p w14:paraId="4C722DD4" w14:textId="64A9235B" w:rsidR="00FC05AA" w:rsidRDefault="00A47254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ser</w:t>
            </w:r>
            <w:r>
              <w:rPr>
                <w:sz w:val="20"/>
                <w:szCs w:val="20"/>
                <w:lang w:eastAsia="zh-CN"/>
              </w:rPr>
              <w:t>vice name</w:t>
            </w:r>
            <w:r w:rsidR="00FC05AA">
              <w:rPr>
                <w:rFonts w:hint="eastAsia"/>
                <w:sz w:val="20"/>
                <w:szCs w:val="20"/>
                <w:lang w:eastAsia="zh-CN"/>
              </w:rPr>
              <w:t>，引用</w:t>
            </w:r>
            <w:r w:rsidR="00FC05AA">
              <w:rPr>
                <w:rFonts w:hint="eastAsia"/>
                <w:sz w:val="20"/>
                <w:szCs w:val="20"/>
                <w:lang w:eastAsia="zh-CN"/>
              </w:rPr>
              <w:t>d</w:t>
            </w:r>
            <w:r w:rsidR="00FC05AA">
              <w:rPr>
                <w:sz w:val="20"/>
                <w:szCs w:val="20"/>
                <w:lang w:eastAsia="zh-CN"/>
              </w:rPr>
              <w:t>ds</w:t>
            </w:r>
            <w:r w:rsidR="00FC05AA">
              <w:rPr>
                <w:rFonts w:hint="eastAsia"/>
                <w:sz w:val="20"/>
                <w:szCs w:val="20"/>
                <w:lang w:eastAsia="zh-CN"/>
              </w:rPr>
              <w:t>或</w:t>
            </w:r>
            <w:r w:rsidR="00FC05AA">
              <w:rPr>
                <w:rFonts w:hint="eastAsia"/>
                <w:sz w:val="20"/>
                <w:szCs w:val="20"/>
                <w:lang w:eastAsia="zh-CN"/>
              </w:rPr>
              <w:t>someip</w:t>
            </w:r>
            <w:r w:rsidR="00FC05AA">
              <w:rPr>
                <w:rFonts w:hint="eastAsia"/>
                <w:sz w:val="20"/>
                <w:szCs w:val="20"/>
                <w:lang w:eastAsia="zh-CN"/>
              </w:rPr>
              <w:t>的服务：</w:t>
            </w:r>
            <w:r w:rsidR="00944629" w:rsidRPr="0094462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944629" w:rsidRPr="00944629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944629" w:rsidRPr="00944629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_Ref153530645 \h</w:instrText>
            </w:r>
            <w:r w:rsidR="00944629" w:rsidRPr="00944629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944629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944629" w:rsidRPr="00944629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944629" w:rsidRPr="0094462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944629" w:rsidRPr="00944629">
              <w:rPr>
                <w:noProof/>
                <w:color w:val="2A8CF1" w:themeColor="accent3" w:themeTint="99"/>
                <w:szCs w:val="32"/>
                <w:lang w:eastAsia="en-US"/>
              </w:rPr>
              <w:t>someip_service</w:t>
            </w:r>
            <w:r w:rsidR="00944629" w:rsidRPr="0094462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944629">
              <w:rPr>
                <w:sz w:val="20"/>
                <w:szCs w:val="20"/>
                <w:lang w:eastAsia="zh-CN"/>
              </w:rPr>
              <w:t>::service</w:t>
            </w:r>
            <w:r w:rsidR="00944629">
              <w:rPr>
                <w:rFonts w:hint="eastAsia"/>
                <w:sz w:val="20"/>
                <w:szCs w:val="20"/>
                <w:lang w:eastAsia="zh-CN"/>
              </w:rPr>
              <w:t>或</w:t>
            </w:r>
            <w:r w:rsidR="00944629" w:rsidRPr="0094462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944629" w:rsidRPr="00944629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_Ref153549246 \h </w:instrText>
            </w:r>
            <w:r w:rsidR="00944629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944629" w:rsidRPr="00944629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944629" w:rsidRPr="0094462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944629" w:rsidRPr="00944629">
              <w:rPr>
                <w:noProof/>
                <w:color w:val="2A8CF1" w:themeColor="accent3" w:themeTint="99"/>
                <w:szCs w:val="32"/>
                <w:lang w:eastAsia="en-US"/>
              </w:rPr>
              <w:t>dds_service</w:t>
            </w:r>
            <w:r w:rsidR="00944629" w:rsidRPr="0094462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944629">
              <w:rPr>
                <w:sz w:val="20"/>
                <w:szCs w:val="20"/>
                <w:lang w:eastAsia="zh-CN"/>
              </w:rPr>
              <w:t>::</w:t>
            </w:r>
            <w:r w:rsidR="00944629">
              <w:rPr>
                <w:rFonts w:hint="eastAsia"/>
                <w:sz w:val="20"/>
                <w:szCs w:val="20"/>
                <w:lang w:eastAsia="zh-CN"/>
              </w:rPr>
              <w:t>service</w:t>
            </w:r>
          </w:p>
        </w:tc>
      </w:tr>
      <w:tr w:rsidR="009934EB" w:rsidRPr="00040251" w14:paraId="32AEEFA8" w14:textId="77777777" w:rsidTr="00A47254">
        <w:trPr>
          <w:trHeight w:val="302"/>
        </w:trPr>
        <w:tc>
          <w:tcPr>
            <w:tcW w:w="1830" w:type="dxa"/>
          </w:tcPr>
          <w:p w14:paraId="3F1F8717" w14:textId="35B4FB3A" w:rsidR="009934EB" w:rsidRPr="00A32897" w:rsidRDefault="00F25D6F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25D6F">
              <w:rPr>
                <w:sz w:val="20"/>
                <w:szCs w:val="20"/>
                <w:lang w:eastAsia="zh-CN"/>
              </w:rPr>
              <w:t>instanceIdentifiers</w:t>
            </w:r>
          </w:p>
        </w:tc>
        <w:tc>
          <w:tcPr>
            <w:tcW w:w="2809" w:type="dxa"/>
          </w:tcPr>
          <w:p w14:paraId="378E454A" w14:textId="7FDD0027" w:rsidR="009934EB" w:rsidRPr="00832F40" w:rsidRDefault="00CF10B6" w:rsidP="006A4DF8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_Ref153529693 \h </w:instrText>
            </w:r>
            <w:r w:rsid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service_instance_identifier</w: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296" w:type="dxa"/>
          </w:tcPr>
          <w:p w14:paraId="6804E9BE" w14:textId="114AA03F" w:rsidR="009934EB" w:rsidRDefault="006C16FD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260" w:type="dxa"/>
          </w:tcPr>
          <w:p w14:paraId="1F881144" w14:textId="33FEAC97" w:rsidR="009934EB" w:rsidRDefault="006C16FD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00" w:type="dxa"/>
          </w:tcPr>
          <w:p w14:paraId="420B1F1E" w14:textId="62B532AB" w:rsidR="009934EB" w:rsidRDefault="006C16FD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1..*</w:t>
            </w:r>
          </w:p>
        </w:tc>
        <w:tc>
          <w:tcPr>
            <w:tcW w:w="2159" w:type="dxa"/>
          </w:tcPr>
          <w:p w14:paraId="3FB58B54" w14:textId="5C65C17B" w:rsidR="009934EB" w:rsidRDefault="006C16FD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00FE2FA0" w14:textId="77777777" w:rsidR="00DB0737" w:rsidRPr="00DB0737" w:rsidRDefault="00DB0737" w:rsidP="00DB0737">
      <w:pPr>
        <w:rPr>
          <w:lang w:eastAsia="en-US"/>
        </w:rPr>
      </w:pPr>
    </w:p>
    <w:p w14:paraId="3E85283A" w14:textId="49F1F759" w:rsidR="00F25D6F" w:rsidRDefault="00B84077" w:rsidP="00F25D6F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47" w:name="_Ref153529693"/>
      <w:bookmarkStart w:id="48" w:name="_Toc153802449"/>
      <w:r w:rsidRPr="00B84077">
        <w:rPr>
          <w:noProof/>
          <w:lang w:val="en-GB"/>
        </w:rPr>
        <w:t>service_instance_identifier</w:t>
      </w:r>
      <w:bookmarkEnd w:id="47"/>
      <w:bookmarkEnd w:id="4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29"/>
        <w:gridCol w:w="1342"/>
        <w:gridCol w:w="1242"/>
        <w:gridCol w:w="890"/>
        <w:gridCol w:w="743"/>
        <w:gridCol w:w="3790"/>
      </w:tblGrid>
      <w:tr w:rsidR="00E21286" w:rsidRPr="00040251" w14:paraId="6FF05138" w14:textId="77777777" w:rsidTr="006A4DF8">
        <w:trPr>
          <w:trHeight w:val="302"/>
        </w:trPr>
        <w:tc>
          <w:tcPr>
            <w:tcW w:w="1615" w:type="dxa"/>
          </w:tcPr>
          <w:p w14:paraId="15651144" w14:textId="77777777" w:rsidR="00F25D6F" w:rsidRPr="0008125F" w:rsidRDefault="00F25D6F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</w:tcPr>
          <w:p w14:paraId="61540929" w14:textId="4E3803E4" w:rsidR="00F25D6F" w:rsidRPr="00040251" w:rsidRDefault="00647BE1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service_</w:t>
            </w:r>
            <w:r w:rsidRPr="00F25D6F">
              <w:rPr>
                <w:sz w:val="20"/>
                <w:szCs w:val="20"/>
                <w:lang w:eastAsia="zh-CN"/>
              </w:rPr>
              <w:t>instance</w:t>
            </w:r>
            <w:r>
              <w:rPr>
                <w:sz w:val="20"/>
                <w:szCs w:val="20"/>
                <w:lang w:eastAsia="zh-CN"/>
              </w:rPr>
              <w:t>_i</w:t>
            </w:r>
            <w:r w:rsidRPr="00F25D6F">
              <w:rPr>
                <w:sz w:val="20"/>
                <w:szCs w:val="20"/>
                <w:lang w:eastAsia="zh-CN"/>
              </w:rPr>
              <w:t>dentifier</w:t>
            </w:r>
          </w:p>
        </w:tc>
      </w:tr>
      <w:tr w:rsidR="00E21286" w:rsidRPr="00040251" w14:paraId="306B9296" w14:textId="77777777" w:rsidTr="006A4DF8">
        <w:trPr>
          <w:trHeight w:val="302"/>
        </w:trPr>
        <w:tc>
          <w:tcPr>
            <w:tcW w:w="1615" w:type="dxa"/>
          </w:tcPr>
          <w:p w14:paraId="7168BDB0" w14:textId="77777777" w:rsidR="00F25D6F" w:rsidRPr="0008125F" w:rsidRDefault="00F25D6F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</w:tcPr>
          <w:p w14:paraId="5A41FBF3" w14:textId="77777777" w:rsidR="00F25D6F" w:rsidRPr="00040251" w:rsidRDefault="00F25D6F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7272B9" w:rsidRPr="0008125F" w14:paraId="6C44FE75" w14:textId="77777777" w:rsidTr="006A4DF8">
        <w:trPr>
          <w:trHeight w:val="302"/>
        </w:trPr>
        <w:tc>
          <w:tcPr>
            <w:tcW w:w="1615" w:type="dxa"/>
          </w:tcPr>
          <w:p w14:paraId="29E36141" w14:textId="77777777" w:rsidR="00F25D6F" w:rsidRPr="0008125F" w:rsidRDefault="00F25D6F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786" w:type="dxa"/>
          </w:tcPr>
          <w:p w14:paraId="1316CF83" w14:textId="77777777" w:rsidR="00F25D6F" w:rsidRPr="0008125F" w:rsidRDefault="00F25D6F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19" w:type="dxa"/>
          </w:tcPr>
          <w:p w14:paraId="6D238058" w14:textId="77777777" w:rsidR="00F25D6F" w:rsidRPr="0008125F" w:rsidRDefault="00F25D6F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159" w:type="dxa"/>
          </w:tcPr>
          <w:p w14:paraId="05FFB32C" w14:textId="77777777" w:rsidR="00F25D6F" w:rsidRPr="0008125F" w:rsidRDefault="00F25D6F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70" w:type="dxa"/>
          </w:tcPr>
          <w:p w14:paraId="3D89548F" w14:textId="77777777" w:rsidR="00F25D6F" w:rsidRPr="0008125F" w:rsidRDefault="00F25D6F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05" w:type="dxa"/>
          </w:tcPr>
          <w:p w14:paraId="587DC6EB" w14:textId="77777777" w:rsidR="00F25D6F" w:rsidRPr="0008125F" w:rsidRDefault="00F25D6F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7272B9" w:rsidRPr="00040251" w14:paraId="5F56A602" w14:textId="77777777" w:rsidTr="006A4DF8">
        <w:trPr>
          <w:trHeight w:val="302"/>
        </w:trPr>
        <w:tc>
          <w:tcPr>
            <w:tcW w:w="1615" w:type="dxa"/>
          </w:tcPr>
          <w:p w14:paraId="2DE2CD95" w14:textId="64E36721" w:rsidR="00F25D6F" w:rsidRPr="00040251" w:rsidRDefault="00E21286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21286">
              <w:rPr>
                <w:sz w:val="20"/>
                <w:szCs w:val="20"/>
                <w:lang w:eastAsia="zh-CN"/>
              </w:rPr>
              <w:t>protocol</w:t>
            </w:r>
          </w:p>
        </w:tc>
        <w:tc>
          <w:tcPr>
            <w:tcW w:w="1786" w:type="dxa"/>
          </w:tcPr>
          <w:p w14:paraId="70F5A95D" w14:textId="4CBCE3E2" w:rsidR="00F25D6F" w:rsidRPr="00040251" w:rsidRDefault="00E21286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819" w:type="dxa"/>
          </w:tcPr>
          <w:p w14:paraId="1B6F45A1" w14:textId="77777777" w:rsidR="00F25D6F" w:rsidRPr="00040251" w:rsidRDefault="00F25D6F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9" w:type="dxa"/>
          </w:tcPr>
          <w:p w14:paraId="16CEFA3F" w14:textId="2B9618DF" w:rsidR="00F25D6F" w:rsidRPr="00040251" w:rsidRDefault="00D47FCC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70" w:type="dxa"/>
          </w:tcPr>
          <w:p w14:paraId="1D6304AD" w14:textId="77777777" w:rsidR="00F25D6F" w:rsidRPr="00040251" w:rsidRDefault="00F25D6F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05" w:type="dxa"/>
          </w:tcPr>
          <w:p w14:paraId="16017861" w14:textId="77777777" w:rsidR="00E967FF" w:rsidRDefault="00A10C7A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</w:t>
            </w:r>
            <w:r>
              <w:rPr>
                <w:sz w:val="20"/>
                <w:szCs w:val="20"/>
                <w:lang w:eastAsia="zh-CN"/>
              </w:rPr>
              <w:t>nstance</w:t>
            </w:r>
            <w:r>
              <w:rPr>
                <w:rFonts w:hint="eastAsia"/>
                <w:sz w:val="20"/>
                <w:szCs w:val="20"/>
                <w:lang w:eastAsia="zh-CN"/>
              </w:rPr>
              <w:t>使用的</w:t>
            </w:r>
            <w:r w:rsidR="001B4435">
              <w:rPr>
                <w:rFonts w:hint="eastAsia"/>
                <w:sz w:val="20"/>
                <w:szCs w:val="20"/>
                <w:lang w:eastAsia="zh-CN"/>
              </w:rPr>
              <w:t>协议</w:t>
            </w:r>
          </w:p>
          <w:p w14:paraId="7AB726C1" w14:textId="0219423A" w:rsidR="00F25D6F" w:rsidRPr="00040251" w:rsidRDefault="00E967FF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{</w:t>
            </w:r>
            <w:r>
              <w:rPr>
                <w:sz w:val="20"/>
                <w:szCs w:val="20"/>
                <w:lang w:eastAsia="zh-CN"/>
              </w:rPr>
              <w:t xml:space="preserve">DDS, </w:t>
            </w:r>
            <w:r w:rsidR="001B4435">
              <w:rPr>
                <w:rFonts w:hint="eastAsia"/>
                <w:sz w:val="20"/>
                <w:szCs w:val="20"/>
                <w:lang w:eastAsia="zh-CN"/>
              </w:rPr>
              <w:t>SOMEIP</w:t>
            </w:r>
            <w:r>
              <w:rPr>
                <w:sz w:val="20"/>
                <w:szCs w:val="20"/>
                <w:lang w:eastAsia="zh-CN"/>
              </w:rPr>
              <w:t>}</w:t>
            </w:r>
          </w:p>
        </w:tc>
      </w:tr>
      <w:tr w:rsidR="007272B9" w:rsidRPr="00040251" w14:paraId="1B7466E4" w14:textId="77777777" w:rsidTr="006A4DF8">
        <w:trPr>
          <w:trHeight w:val="302"/>
        </w:trPr>
        <w:tc>
          <w:tcPr>
            <w:tcW w:w="1615" w:type="dxa"/>
          </w:tcPr>
          <w:p w14:paraId="1A2B8A26" w14:textId="19BA416E" w:rsidR="00F25D6F" w:rsidRPr="00F7493F" w:rsidRDefault="00E21286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21286">
              <w:rPr>
                <w:sz w:val="20"/>
                <w:szCs w:val="20"/>
                <w:lang w:eastAsia="zh-CN"/>
              </w:rPr>
              <w:t>instanceIdentifier</w:t>
            </w:r>
          </w:p>
        </w:tc>
        <w:tc>
          <w:tcPr>
            <w:tcW w:w="1786" w:type="dxa"/>
          </w:tcPr>
          <w:p w14:paraId="135F8B1B" w14:textId="36E13A52" w:rsidR="00F25D6F" w:rsidRDefault="00DC163A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819" w:type="dxa"/>
          </w:tcPr>
          <w:p w14:paraId="5368403B" w14:textId="77777777" w:rsidR="00F25D6F" w:rsidRDefault="00F25D6F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9" w:type="dxa"/>
          </w:tcPr>
          <w:p w14:paraId="617504D4" w14:textId="55525E3C" w:rsidR="00F25D6F" w:rsidRDefault="00E21286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ref</w:t>
            </w:r>
          </w:p>
        </w:tc>
        <w:tc>
          <w:tcPr>
            <w:tcW w:w="970" w:type="dxa"/>
          </w:tcPr>
          <w:p w14:paraId="61471A59" w14:textId="77777777" w:rsidR="00F25D6F" w:rsidRDefault="00F25D6F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05" w:type="dxa"/>
          </w:tcPr>
          <w:p w14:paraId="7FCAA04B" w14:textId="022D6669" w:rsidR="00F25D6F" w:rsidRDefault="00C43253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instance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  <w:r w:rsidR="007272B9">
              <w:rPr>
                <w:rFonts w:hint="eastAsia"/>
                <w:sz w:val="20"/>
                <w:szCs w:val="20"/>
                <w:lang w:eastAsia="zh-CN"/>
              </w:rPr>
              <w:t>，引用</w:t>
            </w:r>
            <w:r w:rsidR="007272B9">
              <w:rPr>
                <w:rFonts w:hint="eastAsia"/>
                <w:sz w:val="20"/>
                <w:szCs w:val="20"/>
                <w:lang w:eastAsia="zh-CN"/>
              </w:rPr>
              <w:t>d</w:t>
            </w:r>
            <w:r w:rsidR="007272B9">
              <w:rPr>
                <w:sz w:val="20"/>
                <w:szCs w:val="20"/>
                <w:lang w:eastAsia="zh-CN"/>
              </w:rPr>
              <w:t>ds</w:t>
            </w:r>
            <w:r w:rsidR="007272B9">
              <w:rPr>
                <w:rFonts w:hint="eastAsia"/>
                <w:sz w:val="20"/>
                <w:szCs w:val="20"/>
                <w:lang w:eastAsia="zh-CN"/>
              </w:rPr>
              <w:t>或</w:t>
            </w:r>
            <w:r w:rsidR="007272B9">
              <w:rPr>
                <w:rFonts w:hint="eastAsia"/>
                <w:sz w:val="20"/>
                <w:szCs w:val="20"/>
                <w:lang w:eastAsia="zh-CN"/>
              </w:rPr>
              <w:t>someip</w:t>
            </w:r>
            <w:r w:rsidR="007272B9">
              <w:rPr>
                <w:rFonts w:hint="eastAsia"/>
                <w:sz w:val="20"/>
                <w:szCs w:val="20"/>
                <w:lang w:eastAsia="zh-CN"/>
              </w:rPr>
              <w:t>的服务实例</w:t>
            </w:r>
            <w:r w:rsidR="00A55DD6">
              <w:rPr>
                <w:rFonts w:hint="eastAsia"/>
                <w:sz w:val="20"/>
                <w:szCs w:val="20"/>
                <w:lang w:eastAsia="zh-CN"/>
              </w:rPr>
              <w:t>i</w:t>
            </w:r>
            <w:r w:rsidR="00A55DD6">
              <w:rPr>
                <w:sz w:val="20"/>
                <w:szCs w:val="20"/>
                <w:lang w:eastAsia="zh-CN"/>
              </w:rPr>
              <w:t>d</w:t>
            </w:r>
            <w:r w:rsidR="007272B9">
              <w:rPr>
                <w:rFonts w:hint="eastAsia"/>
                <w:sz w:val="20"/>
                <w:szCs w:val="20"/>
                <w:lang w:eastAsia="zh-CN"/>
              </w:rPr>
              <w:t>：</w:t>
            </w:r>
            <w:r w:rsidR="008A1114" w:rsidRPr="0094462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8A1114" w:rsidRPr="00944629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8A1114" w:rsidRPr="00944629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_Ref153530645 \h</w:instrText>
            </w:r>
            <w:r w:rsidR="008A1114" w:rsidRPr="00944629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8A111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8A1114" w:rsidRPr="00944629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8A1114" w:rsidRPr="0094462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8A1114" w:rsidRPr="00944629">
              <w:rPr>
                <w:noProof/>
                <w:color w:val="2A8CF1" w:themeColor="accent3" w:themeTint="99"/>
                <w:szCs w:val="32"/>
                <w:lang w:eastAsia="en-US"/>
              </w:rPr>
              <w:t>someip_service</w:t>
            </w:r>
            <w:r w:rsidR="008A1114" w:rsidRPr="0094462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8A1114">
              <w:rPr>
                <w:sz w:val="20"/>
                <w:szCs w:val="20"/>
                <w:lang w:eastAsia="zh-CN"/>
              </w:rPr>
              <w:t>::</w:t>
            </w:r>
            <w:r w:rsidR="008A1114">
              <w:rPr>
                <w:rFonts w:hint="eastAsia"/>
                <w:sz w:val="20"/>
                <w:szCs w:val="20"/>
                <w:lang w:eastAsia="zh-CN"/>
              </w:rPr>
              <w:t>instance</w:t>
            </w:r>
            <w:r w:rsidR="008A1114">
              <w:rPr>
                <w:sz w:val="20"/>
                <w:szCs w:val="20"/>
                <w:lang w:eastAsia="zh-CN"/>
              </w:rPr>
              <w:t>s::</w:t>
            </w:r>
            <w:r w:rsidR="008A1114" w:rsidRPr="008A1114">
              <w:rPr>
                <w:sz w:val="20"/>
                <w:szCs w:val="20"/>
                <w:lang w:eastAsia="zh-CN"/>
              </w:rPr>
              <w:t>instance</w:t>
            </w:r>
            <w:r w:rsidR="008A1114">
              <w:rPr>
                <w:rFonts w:hint="eastAsia"/>
                <w:sz w:val="20"/>
                <w:szCs w:val="20"/>
                <w:lang w:eastAsia="zh-CN"/>
              </w:rPr>
              <w:t>或</w:t>
            </w:r>
            <w:r w:rsidR="008A1114" w:rsidRPr="0094462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8A1114" w:rsidRPr="00944629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_Ref153549246 \h </w:instrText>
            </w:r>
            <w:r w:rsidR="008A111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8A1114" w:rsidRPr="00944629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8A1114" w:rsidRPr="0094462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8A1114" w:rsidRPr="00944629">
              <w:rPr>
                <w:noProof/>
                <w:color w:val="2A8CF1" w:themeColor="accent3" w:themeTint="99"/>
                <w:szCs w:val="32"/>
                <w:lang w:eastAsia="en-US"/>
              </w:rPr>
              <w:t>dds_service</w:t>
            </w:r>
            <w:r w:rsidR="008A1114" w:rsidRPr="0094462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8A1114">
              <w:rPr>
                <w:sz w:val="20"/>
                <w:szCs w:val="20"/>
                <w:lang w:eastAsia="zh-CN"/>
              </w:rPr>
              <w:t>::instances::</w:t>
            </w:r>
            <w:r w:rsidR="008A1114" w:rsidRPr="008A1114">
              <w:rPr>
                <w:sz w:val="20"/>
                <w:szCs w:val="20"/>
                <w:lang w:eastAsia="zh-CN"/>
              </w:rPr>
              <w:t>instance</w:t>
            </w:r>
          </w:p>
        </w:tc>
      </w:tr>
      <w:tr w:rsidR="007272B9" w:rsidRPr="00040251" w14:paraId="149E314F" w14:textId="77777777" w:rsidTr="006A4DF8">
        <w:trPr>
          <w:trHeight w:val="302"/>
        </w:trPr>
        <w:tc>
          <w:tcPr>
            <w:tcW w:w="1615" w:type="dxa"/>
          </w:tcPr>
          <w:p w14:paraId="5B9C063A" w14:textId="0A7AA146" w:rsidR="00F25D6F" w:rsidRPr="00A32897" w:rsidRDefault="005C24F0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C24F0">
              <w:rPr>
                <w:sz w:val="20"/>
                <w:szCs w:val="20"/>
                <w:lang w:eastAsia="zh-CN"/>
              </w:rPr>
              <w:t>shortName</w:t>
            </w:r>
          </w:p>
        </w:tc>
        <w:tc>
          <w:tcPr>
            <w:tcW w:w="1786" w:type="dxa"/>
          </w:tcPr>
          <w:p w14:paraId="0BA7D144" w14:textId="58DBC66D" w:rsidR="00F25D6F" w:rsidRDefault="005C24F0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819" w:type="dxa"/>
          </w:tcPr>
          <w:p w14:paraId="4013CA49" w14:textId="025838F0" w:rsidR="00F25D6F" w:rsidRDefault="005C24F0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9" w:type="dxa"/>
          </w:tcPr>
          <w:p w14:paraId="52442F48" w14:textId="769C6034" w:rsidR="00F25D6F" w:rsidRDefault="005C24F0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ref</w:t>
            </w:r>
          </w:p>
        </w:tc>
        <w:tc>
          <w:tcPr>
            <w:tcW w:w="970" w:type="dxa"/>
          </w:tcPr>
          <w:p w14:paraId="1CD6B20D" w14:textId="6823A000" w:rsidR="00F25D6F" w:rsidRDefault="005C24F0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05" w:type="dxa"/>
          </w:tcPr>
          <w:p w14:paraId="73796ED7" w14:textId="2C9E0620" w:rsidR="00F25D6F" w:rsidRDefault="00EB1CDE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instance </w:t>
            </w:r>
            <w:r w:rsidR="00A55DD6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="00A55DD6">
              <w:rPr>
                <w:sz w:val="20"/>
                <w:szCs w:val="20"/>
                <w:lang w:eastAsia="zh-CN"/>
              </w:rPr>
              <w:t>name</w:t>
            </w:r>
            <w:r w:rsidR="00A55DD6">
              <w:rPr>
                <w:rFonts w:hint="eastAsia"/>
                <w:sz w:val="20"/>
                <w:szCs w:val="20"/>
                <w:lang w:eastAsia="zh-CN"/>
              </w:rPr>
              <w:t>引用</w:t>
            </w:r>
            <w:r w:rsidR="00A55DD6">
              <w:rPr>
                <w:rFonts w:hint="eastAsia"/>
                <w:sz w:val="20"/>
                <w:szCs w:val="20"/>
                <w:lang w:eastAsia="zh-CN"/>
              </w:rPr>
              <w:t>d</w:t>
            </w:r>
            <w:r w:rsidR="00A55DD6">
              <w:rPr>
                <w:sz w:val="20"/>
                <w:szCs w:val="20"/>
                <w:lang w:eastAsia="zh-CN"/>
              </w:rPr>
              <w:t>ds</w:t>
            </w:r>
            <w:r w:rsidR="00A55DD6">
              <w:rPr>
                <w:rFonts w:hint="eastAsia"/>
                <w:sz w:val="20"/>
                <w:szCs w:val="20"/>
                <w:lang w:eastAsia="zh-CN"/>
              </w:rPr>
              <w:t>或</w:t>
            </w:r>
            <w:r w:rsidR="00A55DD6">
              <w:rPr>
                <w:rFonts w:hint="eastAsia"/>
                <w:sz w:val="20"/>
                <w:szCs w:val="20"/>
                <w:lang w:eastAsia="zh-CN"/>
              </w:rPr>
              <w:t>someip</w:t>
            </w:r>
            <w:r w:rsidR="00A55DD6">
              <w:rPr>
                <w:rFonts w:hint="eastAsia"/>
                <w:sz w:val="20"/>
                <w:szCs w:val="20"/>
                <w:lang w:eastAsia="zh-CN"/>
              </w:rPr>
              <w:t>的服务实例：</w:t>
            </w:r>
            <w:r w:rsidR="00A55DD6" w:rsidRPr="00944629">
              <w:rPr>
                <w:noProof/>
                <w:color w:val="2A8CF1" w:themeColor="accent3" w:themeTint="99"/>
                <w:szCs w:val="32"/>
                <w:lang w:eastAsia="en-US"/>
              </w:rPr>
              <w:t xml:space="preserve"> </w:t>
            </w:r>
            <w:r w:rsidR="00A55DD6" w:rsidRPr="0094462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A55DD6" w:rsidRPr="00944629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A55DD6" w:rsidRPr="00944629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_Ref153530645 \h</w:instrText>
            </w:r>
            <w:r w:rsidR="00A55DD6" w:rsidRPr="00944629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A55DD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A55DD6" w:rsidRPr="00944629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A55DD6" w:rsidRPr="0094462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A55DD6" w:rsidRPr="00944629">
              <w:rPr>
                <w:noProof/>
                <w:color w:val="2A8CF1" w:themeColor="accent3" w:themeTint="99"/>
                <w:szCs w:val="32"/>
                <w:lang w:eastAsia="en-US"/>
              </w:rPr>
              <w:t>someip_service</w:t>
            </w:r>
            <w:r w:rsidR="00A55DD6" w:rsidRPr="0094462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A55DD6">
              <w:rPr>
                <w:sz w:val="20"/>
                <w:szCs w:val="20"/>
                <w:lang w:eastAsia="zh-CN"/>
              </w:rPr>
              <w:t>::</w:t>
            </w:r>
            <w:r w:rsidR="00A55DD6">
              <w:rPr>
                <w:rFonts w:hint="eastAsia"/>
                <w:sz w:val="20"/>
                <w:szCs w:val="20"/>
                <w:lang w:eastAsia="zh-CN"/>
              </w:rPr>
              <w:t>instance</w:t>
            </w:r>
            <w:r w:rsidR="00A55DD6">
              <w:rPr>
                <w:sz w:val="20"/>
                <w:szCs w:val="20"/>
                <w:lang w:eastAsia="zh-CN"/>
              </w:rPr>
              <w:t>s::</w:t>
            </w:r>
            <w:r w:rsidR="00A55DD6" w:rsidRPr="007272B9">
              <w:rPr>
                <w:sz w:val="20"/>
                <w:szCs w:val="20"/>
                <w:lang w:eastAsia="zh-CN"/>
              </w:rPr>
              <w:t>shortName</w:t>
            </w:r>
            <w:r w:rsidR="00A55DD6">
              <w:rPr>
                <w:rFonts w:hint="eastAsia"/>
                <w:sz w:val="20"/>
                <w:szCs w:val="20"/>
                <w:lang w:eastAsia="zh-CN"/>
              </w:rPr>
              <w:t>或</w:t>
            </w:r>
            <w:r w:rsidR="00A55DD6" w:rsidRPr="0094462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A55DD6" w:rsidRPr="00944629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_Ref153549246 \h </w:instrText>
            </w:r>
            <w:r w:rsidR="00A55DD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A55DD6" w:rsidRPr="00944629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A55DD6" w:rsidRPr="0094462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A55DD6" w:rsidRPr="00944629">
              <w:rPr>
                <w:noProof/>
                <w:color w:val="2A8CF1" w:themeColor="accent3" w:themeTint="99"/>
                <w:szCs w:val="32"/>
                <w:lang w:eastAsia="en-US"/>
              </w:rPr>
              <w:t>dds_service</w:t>
            </w:r>
            <w:r w:rsidR="00A55DD6" w:rsidRPr="0094462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A55DD6">
              <w:rPr>
                <w:sz w:val="20"/>
                <w:szCs w:val="20"/>
                <w:lang w:eastAsia="zh-CN"/>
              </w:rPr>
              <w:t>::instances::shortName</w:t>
            </w:r>
          </w:p>
        </w:tc>
      </w:tr>
    </w:tbl>
    <w:p w14:paraId="6E5F731C" w14:textId="77777777" w:rsidR="004B490A" w:rsidRDefault="004B490A" w:rsidP="00302D6B">
      <w:pPr>
        <w:rPr>
          <w:lang w:eastAsia="en-US"/>
        </w:rPr>
      </w:pPr>
    </w:p>
    <w:p w14:paraId="402E96C9" w14:textId="36F84AEF" w:rsidR="00184450" w:rsidRDefault="00184450" w:rsidP="00302D6B">
      <w:pPr>
        <w:rPr>
          <w:lang w:eastAsia="en-US"/>
        </w:rPr>
      </w:pPr>
      <w:r>
        <w:rPr>
          <w:lang w:eastAsia="en-US"/>
        </w:rPr>
        <w:lastRenderedPageBreak/>
        <w:br w:type="page"/>
      </w:r>
    </w:p>
    <w:p w14:paraId="5B8CEE71" w14:textId="480D6420" w:rsidR="007547F7" w:rsidRDefault="007C5976" w:rsidP="007547F7">
      <w:pPr>
        <w:pStyle w:val="2"/>
        <w:numPr>
          <w:ilvl w:val="1"/>
          <w:numId w:val="4"/>
        </w:numPr>
        <w:ind w:left="624" w:hanging="624"/>
        <w:rPr>
          <w:noProof/>
          <w:lang w:val="en-GB" w:eastAsia="zh-CN"/>
        </w:rPr>
      </w:pPr>
      <w:bookmarkStart w:id="49" w:name="_Toc153802374"/>
      <w:bookmarkStart w:id="50" w:name="_Toc153802450"/>
      <w:bookmarkStart w:id="51" w:name="_Toc153978265"/>
      <w:r>
        <w:rPr>
          <w:noProof/>
          <w:lang w:val="en-GB" w:eastAsia="zh-CN"/>
        </w:rPr>
        <w:lastRenderedPageBreak/>
        <w:t>vsomeip_cm.json</w:t>
      </w:r>
      <w:bookmarkEnd w:id="49"/>
      <w:bookmarkEnd w:id="50"/>
      <w:bookmarkEnd w:id="5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080"/>
        <w:gridCol w:w="990"/>
        <w:gridCol w:w="2879"/>
      </w:tblGrid>
      <w:tr w:rsidR="001D0900" w14:paraId="3A004A4E" w14:textId="77777777" w:rsidTr="005E287E">
        <w:trPr>
          <w:trHeight w:val="302"/>
        </w:trPr>
        <w:tc>
          <w:tcPr>
            <w:tcW w:w="1615" w:type="dxa"/>
            <w:vAlign w:val="center"/>
          </w:tcPr>
          <w:p w14:paraId="6CA50C65" w14:textId="77777777" w:rsidR="001D0900" w:rsidRPr="0008125F" w:rsidRDefault="001D090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12D96B91" w14:textId="6CE6C110" w:rsidR="001D0900" w:rsidRPr="00FF5E6A" w:rsidRDefault="001D090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vsomeip_cm.json</w:t>
            </w:r>
          </w:p>
        </w:tc>
      </w:tr>
      <w:tr w:rsidR="001D0900" w14:paraId="22464DA9" w14:textId="77777777" w:rsidTr="005E287E">
        <w:trPr>
          <w:trHeight w:val="302"/>
        </w:trPr>
        <w:tc>
          <w:tcPr>
            <w:tcW w:w="1615" w:type="dxa"/>
            <w:vAlign w:val="center"/>
          </w:tcPr>
          <w:p w14:paraId="382F67C1" w14:textId="77777777" w:rsidR="001D0900" w:rsidRPr="0008125F" w:rsidRDefault="001D090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域</w:t>
            </w:r>
          </w:p>
        </w:tc>
        <w:tc>
          <w:tcPr>
            <w:tcW w:w="8639" w:type="dxa"/>
            <w:gridSpan w:val="5"/>
            <w:vAlign w:val="center"/>
          </w:tcPr>
          <w:p w14:paraId="0DAC33A7" w14:textId="77777777" w:rsidR="001D0900" w:rsidRPr="00FF5E6A" w:rsidRDefault="001D090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F5E6A">
              <w:rPr>
                <w:rFonts w:hint="eastAsia"/>
                <w:sz w:val="20"/>
                <w:szCs w:val="20"/>
                <w:lang w:eastAsia="zh-CN"/>
              </w:rPr>
              <w:t>/</w:t>
            </w:r>
            <w:r>
              <w:rPr>
                <w:sz w:val="20"/>
                <w:szCs w:val="20"/>
                <w:lang w:eastAsia="zh-CN"/>
              </w:rPr>
              <w:t>&lt;key&gt;/</w:t>
            </w:r>
          </w:p>
        </w:tc>
      </w:tr>
      <w:tr w:rsidR="001D0900" w14:paraId="78B8BB2F" w14:textId="77777777" w:rsidTr="005E287E">
        <w:trPr>
          <w:trHeight w:val="302"/>
        </w:trPr>
        <w:tc>
          <w:tcPr>
            <w:tcW w:w="1615" w:type="dxa"/>
            <w:vAlign w:val="center"/>
          </w:tcPr>
          <w:p w14:paraId="7E1E0483" w14:textId="77777777" w:rsidR="001D0900" w:rsidRPr="0008125F" w:rsidRDefault="001D090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60A017AA" w14:textId="77777777" w:rsidR="001D0900" w:rsidRPr="00FF5E6A" w:rsidRDefault="001D090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1D0900" w14:paraId="5F8DB7D9" w14:textId="77777777" w:rsidTr="005E287E">
        <w:trPr>
          <w:trHeight w:val="302"/>
        </w:trPr>
        <w:tc>
          <w:tcPr>
            <w:tcW w:w="1615" w:type="dxa"/>
            <w:vAlign w:val="center"/>
          </w:tcPr>
          <w:p w14:paraId="61F1DF87" w14:textId="77777777" w:rsidR="001D0900" w:rsidRPr="0008125F" w:rsidRDefault="001D090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800" w:type="dxa"/>
            <w:vAlign w:val="center"/>
          </w:tcPr>
          <w:p w14:paraId="171915C9" w14:textId="77777777" w:rsidR="001D0900" w:rsidRPr="0008125F" w:rsidRDefault="001D090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90" w:type="dxa"/>
            <w:vAlign w:val="center"/>
          </w:tcPr>
          <w:p w14:paraId="38658E65" w14:textId="77777777" w:rsidR="001D0900" w:rsidRPr="0008125F" w:rsidRDefault="001D090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2B149262" w14:textId="77777777" w:rsidR="001D0900" w:rsidRPr="0008125F" w:rsidRDefault="001D090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4F407D56" w14:textId="77777777" w:rsidR="001D0900" w:rsidRPr="0008125F" w:rsidRDefault="001D090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78152DDF" w14:textId="77777777" w:rsidR="001D0900" w:rsidRPr="0008125F" w:rsidRDefault="001D090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1D0900" w14:paraId="6FAD4AE9" w14:textId="77777777" w:rsidTr="005E287E">
        <w:trPr>
          <w:trHeight w:val="302"/>
        </w:trPr>
        <w:tc>
          <w:tcPr>
            <w:tcW w:w="1615" w:type="dxa"/>
            <w:vAlign w:val="center"/>
          </w:tcPr>
          <w:p w14:paraId="5AD2F924" w14:textId="75F04586" w:rsidR="001D0900" w:rsidRPr="00FF5E6A" w:rsidRDefault="008720F3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8720F3">
              <w:rPr>
                <w:sz w:val="20"/>
                <w:szCs w:val="20"/>
                <w:lang w:eastAsia="zh-CN"/>
              </w:rPr>
              <w:t>applicationName</w:t>
            </w:r>
          </w:p>
        </w:tc>
        <w:tc>
          <w:tcPr>
            <w:tcW w:w="1800" w:type="dxa"/>
            <w:vAlign w:val="center"/>
          </w:tcPr>
          <w:p w14:paraId="6AACB6D6" w14:textId="5D76D107" w:rsidR="001D0900" w:rsidRPr="00FF5E6A" w:rsidRDefault="00D6066E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890" w:type="dxa"/>
            <w:vAlign w:val="center"/>
          </w:tcPr>
          <w:p w14:paraId="7EEF2AFF" w14:textId="77777777" w:rsidR="001D0900" w:rsidRPr="00FF5E6A" w:rsidRDefault="001D090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F5E6A"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3851711F" w14:textId="01643F84" w:rsidR="001D0900" w:rsidRPr="00FF5E6A" w:rsidRDefault="001D090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F5E6A">
              <w:rPr>
                <w:rFonts w:hint="eastAsia"/>
                <w:sz w:val="20"/>
                <w:szCs w:val="20"/>
                <w:lang w:eastAsia="zh-CN"/>
              </w:rPr>
              <w:t>a</w:t>
            </w:r>
            <w:r w:rsidR="00D821EC">
              <w:rPr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276D8F1A" w14:textId="11E87413" w:rsidR="001D0900" w:rsidRPr="00FF5E6A" w:rsidRDefault="0031785C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2879" w:type="dxa"/>
            <w:vAlign w:val="center"/>
          </w:tcPr>
          <w:p w14:paraId="31178DF2" w14:textId="77777777" w:rsidR="001D0900" w:rsidRPr="00FF5E6A" w:rsidRDefault="001D090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F5E6A"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A0128E" w14:paraId="71936208" w14:textId="77777777" w:rsidTr="005E287E">
        <w:trPr>
          <w:trHeight w:val="302"/>
        </w:trPr>
        <w:tc>
          <w:tcPr>
            <w:tcW w:w="1615" w:type="dxa"/>
            <w:vAlign w:val="center"/>
          </w:tcPr>
          <w:p w14:paraId="0CDE9AFD" w14:textId="43CB252C" w:rsidR="00A0128E" w:rsidRPr="008720F3" w:rsidRDefault="00FA43D9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services</w:t>
            </w:r>
          </w:p>
        </w:tc>
        <w:tc>
          <w:tcPr>
            <w:tcW w:w="1800" w:type="dxa"/>
            <w:vAlign w:val="center"/>
          </w:tcPr>
          <w:p w14:paraId="52EC8BF0" w14:textId="5E895626" w:rsidR="00A0128E" w:rsidRPr="00832F40" w:rsidRDefault="00577A19" w:rsidP="005E287E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_Ref153530645 \h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577A19">
              <w:rPr>
                <w:noProof/>
                <w:color w:val="2A8CF1" w:themeColor="accent3" w:themeTint="99"/>
                <w:szCs w:val="32"/>
                <w:lang w:eastAsia="en-US"/>
              </w:rPr>
              <w:t>someip_service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57C16096" w14:textId="635DE598" w:rsidR="00A0128E" w:rsidRPr="00FF5E6A" w:rsidRDefault="00FA43D9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30A331A3" w14:textId="075C82B1" w:rsidR="00A0128E" w:rsidRPr="00FF5E6A" w:rsidRDefault="00FA43D9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90" w:type="dxa"/>
            <w:vAlign w:val="center"/>
          </w:tcPr>
          <w:p w14:paraId="7FB3F734" w14:textId="61399140" w:rsidR="00A0128E" w:rsidRDefault="00FA43D9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1..*</w:t>
            </w:r>
          </w:p>
        </w:tc>
        <w:tc>
          <w:tcPr>
            <w:tcW w:w="2879" w:type="dxa"/>
            <w:vAlign w:val="center"/>
          </w:tcPr>
          <w:p w14:paraId="361F808D" w14:textId="4154A5D4" w:rsidR="00A0128E" w:rsidRPr="00FF5E6A" w:rsidRDefault="00B8630D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3C551F0A" w14:textId="77777777" w:rsidR="00184450" w:rsidRDefault="00184450" w:rsidP="00302D6B">
      <w:pPr>
        <w:rPr>
          <w:lang w:eastAsia="en-US"/>
        </w:rPr>
      </w:pPr>
    </w:p>
    <w:p w14:paraId="69ED0C7D" w14:textId="3C4BE6D2" w:rsidR="00184450" w:rsidRDefault="007E3824" w:rsidP="007E3824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52" w:name="_Ref153530645"/>
      <w:bookmarkStart w:id="53" w:name="_Toc153802451"/>
      <w:r w:rsidRPr="007E3824">
        <w:rPr>
          <w:noProof/>
          <w:lang w:val="en-GB"/>
        </w:rPr>
        <w:t>someip_service</w:t>
      </w:r>
      <w:bookmarkEnd w:id="52"/>
      <w:bookmarkEnd w:id="5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83"/>
        <w:gridCol w:w="1867"/>
        <w:gridCol w:w="1616"/>
        <w:gridCol w:w="1080"/>
        <w:gridCol w:w="904"/>
        <w:gridCol w:w="2686"/>
      </w:tblGrid>
      <w:tr w:rsidR="00D95A97" w:rsidRPr="00040251" w14:paraId="5D1134B9" w14:textId="77777777" w:rsidTr="005E287E">
        <w:trPr>
          <w:trHeight w:val="302"/>
        </w:trPr>
        <w:tc>
          <w:tcPr>
            <w:tcW w:w="1615" w:type="dxa"/>
          </w:tcPr>
          <w:p w14:paraId="5C1B7A3E" w14:textId="77777777" w:rsidR="00D95A97" w:rsidRPr="0008125F" w:rsidRDefault="00D95A97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</w:tcPr>
          <w:p w14:paraId="252D7C95" w14:textId="29B4BFEF" w:rsidR="00D95A97" w:rsidRPr="00040251" w:rsidRDefault="00A727C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someip_service</w:t>
            </w:r>
          </w:p>
        </w:tc>
      </w:tr>
      <w:tr w:rsidR="00D95A97" w:rsidRPr="00040251" w14:paraId="1D572F54" w14:textId="77777777" w:rsidTr="005E287E">
        <w:trPr>
          <w:trHeight w:val="302"/>
        </w:trPr>
        <w:tc>
          <w:tcPr>
            <w:tcW w:w="1615" w:type="dxa"/>
          </w:tcPr>
          <w:p w14:paraId="782079D1" w14:textId="77777777" w:rsidR="00D95A97" w:rsidRPr="0008125F" w:rsidRDefault="00D95A97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</w:tcPr>
          <w:p w14:paraId="10EE3440" w14:textId="77777777" w:rsidR="00D95A97" w:rsidRPr="00040251" w:rsidRDefault="00D95A9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D95A97" w:rsidRPr="0008125F" w14:paraId="28FFDB84" w14:textId="77777777" w:rsidTr="005E287E">
        <w:trPr>
          <w:trHeight w:val="302"/>
        </w:trPr>
        <w:tc>
          <w:tcPr>
            <w:tcW w:w="1615" w:type="dxa"/>
          </w:tcPr>
          <w:p w14:paraId="34BF6635" w14:textId="77777777" w:rsidR="00D95A97" w:rsidRPr="0008125F" w:rsidRDefault="00D95A97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786" w:type="dxa"/>
          </w:tcPr>
          <w:p w14:paraId="2DC0DE0A" w14:textId="77777777" w:rsidR="00D95A97" w:rsidRPr="0008125F" w:rsidRDefault="00D95A97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19" w:type="dxa"/>
          </w:tcPr>
          <w:p w14:paraId="5B12F6DB" w14:textId="77777777" w:rsidR="00D95A97" w:rsidRPr="0008125F" w:rsidRDefault="00D95A97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159" w:type="dxa"/>
          </w:tcPr>
          <w:p w14:paraId="01950581" w14:textId="77777777" w:rsidR="00D95A97" w:rsidRPr="0008125F" w:rsidRDefault="00D95A97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70" w:type="dxa"/>
          </w:tcPr>
          <w:p w14:paraId="4D00E673" w14:textId="77777777" w:rsidR="00D95A97" w:rsidRPr="0008125F" w:rsidRDefault="00D95A97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05" w:type="dxa"/>
          </w:tcPr>
          <w:p w14:paraId="3695B9A6" w14:textId="77777777" w:rsidR="00D95A97" w:rsidRPr="0008125F" w:rsidRDefault="00D95A97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D95A97" w:rsidRPr="00040251" w14:paraId="65D113F4" w14:textId="77777777" w:rsidTr="005E287E">
        <w:trPr>
          <w:trHeight w:val="302"/>
        </w:trPr>
        <w:tc>
          <w:tcPr>
            <w:tcW w:w="1615" w:type="dxa"/>
          </w:tcPr>
          <w:p w14:paraId="7A9511FE" w14:textId="754CFD11" w:rsidR="00D95A97" w:rsidRPr="00040251" w:rsidRDefault="00CC285A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C285A">
              <w:rPr>
                <w:sz w:val="20"/>
                <w:szCs w:val="20"/>
                <w:lang w:eastAsia="zh-CN"/>
              </w:rPr>
              <w:t>service</w:t>
            </w:r>
          </w:p>
        </w:tc>
        <w:tc>
          <w:tcPr>
            <w:tcW w:w="1786" w:type="dxa"/>
          </w:tcPr>
          <w:p w14:paraId="43E04292" w14:textId="3D353E10" w:rsidR="00D95A97" w:rsidRPr="00040251" w:rsidRDefault="00CC285A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819" w:type="dxa"/>
          </w:tcPr>
          <w:p w14:paraId="0D66BA47" w14:textId="3E9AC44E" w:rsidR="00D95A97" w:rsidRPr="00040251" w:rsidRDefault="00CC285A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9" w:type="dxa"/>
          </w:tcPr>
          <w:p w14:paraId="3904E419" w14:textId="3B46B865" w:rsidR="00D95A97" w:rsidRPr="00040251" w:rsidRDefault="00CC285A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70" w:type="dxa"/>
          </w:tcPr>
          <w:p w14:paraId="0BAF76AA" w14:textId="231CE05F" w:rsidR="00D95A97" w:rsidRPr="00040251" w:rsidRDefault="00CC285A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05" w:type="dxa"/>
          </w:tcPr>
          <w:p w14:paraId="0104E8FA" w14:textId="087C4BF5" w:rsidR="00DC5905" w:rsidRDefault="00CC285A" w:rsidP="00DC590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service</w:t>
            </w:r>
            <w:r>
              <w:rPr>
                <w:rFonts w:hint="eastAsia"/>
                <w:sz w:val="20"/>
                <w:szCs w:val="20"/>
                <w:lang w:eastAsia="zh-CN"/>
              </w:rPr>
              <w:t>名，</w:t>
            </w:r>
            <w:r>
              <w:rPr>
                <w:rFonts w:hint="eastAsia"/>
                <w:sz w:val="20"/>
                <w:szCs w:val="20"/>
                <w:lang w:eastAsia="zh-CN"/>
              </w:rPr>
              <w:t>shortname</w:t>
            </w:r>
            <w:r w:rsidR="0005664B">
              <w:rPr>
                <w:rFonts w:hint="eastAsia"/>
                <w:sz w:val="20"/>
                <w:szCs w:val="20"/>
                <w:lang w:eastAsia="zh-CN"/>
              </w:rPr>
              <w:t>，全局唯一；</w:t>
            </w:r>
          </w:p>
          <w:p w14:paraId="65681A98" w14:textId="346A6F9A" w:rsidR="00D95A97" w:rsidRPr="00040251" w:rsidRDefault="00DC5905" w:rsidP="00DC590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>
              <w:rPr>
                <w:color w:val="FF5050"/>
                <w:sz w:val="20"/>
                <w:szCs w:val="20"/>
                <w:lang w:eastAsia="zh-CN"/>
              </w:rPr>
              <w:t>service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</w:tc>
      </w:tr>
      <w:tr w:rsidR="00D95A97" w:rsidRPr="00040251" w14:paraId="2C3A3975" w14:textId="77777777" w:rsidTr="005E287E">
        <w:trPr>
          <w:trHeight w:val="302"/>
        </w:trPr>
        <w:tc>
          <w:tcPr>
            <w:tcW w:w="1615" w:type="dxa"/>
          </w:tcPr>
          <w:p w14:paraId="20F77692" w14:textId="7CC8B431" w:rsidR="00D95A97" w:rsidRPr="00F7493F" w:rsidRDefault="00C67A5B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serviceId</w:t>
            </w:r>
          </w:p>
        </w:tc>
        <w:tc>
          <w:tcPr>
            <w:tcW w:w="1786" w:type="dxa"/>
          </w:tcPr>
          <w:p w14:paraId="508C8D57" w14:textId="508A2541" w:rsidR="00D95A97" w:rsidRDefault="0079046B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9" w:type="dxa"/>
          </w:tcPr>
          <w:p w14:paraId="3B171554" w14:textId="7794F2D6" w:rsidR="00D95A97" w:rsidRDefault="007726A3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9" w:type="dxa"/>
          </w:tcPr>
          <w:p w14:paraId="7F99FF5E" w14:textId="40C56326" w:rsidR="00D95A97" w:rsidRDefault="00514293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70" w:type="dxa"/>
          </w:tcPr>
          <w:p w14:paraId="51E6C0C5" w14:textId="6F797920" w:rsidR="00D95A97" w:rsidRDefault="00514293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05" w:type="dxa"/>
          </w:tcPr>
          <w:p w14:paraId="735483F4" w14:textId="487F8F9D" w:rsidR="006810E0" w:rsidRDefault="006810E0" w:rsidP="00C41C7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service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  <w:r w:rsidR="00C41C7D">
              <w:rPr>
                <w:rFonts w:hint="eastAsia"/>
                <w:sz w:val="20"/>
                <w:szCs w:val="20"/>
                <w:lang w:eastAsia="zh-CN"/>
              </w:rPr>
              <w:t>，数值全局唯一；</w:t>
            </w:r>
          </w:p>
          <w:p w14:paraId="5EC877EA" w14:textId="0C569DEB" w:rsidR="00920A1E" w:rsidRDefault="006C735A" w:rsidP="00920A1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 xml:space="preserve">0, </w:t>
            </w:r>
            <w:r w:rsidR="00481E56">
              <w:rPr>
                <w:sz w:val="20"/>
                <w:szCs w:val="20"/>
                <w:lang w:eastAsia="zh-CN"/>
              </w:rPr>
              <w:t>65534</w:t>
            </w:r>
            <w:r>
              <w:rPr>
                <w:sz w:val="20"/>
                <w:szCs w:val="20"/>
                <w:lang w:eastAsia="zh-CN"/>
              </w:rPr>
              <w:t>)</w:t>
            </w:r>
          </w:p>
          <w:p w14:paraId="1C7E16B7" w14:textId="4BAD3AAD" w:rsidR="00D95A97" w:rsidRDefault="00920A1E" w:rsidP="00920A1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>
              <w:rPr>
                <w:color w:val="FF5050"/>
                <w:sz w:val="20"/>
                <w:szCs w:val="20"/>
                <w:lang w:eastAsia="zh-CN"/>
              </w:rPr>
              <w:t>service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</w:tc>
      </w:tr>
      <w:tr w:rsidR="00D95A97" w:rsidRPr="00040251" w14:paraId="405E9C94" w14:textId="77777777" w:rsidTr="005E287E">
        <w:trPr>
          <w:trHeight w:val="302"/>
        </w:trPr>
        <w:tc>
          <w:tcPr>
            <w:tcW w:w="1615" w:type="dxa"/>
          </w:tcPr>
          <w:p w14:paraId="50BB0236" w14:textId="09D5184A" w:rsidR="00D95A97" w:rsidRPr="00A32897" w:rsidRDefault="00302321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302321">
              <w:rPr>
                <w:sz w:val="20"/>
                <w:szCs w:val="20"/>
                <w:lang w:eastAsia="zh-CN"/>
              </w:rPr>
              <w:t>majorVersion</w:t>
            </w:r>
          </w:p>
        </w:tc>
        <w:tc>
          <w:tcPr>
            <w:tcW w:w="1786" w:type="dxa"/>
          </w:tcPr>
          <w:p w14:paraId="3150C11D" w14:textId="5D2A61F3" w:rsidR="00D95A97" w:rsidRDefault="00302321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9" w:type="dxa"/>
          </w:tcPr>
          <w:p w14:paraId="020D33CE" w14:textId="2FCF7071" w:rsidR="00D95A97" w:rsidRDefault="00302321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159" w:type="dxa"/>
          </w:tcPr>
          <w:p w14:paraId="4F891723" w14:textId="3A543BF4" w:rsidR="00D95A97" w:rsidRDefault="00302321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70" w:type="dxa"/>
          </w:tcPr>
          <w:p w14:paraId="5949877C" w14:textId="66E5C644" w:rsidR="00D95A97" w:rsidRDefault="0031314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05" w:type="dxa"/>
          </w:tcPr>
          <w:p w14:paraId="46EC93A9" w14:textId="7CE99188" w:rsidR="0074719B" w:rsidRDefault="0074719B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主版本号</w:t>
            </w:r>
          </w:p>
          <w:p w14:paraId="74DF94DB" w14:textId="314E9359" w:rsidR="00D95A97" w:rsidRDefault="00042D48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 xml:space="preserve">0, </w:t>
            </w:r>
            <w:r w:rsidR="005B7564">
              <w:rPr>
                <w:sz w:val="20"/>
                <w:szCs w:val="20"/>
                <w:lang w:eastAsia="zh-CN"/>
              </w:rPr>
              <w:t>255</w:t>
            </w:r>
            <w:r>
              <w:rPr>
                <w:sz w:val="20"/>
                <w:szCs w:val="20"/>
                <w:lang w:eastAsia="zh-CN"/>
              </w:rPr>
              <w:t>)</w:t>
            </w:r>
          </w:p>
        </w:tc>
      </w:tr>
      <w:tr w:rsidR="0074719B" w:rsidRPr="00040251" w14:paraId="1B4C63F8" w14:textId="77777777" w:rsidTr="005E287E">
        <w:trPr>
          <w:trHeight w:val="302"/>
        </w:trPr>
        <w:tc>
          <w:tcPr>
            <w:tcW w:w="1615" w:type="dxa"/>
          </w:tcPr>
          <w:p w14:paraId="67F8CDBE" w14:textId="1257B361" w:rsidR="0074719B" w:rsidRPr="00302321" w:rsidRDefault="0074719B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4719B">
              <w:rPr>
                <w:sz w:val="20"/>
                <w:szCs w:val="20"/>
                <w:lang w:eastAsia="zh-CN"/>
              </w:rPr>
              <w:t>minorVersion</w:t>
            </w:r>
          </w:p>
        </w:tc>
        <w:tc>
          <w:tcPr>
            <w:tcW w:w="1786" w:type="dxa"/>
          </w:tcPr>
          <w:p w14:paraId="4EF9EEB4" w14:textId="32AB6AE4" w:rsidR="0074719B" w:rsidRDefault="0074719B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9" w:type="dxa"/>
          </w:tcPr>
          <w:p w14:paraId="654752D2" w14:textId="75308564" w:rsidR="0074719B" w:rsidRDefault="0074719B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159" w:type="dxa"/>
          </w:tcPr>
          <w:p w14:paraId="7C411D8C" w14:textId="7CD5B716" w:rsidR="0074719B" w:rsidRDefault="0074719B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70" w:type="dxa"/>
          </w:tcPr>
          <w:p w14:paraId="69178D33" w14:textId="2DDDB49D" w:rsidR="0074719B" w:rsidRDefault="0074719B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05" w:type="dxa"/>
          </w:tcPr>
          <w:p w14:paraId="48370986" w14:textId="77777777" w:rsidR="0074719B" w:rsidRDefault="0074719B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次版本号</w:t>
            </w:r>
          </w:p>
          <w:p w14:paraId="4790DBC8" w14:textId="5A998824" w:rsidR="0074719B" w:rsidRDefault="0074719B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 xml:space="preserve">0, </w:t>
            </w:r>
            <w:r w:rsidR="005B7564" w:rsidRPr="005B7564">
              <w:rPr>
                <w:sz w:val="20"/>
                <w:szCs w:val="20"/>
                <w:lang w:eastAsia="zh-CN"/>
              </w:rPr>
              <w:t>4294967295</w:t>
            </w:r>
            <w:r>
              <w:rPr>
                <w:sz w:val="20"/>
                <w:szCs w:val="20"/>
                <w:lang w:eastAsia="zh-CN"/>
              </w:rPr>
              <w:t>)</w:t>
            </w:r>
          </w:p>
        </w:tc>
      </w:tr>
      <w:tr w:rsidR="00C12794" w:rsidRPr="00040251" w14:paraId="1D7268E1" w14:textId="77777777" w:rsidTr="005E287E">
        <w:trPr>
          <w:trHeight w:val="302"/>
        </w:trPr>
        <w:tc>
          <w:tcPr>
            <w:tcW w:w="1615" w:type="dxa"/>
          </w:tcPr>
          <w:p w14:paraId="1311205C" w14:textId="761C28FC" w:rsidR="00C12794" w:rsidRPr="0074719B" w:rsidRDefault="00C12794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events</w:t>
            </w:r>
          </w:p>
        </w:tc>
        <w:tc>
          <w:tcPr>
            <w:tcW w:w="1786" w:type="dxa"/>
          </w:tcPr>
          <w:p w14:paraId="131332A1" w14:textId="0060EA25" w:rsidR="00C12794" w:rsidRPr="00832F40" w:rsidRDefault="00964CBD" w:rsidP="005E287E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832F40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_Ref153531059 \h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someip_event</w: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19" w:type="dxa"/>
          </w:tcPr>
          <w:p w14:paraId="628A0FB8" w14:textId="315D48D4" w:rsidR="00C12794" w:rsidRDefault="00C12794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9" w:type="dxa"/>
          </w:tcPr>
          <w:p w14:paraId="6589FFC0" w14:textId="4C789722" w:rsidR="00C12794" w:rsidRDefault="00C12794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70" w:type="dxa"/>
          </w:tcPr>
          <w:p w14:paraId="7A2556E4" w14:textId="17DB3D6E" w:rsidR="00C12794" w:rsidRDefault="00C12794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0..*</w:t>
            </w:r>
          </w:p>
        </w:tc>
        <w:tc>
          <w:tcPr>
            <w:tcW w:w="2905" w:type="dxa"/>
          </w:tcPr>
          <w:p w14:paraId="0583697C" w14:textId="1B50CA0F" w:rsidR="00C12794" w:rsidRDefault="00F4664E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F4664E" w:rsidRPr="00040251" w14:paraId="731B6DDD" w14:textId="77777777" w:rsidTr="005E287E">
        <w:trPr>
          <w:trHeight w:val="302"/>
        </w:trPr>
        <w:tc>
          <w:tcPr>
            <w:tcW w:w="1615" w:type="dxa"/>
          </w:tcPr>
          <w:p w14:paraId="35191BCA" w14:textId="54BC6157" w:rsidR="00F4664E" w:rsidRDefault="00F4664E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fields</w:t>
            </w:r>
          </w:p>
        </w:tc>
        <w:tc>
          <w:tcPr>
            <w:tcW w:w="1786" w:type="dxa"/>
          </w:tcPr>
          <w:p w14:paraId="1F4BD74C" w14:textId="44334D59" w:rsidR="00F4664E" w:rsidRPr="00832F40" w:rsidRDefault="007B36A5" w:rsidP="005E287E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832F40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_Ref153531100 \h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someip_</w:t>
            </w:r>
            <w:r w:rsidRPr="00832F40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field</w: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19" w:type="dxa"/>
          </w:tcPr>
          <w:p w14:paraId="3B8F39F4" w14:textId="59EF1D72" w:rsidR="00F4664E" w:rsidRDefault="00F4664E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9" w:type="dxa"/>
          </w:tcPr>
          <w:p w14:paraId="00AF1A17" w14:textId="30BA0302" w:rsidR="00F4664E" w:rsidRDefault="00F4664E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70" w:type="dxa"/>
          </w:tcPr>
          <w:p w14:paraId="58888CAA" w14:textId="0B3E8427" w:rsidR="00F4664E" w:rsidRDefault="00F4664E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0..*</w:t>
            </w:r>
          </w:p>
        </w:tc>
        <w:tc>
          <w:tcPr>
            <w:tcW w:w="2905" w:type="dxa"/>
          </w:tcPr>
          <w:p w14:paraId="09894B53" w14:textId="78609478" w:rsidR="00F4664E" w:rsidRDefault="00F4664E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F4664E" w:rsidRPr="00040251" w14:paraId="18514F7C" w14:textId="77777777" w:rsidTr="005E287E">
        <w:trPr>
          <w:trHeight w:val="302"/>
        </w:trPr>
        <w:tc>
          <w:tcPr>
            <w:tcW w:w="1615" w:type="dxa"/>
          </w:tcPr>
          <w:p w14:paraId="43C459A4" w14:textId="0CAD99A8" w:rsidR="00F4664E" w:rsidRDefault="00F4664E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methods</w:t>
            </w:r>
          </w:p>
        </w:tc>
        <w:tc>
          <w:tcPr>
            <w:tcW w:w="1786" w:type="dxa"/>
          </w:tcPr>
          <w:p w14:paraId="5EAFAEDC" w14:textId="7F2B190F" w:rsidR="00F4664E" w:rsidRPr="00832F40" w:rsidRDefault="006E484B" w:rsidP="005E287E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832F40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_Ref153531130 \h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someip_method</w: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19" w:type="dxa"/>
          </w:tcPr>
          <w:p w14:paraId="14D4164D" w14:textId="7AEC7D39" w:rsidR="00F4664E" w:rsidRDefault="00F4664E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9" w:type="dxa"/>
          </w:tcPr>
          <w:p w14:paraId="27683C6D" w14:textId="58E49CBA" w:rsidR="00F4664E" w:rsidRDefault="00F4664E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70" w:type="dxa"/>
          </w:tcPr>
          <w:p w14:paraId="64E2DAC4" w14:textId="7FC3FF29" w:rsidR="00F4664E" w:rsidRDefault="00F4664E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0..*</w:t>
            </w:r>
          </w:p>
        </w:tc>
        <w:tc>
          <w:tcPr>
            <w:tcW w:w="2905" w:type="dxa"/>
          </w:tcPr>
          <w:p w14:paraId="6DEF81BE" w14:textId="1D20C122" w:rsidR="00F4664E" w:rsidRDefault="00F4664E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F4664E" w:rsidRPr="00040251" w14:paraId="3CA71048" w14:textId="77777777" w:rsidTr="005E287E">
        <w:trPr>
          <w:trHeight w:val="302"/>
        </w:trPr>
        <w:tc>
          <w:tcPr>
            <w:tcW w:w="1615" w:type="dxa"/>
          </w:tcPr>
          <w:p w14:paraId="1A57FCEC" w14:textId="6C10036D" w:rsidR="00F4664E" w:rsidRDefault="00F4664E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instances</w:t>
            </w:r>
          </w:p>
        </w:tc>
        <w:tc>
          <w:tcPr>
            <w:tcW w:w="1786" w:type="dxa"/>
          </w:tcPr>
          <w:p w14:paraId="3C8EA9CC" w14:textId="336D4A76" w:rsidR="00F4664E" w:rsidRPr="00832F40" w:rsidRDefault="006E484B" w:rsidP="005E287E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832F40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_Ref153531135 \h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832F40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someip_instance</w:t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19" w:type="dxa"/>
          </w:tcPr>
          <w:p w14:paraId="4814DC90" w14:textId="3D6052A7" w:rsidR="00F4664E" w:rsidRDefault="00F4664E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9" w:type="dxa"/>
          </w:tcPr>
          <w:p w14:paraId="635E57E7" w14:textId="3D46A1B0" w:rsidR="00F4664E" w:rsidRDefault="00F4664E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70" w:type="dxa"/>
          </w:tcPr>
          <w:p w14:paraId="355F1FB8" w14:textId="693B3BC0" w:rsidR="00F4664E" w:rsidRDefault="00F4664E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0..*</w:t>
            </w:r>
          </w:p>
        </w:tc>
        <w:tc>
          <w:tcPr>
            <w:tcW w:w="2905" w:type="dxa"/>
          </w:tcPr>
          <w:p w14:paraId="1D50B7C7" w14:textId="20703675" w:rsidR="00F4664E" w:rsidRDefault="00F4664E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12269FE3" w14:textId="3D59A6C3" w:rsidR="009A6CC3" w:rsidRDefault="009A6CC3" w:rsidP="004F7FD9">
      <w:pPr>
        <w:rPr>
          <w:lang w:eastAsia="en-US"/>
        </w:rPr>
      </w:pPr>
    </w:p>
    <w:p w14:paraId="5ED570EA" w14:textId="6B241ADE" w:rsidR="004F7FD9" w:rsidRPr="004F7FD9" w:rsidRDefault="009A6CC3" w:rsidP="00302D6B">
      <w:pPr>
        <w:rPr>
          <w:lang w:eastAsia="en-US"/>
        </w:rPr>
      </w:pPr>
      <w:r>
        <w:rPr>
          <w:lang w:eastAsia="en-US"/>
        </w:rPr>
        <w:br w:type="page"/>
      </w:r>
    </w:p>
    <w:p w14:paraId="701380F3" w14:textId="4ABBA767" w:rsidR="004F7FD9" w:rsidRDefault="00E30DA3" w:rsidP="004F7FD9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54" w:name="_Ref153531059"/>
      <w:bookmarkStart w:id="55" w:name="_Toc153802452"/>
      <w:r w:rsidRPr="00E30DA3">
        <w:rPr>
          <w:noProof/>
          <w:lang w:val="en-GB"/>
        </w:rPr>
        <w:lastRenderedPageBreak/>
        <w:t>someip_event</w:t>
      </w:r>
      <w:bookmarkEnd w:id="54"/>
      <w:bookmarkEnd w:id="5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40"/>
        <w:gridCol w:w="1672"/>
        <w:gridCol w:w="874"/>
        <w:gridCol w:w="900"/>
        <w:gridCol w:w="782"/>
        <w:gridCol w:w="3568"/>
      </w:tblGrid>
      <w:tr w:rsidR="002F7DD7" w:rsidRPr="00040251" w14:paraId="1DD96B49" w14:textId="77777777" w:rsidTr="001C006B">
        <w:trPr>
          <w:trHeight w:val="302"/>
        </w:trPr>
        <w:tc>
          <w:tcPr>
            <w:tcW w:w="1940" w:type="dxa"/>
          </w:tcPr>
          <w:p w14:paraId="3746E456" w14:textId="77777777" w:rsidR="004F7FD9" w:rsidRPr="0008125F" w:rsidRDefault="004F7FD9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314" w:type="dxa"/>
            <w:gridSpan w:val="5"/>
          </w:tcPr>
          <w:p w14:paraId="35B28D09" w14:textId="690912C3" w:rsidR="004F7FD9" w:rsidRPr="00040251" w:rsidRDefault="004F7FD9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someip_</w:t>
            </w:r>
            <w:r w:rsidR="005E3D28">
              <w:rPr>
                <w:sz w:val="20"/>
                <w:szCs w:val="20"/>
                <w:lang w:eastAsia="zh-CN"/>
              </w:rPr>
              <w:t>event</w:t>
            </w:r>
          </w:p>
        </w:tc>
      </w:tr>
      <w:tr w:rsidR="002F7DD7" w:rsidRPr="00040251" w14:paraId="0EAEC5EB" w14:textId="77777777" w:rsidTr="001C006B">
        <w:trPr>
          <w:trHeight w:val="302"/>
        </w:trPr>
        <w:tc>
          <w:tcPr>
            <w:tcW w:w="1940" w:type="dxa"/>
          </w:tcPr>
          <w:p w14:paraId="38F5A144" w14:textId="77777777" w:rsidR="004F7FD9" w:rsidRPr="0008125F" w:rsidRDefault="004F7FD9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314" w:type="dxa"/>
            <w:gridSpan w:val="5"/>
          </w:tcPr>
          <w:p w14:paraId="42388E10" w14:textId="77777777" w:rsidR="004F7FD9" w:rsidRPr="00040251" w:rsidRDefault="004F7FD9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29054E" w:rsidRPr="0008125F" w14:paraId="7020CD24" w14:textId="77777777" w:rsidTr="001C006B">
        <w:trPr>
          <w:trHeight w:val="302"/>
        </w:trPr>
        <w:tc>
          <w:tcPr>
            <w:tcW w:w="1940" w:type="dxa"/>
          </w:tcPr>
          <w:p w14:paraId="61EB947F" w14:textId="77777777" w:rsidR="004F7FD9" w:rsidRPr="0008125F" w:rsidRDefault="004F7FD9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711" w:type="dxa"/>
          </w:tcPr>
          <w:p w14:paraId="25ACBAF5" w14:textId="77777777" w:rsidR="004F7FD9" w:rsidRPr="0008125F" w:rsidRDefault="004F7FD9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024" w:type="dxa"/>
          </w:tcPr>
          <w:p w14:paraId="6E8D1547" w14:textId="77777777" w:rsidR="004F7FD9" w:rsidRPr="0008125F" w:rsidRDefault="004F7FD9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</w:tcPr>
          <w:p w14:paraId="3576418D" w14:textId="77777777" w:rsidR="004F7FD9" w:rsidRPr="0008125F" w:rsidRDefault="004F7FD9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31" w:type="dxa"/>
          </w:tcPr>
          <w:p w14:paraId="14BD8256" w14:textId="77777777" w:rsidR="004F7FD9" w:rsidRPr="0008125F" w:rsidRDefault="004F7FD9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3568" w:type="dxa"/>
          </w:tcPr>
          <w:p w14:paraId="453DD4FD" w14:textId="77777777" w:rsidR="004F7FD9" w:rsidRPr="0008125F" w:rsidRDefault="004F7FD9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1C006B" w:rsidRPr="00040251" w14:paraId="7779F86E" w14:textId="77777777" w:rsidTr="001C006B">
        <w:trPr>
          <w:trHeight w:val="302"/>
        </w:trPr>
        <w:tc>
          <w:tcPr>
            <w:tcW w:w="1940" w:type="dxa"/>
          </w:tcPr>
          <w:p w14:paraId="356AD91D" w14:textId="156605AE" w:rsidR="004F7FD9" w:rsidRPr="00040251" w:rsidRDefault="00FC77F2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C77F2">
              <w:rPr>
                <w:sz w:val="20"/>
                <w:szCs w:val="20"/>
                <w:lang w:eastAsia="zh-CN"/>
              </w:rPr>
              <w:t>event</w:t>
            </w:r>
          </w:p>
        </w:tc>
        <w:tc>
          <w:tcPr>
            <w:tcW w:w="1711" w:type="dxa"/>
          </w:tcPr>
          <w:p w14:paraId="5F17EAE6" w14:textId="1745734F" w:rsidR="004F7FD9" w:rsidRPr="00040251" w:rsidRDefault="00FC77F2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024" w:type="dxa"/>
          </w:tcPr>
          <w:p w14:paraId="339B70B1" w14:textId="5E655CB6" w:rsidR="004F7FD9" w:rsidRPr="00040251" w:rsidRDefault="00FC77F2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</w:tcPr>
          <w:p w14:paraId="6D3F08CB" w14:textId="65991E21" w:rsidR="004F7FD9" w:rsidRPr="00040251" w:rsidRDefault="00FC77F2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31" w:type="dxa"/>
          </w:tcPr>
          <w:p w14:paraId="2641536D" w14:textId="3E25D126" w:rsidR="004F7FD9" w:rsidRPr="00040251" w:rsidRDefault="00FC77F2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68" w:type="dxa"/>
          </w:tcPr>
          <w:p w14:paraId="4FB7B9BF" w14:textId="34DBFAE4" w:rsidR="00B40F5D" w:rsidRDefault="00FC77F2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event</w:t>
            </w:r>
            <w:r w:rsidR="00FC201E">
              <w:rPr>
                <w:rFonts w:hint="eastAsia"/>
                <w:sz w:val="20"/>
                <w:szCs w:val="20"/>
                <w:lang w:eastAsia="zh-CN"/>
              </w:rPr>
              <w:t>名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eastAsia="zh-CN"/>
              </w:rPr>
              <w:t>shortname</w:t>
            </w:r>
            <w:r w:rsidR="00977D5E">
              <w:rPr>
                <w:rFonts w:hint="eastAsia"/>
                <w:sz w:val="20"/>
                <w:szCs w:val="20"/>
                <w:lang w:eastAsia="zh-CN"/>
              </w:rPr>
              <w:t>，全局唯一；</w:t>
            </w:r>
          </w:p>
          <w:p w14:paraId="332A43DB" w14:textId="21583360" w:rsidR="009809CF" w:rsidRPr="00040251" w:rsidRDefault="00B40F5D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="009809CF"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event</w:t>
            </w:r>
            <w:r w:rsidR="009809CF"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</w:tc>
      </w:tr>
      <w:tr w:rsidR="0029054E" w:rsidRPr="00040251" w14:paraId="0613BF1F" w14:textId="77777777" w:rsidTr="001C006B">
        <w:trPr>
          <w:trHeight w:val="302"/>
        </w:trPr>
        <w:tc>
          <w:tcPr>
            <w:tcW w:w="1940" w:type="dxa"/>
          </w:tcPr>
          <w:p w14:paraId="1D3C85EE" w14:textId="5D641CA4" w:rsidR="004F7FD9" w:rsidRPr="00F7493F" w:rsidRDefault="00E619B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1711" w:type="dxa"/>
          </w:tcPr>
          <w:p w14:paraId="35EAB994" w14:textId="3BEB0C7C" w:rsidR="004F7FD9" w:rsidRDefault="00E619B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024" w:type="dxa"/>
          </w:tcPr>
          <w:p w14:paraId="08DE2C80" w14:textId="434AD11B" w:rsidR="004F7FD9" w:rsidRDefault="00E619B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</w:tcPr>
          <w:p w14:paraId="4E5DD3C9" w14:textId="640B1AB9" w:rsidR="004F7FD9" w:rsidRDefault="00E619B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31" w:type="dxa"/>
          </w:tcPr>
          <w:p w14:paraId="0092A316" w14:textId="190D0E44" w:rsidR="004F7FD9" w:rsidRDefault="00E619B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68" w:type="dxa"/>
          </w:tcPr>
          <w:p w14:paraId="1C8C32A4" w14:textId="77777777" w:rsidR="00783EE8" w:rsidRDefault="00783EE8" w:rsidP="00783EE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entity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  <w:r>
              <w:rPr>
                <w:rFonts w:hint="eastAsia"/>
                <w:sz w:val="20"/>
                <w:szCs w:val="20"/>
                <w:lang w:eastAsia="zh-CN"/>
              </w:rPr>
              <w:t>，数值全局唯一；</w:t>
            </w:r>
          </w:p>
          <w:p w14:paraId="0E539A3E" w14:textId="2C9D47B0" w:rsidR="00B40F5D" w:rsidRDefault="00004DA7" w:rsidP="00004DA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 xml:space="preserve">0, </w:t>
            </w:r>
            <w:r w:rsidR="00481E56">
              <w:rPr>
                <w:sz w:val="20"/>
                <w:szCs w:val="20"/>
                <w:lang w:eastAsia="zh-CN"/>
              </w:rPr>
              <w:t>65535</w:t>
            </w:r>
            <w:r>
              <w:rPr>
                <w:sz w:val="20"/>
                <w:szCs w:val="20"/>
                <w:lang w:eastAsia="zh-CN"/>
              </w:rPr>
              <w:t>)</w:t>
            </w:r>
          </w:p>
          <w:p w14:paraId="1FF145E9" w14:textId="21E94D9F" w:rsidR="00FC772D" w:rsidRDefault="00B40F5D" w:rsidP="00004DA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="00FC772D"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event</w:t>
            </w:r>
            <w:r w:rsidR="00FC772D"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</w:tc>
      </w:tr>
      <w:tr w:rsidR="001C006B" w:rsidRPr="00040251" w14:paraId="3CDC05FD" w14:textId="77777777" w:rsidTr="001C006B">
        <w:trPr>
          <w:trHeight w:val="302"/>
        </w:trPr>
        <w:tc>
          <w:tcPr>
            <w:tcW w:w="1940" w:type="dxa"/>
          </w:tcPr>
          <w:p w14:paraId="7FF30203" w14:textId="7237B43C" w:rsidR="004F7FD9" w:rsidRDefault="001537A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537A0">
              <w:rPr>
                <w:sz w:val="20"/>
                <w:szCs w:val="20"/>
                <w:lang w:eastAsia="zh-CN"/>
              </w:rPr>
              <w:t>eventId</w:t>
            </w:r>
          </w:p>
        </w:tc>
        <w:tc>
          <w:tcPr>
            <w:tcW w:w="1711" w:type="dxa"/>
          </w:tcPr>
          <w:p w14:paraId="28A12C3F" w14:textId="28AAAB15" w:rsidR="004F7FD9" w:rsidRDefault="00C87B14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024" w:type="dxa"/>
          </w:tcPr>
          <w:p w14:paraId="4A2B29CE" w14:textId="2338A44F" w:rsidR="004F7FD9" w:rsidRDefault="002A0901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</w:tcPr>
          <w:p w14:paraId="74EF9129" w14:textId="244C6E85" w:rsidR="004F7FD9" w:rsidRDefault="002A0901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31" w:type="dxa"/>
          </w:tcPr>
          <w:p w14:paraId="25A0BD1E" w14:textId="25B47FD3" w:rsidR="004F7FD9" w:rsidRDefault="002A0901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68" w:type="dxa"/>
          </w:tcPr>
          <w:p w14:paraId="6BD3978E" w14:textId="71E26B2C" w:rsidR="000D7EF0" w:rsidRDefault="00597376" w:rsidP="00681B2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event id</w:t>
            </w:r>
            <w:r w:rsidR="00FC772D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="00A05F7A">
              <w:rPr>
                <w:rFonts w:hint="eastAsia"/>
                <w:sz w:val="20"/>
                <w:szCs w:val="20"/>
                <w:lang w:eastAsia="zh-CN"/>
              </w:rPr>
              <w:t>数值全局唯一；</w:t>
            </w:r>
          </w:p>
          <w:p w14:paraId="2283FF0B" w14:textId="676967BE" w:rsidR="004F7FD9" w:rsidRDefault="00681B25" w:rsidP="00681B2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 xml:space="preserve">0, </w:t>
            </w:r>
            <w:r w:rsidR="00481E56">
              <w:rPr>
                <w:sz w:val="20"/>
                <w:szCs w:val="20"/>
                <w:lang w:eastAsia="zh-CN"/>
              </w:rPr>
              <w:t>65535</w:t>
            </w:r>
            <w:r>
              <w:rPr>
                <w:sz w:val="20"/>
                <w:szCs w:val="20"/>
                <w:lang w:eastAsia="zh-CN"/>
              </w:rPr>
              <w:t>)</w:t>
            </w:r>
          </w:p>
        </w:tc>
      </w:tr>
      <w:tr w:rsidR="005347A2" w:rsidRPr="00040251" w14:paraId="595D8CDA" w14:textId="77777777" w:rsidTr="001C006B">
        <w:trPr>
          <w:trHeight w:val="302"/>
        </w:trPr>
        <w:tc>
          <w:tcPr>
            <w:tcW w:w="1940" w:type="dxa"/>
          </w:tcPr>
          <w:p w14:paraId="2CC664D9" w14:textId="4102FD5C" w:rsidR="001537A0" w:rsidRPr="001537A0" w:rsidRDefault="001537A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537A0">
              <w:rPr>
                <w:sz w:val="20"/>
                <w:szCs w:val="20"/>
                <w:lang w:eastAsia="zh-CN"/>
              </w:rPr>
              <w:t>eventGroup</w:t>
            </w:r>
          </w:p>
        </w:tc>
        <w:tc>
          <w:tcPr>
            <w:tcW w:w="1711" w:type="dxa"/>
          </w:tcPr>
          <w:p w14:paraId="5217A87B" w14:textId="629FEEEE" w:rsidR="001537A0" w:rsidRDefault="001537A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024" w:type="dxa"/>
          </w:tcPr>
          <w:p w14:paraId="70A753BE" w14:textId="2C9E0F82" w:rsidR="001537A0" w:rsidRDefault="001537A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</w:tcPr>
          <w:p w14:paraId="5E4490CA" w14:textId="18F0B7FD" w:rsidR="001537A0" w:rsidRDefault="001537A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31" w:type="dxa"/>
          </w:tcPr>
          <w:p w14:paraId="07737D76" w14:textId="0F0D2FA4" w:rsidR="001537A0" w:rsidRDefault="001537A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0..*</w:t>
            </w:r>
          </w:p>
        </w:tc>
        <w:tc>
          <w:tcPr>
            <w:tcW w:w="3568" w:type="dxa"/>
          </w:tcPr>
          <w:p w14:paraId="79D1E8FB" w14:textId="0705139E" w:rsidR="000D7EF0" w:rsidRDefault="008D75B3" w:rsidP="008D75B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event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group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集合</w:t>
            </w:r>
            <w:r w:rsidR="00FC772D">
              <w:rPr>
                <w:rFonts w:hint="eastAsia"/>
                <w:sz w:val="20"/>
                <w:szCs w:val="20"/>
                <w:lang w:eastAsia="zh-CN"/>
              </w:rPr>
              <w:t>，</w:t>
            </w:r>
          </w:p>
          <w:p w14:paraId="74A0D6CE" w14:textId="77B392BF" w:rsidR="00FC772D" w:rsidRDefault="008D75B3" w:rsidP="008D75B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 xml:space="preserve">0, </w:t>
            </w:r>
            <w:r w:rsidR="00481E56">
              <w:rPr>
                <w:sz w:val="20"/>
                <w:szCs w:val="20"/>
                <w:lang w:eastAsia="zh-CN"/>
              </w:rPr>
              <w:t>65535</w:t>
            </w:r>
            <w:r>
              <w:rPr>
                <w:sz w:val="20"/>
                <w:szCs w:val="20"/>
                <w:lang w:eastAsia="zh-CN"/>
              </w:rPr>
              <w:t>)</w:t>
            </w:r>
          </w:p>
        </w:tc>
      </w:tr>
      <w:tr w:rsidR="009E4D26" w:rsidRPr="00040251" w14:paraId="408AA5D0" w14:textId="77777777" w:rsidTr="001C006B">
        <w:trPr>
          <w:trHeight w:val="302"/>
        </w:trPr>
        <w:tc>
          <w:tcPr>
            <w:tcW w:w="1940" w:type="dxa"/>
          </w:tcPr>
          <w:p w14:paraId="16670B84" w14:textId="5A557E16" w:rsidR="009E4D26" w:rsidRPr="001537A0" w:rsidRDefault="009E4D26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9E4D26">
              <w:rPr>
                <w:sz w:val="20"/>
                <w:szCs w:val="20"/>
                <w:lang w:eastAsia="zh-CN"/>
              </w:rPr>
              <w:t>reliable</w:t>
            </w:r>
          </w:p>
        </w:tc>
        <w:tc>
          <w:tcPr>
            <w:tcW w:w="1711" w:type="dxa"/>
          </w:tcPr>
          <w:p w14:paraId="0A318812" w14:textId="18370FC1" w:rsidR="009E4D26" w:rsidRDefault="009E4D26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bool</w:t>
            </w:r>
          </w:p>
        </w:tc>
        <w:tc>
          <w:tcPr>
            <w:tcW w:w="1024" w:type="dxa"/>
          </w:tcPr>
          <w:p w14:paraId="293DC819" w14:textId="0BB32BD1" w:rsidR="009E4D26" w:rsidRDefault="009E4D26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false</w:t>
            </w:r>
          </w:p>
        </w:tc>
        <w:tc>
          <w:tcPr>
            <w:tcW w:w="1080" w:type="dxa"/>
          </w:tcPr>
          <w:p w14:paraId="42322B58" w14:textId="42D8AE29" w:rsidR="009E4D26" w:rsidRDefault="00DD3A89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31" w:type="dxa"/>
          </w:tcPr>
          <w:p w14:paraId="19B594A8" w14:textId="46A207F2" w:rsidR="009E4D26" w:rsidRDefault="00EB7AF4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68" w:type="dxa"/>
          </w:tcPr>
          <w:p w14:paraId="6614A1A8" w14:textId="7D99F08F" w:rsidR="009E4D26" w:rsidRDefault="00913B5C" w:rsidP="008D75B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5347A2" w:rsidRPr="00040251" w14:paraId="48A1B816" w14:textId="77777777" w:rsidTr="001C006B">
        <w:trPr>
          <w:trHeight w:val="302"/>
        </w:trPr>
        <w:tc>
          <w:tcPr>
            <w:tcW w:w="1940" w:type="dxa"/>
          </w:tcPr>
          <w:p w14:paraId="27376C15" w14:textId="47C47C3E" w:rsidR="00C91C40" w:rsidRPr="001537A0" w:rsidRDefault="007552DD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552DD">
              <w:rPr>
                <w:sz w:val="20"/>
                <w:szCs w:val="20"/>
                <w:lang w:eastAsia="zh-CN"/>
              </w:rPr>
              <w:t>dataType</w:t>
            </w:r>
          </w:p>
        </w:tc>
        <w:tc>
          <w:tcPr>
            <w:tcW w:w="1711" w:type="dxa"/>
          </w:tcPr>
          <w:p w14:paraId="143A29DD" w14:textId="55E316B3" w:rsidR="00C91C40" w:rsidRDefault="007552DD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024" w:type="dxa"/>
          </w:tcPr>
          <w:p w14:paraId="1664BAA9" w14:textId="03EAAEB1" w:rsidR="00C91C40" w:rsidRDefault="007552DD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</w:tcPr>
          <w:p w14:paraId="3159A1CA" w14:textId="0B5676E7" w:rsidR="00C91C40" w:rsidRDefault="007552DD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ref</w:t>
            </w:r>
          </w:p>
        </w:tc>
        <w:tc>
          <w:tcPr>
            <w:tcW w:w="931" w:type="dxa"/>
          </w:tcPr>
          <w:p w14:paraId="56A0854B" w14:textId="7EECD45B" w:rsidR="00C91C40" w:rsidRDefault="005A184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68" w:type="dxa"/>
          </w:tcPr>
          <w:p w14:paraId="3F979817" w14:textId="72C31893" w:rsidR="00FC58E6" w:rsidRDefault="00D11EAC" w:rsidP="00FC58E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引用已经定义过的</w:t>
            </w:r>
            <w:r w:rsidR="004707DD">
              <w:rPr>
                <w:rFonts w:hint="eastAsia"/>
                <w:sz w:val="20"/>
                <w:szCs w:val="20"/>
                <w:lang w:eastAsia="zh-CN"/>
              </w:rPr>
              <w:t>数据</w:t>
            </w:r>
            <w:r w:rsidR="00F75061">
              <w:rPr>
                <w:rFonts w:hint="eastAsia"/>
                <w:sz w:val="20"/>
                <w:szCs w:val="20"/>
                <w:lang w:eastAsia="zh-CN"/>
              </w:rPr>
              <w:t>类型</w:t>
            </w:r>
            <w:r w:rsidR="00DA1666">
              <w:rPr>
                <w:rFonts w:hint="eastAsia"/>
                <w:sz w:val="20"/>
                <w:szCs w:val="20"/>
                <w:lang w:eastAsia="zh-CN"/>
              </w:rPr>
              <w:t>名</w:t>
            </w:r>
            <w:r w:rsidR="00832F40"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begin"/>
            </w:r>
            <w:r w:rsidR="00832F40"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instrText xml:space="preserve"> </w:instrText>
            </w:r>
            <w:r w:rsidR="00832F40" w:rsidRPr="00832F40">
              <w:rPr>
                <w:rFonts w:hint="eastAsia"/>
                <w:color w:val="2A8CF1" w:themeColor="accent3" w:themeTint="99"/>
                <w:sz w:val="20"/>
                <w:szCs w:val="20"/>
                <w:lang w:eastAsia="zh-CN"/>
              </w:rPr>
              <w:instrText>REF _Ref153540811 \h</w:instrText>
            </w:r>
            <w:r w:rsidR="00832F40"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instrText xml:space="preserve"> </w:instrText>
            </w:r>
            <w:r w:rsidR="00832F40" w:rsidRPr="00832F40">
              <w:rPr>
                <w:color w:val="2A8CF1" w:themeColor="accent3" w:themeTint="99"/>
                <w:sz w:val="20"/>
                <w:szCs w:val="20"/>
                <w:lang w:eastAsia="zh-CN"/>
              </w:rPr>
            </w:r>
            <w:r w:rsidR="00832F40"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separate"/>
            </w:r>
            <w:r w:rsidR="00832F40"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top_data_type</w:t>
            </w:r>
            <w:r w:rsidR="00832F40"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end"/>
            </w:r>
            <w:r w:rsidR="00832F40">
              <w:rPr>
                <w:rFonts w:hint="eastAsia"/>
                <w:sz w:val="20"/>
                <w:szCs w:val="20"/>
                <w:lang w:eastAsia="zh-CN"/>
              </w:rPr>
              <w:t>:</w:t>
            </w:r>
            <w:r w:rsidR="00832F40">
              <w:rPr>
                <w:sz w:val="20"/>
                <w:szCs w:val="20"/>
                <w:lang w:eastAsia="zh-CN"/>
              </w:rPr>
              <w:t>:</w:t>
            </w:r>
            <w:r w:rsidR="00832F40" w:rsidRPr="00832F40">
              <w:rPr>
                <w:sz w:val="20"/>
                <w:szCs w:val="20"/>
                <w:lang w:eastAsia="zh-CN"/>
              </w:rPr>
              <w:t>dataTypeShortName</w:t>
            </w:r>
          </w:p>
          <w:p w14:paraId="5D260ADB" w14:textId="77777777" w:rsidR="00513674" w:rsidRPr="0001438B" w:rsidRDefault="00FC58E6" w:rsidP="00513674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F102C3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Pr="00F102C3">
              <w:rPr>
                <w:rFonts w:hint="eastAsia"/>
                <w:color w:val="FF5050"/>
                <w:sz w:val="20"/>
                <w:szCs w:val="20"/>
                <w:lang w:eastAsia="zh-CN"/>
              </w:rPr>
              <w:t>event</w:t>
            </w:r>
            <w:r w:rsidRPr="00F102C3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  <w:p w14:paraId="4C5AF8B6" w14:textId="62B8910F" w:rsidR="00E053D7" w:rsidRPr="00F102C3" w:rsidRDefault="00513674" w:rsidP="00FC58E6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>
              <w:rPr>
                <w:rFonts w:hint="eastAsia"/>
                <w:color w:val="FF5050"/>
                <w:sz w:val="20"/>
                <w:szCs w:val="20"/>
                <w:lang w:eastAsia="zh-CN"/>
              </w:rPr>
              <w:t>someip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不支持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”[…]/RawMemory”</w:t>
            </w:r>
          </w:p>
          <w:p w14:paraId="67266FF3" w14:textId="702EBE59" w:rsidR="00FE2988" w:rsidRDefault="00AF04C1" w:rsidP="008D75B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102C3">
              <w:rPr>
                <w:rFonts w:hint="eastAsia"/>
                <w:color w:val="FF5050"/>
                <w:sz w:val="20"/>
                <w:szCs w:val="20"/>
                <w:lang w:eastAsia="zh-CN"/>
              </w:rPr>
              <w:t>注：该属性对程序运行无关，仅用于记录和生成</w:t>
            </w:r>
            <w:r w:rsidRPr="00F102C3">
              <w:rPr>
                <w:rFonts w:hint="eastAsia"/>
                <w:color w:val="FF5050"/>
                <w:sz w:val="20"/>
                <w:szCs w:val="20"/>
                <w:lang w:eastAsia="zh-CN"/>
              </w:rPr>
              <w:t>p</w:t>
            </w:r>
            <w:r w:rsidRPr="00F102C3">
              <w:rPr>
                <w:color w:val="FF5050"/>
                <w:sz w:val="20"/>
                <w:szCs w:val="20"/>
                <w:lang w:eastAsia="zh-CN"/>
              </w:rPr>
              <w:t>roto</w:t>
            </w:r>
            <w:r w:rsidRPr="00F102C3">
              <w:rPr>
                <w:rFonts w:hint="eastAsia"/>
                <w:color w:val="FF5050"/>
                <w:sz w:val="20"/>
                <w:szCs w:val="20"/>
                <w:lang w:eastAsia="zh-CN"/>
              </w:rPr>
              <w:t>配置以及生成相应代码</w:t>
            </w:r>
          </w:p>
        </w:tc>
      </w:tr>
      <w:tr w:rsidR="005347A2" w:rsidRPr="00040251" w14:paraId="25E991D0" w14:textId="77777777" w:rsidTr="001C006B">
        <w:trPr>
          <w:trHeight w:val="302"/>
        </w:trPr>
        <w:tc>
          <w:tcPr>
            <w:tcW w:w="1940" w:type="dxa"/>
          </w:tcPr>
          <w:p w14:paraId="6DE5917D" w14:textId="492F5ACF" w:rsidR="00D11EAC" w:rsidRPr="007552DD" w:rsidRDefault="00D11EAC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11EAC">
              <w:rPr>
                <w:sz w:val="20"/>
                <w:szCs w:val="20"/>
                <w:lang w:eastAsia="zh-CN"/>
              </w:rPr>
              <w:t>topDataTypeConfig</w:t>
            </w:r>
          </w:p>
        </w:tc>
        <w:tc>
          <w:tcPr>
            <w:tcW w:w="1711" w:type="dxa"/>
          </w:tcPr>
          <w:p w14:paraId="1B0B68D7" w14:textId="14390151" w:rsidR="00D11EAC" w:rsidRDefault="00EC5B04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EC5B0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_Ref153540811 \h</w:instrText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t>top_data_type</w:t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024" w:type="dxa"/>
          </w:tcPr>
          <w:p w14:paraId="1FC1C079" w14:textId="7C82CAE4" w:rsidR="00D11EAC" w:rsidRDefault="00886A4B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</w:tcPr>
          <w:p w14:paraId="6701968E" w14:textId="5B6A6A97" w:rsidR="00D11EAC" w:rsidRDefault="00886A4B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 w:rsidR="00BF300B">
              <w:rPr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31" w:type="dxa"/>
          </w:tcPr>
          <w:p w14:paraId="42F9B30E" w14:textId="207D0630" w:rsidR="00D11EAC" w:rsidRDefault="00391966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3568" w:type="dxa"/>
          </w:tcPr>
          <w:p w14:paraId="5516DCAB" w14:textId="4192A202" w:rsidR="00FC58E6" w:rsidRDefault="00244077" w:rsidP="00FC58E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数据类型的详细结构</w:t>
            </w:r>
            <w:r w:rsidR="00FE2DF6">
              <w:rPr>
                <w:rFonts w:hint="eastAsia"/>
                <w:sz w:val="20"/>
                <w:szCs w:val="20"/>
                <w:lang w:eastAsia="zh-CN"/>
              </w:rPr>
              <w:t>描述</w:t>
            </w:r>
            <w:r w:rsidR="00952291">
              <w:rPr>
                <w:rFonts w:hint="eastAsia"/>
                <w:sz w:val="20"/>
                <w:szCs w:val="20"/>
                <w:lang w:eastAsia="zh-CN"/>
              </w:rPr>
              <w:t>，类似</w:t>
            </w:r>
            <w:r w:rsidR="00952291">
              <w:rPr>
                <w:rFonts w:hint="eastAsia"/>
                <w:sz w:val="20"/>
                <w:szCs w:val="20"/>
                <w:lang w:eastAsia="zh-CN"/>
              </w:rPr>
              <w:t>C</w:t>
            </w:r>
            <w:r w:rsidR="00952291">
              <w:rPr>
                <w:sz w:val="20"/>
                <w:szCs w:val="20"/>
                <w:lang w:eastAsia="zh-CN"/>
              </w:rPr>
              <w:t>++</w:t>
            </w:r>
            <w:r w:rsidR="00952291">
              <w:rPr>
                <w:rFonts w:hint="eastAsia"/>
                <w:sz w:val="20"/>
                <w:szCs w:val="20"/>
                <w:lang w:eastAsia="zh-CN"/>
              </w:rPr>
              <w:t>的</w:t>
            </w:r>
            <w:r w:rsidR="00952291">
              <w:rPr>
                <w:rFonts w:hint="eastAsia"/>
                <w:sz w:val="20"/>
                <w:szCs w:val="20"/>
                <w:lang w:eastAsia="zh-CN"/>
              </w:rPr>
              <w:t>strruct</w:t>
            </w:r>
          </w:p>
          <w:p w14:paraId="143968C7" w14:textId="133ABCB2" w:rsidR="00E053D7" w:rsidRDefault="00FC58E6" w:rsidP="00FC58E6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event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  <w:p w14:paraId="4F65B0EF" w14:textId="7334D80E" w:rsidR="00E468C4" w:rsidRPr="005347A2" w:rsidRDefault="00E468C4" w:rsidP="00FC58E6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>
              <w:rPr>
                <w:rFonts w:hint="eastAsia"/>
                <w:color w:val="FF5050"/>
                <w:sz w:val="20"/>
                <w:szCs w:val="20"/>
                <w:lang w:eastAsia="zh-CN"/>
              </w:rPr>
              <w:t>someip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不支持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”[…]/RawMemory”</w:t>
            </w:r>
          </w:p>
          <w:p w14:paraId="00570864" w14:textId="4C33A4E2" w:rsidR="00AF04C1" w:rsidRDefault="00AF04C1" w:rsidP="008D75B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注：该属性对程序运行无关，仅用于记录和生成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p</w:t>
            </w:r>
            <w:r w:rsidRPr="005347A2">
              <w:rPr>
                <w:color w:val="FF5050"/>
                <w:sz w:val="20"/>
                <w:szCs w:val="20"/>
                <w:lang w:eastAsia="zh-CN"/>
              </w:rPr>
              <w:t>roto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配置以及生成相应代码</w:t>
            </w:r>
          </w:p>
        </w:tc>
      </w:tr>
    </w:tbl>
    <w:p w14:paraId="0B401A13" w14:textId="3BE1ACDE" w:rsidR="00AC0317" w:rsidRDefault="00AC0317" w:rsidP="00302D6B">
      <w:pPr>
        <w:rPr>
          <w:lang w:eastAsia="zh-CN"/>
        </w:rPr>
      </w:pPr>
    </w:p>
    <w:p w14:paraId="7EDB3DE0" w14:textId="44E59D16" w:rsidR="004F7FD9" w:rsidRDefault="00AC0317" w:rsidP="00302D6B">
      <w:pPr>
        <w:rPr>
          <w:lang w:eastAsia="zh-CN"/>
        </w:rPr>
      </w:pPr>
      <w:r>
        <w:rPr>
          <w:lang w:eastAsia="zh-CN"/>
        </w:rPr>
        <w:br w:type="page"/>
      </w:r>
    </w:p>
    <w:p w14:paraId="0E214936" w14:textId="521CA9BB" w:rsidR="00F9197C" w:rsidRDefault="00F9197C" w:rsidP="00F9197C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56" w:name="_Ref153531100"/>
      <w:bookmarkStart w:id="57" w:name="_Toc153802453"/>
      <w:r w:rsidRPr="00E30DA3">
        <w:rPr>
          <w:noProof/>
          <w:lang w:val="en-GB"/>
        </w:rPr>
        <w:lastRenderedPageBreak/>
        <w:t>someip_</w:t>
      </w:r>
      <w:r>
        <w:rPr>
          <w:rFonts w:hint="eastAsia"/>
          <w:noProof/>
          <w:lang w:val="en-GB" w:eastAsia="zh-CN"/>
        </w:rPr>
        <w:t>field</w:t>
      </w:r>
      <w:bookmarkEnd w:id="56"/>
      <w:bookmarkEnd w:id="5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40"/>
        <w:gridCol w:w="1660"/>
        <w:gridCol w:w="1130"/>
        <w:gridCol w:w="770"/>
        <w:gridCol w:w="668"/>
        <w:gridCol w:w="3568"/>
      </w:tblGrid>
      <w:tr w:rsidR="00F9197C" w:rsidRPr="00040251" w14:paraId="3311F34E" w14:textId="77777777" w:rsidTr="004720BE">
        <w:trPr>
          <w:trHeight w:val="302"/>
        </w:trPr>
        <w:tc>
          <w:tcPr>
            <w:tcW w:w="1940" w:type="dxa"/>
          </w:tcPr>
          <w:p w14:paraId="2E025F74" w14:textId="77777777" w:rsidR="00F9197C" w:rsidRPr="0008125F" w:rsidRDefault="00F9197C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314" w:type="dxa"/>
            <w:gridSpan w:val="5"/>
          </w:tcPr>
          <w:p w14:paraId="2C14BFE1" w14:textId="6605B635" w:rsidR="00F9197C" w:rsidRPr="00040251" w:rsidRDefault="00F9197C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someip_field</w:t>
            </w:r>
          </w:p>
        </w:tc>
      </w:tr>
      <w:tr w:rsidR="00F9197C" w:rsidRPr="00040251" w14:paraId="2A854F0C" w14:textId="77777777" w:rsidTr="004720BE">
        <w:trPr>
          <w:trHeight w:val="302"/>
        </w:trPr>
        <w:tc>
          <w:tcPr>
            <w:tcW w:w="1940" w:type="dxa"/>
          </w:tcPr>
          <w:p w14:paraId="52AFC5A3" w14:textId="77777777" w:rsidR="00F9197C" w:rsidRPr="0008125F" w:rsidRDefault="00F9197C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314" w:type="dxa"/>
            <w:gridSpan w:val="5"/>
          </w:tcPr>
          <w:p w14:paraId="3C3DD0F0" w14:textId="7BEAB2D9" w:rsidR="00F9197C" w:rsidRPr="00040251" w:rsidRDefault="00B25C68" w:rsidP="00B25C68">
            <w:pPr>
              <w:tabs>
                <w:tab w:val="left" w:pos="1020"/>
              </w:tabs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F9197C" w:rsidRPr="0008125F" w14:paraId="43A02E6F" w14:textId="77777777" w:rsidTr="004720BE">
        <w:trPr>
          <w:trHeight w:val="302"/>
        </w:trPr>
        <w:tc>
          <w:tcPr>
            <w:tcW w:w="1940" w:type="dxa"/>
          </w:tcPr>
          <w:p w14:paraId="57363A40" w14:textId="77777777" w:rsidR="00F9197C" w:rsidRPr="0008125F" w:rsidRDefault="00F9197C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711" w:type="dxa"/>
          </w:tcPr>
          <w:p w14:paraId="5665A09C" w14:textId="77777777" w:rsidR="00F9197C" w:rsidRPr="0008125F" w:rsidRDefault="00F9197C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316" w:type="dxa"/>
          </w:tcPr>
          <w:p w14:paraId="13CF6813" w14:textId="77777777" w:rsidR="00F9197C" w:rsidRPr="0008125F" w:rsidRDefault="00F9197C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928" w:type="dxa"/>
          </w:tcPr>
          <w:p w14:paraId="16D86DDB" w14:textId="77777777" w:rsidR="00F9197C" w:rsidRPr="0008125F" w:rsidRDefault="00F9197C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791" w:type="dxa"/>
          </w:tcPr>
          <w:p w14:paraId="07FB32F1" w14:textId="77777777" w:rsidR="00F9197C" w:rsidRPr="0008125F" w:rsidRDefault="00F9197C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3568" w:type="dxa"/>
          </w:tcPr>
          <w:p w14:paraId="4ADE0CDC" w14:textId="77777777" w:rsidR="00F9197C" w:rsidRPr="0008125F" w:rsidRDefault="00F9197C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4720BE" w:rsidRPr="00040251" w14:paraId="2181DE73" w14:textId="77777777" w:rsidTr="004720BE">
        <w:trPr>
          <w:trHeight w:val="302"/>
        </w:trPr>
        <w:tc>
          <w:tcPr>
            <w:tcW w:w="1940" w:type="dxa"/>
          </w:tcPr>
          <w:p w14:paraId="73224258" w14:textId="1928FC88" w:rsidR="004720BE" w:rsidRPr="00040251" w:rsidRDefault="00AF76A3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field</w:t>
            </w:r>
          </w:p>
        </w:tc>
        <w:tc>
          <w:tcPr>
            <w:tcW w:w="1711" w:type="dxa"/>
          </w:tcPr>
          <w:p w14:paraId="04582B00" w14:textId="580BE41A" w:rsidR="004720BE" w:rsidRPr="00040251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316" w:type="dxa"/>
          </w:tcPr>
          <w:p w14:paraId="45764A62" w14:textId="5B3AABA2" w:rsidR="004720BE" w:rsidRPr="00040251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28" w:type="dxa"/>
          </w:tcPr>
          <w:p w14:paraId="661071F5" w14:textId="74D75F28" w:rsidR="004720BE" w:rsidRPr="00040251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791" w:type="dxa"/>
          </w:tcPr>
          <w:p w14:paraId="1FF0B479" w14:textId="056A84A9" w:rsidR="004720BE" w:rsidRPr="00040251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68" w:type="dxa"/>
          </w:tcPr>
          <w:p w14:paraId="626FF613" w14:textId="6A886A9C" w:rsidR="004720BE" w:rsidRDefault="00D8748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field</w:t>
            </w:r>
            <w:r w:rsidR="004720BE">
              <w:rPr>
                <w:rFonts w:hint="eastAsia"/>
                <w:sz w:val="20"/>
                <w:szCs w:val="20"/>
                <w:lang w:eastAsia="zh-CN"/>
              </w:rPr>
              <w:t>名，</w:t>
            </w:r>
            <w:r w:rsidR="004720BE">
              <w:rPr>
                <w:rFonts w:hint="eastAsia"/>
                <w:sz w:val="20"/>
                <w:szCs w:val="20"/>
                <w:lang w:eastAsia="zh-CN"/>
              </w:rPr>
              <w:t>shortname</w:t>
            </w:r>
            <w:r w:rsidR="00115D2A">
              <w:rPr>
                <w:rFonts w:hint="eastAsia"/>
                <w:sz w:val="20"/>
                <w:szCs w:val="20"/>
                <w:lang w:eastAsia="zh-CN"/>
              </w:rPr>
              <w:t>，全局唯一；</w:t>
            </w:r>
          </w:p>
          <w:p w14:paraId="70485215" w14:textId="2AF3864F" w:rsidR="004720BE" w:rsidRPr="00040251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="002D32C6">
              <w:rPr>
                <w:color w:val="FF5050"/>
                <w:sz w:val="20"/>
                <w:szCs w:val="20"/>
                <w:lang w:eastAsia="zh-CN"/>
              </w:rPr>
              <w:t>field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</w:tc>
      </w:tr>
      <w:tr w:rsidR="004720BE" w:rsidRPr="00040251" w14:paraId="2EFB9EE0" w14:textId="77777777" w:rsidTr="004720BE">
        <w:trPr>
          <w:trHeight w:val="302"/>
        </w:trPr>
        <w:tc>
          <w:tcPr>
            <w:tcW w:w="1940" w:type="dxa"/>
          </w:tcPr>
          <w:p w14:paraId="0E3FAE22" w14:textId="41BDAFF6" w:rsidR="004720BE" w:rsidRPr="00F7493F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1711" w:type="dxa"/>
          </w:tcPr>
          <w:p w14:paraId="3C080559" w14:textId="25144D0E" w:rsidR="004720BE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316" w:type="dxa"/>
          </w:tcPr>
          <w:p w14:paraId="1AC20D9D" w14:textId="16DCE004" w:rsidR="004720BE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28" w:type="dxa"/>
          </w:tcPr>
          <w:p w14:paraId="2190F131" w14:textId="328AA955" w:rsidR="004720BE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791" w:type="dxa"/>
          </w:tcPr>
          <w:p w14:paraId="50819E45" w14:textId="0C8EFE58" w:rsidR="004720BE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68" w:type="dxa"/>
          </w:tcPr>
          <w:p w14:paraId="35DAFD9E" w14:textId="77777777" w:rsidR="009E19FB" w:rsidRDefault="009E19FB" w:rsidP="009E19FB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field</w:t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entity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  <w:r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505DFC19" w14:textId="0672EAED" w:rsidR="00E334C3" w:rsidRDefault="00E334C3" w:rsidP="00E334C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entity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  <w:r>
              <w:rPr>
                <w:rFonts w:hint="eastAsia"/>
                <w:sz w:val="20"/>
                <w:szCs w:val="20"/>
                <w:lang w:eastAsia="zh-CN"/>
              </w:rPr>
              <w:t>，数值全局唯一；</w:t>
            </w:r>
          </w:p>
          <w:p w14:paraId="3BD78284" w14:textId="22ACA2BA" w:rsidR="004720BE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 xml:space="preserve">0, </w:t>
            </w:r>
            <w:r w:rsidR="00481E56">
              <w:rPr>
                <w:sz w:val="20"/>
                <w:szCs w:val="20"/>
                <w:lang w:eastAsia="zh-CN"/>
              </w:rPr>
              <w:t>65535</w:t>
            </w:r>
            <w:r>
              <w:rPr>
                <w:sz w:val="20"/>
                <w:szCs w:val="20"/>
                <w:lang w:eastAsia="zh-CN"/>
              </w:rPr>
              <w:t>)</w:t>
            </w:r>
          </w:p>
          <w:p w14:paraId="17A1A31F" w14:textId="1D81FBD2" w:rsidR="004720BE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="002D32C6">
              <w:rPr>
                <w:rFonts w:hint="eastAsia"/>
                <w:color w:val="FF5050"/>
                <w:sz w:val="20"/>
                <w:szCs w:val="20"/>
                <w:lang w:eastAsia="zh-CN"/>
              </w:rPr>
              <w:t>f</w:t>
            </w:r>
            <w:r w:rsidR="002D32C6">
              <w:rPr>
                <w:color w:val="FF5050"/>
                <w:sz w:val="20"/>
                <w:szCs w:val="20"/>
                <w:lang w:eastAsia="zh-CN"/>
              </w:rPr>
              <w:t>ield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</w:tc>
      </w:tr>
      <w:tr w:rsidR="004720BE" w:rsidRPr="00040251" w14:paraId="33CCBD61" w14:textId="77777777" w:rsidTr="004720BE">
        <w:trPr>
          <w:trHeight w:val="302"/>
        </w:trPr>
        <w:tc>
          <w:tcPr>
            <w:tcW w:w="1940" w:type="dxa"/>
          </w:tcPr>
          <w:p w14:paraId="060ABD36" w14:textId="23A1E486" w:rsidR="004720BE" w:rsidRDefault="00BA3A35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notifier</w:t>
            </w:r>
            <w:r w:rsidR="004720BE" w:rsidRPr="001537A0">
              <w:rPr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1711" w:type="dxa"/>
          </w:tcPr>
          <w:p w14:paraId="65097F2E" w14:textId="33A14413" w:rsidR="004720BE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316" w:type="dxa"/>
          </w:tcPr>
          <w:p w14:paraId="3860FB40" w14:textId="4CBD629F" w:rsidR="004720BE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28" w:type="dxa"/>
          </w:tcPr>
          <w:p w14:paraId="7B93A388" w14:textId="187D3FD0" w:rsidR="004720BE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791" w:type="dxa"/>
          </w:tcPr>
          <w:p w14:paraId="69F59E13" w14:textId="70EF919E" w:rsidR="004720BE" w:rsidRDefault="00782C64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3568" w:type="dxa"/>
          </w:tcPr>
          <w:p w14:paraId="3924F64B" w14:textId="77777777" w:rsidR="00E202A0" w:rsidRDefault="00E202A0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notifier</w:t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 w:rsidR="004720BE">
              <w:rPr>
                <w:sz w:val="20"/>
                <w:szCs w:val="20"/>
                <w:lang w:eastAsia="zh-CN"/>
              </w:rPr>
              <w:t>event id</w:t>
            </w:r>
            <w:r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2F597229" w14:textId="6468D092" w:rsidR="004720BE" w:rsidRDefault="00E202A0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event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  <w:r w:rsidR="00663AD1">
              <w:rPr>
                <w:rFonts w:hint="eastAsia"/>
                <w:sz w:val="20"/>
                <w:szCs w:val="20"/>
                <w:lang w:eastAsia="zh-CN"/>
              </w:rPr>
              <w:t>数值</w:t>
            </w:r>
            <w:r w:rsidR="00783F44">
              <w:rPr>
                <w:rFonts w:hint="eastAsia"/>
                <w:sz w:val="20"/>
                <w:szCs w:val="20"/>
                <w:lang w:eastAsia="zh-CN"/>
              </w:rPr>
              <w:t>全局</w:t>
            </w:r>
            <w:r w:rsidR="00663AD1">
              <w:rPr>
                <w:rFonts w:hint="eastAsia"/>
                <w:sz w:val="20"/>
                <w:szCs w:val="20"/>
                <w:lang w:eastAsia="zh-CN"/>
              </w:rPr>
              <w:t>唯一；</w:t>
            </w:r>
          </w:p>
          <w:p w14:paraId="0EBE40E8" w14:textId="0C1BFC01" w:rsidR="004720BE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 xml:space="preserve">0, </w:t>
            </w:r>
            <w:r w:rsidR="00481E56">
              <w:rPr>
                <w:sz w:val="20"/>
                <w:szCs w:val="20"/>
                <w:lang w:eastAsia="zh-CN"/>
              </w:rPr>
              <w:t>65535</w:t>
            </w:r>
            <w:r>
              <w:rPr>
                <w:sz w:val="20"/>
                <w:szCs w:val="20"/>
                <w:lang w:eastAsia="zh-CN"/>
              </w:rPr>
              <w:t>)</w:t>
            </w:r>
          </w:p>
        </w:tc>
      </w:tr>
      <w:tr w:rsidR="00E719F5" w:rsidRPr="00040251" w14:paraId="670A3626" w14:textId="77777777" w:rsidTr="004720BE">
        <w:trPr>
          <w:trHeight w:val="302"/>
        </w:trPr>
        <w:tc>
          <w:tcPr>
            <w:tcW w:w="1940" w:type="dxa"/>
          </w:tcPr>
          <w:p w14:paraId="44F1EA58" w14:textId="41647147" w:rsidR="00E719F5" w:rsidRPr="001537A0" w:rsidRDefault="00BA3A35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notifier</w:t>
            </w:r>
            <w:r w:rsidR="0047726D">
              <w:rPr>
                <w:sz w:val="20"/>
                <w:szCs w:val="20"/>
                <w:lang w:eastAsia="zh-CN"/>
              </w:rPr>
              <w:t>E</w:t>
            </w:r>
            <w:r w:rsidR="00E719F5">
              <w:rPr>
                <w:sz w:val="20"/>
                <w:szCs w:val="20"/>
                <w:lang w:eastAsia="zh-CN"/>
              </w:rPr>
              <w:t>ntity</w:t>
            </w:r>
          </w:p>
        </w:tc>
        <w:tc>
          <w:tcPr>
            <w:tcW w:w="1711" w:type="dxa"/>
          </w:tcPr>
          <w:p w14:paraId="0FB80EBC" w14:textId="525EA17D" w:rsidR="00E719F5" w:rsidRDefault="00E719F5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316" w:type="dxa"/>
          </w:tcPr>
          <w:p w14:paraId="2319FE77" w14:textId="724F27C5" w:rsidR="00E719F5" w:rsidRDefault="004D499B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=</w:t>
            </w:r>
            <w:r w:rsidR="00E8547E">
              <w:rPr>
                <w:rFonts w:hint="eastAsia"/>
                <w:sz w:val="20"/>
                <w:szCs w:val="20"/>
                <w:lang w:eastAsia="zh-CN"/>
              </w:rPr>
              <w:t>&lt;</w:t>
            </w:r>
            <w:r w:rsidR="00E8547E">
              <w:rPr>
                <w:sz w:val="20"/>
                <w:szCs w:val="20"/>
                <w:lang w:eastAsia="zh-CN"/>
              </w:rPr>
              <w:t>id&gt;+1</w:t>
            </w:r>
          </w:p>
        </w:tc>
        <w:tc>
          <w:tcPr>
            <w:tcW w:w="928" w:type="dxa"/>
          </w:tcPr>
          <w:p w14:paraId="3743EF9A" w14:textId="06D515DA" w:rsidR="00E719F5" w:rsidRDefault="00E719F5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791" w:type="dxa"/>
          </w:tcPr>
          <w:p w14:paraId="444BAEA7" w14:textId="5D2C0275" w:rsidR="00E719F5" w:rsidRDefault="00E719F5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3568" w:type="dxa"/>
          </w:tcPr>
          <w:p w14:paraId="6784245F" w14:textId="05A96D5A" w:rsidR="00CB3065" w:rsidRDefault="00CB3065" w:rsidP="00CB306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n</w:t>
            </w:r>
            <w:r>
              <w:rPr>
                <w:sz w:val="20"/>
                <w:szCs w:val="20"/>
                <w:lang w:eastAsia="zh-CN"/>
              </w:rPr>
              <w:t>otifier</w:t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entity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  <w:r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3968112F" w14:textId="77777777" w:rsidR="00B84F8E" w:rsidRDefault="00B84F8E" w:rsidP="00B84F8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entity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  <w:r>
              <w:rPr>
                <w:rFonts w:hint="eastAsia"/>
                <w:sz w:val="20"/>
                <w:szCs w:val="20"/>
                <w:lang w:eastAsia="zh-CN"/>
              </w:rPr>
              <w:t>，数值全局唯一；</w:t>
            </w:r>
          </w:p>
          <w:p w14:paraId="61A2865E" w14:textId="09293737" w:rsidR="00B342BD" w:rsidRDefault="00B342BD" w:rsidP="00B342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 xml:space="preserve">0, </w:t>
            </w:r>
            <w:r w:rsidR="00481E56">
              <w:rPr>
                <w:sz w:val="20"/>
                <w:szCs w:val="20"/>
                <w:lang w:eastAsia="zh-CN"/>
              </w:rPr>
              <w:t>65535</w:t>
            </w:r>
            <w:r>
              <w:rPr>
                <w:sz w:val="20"/>
                <w:szCs w:val="20"/>
                <w:lang w:eastAsia="zh-CN"/>
              </w:rPr>
              <w:t>)</w:t>
            </w:r>
          </w:p>
          <w:p w14:paraId="26780FFD" w14:textId="7B14E5A2" w:rsidR="002D5553" w:rsidRDefault="002D5553" w:rsidP="00B342B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注：当没有</w:t>
            </w:r>
            <w:r w:rsidR="00040AF9" w:rsidRPr="00040AF9">
              <w:rPr>
                <w:color w:val="FF5050"/>
                <w:sz w:val="20"/>
                <w:szCs w:val="20"/>
                <w:lang w:eastAsia="zh-CN"/>
              </w:rPr>
              <w:t>notifierId</w:t>
            </w: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属性时，该属性多重性为</w:t>
            </w: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0</w:t>
            </w: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，否则为</w:t>
            </w:r>
            <w:r w:rsidR="001D6646">
              <w:rPr>
                <w:rFonts w:hint="eastAsia"/>
                <w:color w:val="FF5050"/>
                <w:sz w:val="20"/>
                <w:szCs w:val="20"/>
                <w:lang w:eastAsia="zh-CN"/>
              </w:rPr>
              <w:t>1</w:t>
            </w:r>
          </w:p>
        </w:tc>
      </w:tr>
      <w:tr w:rsidR="004720BE" w:rsidRPr="00040251" w14:paraId="74642B8F" w14:textId="77777777" w:rsidTr="004720BE">
        <w:trPr>
          <w:trHeight w:val="302"/>
        </w:trPr>
        <w:tc>
          <w:tcPr>
            <w:tcW w:w="1940" w:type="dxa"/>
          </w:tcPr>
          <w:p w14:paraId="7EC55A4A" w14:textId="590F3467" w:rsidR="004720BE" w:rsidRDefault="00BA3A35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notifier</w:t>
            </w:r>
            <w:r w:rsidR="004720BE" w:rsidRPr="001537A0">
              <w:rPr>
                <w:sz w:val="20"/>
                <w:szCs w:val="20"/>
                <w:lang w:eastAsia="zh-CN"/>
              </w:rPr>
              <w:t>Group</w:t>
            </w:r>
          </w:p>
        </w:tc>
        <w:tc>
          <w:tcPr>
            <w:tcW w:w="1711" w:type="dxa"/>
          </w:tcPr>
          <w:p w14:paraId="7425B779" w14:textId="650D284E" w:rsidR="004720BE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316" w:type="dxa"/>
          </w:tcPr>
          <w:p w14:paraId="65FCA10E" w14:textId="44D01639" w:rsidR="004720BE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28" w:type="dxa"/>
          </w:tcPr>
          <w:p w14:paraId="27BB78EB" w14:textId="7DF15308" w:rsidR="004720BE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791" w:type="dxa"/>
          </w:tcPr>
          <w:p w14:paraId="5E1A9940" w14:textId="2E0B614E" w:rsidR="004720BE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0..*</w:t>
            </w:r>
          </w:p>
        </w:tc>
        <w:tc>
          <w:tcPr>
            <w:tcW w:w="3568" w:type="dxa"/>
          </w:tcPr>
          <w:p w14:paraId="23714362" w14:textId="53681FC9" w:rsidR="000254AA" w:rsidRDefault="000254AA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event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group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集合，</w:t>
            </w:r>
          </w:p>
          <w:p w14:paraId="618D8140" w14:textId="38095890" w:rsidR="004720BE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 xml:space="preserve">0, </w:t>
            </w:r>
            <w:r w:rsidR="00481E56">
              <w:rPr>
                <w:sz w:val="20"/>
                <w:szCs w:val="20"/>
                <w:lang w:eastAsia="zh-CN"/>
              </w:rPr>
              <w:t>65535</w:t>
            </w:r>
            <w:r>
              <w:rPr>
                <w:sz w:val="20"/>
                <w:szCs w:val="20"/>
                <w:lang w:eastAsia="zh-CN"/>
              </w:rPr>
              <w:t>)</w:t>
            </w:r>
          </w:p>
          <w:p w14:paraId="3D7609D6" w14:textId="20117CF8" w:rsidR="003E6BA7" w:rsidRDefault="003E6BA7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注：当没有</w:t>
            </w:r>
            <w:r w:rsidR="00040AF9" w:rsidRPr="00040AF9">
              <w:rPr>
                <w:color w:val="FF5050"/>
                <w:sz w:val="20"/>
                <w:szCs w:val="20"/>
                <w:lang w:eastAsia="zh-CN"/>
              </w:rPr>
              <w:t>notifierId</w:t>
            </w: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属性时，该属性多重性为</w:t>
            </w: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0</w:t>
            </w: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，否则为</w:t>
            </w: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0</w:t>
            </w:r>
            <w:r w:rsidRPr="00F2734E">
              <w:rPr>
                <w:color w:val="FF5050"/>
                <w:sz w:val="20"/>
                <w:szCs w:val="20"/>
                <w:lang w:eastAsia="zh-CN"/>
              </w:rPr>
              <w:t>..*</w:t>
            </w:r>
          </w:p>
        </w:tc>
      </w:tr>
      <w:tr w:rsidR="004720BE" w:rsidRPr="00040251" w14:paraId="008BE636" w14:textId="77777777" w:rsidTr="004720BE">
        <w:trPr>
          <w:trHeight w:val="302"/>
        </w:trPr>
        <w:tc>
          <w:tcPr>
            <w:tcW w:w="1940" w:type="dxa"/>
          </w:tcPr>
          <w:p w14:paraId="229085D6" w14:textId="57EFC7C4" w:rsidR="004720BE" w:rsidRDefault="00127C80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notifier</w:t>
            </w:r>
            <w:r w:rsidR="00C11212">
              <w:rPr>
                <w:sz w:val="20"/>
                <w:szCs w:val="20"/>
                <w:lang w:eastAsia="zh-CN"/>
              </w:rPr>
              <w:t>R</w:t>
            </w:r>
            <w:r w:rsidR="004720BE" w:rsidRPr="009E4D26">
              <w:rPr>
                <w:sz w:val="20"/>
                <w:szCs w:val="20"/>
                <w:lang w:eastAsia="zh-CN"/>
              </w:rPr>
              <w:t>eliable</w:t>
            </w:r>
          </w:p>
        </w:tc>
        <w:tc>
          <w:tcPr>
            <w:tcW w:w="1711" w:type="dxa"/>
          </w:tcPr>
          <w:p w14:paraId="1D6B285A" w14:textId="39F73742" w:rsidR="004720BE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bool</w:t>
            </w:r>
          </w:p>
        </w:tc>
        <w:tc>
          <w:tcPr>
            <w:tcW w:w="1316" w:type="dxa"/>
          </w:tcPr>
          <w:p w14:paraId="32F7D4B8" w14:textId="5C0FBF2F" w:rsidR="004720BE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false</w:t>
            </w:r>
          </w:p>
        </w:tc>
        <w:tc>
          <w:tcPr>
            <w:tcW w:w="928" w:type="dxa"/>
          </w:tcPr>
          <w:p w14:paraId="68A87062" w14:textId="6326509A" w:rsidR="004720BE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791" w:type="dxa"/>
          </w:tcPr>
          <w:p w14:paraId="20EC3BC4" w14:textId="46E01C2D" w:rsidR="004720BE" w:rsidRDefault="0027539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3568" w:type="dxa"/>
          </w:tcPr>
          <w:p w14:paraId="21BD91B7" w14:textId="139141AC" w:rsidR="004720BE" w:rsidRDefault="007706F6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="003D0939"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当没有</w:t>
            </w:r>
            <w:r w:rsidR="00040AF9" w:rsidRPr="00040AF9">
              <w:rPr>
                <w:color w:val="FF5050"/>
                <w:sz w:val="20"/>
                <w:szCs w:val="20"/>
                <w:lang w:eastAsia="zh-CN"/>
              </w:rPr>
              <w:t>notifierId</w:t>
            </w:r>
            <w:r w:rsidR="003D0939"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属性时，该属性多重性为</w:t>
            </w:r>
            <w:r w:rsidR="003D0939"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0</w:t>
            </w:r>
            <w:r w:rsidR="003D0939"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，否则为</w:t>
            </w:r>
            <w:r w:rsidR="00556845"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1</w:t>
            </w:r>
          </w:p>
        </w:tc>
      </w:tr>
      <w:tr w:rsidR="004720BE" w:rsidRPr="00040251" w14:paraId="3A660055" w14:textId="77777777" w:rsidTr="004720BE">
        <w:trPr>
          <w:trHeight w:val="302"/>
        </w:trPr>
        <w:tc>
          <w:tcPr>
            <w:tcW w:w="1940" w:type="dxa"/>
          </w:tcPr>
          <w:p w14:paraId="4BE186FB" w14:textId="145026B6" w:rsidR="004720BE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4720BE">
              <w:rPr>
                <w:sz w:val="20"/>
                <w:szCs w:val="20"/>
                <w:lang w:eastAsia="zh-CN"/>
              </w:rPr>
              <w:t>getterId</w:t>
            </w:r>
          </w:p>
        </w:tc>
        <w:tc>
          <w:tcPr>
            <w:tcW w:w="1711" w:type="dxa"/>
          </w:tcPr>
          <w:p w14:paraId="26042E04" w14:textId="567FBECD" w:rsidR="004720BE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316" w:type="dxa"/>
          </w:tcPr>
          <w:p w14:paraId="09661956" w14:textId="7DC790BE" w:rsidR="004720BE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28" w:type="dxa"/>
          </w:tcPr>
          <w:p w14:paraId="2CE6AF77" w14:textId="6C08B3CB" w:rsidR="004720BE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791" w:type="dxa"/>
          </w:tcPr>
          <w:p w14:paraId="28E63D0D" w14:textId="3AE61434" w:rsidR="004720BE" w:rsidRDefault="00FA1607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</w:t>
            </w:r>
            <w:r>
              <w:rPr>
                <w:rFonts w:hint="eastAsia"/>
                <w:sz w:val="20"/>
                <w:szCs w:val="20"/>
                <w:lang w:eastAsia="zh-CN"/>
              </w:rPr>
              <w:t>.</w:t>
            </w:r>
            <w:r w:rsidR="004720BE"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68" w:type="dxa"/>
          </w:tcPr>
          <w:p w14:paraId="3A4EAAFD" w14:textId="0C543DF0" w:rsidR="005757B9" w:rsidRDefault="004720BE" w:rsidP="005757B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 xml:space="preserve">getter </w:t>
            </w:r>
            <w:r w:rsidR="00B30A1D">
              <w:rPr>
                <w:rFonts w:hint="eastAsia"/>
                <w:sz w:val="20"/>
                <w:szCs w:val="20"/>
                <w:lang w:eastAsia="zh-CN"/>
              </w:rPr>
              <w:t>的</w:t>
            </w:r>
            <w:r w:rsidR="00E2074E">
              <w:rPr>
                <w:rFonts w:hint="eastAsia"/>
                <w:sz w:val="20"/>
                <w:szCs w:val="20"/>
                <w:lang w:eastAsia="zh-CN"/>
              </w:rPr>
              <w:t>method</w:t>
            </w:r>
            <w:r w:rsidR="009051D4">
              <w:rPr>
                <w:sz w:val="20"/>
                <w:szCs w:val="20"/>
                <w:lang w:eastAsia="zh-CN"/>
              </w:rPr>
              <w:t xml:space="preserve"> </w:t>
            </w:r>
            <w:r w:rsidR="00E2074E">
              <w:rPr>
                <w:rFonts w:hint="eastAsia"/>
                <w:sz w:val="20"/>
                <w:szCs w:val="20"/>
                <w:lang w:eastAsia="zh-CN"/>
              </w:rPr>
              <w:t>id</w:t>
            </w:r>
            <w:r w:rsidR="00790838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770280F3" w14:textId="218F81A1" w:rsidR="005757B9" w:rsidRDefault="000E20CB" w:rsidP="005757B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m</w:t>
            </w:r>
            <w:r>
              <w:rPr>
                <w:sz w:val="20"/>
                <w:szCs w:val="20"/>
                <w:lang w:eastAsia="zh-CN"/>
              </w:rPr>
              <w:t>ethod id</w:t>
            </w:r>
            <w:r w:rsidR="00601479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="005757B9">
              <w:rPr>
                <w:rFonts w:hint="eastAsia"/>
                <w:sz w:val="20"/>
                <w:szCs w:val="20"/>
                <w:lang w:eastAsia="zh-CN"/>
              </w:rPr>
              <w:t>数值全局唯一；</w:t>
            </w:r>
          </w:p>
          <w:p w14:paraId="23C0E6E1" w14:textId="1CB30052" w:rsidR="004720BE" w:rsidRDefault="004720BE" w:rsidP="004720B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 xml:space="preserve">0, </w:t>
            </w:r>
            <w:r w:rsidR="00481E56">
              <w:rPr>
                <w:sz w:val="20"/>
                <w:szCs w:val="20"/>
                <w:lang w:eastAsia="zh-CN"/>
              </w:rPr>
              <w:t>65535</w:t>
            </w:r>
            <w:r>
              <w:rPr>
                <w:sz w:val="20"/>
                <w:szCs w:val="20"/>
                <w:lang w:eastAsia="zh-CN"/>
              </w:rPr>
              <w:t>)</w:t>
            </w:r>
          </w:p>
        </w:tc>
      </w:tr>
      <w:tr w:rsidR="00352E2F" w:rsidRPr="00040251" w14:paraId="7512FF8D" w14:textId="77777777" w:rsidTr="004720BE">
        <w:trPr>
          <w:trHeight w:val="302"/>
        </w:trPr>
        <w:tc>
          <w:tcPr>
            <w:tcW w:w="1940" w:type="dxa"/>
          </w:tcPr>
          <w:p w14:paraId="55445922" w14:textId="4E7325E9" w:rsidR="00352E2F" w:rsidRPr="004720BE" w:rsidRDefault="00352E2F" w:rsidP="00352E2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getterEntity</w:t>
            </w:r>
          </w:p>
        </w:tc>
        <w:tc>
          <w:tcPr>
            <w:tcW w:w="1711" w:type="dxa"/>
          </w:tcPr>
          <w:p w14:paraId="3A1C5A13" w14:textId="253D88A3" w:rsidR="00352E2F" w:rsidRDefault="00352E2F" w:rsidP="00352E2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316" w:type="dxa"/>
          </w:tcPr>
          <w:p w14:paraId="6CB853E1" w14:textId="7B57CC8D" w:rsidR="00352E2F" w:rsidRDefault="004D499B" w:rsidP="00352E2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=</w:t>
            </w:r>
            <w:r w:rsidR="00352E2F">
              <w:rPr>
                <w:rFonts w:hint="eastAsia"/>
                <w:sz w:val="20"/>
                <w:szCs w:val="20"/>
                <w:lang w:eastAsia="zh-CN"/>
              </w:rPr>
              <w:t>&lt;</w:t>
            </w:r>
            <w:r w:rsidR="00352E2F">
              <w:rPr>
                <w:sz w:val="20"/>
                <w:szCs w:val="20"/>
                <w:lang w:eastAsia="zh-CN"/>
              </w:rPr>
              <w:t>id&gt;+2</w:t>
            </w:r>
          </w:p>
        </w:tc>
        <w:tc>
          <w:tcPr>
            <w:tcW w:w="928" w:type="dxa"/>
          </w:tcPr>
          <w:p w14:paraId="7676DBCA" w14:textId="227F81E6" w:rsidR="00352E2F" w:rsidRDefault="00352E2F" w:rsidP="00352E2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791" w:type="dxa"/>
          </w:tcPr>
          <w:p w14:paraId="48DADABB" w14:textId="10A7185E" w:rsidR="00352E2F" w:rsidRDefault="00352E2F" w:rsidP="00352E2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3568" w:type="dxa"/>
          </w:tcPr>
          <w:p w14:paraId="1CD7E150" w14:textId="4641ECDE" w:rsidR="00352E2F" w:rsidRDefault="00352E2F" w:rsidP="00352E2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getter</w:t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entity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  <w:r w:rsidR="006D7D9D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6E9119FB" w14:textId="18054294" w:rsidR="00352E2F" w:rsidRDefault="00352E2F" w:rsidP="00352E2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entity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  <w:r>
              <w:rPr>
                <w:rFonts w:hint="eastAsia"/>
                <w:sz w:val="20"/>
                <w:szCs w:val="20"/>
                <w:lang w:eastAsia="zh-CN"/>
              </w:rPr>
              <w:t>，数值全局唯一；</w:t>
            </w:r>
          </w:p>
          <w:p w14:paraId="754AF008" w14:textId="5BC7A2E5" w:rsidR="00352E2F" w:rsidRDefault="00352E2F" w:rsidP="00352E2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>0, 65535)</w:t>
            </w:r>
          </w:p>
          <w:p w14:paraId="0F0605A3" w14:textId="1BBD4C13" w:rsidR="00352E2F" w:rsidRDefault="00352E2F" w:rsidP="00352E2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注：当没有</w:t>
            </w:r>
            <w:r w:rsidRPr="00B6154F">
              <w:rPr>
                <w:color w:val="FF5050"/>
                <w:sz w:val="20"/>
                <w:szCs w:val="20"/>
                <w:lang w:eastAsia="zh-CN"/>
              </w:rPr>
              <w:t>getterId</w:t>
            </w: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属性时，该属性多重性为</w:t>
            </w: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0</w:t>
            </w: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，否则为</w:t>
            </w:r>
            <w:r w:rsidR="002B5501">
              <w:rPr>
                <w:color w:val="FF5050"/>
                <w:sz w:val="20"/>
                <w:szCs w:val="20"/>
                <w:lang w:eastAsia="zh-CN"/>
              </w:rPr>
              <w:t>1</w:t>
            </w:r>
          </w:p>
        </w:tc>
      </w:tr>
      <w:tr w:rsidR="00352E2F" w:rsidRPr="00040251" w14:paraId="08B46F93" w14:textId="77777777" w:rsidTr="004720BE">
        <w:trPr>
          <w:trHeight w:val="302"/>
        </w:trPr>
        <w:tc>
          <w:tcPr>
            <w:tcW w:w="1940" w:type="dxa"/>
          </w:tcPr>
          <w:p w14:paraId="6186C39C" w14:textId="2DF5DA78" w:rsidR="00352E2F" w:rsidRDefault="00352E2F" w:rsidP="00352E2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4720BE">
              <w:rPr>
                <w:sz w:val="20"/>
                <w:szCs w:val="20"/>
                <w:lang w:eastAsia="zh-CN"/>
              </w:rPr>
              <w:t>getter</w:t>
            </w:r>
            <w:r>
              <w:rPr>
                <w:sz w:val="20"/>
                <w:szCs w:val="20"/>
                <w:lang w:eastAsia="zh-CN"/>
              </w:rPr>
              <w:t>R</w:t>
            </w:r>
            <w:r w:rsidRPr="004720BE">
              <w:rPr>
                <w:sz w:val="20"/>
                <w:szCs w:val="20"/>
                <w:lang w:eastAsia="zh-CN"/>
              </w:rPr>
              <w:t>eliable</w:t>
            </w:r>
          </w:p>
        </w:tc>
        <w:tc>
          <w:tcPr>
            <w:tcW w:w="1711" w:type="dxa"/>
          </w:tcPr>
          <w:p w14:paraId="0A0B2ED0" w14:textId="4B927956" w:rsidR="00352E2F" w:rsidRDefault="00352E2F" w:rsidP="00352E2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bool</w:t>
            </w:r>
          </w:p>
        </w:tc>
        <w:tc>
          <w:tcPr>
            <w:tcW w:w="1316" w:type="dxa"/>
          </w:tcPr>
          <w:p w14:paraId="6A0F8DB1" w14:textId="4D45AEEF" w:rsidR="00352E2F" w:rsidRDefault="00352E2F" w:rsidP="00352E2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false</w:t>
            </w:r>
          </w:p>
        </w:tc>
        <w:tc>
          <w:tcPr>
            <w:tcW w:w="928" w:type="dxa"/>
          </w:tcPr>
          <w:p w14:paraId="71BBBEFA" w14:textId="0554E6BD" w:rsidR="00352E2F" w:rsidRDefault="00352E2F" w:rsidP="00352E2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791" w:type="dxa"/>
          </w:tcPr>
          <w:p w14:paraId="4A9A6A71" w14:textId="7DCE667D" w:rsidR="00352E2F" w:rsidRDefault="00352E2F" w:rsidP="00352E2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3568" w:type="dxa"/>
          </w:tcPr>
          <w:p w14:paraId="20F24100" w14:textId="677079FA" w:rsidR="00352E2F" w:rsidRDefault="00352E2F" w:rsidP="00352E2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注：当没有</w:t>
            </w:r>
            <w:r w:rsidRPr="00B6154F">
              <w:rPr>
                <w:color w:val="FF5050"/>
                <w:sz w:val="20"/>
                <w:szCs w:val="20"/>
                <w:lang w:eastAsia="zh-CN"/>
              </w:rPr>
              <w:t>getterId</w:t>
            </w: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属性时，该属性多重性为</w:t>
            </w: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0</w:t>
            </w: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，否则为</w:t>
            </w: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1</w:t>
            </w:r>
          </w:p>
        </w:tc>
      </w:tr>
      <w:tr w:rsidR="00352E2F" w:rsidRPr="00040251" w14:paraId="12AABE7B" w14:textId="77777777" w:rsidTr="004720BE">
        <w:trPr>
          <w:trHeight w:val="302"/>
        </w:trPr>
        <w:tc>
          <w:tcPr>
            <w:tcW w:w="1940" w:type="dxa"/>
          </w:tcPr>
          <w:p w14:paraId="0F4BB1F7" w14:textId="1EA7F4D1" w:rsidR="00352E2F" w:rsidRDefault="00352E2F" w:rsidP="00352E2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</w:t>
            </w:r>
            <w:r w:rsidRPr="004720BE">
              <w:rPr>
                <w:sz w:val="20"/>
                <w:szCs w:val="20"/>
                <w:lang w:eastAsia="zh-CN"/>
              </w:rPr>
              <w:t>etterId</w:t>
            </w:r>
          </w:p>
        </w:tc>
        <w:tc>
          <w:tcPr>
            <w:tcW w:w="1711" w:type="dxa"/>
          </w:tcPr>
          <w:p w14:paraId="65F6FB8D" w14:textId="1B302C62" w:rsidR="00352E2F" w:rsidRDefault="00352E2F" w:rsidP="00352E2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316" w:type="dxa"/>
          </w:tcPr>
          <w:p w14:paraId="4F1D35DD" w14:textId="222371D0" w:rsidR="00352E2F" w:rsidRDefault="00352E2F" w:rsidP="00352E2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28" w:type="dxa"/>
          </w:tcPr>
          <w:p w14:paraId="2EA83528" w14:textId="44D1F39B" w:rsidR="00352E2F" w:rsidRDefault="00352E2F" w:rsidP="00352E2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791" w:type="dxa"/>
          </w:tcPr>
          <w:p w14:paraId="060BF928" w14:textId="26519FA4" w:rsidR="00352E2F" w:rsidRDefault="00352E2F" w:rsidP="00352E2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3568" w:type="dxa"/>
          </w:tcPr>
          <w:p w14:paraId="36F9F66F" w14:textId="77777777" w:rsidR="00352E2F" w:rsidRDefault="00352E2F" w:rsidP="00352E2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setter</w:t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method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</w:p>
          <w:p w14:paraId="2E6FC183" w14:textId="196CC51F" w:rsidR="00352E2F" w:rsidRDefault="00352E2F" w:rsidP="00352E2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m</w:t>
            </w:r>
            <w:r>
              <w:rPr>
                <w:sz w:val="20"/>
                <w:szCs w:val="20"/>
                <w:lang w:eastAsia="zh-CN"/>
              </w:rPr>
              <w:t>ethod id</w:t>
            </w:r>
            <w:r>
              <w:rPr>
                <w:rFonts w:hint="eastAsia"/>
                <w:sz w:val="20"/>
                <w:szCs w:val="20"/>
                <w:lang w:eastAsia="zh-CN"/>
              </w:rPr>
              <w:t>，数值全局唯一；</w:t>
            </w:r>
          </w:p>
          <w:p w14:paraId="14621ACC" w14:textId="4E045D65" w:rsidR="00352E2F" w:rsidRDefault="00352E2F" w:rsidP="00352E2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>0, 65535)</w:t>
            </w:r>
          </w:p>
        </w:tc>
      </w:tr>
      <w:tr w:rsidR="00014058" w:rsidRPr="00040251" w14:paraId="25FDB04B" w14:textId="77777777" w:rsidTr="004720BE">
        <w:trPr>
          <w:trHeight w:val="302"/>
        </w:trPr>
        <w:tc>
          <w:tcPr>
            <w:tcW w:w="1940" w:type="dxa"/>
          </w:tcPr>
          <w:p w14:paraId="0B47BDB8" w14:textId="40651901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setterEntity</w:t>
            </w:r>
          </w:p>
        </w:tc>
        <w:tc>
          <w:tcPr>
            <w:tcW w:w="1711" w:type="dxa"/>
          </w:tcPr>
          <w:p w14:paraId="5A45EF05" w14:textId="6B3B64B1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316" w:type="dxa"/>
          </w:tcPr>
          <w:p w14:paraId="47EF6EFA" w14:textId="61B595CB" w:rsidR="00014058" w:rsidRDefault="004D499B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=</w:t>
            </w:r>
            <w:r w:rsidR="00014058">
              <w:rPr>
                <w:rFonts w:hint="eastAsia"/>
                <w:sz w:val="20"/>
                <w:szCs w:val="20"/>
                <w:lang w:eastAsia="zh-CN"/>
              </w:rPr>
              <w:t>&lt;</w:t>
            </w:r>
            <w:r w:rsidR="00014058">
              <w:rPr>
                <w:sz w:val="20"/>
                <w:szCs w:val="20"/>
                <w:lang w:eastAsia="zh-CN"/>
              </w:rPr>
              <w:t>id&gt;+3</w:t>
            </w:r>
          </w:p>
        </w:tc>
        <w:tc>
          <w:tcPr>
            <w:tcW w:w="928" w:type="dxa"/>
          </w:tcPr>
          <w:p w14:paraId="478156B2" w14:textId="7BA4A651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791" w:type="dxa"/>
          </w:tcPr>
          <w:p w14:paraId="47E7B764" w14:textId="768D609E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3568" w:type="dxa"/>
          </w:tcPr>
          <w:p w14:paraId="4B02E270" w14:textId="0A9CC0F2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setter</w:t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eneity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  <w:r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7B75BC2D" w14:textId="43B9D3E5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entity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  <w:r>
              <w:rPr>
                <w:rFonts w:hint="eastAsia"/>
                <w:sz w:val="20"/>
                <w:szCs w:val="20"/>
                <w:lang w:eastAsia="zh-CN"/>
              </w:rPr>
              <w:t>，数值全局唯一；</w:t>
            </w:r>
          </w:p>
          <w:p w14:paraId="6EC0FD96" w14:textId="78372AAC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>0, 65535)</w:t>
            </w:r>
          </w:p>
          <w:p w14:paraId="1F73512B" w14:textId="7DB5A6D8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lastRenderedPageBreak/>
              <w:t>注：当没有</w:t>
            </w:r>
            <w:r w:rsidRPr="00C56F45">
              <w:rPr>
                <w:color w:val="FF5050"/>
                <w:sz w:val="20"/>
                <w:szCs w:val="20"/>
                <w:lang w:eastAsia="zh-CN"/>
              </w:rPr>
              <w:t>setterId</w:t>
            </w: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属性时，该属性多重性为</w:t>
            </w: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0</w:t>
            </w: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，否则为</w:t>
            </w:r>
            <w:r w:rsidR="002B5501">
              <w:rPr>
                <w:color w:val="FF5050"/>
                <w:sz w:val="20"/>
                <w:szCs w:val="20"/>
                <w:lang w:eastAsia="zh-CN"/>
              </w:rPr>
              <w:t>1</w:t>
            </w:r>
          </w:p>
        </w:tc>
      </w:tr>
      <w:tr w:rsidR="00014058" w:rsidRPr="00040251" w14:paraId="286A8AD5" w14:textId="77777777" w:rsidTr="004720BE">
        <w:trPr>
          <w:trHeight w:val="302"/>
        </w:trPr>
        <w:tc>
          <w:tcPr>
            <w:tcW w:w="1940" w:type="dxa"/>
          </w:tcPr>
          <w:p w14:paraId="55F3C36F" w14:textId="4317AAF8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lastRenderedPageBreak/>
              <w:t>s</w:t>
            </w:r>
            <w:r w:rsidRPr="004720BE">
              <w:rPr>
                <w:sz w:val="20"/>
                <w:szCs w:val="20"/>
                <w:lang w:eastAsia="zh-CN"/>
              </w:rPr>
              <w:t>etter</w:t>
            </w:r>
            <w:r>
              <w:rPr>
                <w:sz w:val="20"/>
                <w:szCs w:val="20"/>
                <w:lang w:eastAsia="zh-CN"/>
              </w:rPr>
              <w:t>R</w:t>
            </w:r>
            <w:r w:rsidRPr="004720BE">
              <w:rPr>
                <w:sz w:val="20"/>
                <w:szCs w:val="20"/>
                <w:lang w:eastAsia="zh-CN"/>
              </w:rPr>
              <w:t>eliable</w:t>
            </w:r>
          </w:p>
        </w:tc>
        <w:tc>
          <w:tcPr>
            <w:tcW w:w="1711" w:type="dxa"/>
          </w:tcPr>
          <w:p w14:paraId="039D54D1" w14:textId="462F37D0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bool</w:t>
            </w:r>
          </w:p>
        </w:tc>
        <w:tc>
          <w:tcPr>
            <w:tcW w:w="1316" w:type="dxa"/>
          </w:tcPr>
          <w:p w14:paraId="45CB8116" w14:textId="1C7D1276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false</w:t>
            </w:r>
          </w:p>
        </w:tc>
        <w:tc>
          <w:tcPr>
            <w:tcW w:w="928" w:type="dxa"/>
          </w:tcPr>
          <w:p w14:paraId="2B23F472" w14:textId="053A01ED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791" w:type="dxa"/>
          </w:tcPr>
          <w:p w14:paraId="1D658FE2" w14:textId="4DFB1E6D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3568" w:type="dxa"/>
          </w:tcPr>
          <w:p w14:paraId="5C4D9C1A" w14:textId="0D8D949A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注：当没有</w:t>
            </w:r>
            <w:r w:rsidRPr="00C56F45">
              <w:rPr>
                <w:color w:val="FF5050"/>
                <w:sz w:val="20"/>
                <w:szCs w:val="20"/>
                <w:lang w:eastAsia="zh-CN"/>
              </w:rPr>
              <w:t>setterId</w:t>
            </w: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属性时，该属性多重性为</w:t>
            </w: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0</w:t>
            </w: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，否则为</w:t>
            </w:r>
            <w:r w:rsidRPr="00F2734E">
              <w:rPr>
                <w:rFonts w:hint="eastAsia"/>
                <w:color w:val="FF5050"/>
                <w:sz w:val="20"/>
                <w:szCs w:val="20"/>
                <w:lang w:eastAsia="zh-CN"/>
              </w:rPr>
              <w:t>1</w:t>
            </w:r>
          </w:p>
        </w:tc>
      </w:tr>
      <w:tr w:rsidR="00014058" w:rsidRPr="00040251" w14:paraId="38390DFA" w14:textId="77777777" w:rsidTr="004720BE">
        <w:trPr>
          <w:trHeight w:val="302"/>
        </w:trPr>
        <w:tc>
          <w:tcPr>
            <w:tcW w:w="1940" w:type="dxa"/>
          </w:tcPr>
          <w:p w14:paraId="4B5A324C" w14:textId="5762E82F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552DD">
              <w:rPr>
                <w:sz w:val="20"/>
                <w:szCs w:val="20"/>
                <w:lang w:eastAsia="zh-CN"/>
              </w:rPr>
              <w:t>dataType</w:t>
            </w:r>
          </w:p>
        </w:tc>
        <w:tc>
          <w:tcPr>
            <w:tcW w:w="1711" w:type="dxa"/>
          </w:tcPr>
          <w:p w14:paraId="5E487575" w14:textId="08722CFE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316" w:type="dxa"/>
          </w:tcPr>
          <w:p w14:paraId="1CCF0045" w14:textId="1F34BE8D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28" w:type="dxa"/>
          </w:tcPr>
          <w:p w14:paraId="4C4A06B8" w14:textId="457EFC7E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ref</w:t>
            </w:r>
          </w:p>
        </w:tc>
        <w:tc>
          <w:tcPr>
            <w:tcW w:w="791" w:type="dxa"/>
          </w:tcPr>
          <w:p w14:paraId="4EF0AEC3" w14:textId="33A93C60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68" w:type="dxa"/>
          </w:tcPr>
          <w:p w14:paraId="7E7DF71A" w14:textId="77777777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引用已经定义过的数据类型名</w: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begin"/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instrText xml:space="preserve"> </w:instrText>
            </w:r>
            <w:r w:rsidRPr="00832F40">
              <w:rPr>
                <w:rFonts w:hint="eastAsia"/>
                <w:color w:val="2A8CF1" w:themeColor="accent3" w:themeTint="99"/>
                <w:sz w:val="20"/>
                <w:szCs w:val="20"/>
                <w:lang w:eastAsia="zh-CN"/>
              </w:rPr>
              <w:instrText>REF _Ref153540811 \h</w:instrTex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instrText xml:space="preserve"> </w:instrTex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top_data_type</w: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:</w:t>
            </w:r>
            <w:r>
              <w:rPr>
                <w:sz w:val="20"/>
                <w:szCs w:val="20"/>
                <w:lang w:eastAsia="zh-CN"/>
              </w:rPr>
              <w:t>:</w:t>
            </w:r>
            <w:r w:rsidRPr="00832F40">
              <w:rPr>
                <w:sz w:val="20"/>
                <w:szCs w:val="20"/>
                <w:lang w:eastAsia="zh-CN"/>
              </w:rPr>
              <w:t>dataTypeShortName</w:t>
            </w:r>
          </w:p>
          <w:p w14:paraId="417DA48B" w14:textId="77777777" w:rsidR="00014058" w:rsidRPr="0001438B" w:rsidRDefault="00014058" w:rsidP="00014058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F102C3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Pr="00F102C3">
              <w:rPr>
                <w:rFonts w:hint="eastAsia"/>
                <w:color w:val="FF5050"/>
                <w:sz w:val="20"/>
                <w:szCs w:val="20"/>
                <w:lang w:eastAsia="zh-CN"/>
              </w:rPr>
              <w:t>event</w:t>
            </w:r>
            <w:r w:rsidRPr="00F102C3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  <w:p w14:paraId="0C1E4B54" w14:textId="77777777" w:rsidR="00014058" w:rsidRPr="00F102C3" w:rsidRDefault="00014058" w:rsidP="00014058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>
              <w:rPr>
                <w:rFonts w:hint="eastAsia"/>
                <w:color w:val="FF5050"/>
                <w:sz w:val="20"/>
                <w:szCs w:val="20"/>
                <w:lang w:eastAsia="zh-CN"/>
              </w:rPr>
              <w:t>someip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不支持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”[…]/RawMemory”</w:t>
            </w:r>
          </w:p>
          <w:p w14:paraId="026D5A97" w14:textId="013C9F66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102C3">
              <w:rPr>
                <w:rFonts w:hint="eastAsia"/>
                <w:color w:val="FF5050"/>
                <w:sz w:val="20"/>
                <w:szCs w:val="20"/>
                <w:lang w:eastAsia="zh-CN"/>
              </w:rPr>
              <w:t>注：该属性对程序运行无关，仅用于记录和生成</w:t>
            </w:r>
            <w:r w:rsidRPr="00F102C3">
              <w:rPr>
                <w:rFonts w:hint="eastAsia"/>
                <w:color w:val="FF5050"/>
                <w:sz w:val="20"/>
                <w:szCs w:val="20"/>
                <w:lang w:eastAsia="zh-CN"/>
              </w:rPr>
              <w:t>p</w:t>
            </w:r>
            <w:r w:rsidRPr="00F102C3">
              <w:rPr>
                <w:color w:val="FF5050"/>
                <w:sz w:val="20"/>
                <w:szCs w:val="20"/>
                <w:lang w:eastAsia="zh-CN"/>
              </w:rPr>
              <w:t>roto</w:t>
            </w:r>
            <w:r w:rsidRPr="00F102C3">
              <w:rPr>
                <w:rFonts w:hint="eastAsia"/>
                <w:color w:val="FF5050"/>
                <w:sz w:val="20"/>
                <w:szCs w:val="20"/>
                <w:lang w:eastAsia="zh-CN"/>
              </w:rPr>
              <w:t>配置以及生成相应代码</w:t>
            </w:r>
          </w:p>
        </w:tc>
      </w:tr>
      <w:tr w:rsidR="00014058" w:rsidRPr="00040251" w14:paraId="075A892B" w14:textId="77777777" w:rsidTr="004720BE">
        <w:trPr>
          <w:trHeight w:val="302"/>
        </w:trPr>
        <w:tc>
          <w:tcPr>
            <w:tcW w:w="1940" w:type="dxa"/>
          </w:tcPr>
          <w:p w14:paraId="38E05FB2" w14:textId="374CF466" w:rsidR="00014058" w:rsidRPr="007552DD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11EAC">
              <w:rPr>
                <w:sz w:val="20"/>
                <w:szCs w:val="20"/>
                <w:lang w:eastAsia="zh-CN"/>
              </w:rPr>
              <w:t>topDataTypeConfig</w:t>
            </w:r>
          </w:p>
        </w:tc>
        <w:tc>
          <w:tcPr>
            <w:tcW w:w="1711" w:type="dxa"/>
          </w:tcPr>
          <w:p w14:paraId="12C402EA" w14:textId="1E48D0F9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EC5B0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_Ref153540811 \h</w:instrText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t>top_data_type</w:t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316" w:type="dxa"/>
          </w:tcPr>
          <w:p w14:paraId="04B076EB" w14:textId="6A85AF6E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28" w:type="dxa"/>
          </w:tcPr>
          <w:p w14:paraId="00CED9C9" w14:textId="25A7FA09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791" w:type="dxa"/>
          </w:tcPr>
          <w:p w14:paraId="1A85A147" w14:textId="382FF466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3568" w:type="dxa"/>
          </w:tcPr>
          <w:p w14:paraId="22BFD1AF" w14:textId="77777777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数据类型的详细结构描述，类似</w:t>
            </w:r>
            <w:r>
              <w:rPr>
                <w:rFonts w:hint="eastAsia"/>
                <w:sz w:val="20"/>
                <w:szCs w:val="20"/>
                <w:lang w:eastAsia="zh-CN"/>
              </w:rPr>
              <w:t>C</w:t>
            </w:r>
            <w:r>
              <w:rPr>
                <w:sz w:val="20"/>
                <w:szCs w:val="20"/>
                <w:lang w:eastAsia="zh-CN"/>
              </w:rPr>
              <w:t>++</w:t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strruct</w:t>
            </w:r>
          </w:p>
          <w:p w14:paraId="33DBFE3E" w14:textId="77777777" w:rsidR="00014058" w:rsidRDefault="00014058" w:rsidP="00014058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event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  <w:p w14:paraId="19B557EF" w14:textId="77777777" w:rsidR="00014058" w:rsidRPr="005347A2" w:rsidRDefault="00014058" w:rsidP="00014058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>
              <w:rPr>
                <w:rFonts w:hint="eastAsia"/>
                <w:color w:val="FF5050"/>
                <w:sz w:val="20"/>
                <w:szCs w:val="20"/>
                <w:lang w:eastAsia="zh-CN"/>
              </w:rPr>
              <w:t>someip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不支持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”[…]/RawMemory”</w:t>
            </w:r>
          </w:p>
          <w:p w14:paraId="1388EF8C" w14:textId="5CFB2345" w:rsidR="00014058" w:rsidRDefault="00014058" w:rsidP="0001405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注：该属性对程序运行无关，仅用于记录和生成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p</w:t>
            </w:r>
            <w:r w:rsidRPr="005347A2">
              <w:rPr>
                <w:color w:val="FF5050"/>
                <w:sz w:val="20"/>
                <w:szCs w:val="20"/>
                <w:lang w:eastAsia="zh-CN"/>
              </w:rPr>
              <w:t>roto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配置以及生成相应代码</w:t>
            </w:r>
          </w:p>
        </w:tc>
      </w:tr>
    </w:tbl>
    <w:p w14:paraId="4E433312" w14:textId="55A60C57" w:rsidR="00231992" w:rsidRDefault="00231992" w:rsidP="00302D6B">
      <w:pPr>
        <w:rPr>
          <w:lang w:eastAsia="zh-CN"/>
        </w:rPr>
      </w:pPr>
    </w:p>
    <w:p w14:paraId="16E47696" w14:textId="19721C0C" w:rsidR="004F7FD9" w:rsidRDefault="00231992" w:rsidP="00302D6B">
      <w:pPr>
        <w:rPr>
          <w:lang w:eastAsia="zh-CN"/>
        </w:rPr>
      </w:pPr>
      <w:r>
        <w:rPr>
          <w:lang w:eastAsia="zh-CN"/>
        </w:rPr>
        <w:br w:type="page"/>
      </w:r>
    </w:p>
    <w:p w14:paraId="204D6ADF" w14:textId="729AE762" w:rsidR="007B36A5" w:rsidRDefault="007B36A5" w:rsidP="007B36A5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58" w:name="_Ref153531130"/>
      <w:bookmarkStart w:id="59" w:name="_Toc153802454"/>
      <w:r w:rsidRPr="00E30DA3">
        <w:rPr>
          <w:noProof/>
          <w:lang w:val="en-GB"/>
        </w:rPr>
        <w:lastRenderedPageBreak/>
        <w:t>someip_</w:t>
      </w:r>
      <w:r>
        <w:rPr>
          <w:noProof/>
          <w:lang w:val="en-GB"/>
        </w:rPr>
        <w:t>method</w:t>
      </w:r>
      <w:bookmarkEnd w:id="58"/>
      <w:bookmarkEnd w:id="5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97"/>
        <w:gridCol w:w="1611"/>
        <w:gridCol w:w="851"/>
        <w:gridCol w:w="866"/>
        <w:gridCol w:w="718"/>
        <w:gridCol w:w="3693"/>
      </w:tblGrid>
      <w:tr w:rsidR="007B36A5" w:rsidRPr="00040251" w14:paraId="1768B649" w14:textId="77777777" w:rsidTr="00200572">
        <w:trPr>
          <w:trHeight w:val="302"/>
        </w:trPr>
        <w:tc>
          <w:tcPr>
            <w:tcW w:w="1996" w:type="dxa"/>
          </w:tcPr>
          <w:p w14:paraId="55099D90" w14:textId="77777777" w:rsidR="007B36A5" w:rsidRPr="0008125F" w:rsidRDefault="007B36A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258" w:type="dxa"/>
            <w:gridSpan w:val="5"/>
          </w:tcPr>
          <w:p w14:paraId="6CEE9220" w14:textId="00B98E30" w:rsidR="007B36A5" w:rsidRPr="00040251" w:rsidRDefault="007B36A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someip_method</w:t>
            </w:r>
          </w:p>
        </w:tc>
      </w:tr>
      <w:tr w:rsidR="007B36A5" w:rsidRPr="00040251" w14:paraId="500FF728" w14:textId="77777777" w:rsidTr="00200572">
        <w:trPr>
          <w:trHeight w:val="302"/>
        </w:trPr>
        <w:tc>
          <w:tcPr>
            <w:tcW w:w="1996" w:type="dxa"/>
          </w:tcPr>
          <w:p w14:paraId="2725CE49" w14:textId="77777777" w:rsidR="007B36A5" w:rsidRPr="0008125F" w:rsidRDefault="007B36A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258" w:type="dxa"/>
            <w:gridSpan w:val="5"/>
          </w:tcPr>
          <w:p w14:paraId="70679019" w14:textId="77777777" w:rsidR="007B36A5" w:rsidRPr="00040251" w:rsidRDefault="007B36A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B30FD6" w:rsidRPr="0008125F" w14:paraId="46D6344F" w14:textId="77777777" w:rsidTr="00200572">
        <w:trPr>
          <w:trHeight w:val="302"/>
        </w:trPr>
        <w:tc>
          <w:tcPr>
            <w:tcW w:w="1996" w:type="dxa"/>
          </w:tcPr>
          <w:p w14:paraId="0F899EEA" w14:textId="77777777" w:rsidR="007B36A5" w:rsidRPr="0008125F" w:rsidRDefault="007B36A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611" w:type="dxa"/>
          </w:tcPr>
          <w:p w14:paraId="2DA22145" w14:textId="77777777" w:rsidR="007B36A5" w:rsidRPr="0008125F" w:rsidRDefault="007B36A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978" w:type="dxa"/>
          </w:tcPr>
          <w:p w14:paraId="3FE318A0" w14:textId="77777777" w:rsidR="007B36A5" w:rsidRPr="0008125F" w:rsidRDefault="007B36A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2" w:type="dxa"/>
          </w:tcPr>
          <w:p w14:paraId="063493AF" w14:textId="77777777" w:rsidR="007B36A5" w:rsidRPr="0008125F" w:rsidRDefault="007B36A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819" w:type="dxa"/>
          </w:tcPr>
          <w:p w14:paraId="2A126715" w14:textId="77777777" w:rsidR="007B36A5" w:rsidRPr="0008125F" w:rsidRDefault="007B36A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3768" w:type="dxa"/>
          </w:tcPr>
          <w:p w14:paraId="1F09678C" w14:textId="77777777" w:rsidR="007B36A5" w:rsidRPr="0008125F" w:rsidRDefault="007B36A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B30FD6" w:rsidRPr="00040251" w14:paraId="3A5CF7C7" w14:textId="77777777" w:rsidTr="00200572">
        <w:trPr>
          <w:trHeight w:val="302"/>
        </w:trPr>
        <w:tc>
          <w:tcPr>
            <w:tcW w:w="1996" w:type="dxa"/>
          </w:tcPr>
          <w:p w14:paraId="22A19B5C" w14:textId="2825E4FA" w:rsidR="00E85E6E" w:rsidRPr="00040251" w:rsidRDefault="00E85E6E" w:rsidP="00E85E6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85E6E">
              <w:rPr>
                <w:sz w:val="20"/>
                <w:szCs w:val="20"/>
                <w:lang w:eastAsia="zh-CN"/>
              </w:rPr>
              <w:t>method</w:t>
            </w:r>
          </w:p>
        </w:tc>
        <w:tc>
          <w:tcPr>
            <w:tcW w:w="1611" w:type="dxa"/>
          </w:tcPr>
          <w:p w14:paraId="2CD1D80A" w14:textId="5714C093" w:rsidR="00E85E6E" w:rsidRPr="00040251" w:rsidRDefault="00E85E6E" w:rsidP="00E85E6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978" w:type="dxa"/>
          </w:tcPr>
          <w:p w14:paraId="0959B348" w14:textId="522CBE76" w:rsidR="00E85E6E" w:rsidRPr="00040251" w:rsidRDefault="00E85E6E" w:rsidP="00E85E6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2" w:type="dxa"/>
          </w:tcPr>
          <w:p w14:paraId="513F74BF" w14:textId="1993A6C3" w:rsidR="00E85E6E" w:rsidRPr="00040251" w:rsidRDefault="00E85E6E" w:rsidP="00E85E6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19" w:type="dxa"/>
          </w:tcPr>
          <w:p w14:paraId="0A6EA7F2" w14:textId="50713DE9" w:rsidR="00E85E6E" w:rsidRPr="00040251" w:rsidRDefault="00E85E6E" w:rsidP="00E85E6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768" w:type="dxa"/>
          </w:tcPr>
          <w:p w14:paraId="5B6BFE39" w14:textId="39923E47" w:rsidR="00E85E6E" w:rsidRDefault="00E85E6E" w:rsidP="00E85E6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85E6E">
              <w:rPr>
                <w:sz w:val="20"/>
                <w:szCs w:val="20"/>
                <w:lang w:eastAsia="zh-CN"/>
              </w:rPr>
              <w:t>method</w:t>
            </w:r>
            <w:r>
              <w:rPr>
                <w:rFonts w:hint="eastAsia"/>
                <w:sz w:val="20"/>
                <w:szCs w:val="20"/>
                <w:lang w:eastAsia="zh-CN"/>
              </w:rPr>
              <w:t>名，</w:t>
            </w:r>
            <w:r>
              <w:rPr>
                <w:rFonts w:hint="eastAsia"/>
                <w:sz w:val="20"/>
                <w:szCs w:val="20"/>
                <w:lang w:eastAsia="zh-CN"/>
              </w:rPr>
              <w:t>shortname</w:t>
            </w:r>
            <w:r w:rsidR="00115D2A">
              <w:rPr>
                <w:rFonts w:hint="eastAsia"/>
                <w:sz w:val="20"/>
                <w:szCs w:val="20"/>
                <w:lang w:eastAsia="zh-CN"/>
              </w:rPr>
              <w:t>，全局唯一；</w:t>
            </w:r>
          </w:p>
          <w:p w14:paraId="522D993F" w14:textId="0EB23DC8" w:rsidR="00E85E6E" w:rsidRPr="00040251" w:rsidRDefault="00E85E6E" w:rsidP="00E85E6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method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</w:tc>
      </w:tr>
      <w:tr w:rsidR="00B30FD6" w:rsidRPr="00040251" w14:paraId="1240C1FC" w14:textId="77777777" w:rsidTr="00200572">
        <w:trPr>
          <w:trHeight w:val="302"/>
        </w:trPr>
        <w:tc>
          <w:tcPr>
            <w:tcW w:w="1996" w:type="dxa"/>
          </w:tcPr>
          <w:p w14:paraId="1B9A6ABB" w14:textId="311C8350" w:rsidR="00D549CE" w:rsidRPr="00F7493F" w:rsidRDefault="00D549CE" w:rsidP="00D549C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1611" w:type="dxa"/>
          </w:tcPr>
          <w:p w14:paraId="0DFD4ED2" w14:textId="2DE66CEE" w:rsidR="00D549CE" w:rsidRDefault="00D549CE" w:rsidP="00D549C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978" w:type="dxa"/>
          </w:tcPr>
          <w:p w14:paraId="49C57B52" w14:textId="7BEDB8A7" w:rsidR="00D549CE" w:rsidRDefault="00D549CE" w:rsidP="00D549C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2" w:type="dxa"/>
          </w:tcPr>
          <w:p w14:paraId="3818D8FF" w14:textId="69D1E8D5" w:rsidR="00D549CE" w:rsidRDefault="00D549CE" w:rsidP="00D549C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19" w:type="dxa"/>
          </w:tcPr>
          <w:p w14:paraId="2C49912B" w14:textId="34DE317C" w:rsidR="00D549CE" w:rsidRDefault="00D549CE" w:rsidP="00D549C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768" w:type="dxa"/>
          </w:tcPr>
          <w:p w14:paraId="7DBADE05" w14:textId="77777777" w:rsidR="005B689C" w:rsidRDefault="005B689C" w:rsidP="005B689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entity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  <w:r>
              <w:rPr>
                <w:rFonts w:hint="eastAsia"/>
                <w:sz w:val="20"/>
                <w:szCs w:val="20"/>
                <w:lang w:eastAsia="zh-CN"/>
              </w:rPr>
              <w:t>，数值全局唯一；</w:t>
            </w:r>
          </w:p>
          <w:p w14:paraId="1A46DFD6" w14:textId="29E25D11" w:rsidR="00D549CE" w:rsidRDefault="00D549CE" w:rsidP="00D549C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 xml:space="preserve">0, </w:t>
            </w:r>
            <w:r w:rsidR="00481E56">
              <w:rPr>
                <w:sz w:val="20"/>
                <w:szCs w:val="20"/>
                <w:lang w:eastAsia="zh-CN"/>
              </w:rPr>
              <w:t>65535</w:t>
            </w:r>
            <w:r>
              <w:rPr>
                <w:sz w:val="20"/>
                <w:szCs w:val="20"/>
                <w:lang w:eastAsia="zh-CN"/>
              </w:rPr>
              <w:t>)</w:t>
            </w:r>
          </w:p>
          <w:p w14:paraId="1D52F2FE" w14:textId="1ED63244" w:rsidR="00D549CE" w:rsidRDefault="00D549CE" w:rsidP="00D549C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="008867BE" w:rsidRPr="0001438B">
              <w:rPr>
                <w:color w:val="FF5050"/>
                <w:sz w:val="20"/>
                <w:szCs w:val="20"/>
                <w:lang w:eastAsia="zh-CN"/>
              </w:rPr>
              <w:t>method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</w:tc>
      </w:tr>
      <w:tr w:rsidR="00B30FD6" w:rsidRPr="00040251" w14:paraId="483E3C32" w14:textId="77777777" w:rsidTr="00200572">
        <w:trPr>
          <w:trHeight w:val="302"/>
        </w:trPr>
        <w:tc>
          <w:tcPr>
            <w:tcW w:w="1996" w:type="dxa"/>
          </w:tcPr>
          <w:p w14:paraId="1602F8B5" w14:textId="391334FE" w:rsidR="008867BE" w:rsidRDefault="008867BE" w:rsidP="00D549C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8867BE">
              <w:rPr>
                <w:sz w:val="20"/>
                <w:szCs w:val="20"/>
                <w:lang w:eastAsia="zh-CN"/>
              </w:rPr>
              <w:t>isFireAndForget</w:t>
            </w:r>
          </w:p>
        </w:tc>
        <w:tc>
          <w:tcPr>
            <w:tcW w:w="1611" w:type="dxa"/>
          </w:tcPr>
          <w:p w14:paraId="0B0C06CF" w14:textId="2F25227C" w:rsidR="008867BE" w:rsidRDefault="008867BE" w:rsidP="00D549C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bool</w:t>
            </w:r>
          </w:p>
        </w:tc>
        <w:tc>
          <w:tcPr>
            <w:tcW w:w="978" w:type="dxa"/>
          </w:tcPr>
          <w:p w14:paraId="676DD883" w14:textId="419F6048" w:rsidR="008867BE" w:rsidRDefault="008867BE" w:rsidP="00D549C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false</w:t>
            </w:r>
          </w:p>
        </w:tc>
        <w:tc>
          <w:tcPr>
            <w:tcW w:w="1082" w:type="dxa"/>
          </w:tcPr>
          <w:p w14:paraId="7C1804F5" w14:textId="05FE4F36" w:rsidR="008867BE" w:rsidRDefault="008867BE" w:rsidP="00D549C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19" w:type="dxa"/>
          </w:tcPr>
          <w:p w14:paraId="4083365F" w14:textId="083173AE" w:rsidR="008867BE" w:rsidRDefault="008867BE" w:rsidP="00D549C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768" w:type="dxa"/>
          </w:tcPr>
          <w:p w14:paraId="04C9AEA9" w14:textId="377F4AE6" w:rsidR="008867BE" w:rsidRPr="0001438B" w:rsidRDefault="00004164" w:rsidP="00004164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method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</w:tc>
      </w:tr>
      <w:tr w:rsidR="00B30FD6" w:rsidRPr="00040251" w14:paraId="64F2F29B" w14:textId="77777777" w:rsidTr="00200572">
        <w:trPr>
          <w:trHeight w:val="302"/>
        </w:trPr>
        <w:tc>
          <w:tcPr>
            <w:tcW w:w="1996" w:type="dxa"/>
          </w:tcPr>
          <w:p w14:paraId="7B22045D" w14:textId="64CFDC86" w:rsidR="00F81F38" w:rsidRPr="008867BE" w:rsidRDefault="00503C89" w:rsidP="00D549C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03C89">
              <w:rPr>
                <w:sz w:val="20"/>
                <w:szCs w:val="20"/>
                <w:lang w:eastAsia="zh-CN"/>
              </w:rPr>
              <w:t>methodId</w:t>
            </w:r>
          </w:p>
        </w:tc>
        <w:tc>
          <w:tcPr>
            <w:tcW w:w="1611" w:type="dxa"/>
          </w:tcPr>
          <w:p w14:paraId="630E5945" w14:textId="595F7A11" w:rsidR="00F81F38" w:rsidRDefault="00503C89" w:rsidP="00D549C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978" w:type="dxa"/>
          </w:tcPr>
          <w:p w14:paraId="3883A514" w14:textId="3EDACCC5" w:rsidR="00F81F38" w:rsidRDefault="00503C89" w:rsidP="00D549C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2" w:type="dxa"/>
          </w:tcPr>
          <w:p w14:paraId="2D60B128" w14:textId="7F7CEEEA" w:rsidR="00F81F38" w:rsidRDefault="00503C89" w:rsidP="00D549C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19" w:type="dxa"/>
          </w:tcPr>
          <w:p w14:paraId="71790A8B" w14:textId="7AD592BC" w:rsidR="00F81F38" w:rsidRDefault="009D05B1" w:rsidP="00D549C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768" w:type="dxa"/>
          </w:tcPr>
          <w:p w14:paraId="07401EDE" w14:textId="33482FDA" w:rsidR="003B2F96" w:rsidRDefault="003B2F96" w:rsidP="00CF5FB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method id</w:t>
            </w:r>
            <w:r w:rsidR="002132B2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="00CF5FBA">
              <w:rPr>
                <w:rFonts w:hint="eastAsia"/>
                <w:sz w:val="20"/>
                <w:szCs w:val="20"/>
                <w:lang w:eastAsia="zh-CN"/>
              </w:rPr>
              <w:t>数值全局唯一；</w:t>
            </w:r>
          </w:p>
          <w:p w14:paraId="4B966D7B" w14:textId="5F0D488D" w:rsidR="00F81F38" w:rsidRDefault="003B2F96" w:rsidP="0000416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 xml:space="preserve">0, </w:t>
            </w:r>
            <w:r w:rsidR="00481E56">
              <w:rPr>
                <w:sz w:val="20"/>
                <w:szCs w:val="20"/>
                <w:lang w:eastAsia="zh-CN"/>
              </w:rPr>
              <w:t>65534</w:t>
            </w:r>
            <w:r>
              <w:rPr>
                <w:sz w:val="20"/>
                <w:szCs w:val="20"/>
                <w:lang w:eastAsia="zh-CN"/>
              </w:rPr>
              <w:t>)</w:t>
            </w:r>
          </w:p>
        </w:tc>
      </w:tr>
      <w:tr w:rsidR="00B30FD6" w:rsidRPr="00040251" w14:paraId="69B96AC9" w14:textId="77777777" w:rsidTr="00200572">
        <w:trPr>
          <w:trHeight w:val="302"/>
        </w:trPr>
        <w:tc>
          <w:tcPr>
            <w:tcW w:w="1996" w:type="dxa"/>
          </w:tcPr>
          <w:p w14:paraId="07C0FD67" w14:textId="6834B8A1" w:rsidR="001A3CAF" w:rsidRPr="00503C89" w:rsidRDefault="001A3CAF" w:rsidP="00D549C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A3CAF">
              <w:rPr>
                <w:sz w:val="20"/>
                <w:szCs w:val="20"/>
                <w:lang w:eastAsia="zh-CN"/>
              </w:rPr>
              <w:t>reliable</w:t>
            </w:r>
          </w:p>
        </w:tc>
        <w:tc>
          <w:tcPr>
            <w:tcW w:w="1611" w:type="dxa"/>
          </w:tcPr>
          <w:p w14:paraId="11C61197" w14:textId="64821058" w:rsidR="001A3CAF" w:rsidRDefault="00561C9B" w:rsidP="00D549C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bool</w:t>
            </w:r>
          </w:p>
        </w:tc>
        <w:tc>
          <w:tcPr>
            <w:tcW w:w="978" w:type="dxa"/>
          </w:tcPr>
          <w:p w14:paraId="769D9808" w14:textId="04C68136" w:rsidR="001A3CAF" w:rsidRDefault="005778F3" w:rsidP="00D549C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false</w:t>
            </w:r>
          </w:p>
        </w:tc>
        <w:tc>
          <w:tcPr>
            <w:tcW w:w="1082" w:type="dxa"/>
          </w:tcPr>
          <w:p w14:paraId="16DE645E" w14:textId="2E596137" w:rsidR="001A3CAF" w:rsidRDefault="00367BA0" w:rsidP="00D549C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19" w:type="dxa"/>
          </w:tcPr>
          <w:p w14:paraId="6CBD2E8E" w14:textId="35F352B9" w:rsidR="001A3CAF" w:rsidRDefault="00367BA0" w:rsidP="00D549C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768" w:type="dxa"/>
          </w:tcPr>
          <w:p w14:paraId="30AFF792" w14:textId="14B5E9A0" w:rsidR="001A3CAF" w:rsidRDefault="008A081A" w:rsidP="003B2F9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B30FD6" w:rsidRPr="00040251" w14:paraId="6C8A679D" w14:textId="77777777" w:rsidTr="00200572">
        <w:trPr>
          <w:trHeight w:val="302"/>
        </w:trPr>
        <w:tc>
          <w:tcPr>
            <w:tcW w:w="1996" w:type="dxa"/>
          </w:tcPr>
          <w:p w14:paraId="39A21868" w14:textId="6D8F18E2" w:rsidR="00057D39" w:rsidRPr="001A3CAF" w:rsidRDefault="00057D39" w:rsidP="00057D3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4419C6">
              <w:rPr>
                <w:sz w:val="20"/>
                <w:szCs w:val="20"/>
                <w:lang w:eastAsia="zh-CN"/>
              </w:rPr>
              <w:t>requestDataType</w:t>
            </w:r>
          </w:p>
        </w:tc>
        <w:tc>
          <w:tcPr>
            <w:tcW w:w="1611" w:type="dxa"/>
          </w:tcPr>
          <w:p w14:paraId="1A8F2C45" w14:textId="3631378B" w:rsidR="00057D39" w:rsidRDefault="00057D39" w:rsidP="00057D3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978" w:type="dxa"/>
          </w:tcPr>
          <w:p w14:paraId="01A2086B" w14:textId="192C9901" w:rsidR="00057D39" w:rsidRDefault="00057D39" w:rsidP="00057D3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2" w:type="dxa"/>
          </w:tcPr>
          <w:p w14:paraId="4029B0EF" w14:textId="5EF6761B" w:rsidR="00057D39" w:rsidRDefault="00057D39" w:rsidP="00057D3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ref</w:t>
            </w:r>
          </w:p>
        </w:tc>
        <w:tc>
          <w:tcPr>
            <w:tcW w:w="819" w:type="dxa"/>
          </w:tcPr>
          <w:p w14:paraId="1A75A648" w14:textId="301DD33C" w:rsidR="00057D39" w:rsidRDefault="00057D39" w:rsidP="00057D3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768" w:type="dxa"/>
          </w:tcPr>
          <w:p w14:paraId="66B4C177" w14:textId="1014BA10" w:rsidR="00057D39" w:rsidRDefault="00057D39" w:rsidP="00057D3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引用已经定义过的数据类型名</w: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begin"/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instrText xml:space="preserve"> </w:instrText>
            </w:r>
            <w:r w:rsidRPr="00832F40">
              <w:rPr>
                <w:rFonts w:hint="eastAsia"/>
                <w:color w:val="2A8CF1" w:themeColor="accent3" w:themeTint="99"/>
                <w:sz w:val="20"/>
                <w:szCs w:val="20"/>
                <w:lang w:eastAsia="zh-CN"/>
              </w:rPr>
              <w:instrText>REF _Ref153540811 \h</w:instrTex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instrText xml:space="preserve"> </w:instrTex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top_data_type</w: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:</w:t>
            </w:r>
            <w:r>
              <w:rPr>
                <w:sz w:val="20"/>
                <w:szCs w:val="20"/>
                <w:lang w:eastAsia="zh-CN"/>
              </w:rPr>
              <w:t>:</w:t>
            </w:r>
            <w:r w:rsidRPr="00832F40">
              <w:rPr>
                <w:sz w:val="20"/>
                <w:szCs w:val="20"/>
                <w:lang w:eastAsia="zh-CN"/>
              </w:rPr>
              <w:t>dataTypeShortName</w:t>
            </w:r>
          </w:p>
          <w:p w14:paraId="3F6EE805" w14:textId="29D625D5" w:rsidR="00057D39" w:rsidRPr="0001438B" w:rsidRDefault="00057D39" w:rsidP="00057D39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</w:t>
            </w:r>
            <w:r w:rsidR="00CF53C0"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1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：</w:t>
            </w:r>
            <w:r w:rsidR="005E7560" w:rsidRPr="0001438B">
              <w:rPr>
                <w:color w:val="FF5050"/>
                <w:sz w:val="20"/>
                <w:szCs w:val="20"/>
                <w:lang w:eastAsia="zh-CN"/>
              </w:rPr>
              <w:t>method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  <w:p w14:paraId="451B4663" w14:textId="49506121" w:rsidR="00191B95" w:rsidRPr="0001438B" w:rsidRDefault="00191B95" w:rsidP="00057D39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</w:t>
            </w:r>
            <w:r w:rsidR="00CF53C0"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2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：</w:t>
            </w:r>
            <w:r w:rsidR="0098740D">
              <w:rPr>
                <w:rFonts w:hint="eastAsia"/>
                <w:color w:val="FF5050"/>
                <w:sz w:val="20"/>
                <w:szCs w:val="20"/>
                <w:lang w:eastAsia="zh-CN"/>
              </w:rPr>
              <w:t>someip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不支持</w:t>
            </w:r>
            <w:r w:rsidR="00AF2D15" w:rsidRPr="0001438B">
              <w:rPr>
                <w:color w:val="FF5050"/>
                <w:sz w:val="20"/>
                <w:szCs w:val="20"/>
                <w:lang w:eastAsia="zh-CN"/>
              </w:rPr>
              <w:t>”[…]/RawMemory”</w:t>
            </w:r>
          </w:p>
          <w:p w14:paraId="2E78D4D9" w14:textId="2A1F75A4" w:rsidR="00057D39" w:rsidRDefault="00057D39" w:rsidP="00057D3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</w:t>
            </w:r>
            <w:r w:rsidR="00CF53C0"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3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：该属性对程序运行无关，仅用于记录和生成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p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roto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配置以及生成相应代码</w:t>
            </w:r>
          </w:p>
        </w:tc>
      </w:tr>
      <w:tr w:rsidR="00200572" w:rsidRPr="00040251" w14:paraId="2B838D1A" w14:textId="77777777" w:rsidTr="00200572">
        <w:trPr>
          <w:trHeight w:val="302"/>
        </w:trPr>
        <w:tc>
          <w:tcPr>
            <w:tcW w:w="1996" w:type="dxa"/>
          </w:tcPr>
          <w:p w14:paraId="7615895A" w14:textId="6B68B024" w:rsidR="000F6801" w:rsidRPr="004419C6" w:rsidRDefault="000F6801" w:rsidP="000F680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F6801">
              <w:rPr>
                <w:sz w:val="20"/>
                <w:szCs w:val="20"/>
                <w:lang w:eastAsia="zh-CN"/>
              </w:rPr>
              <w:t>replyDataType</w:t>
            </w:r>
          </w:p>
        </w:tc>
        <w:tc>
          <w:tcPr>
            <w:tcW w:w="1611" w:type="dxa"/>
          </w:tcPr>
          <w:p w14:paraId="33434A71" w14:textId="5A83A7EA" w:rsidR="000F6801" w:rsidRDefault="000F6801" w:rsidP="000F680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978" w:type="dxa"/>
          </w:tcPr>
          <w:p w14:paraId="378B978F" w14:textId="77841A46" w:rsidR="000F6801" w:rsidRDefault="000F6801" w:rsidP="000F680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2" w:type="dxa"/>
          </w:tcPr>
          <w:p w14:paraId="01421FDF" w14:textId="317C7EBD" w:rsidR="000F6801" w:rsidRDefault="000F6801" w:rsidP="000F680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ref</w:t>
            </w:r>
          </w:p>
        </w:tc>
        <w:tc>
          <w:tcPr>
            <w:tcW w:w="819" w:type="dxa"/>
          </w:tcPr>
          <w:p w14:paraId="60CD5619" w14:textId="5BC685A5" w:rsidR="000F6801" w:rsidRDefault="000F6801" w:rsidP="000F680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768" w:type="dxa"/>
          </w:tcPr>
          <w:p w14:paraId="769F3B1C" w14:textId="06329E8E" w:rsidR="000F6801" w:rsidRDefault="000F6801" w:rsidP="000F680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引用已经定义过的数据类型名</w: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begin"/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instrText xml:space="preserve"> </w:instrText>
            </w:r>
            <w:r w:rsidRPr="00832F40">
              <w:rPr>
                <w:rFonts w:hint="eastAsia"/>
                <w:color w:val="2A8CF1" w:themeColor="accent3" w:themeTint="99"/>
                <w:sz w:val="20"/>
                <w:szCs w:val="20"/>
                <w:lang w:eastAsia="zh-CN"/>
              </w:rPr>
              <w:instrText>REF _Ref153540811 \h</w:instrTex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instrText xml:space="preserve"> </w:instrTex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top_data_type</w: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:</w:t>
            </w:r>
            <w:r>
              <w:rPr>
                <w:sz w:val="20"/>
                <w:szCs w:val="20"/>
                <w:lang w:eastAsia="zh-CN"/>
              </w:rPr>
              <w:t>:</w:t>
            </w:r>
            <w:r w:rsidRPr="00832F40">
              <w:rPr>
                <w:sz w:val="20"/>
                <w:szCs w:val="20"/>
                <w:lang w:eastAsia="zh-CN"/>
              </w:rPr>
              <w:t>dataTypeShortName</w:t>
            </w:r>
          </w:p>
          <w:p w14:paraId="55AB9B3B" w14:textId="77777777" w:rsidR="000F6801" w:rsidRPr="0001438B" w:rsidRDefault="000F6801" w:rsidP="000F6801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1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：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method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  <w:p w14:paraId="336EFC3A" w14:textId="23CEC41A" w:rsidR="000F6801" w:rsidRPr="0001438B" w:rsidRDefault="000F6801" w:rsidP="000F6801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2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：</w:t>
            </w:r>
            <w:r w:rsidR="005F76EE">
              <w:rPr>
                <w:rFonts w:hint="eastAsia"/>
                <w:color w:val="FF5050"/>
                <w:sz w:val="20"/>
                <w:szCs w:val="20"/>
                <w:lang w:eastAsia="zh-CN"/>
              </w:rPr>
              <w:t>someip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不支持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”[…]/RawMemory”</w:t>
            </w:r>
          </w:p>
          <w:p w14:paraId="406CDDBE" w14:textId="43CF1616" w:rsidR="000F6801" w:rsidRDefault="000F6801" w:rsidP="000F680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3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：该属性对程序运行无关，仅用于记录和生成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p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roto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配置以及生成相应代码</w:t>
            </w:r>
          </w:p>
        </w:tc>
      </w:tr>
      <w:tr w:rsidR="00200572" w:rsidRPr="00040251" w14:paraId="2E02F38E" w14:textId="77777777" w:rsidTr="00200572">
        <w:trPr>
          <w:trHeight w:val="302"/>
        </w:trPr>
        <w:tc>
          <w:tcPr>
            <w:tcW w:w="1996" w:type="dxa"/>
          </w:tcPr>
          <w:p w14:paraId="37A925B4" w14:textId="77777777" w:rsidR="00B30FD6" w:rsidRDefault="001A6077" w:rsidP="00217BA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A6077">
              <w:rPr>
                <w:sz w:val="20"/>
                <w:szCs w:val="20"/>
                <w:lang w:eastAsia="zh-CN"/>
              </w:rPr>
              <w:t>topReqestArgument</w:t>
            </w:r>
          </w:p>
          <w:p w14:paraId="5B561A47" w14:textId="08BC377B" w:rsidR="00217BA8" w:rsidRPr="000F6801" w:rsidRDefault="001A6077" w:rsidP="00217BA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A6077">
              <w:rPr>
                <w:sz w:val="20"/>
                <w:szCs w:val="20"/>
                <w:lang w:eastAsia="zh-CN"/>
              </w:rPr>
              <w:t>Config</w:t>
            </w:r>
          </w:p>
        </w:tc>
        <w:tc>
          <w:tcPr>
            <w:tcW w:w="1611" w:type="dxa"/>
          </w:tcPr>
          <w:p w14:paraId="113B0B35" w14:textId="56F90043" w:rsidR="00217BA8" w:rsidRDefault="00217BA8" w:rsidP="00217BA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EC5B0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_Ref153540811 \h</w:instrText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t>top_data_type</w:t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978" w:type="dxa"/>
          </w:tcPr>
          <w:p w14:paraId="2129BBEF" w14:textId="298BDBA4" w:rsidR="00217BA8" w:rsidRDefault="00217BA8" w:rsidP="00217BA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2" w:type="dxa"/>
          </w:tcPr>
          <w:p w14:paraId="591B84D5" w14:textId="7575D91F" w:rsidR="00217BA8" w:rsidRDefault="00217BA8" w:rsidP="00217BA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19" w:type="dxa"/>
          </w:tcPr>
          <w:p w14:paraId="0FC3C463" w14:textId="45178375" w:rsidR="00217BA8" w:rsidRDefault="00217BA8" w:rsidP="00217BA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3768" w:type="dxa"/>
          </w:tcPr>
          <w:p w14:paraId="4D7B120F" w14:textId="5EF95D8A" w:rsidR="00217BA8" w:rsidRDefault="00217BA8" w:rsidP="00217BA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数据类型的详细结构描述，类似</w:t>
            </w:r>
            <w:r>
              <w:rPr>
                <w:rFonts w:hint="eastAsia"/>
                <w:sz w:val="20"/>
                <w:szCs w:val="20"/>
                <w:lang w:eastAsia="zh-CN"/>
              </w:rPr>
              <w:t>C</w:t>
            </w:r>
            <w:r>
              <w:rPr>
                <w:sz w:val="20"/>
                <w:szCs w:val="20"/>
                <w:lang w:eastAsia="zh-CN"/>
              </w:rPr>
              <w:t>++</w:t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strruct</w:t>
            </w:r>
          </w:p>
          <w:p w14:paraId="05709A27" w14:textId="32F65772" w:rsidR="00217BA8" w:rsidRPr="0001438B" w:rsidRDefault="00217BA8" w:rsidP="00217BA8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</w:t>
            </w:r>
            <w:r w:rsidR="00297E5D"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1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：</w:t>
            </w:r>
            <w:r w:rsidR="00297E5D" w:rsidRPr="0001438B">
              <w:rPr>
                <w:color w:val="FF5050"/>
                <w:sz w:val="20"/>
                <w:szCs w:val="20"/>
                <w:lang w:eastAsia="zh-CN"/>
              </w:rPr>
              <w:t>method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  <w:p w14:paraId="6451B7BF" w14:textId="2F857E44" w:rsidR="00217BA8" w:rsidRDefault="00217BA8" w:rsidP="00217BA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</w:t>
            </w:r>
            <w:r w:rsidR="00297E5D"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2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：该属性对程序运行无关，仅用于记录和生成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p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roto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配置以及生成相应代码</w:t>
            </w:r>
          </w:p>
        </w:tc>
      </w:tr>
      <w:tr w:rsidR="00200572" w:rsidRPr="00040251" w14:paraId="13B60229" w14:textId="77777777" w:rsidTr="00200572">
        <w:trPr>
          <w:trHeight w:val="302"/>
        </w:trPr>
        <w:tc>
          <w:tcPr>
            <w:tcW w:w="1996" w:type="dxa"/>
          </w:tcPr>
          <w:p w14:paraId="0E15DE9B" w14:textId="77777777" w:rsidR="00B30FD6" w:rsidRDefault="00D031FF" w:rsidP="00217BA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031FF">
              <w:rPr>
                <w:sz w:val="20"/>
                <w:szCs w:val="20"/>
                <w:lang w:eastAsia="zh-CN"/>
              </w:rPr>
              <w:t>topReplyArgument</w:t>
            </w:r>
          </w:p>
          <w:p w14:paraId="12AA6192" w14:textId="6F1830D2" w:rsidR="00217BA8" w:rsidRPr="00D11EAC" w:rsidRDefault="00D031FF" w:rsidP="00217BA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031FF">
              <w:rPr>
                <w:sz w:val="20"/>
                <w:szCs w:val="20"/>
                <w:lang w:eastAsia="zh-CN"/>
              </w:rPr>
              <w:t>Config</w:t>
            </w:r>
          </w:p>
        </w:tc>
        <w:tc>
          <w:tcPr>
            <w:tcW w:w="1611" w:type="dxa"/>
          </w:tcPr>
          <w:p w14:paraId="2D6DEAFE" w14:textId="59483A18" w:rsidR="00217BA8" w:rsidRPr="00EC5B04" w:rsidRDefault="00217BA8" w:rsidP="00217BA8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EC5B0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_Ref153540811 \h</w:instrText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t>top_data_type</w:t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978" w:type="dxa"/>
          </w:tcPr>
          <w:p w14:paraId="6CDCDAA7" w14:textId="42E999C3" w:rsidR="00217BA8" w:rsidRDefault="00217BA8" w:rsidP="00217BA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2" w:type="dxa"/>
          </w:tcPr>
          <w:p w14:paraId="6FBD2456" w14:textId="16BCAF06" w:rsidR="00217BA8" w:rsidRDefault="00217BA8" w:rsidP="00217BA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19" w:type="dxa"/>
          </w:tcPr>
          <w:p w14:paraId="4627F832" w14:textId="5F934335" w:rsidR="00217BA8" w:rsidRDefault="00217BA8" w:rsidP="00217BA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3768" w:type="dxa"/>
          </w:tcPr>
          <w:p w14:paraId="4A7D25DF" w14:textId="1F865A91" w:rsidR="00217BA8" w:rsidRDefault="00217BA8" w:rsidP="00217BA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数据类型的详细结构描述，类似</w:t>
            </w:r>
            <w:r>
              <w:rPr>
                <w:rFonts w:hint="eastAsia"/>
                <w:sz w:val="20"/>
                <w:szCs w:val="20"/>
                <w:lang w:eastAsia="zh-CN"/>
              </w:rPr>
              <w:t>C</w:t>
            </w:r>
            <w:r>
              <w:rPr>
                <w:sz w:val="20"/>
                <w:szCs w:val="20"/>
                <w:lang w:eastAsia="zh-CN"/>
              </w:rPr>
              <w:t>++</w:t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strruct</w:t>
            </w:r>
          </w:p>
          <w:p w14:paraId="3E22A7EA" w14:textId="0313B9BB" w:rsidR="00217BA8" w:rsidRPr="0001438B" w:rsidRDefault="00217BA8" w:rsidP="00217BA8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</w:t>
            </w:r>
            <w:r w:rsidR="00297E5D"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1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：</w:t>
            </w:r>
            <w:r w:rsidR="00297E5D" w:rsidRPr="0001438B">
              <w:rPr>
                <w:color w:val="FF5050"/>
                <w:sz w:val="20"/>
                <w:szCs w:val="20"/>
                <w:lang w:eastAsia="zh-CN"/>
              </w:rPr>
              <w:t>method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  <w:p w14:paraId="066960DF" w14:textId="3C3CE867" w:rsidR="00217BA8" w:rsidRDefault="00217BA8" w:rsidP="00217BA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lastRenderedPageBreak/>
              <w:t>注</w:t>
            </w:r>
            <w:r w:rsidR="00297E5D"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2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：该属性对程序运行无关，仅用于记录和生成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p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roto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配置以及生成相应代码</w:t>
            </w:r>
          </w:p>
        </w:tc>
      </w:tr>
    </w:tbl>
    <w:p w14:paraId="1D9CB80C" w14:textId="56022247" w:rsidR="00057D39" w:rsidRDefault="00057D39" w:rsidP="00302D6B">
      <w:pPr>
        <w:rPr>
          <w:lang w:eastAsia="zh-CN"/>
        </w:rPr>
      </w:pPr>
    </w:p>
    <w:p w14:paraId="3A3D2005" w14:textId="68ABCBE4" w:rsidR="007B36A5" w:rsidRDefault="00057D39" w:rsidP="00302D6B">
      <w:pPr>
        <w:rPr>
          <w:lang w:eastAsia="zh-CN"/>
        </w:rPr>
      </w:pPr>
      <w:r>
        <w:rPr>
          <w:lang w:eastAsia="zh-CN"/>
        </w:rPr>
        <w:br w:type="page"/>
      </w:r>
    </w:p>
    <w:p w14:paraId="469156A8" w14:textId="2DA0FD1E" w:rsidR="007B36A5" w:rsidRDefault="007B36A5" w:rsidP="007B36A5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60" w:name="_Ref153531135"/>
      <w:bookmarkStart w:id="61" w:name="_Toc153802455"/>
      <w:r w:rsidRPr="00E30DA3">
        <w:rPr>
          <w:noProof/>
          <w:lang w:val="en-GB"/>
        </w:rPr>
        <w:lastRenderedPageBreak/>
        <w:t>someip_</w:t>
      </w:r>
      <w:r>
        <w:rPr>
          <w:noProof/>
          <w:lang w:val="en-GB"/>
        </w:rPr>
        <w:t>instance</w:t>
      </w:r>
      <w:bookmarkEnd w:id="60"/>
      <w:bookmarkEnd w:id="6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6"/>
        <w:gridCol w:w="2724"/>
        <w:gridCol w:w="1317"/>
        <w:gridCol w:w="965"/>
        <w:gridCol w:w="819"/>
        <w:gridCol w:w="2375"/>
      </w:tblGrid>
      <w:tr w:rsidR="007B36A5" w:rsidRPr="00040251" w14:paraId="4A4ED59D" w14:textId="77777777" w:rsidTr="009077D3">
        <w:trPr>
          <w:trHeight w:val="302"/>
        </w:trPr>
        <w:tc>
          <w:tcPr>
            <w:tcW w:w="1575" w:type="dxa"/>
          </w:tcPr>
          <w:p w14:paraId="50B63AD4" w14:textId="77777777" w:rsidR="007B36A5" w:rsidRPr="0008125F" w:rsidRDefault="007B36A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79" w:type="dxa"/>
            <w:gridSpan w:val="5"/>
          </w:tcPr>
          <w:p w14:paraId="79FBC203" w14:textId="22CBECF0" w:rsidR="007B36A5" w:rsidRPr="00040251" w:rsidRDefault="007B36A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someip_instance</w:t>
            </w:r>
          </w:p>
        </w:tc>
      </w:tr>
      <w:tr w:rsidR="007B36A5" w:rsidRPr="00040251" w14:paraId="67FEDFE1" w14:textId="77777777" w:rsidTr="009077D3">
        <w:trPr>
          <w:trHeight w:val="302"/>
        </w:trPr>
        <w:tc>
          <w:tcPr>
            <w:tcW w:w="1575" w:type="dxa"/>
          </w:tcPr>
          <w:p w14:paraId="4D65D0DC" w14:textId="77777777" w:rsidR="007B36A5" w:rsidRPr="0008125F" w:rsidRDefault="007B36A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79" w:type="dxa"/>
            <w:gridSpan w:val="5"/>
          </w:tcPr>
          <w:p w14:paraId="560A662E" w14:textId="77777777" w:rsidR="007B36A5" w:rsidRPr="00040251" w:rsidRDefault="007B36A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B44C64" w:rsidRPr="0008125F" w14:paraId="72892805" w14:textId="77777777" w:rsidTr="009077D3">
        <w:trPr>
          <w:trHeight w:val="302"/>
        </w:trPr>
        <w:tc>
          <w:tcPr>
            <w:tcW w:w="1575" w:type="dxa"/>
          </w:tcPr>
          <w:p w14:paraId="37DFAD87" w14:textId="77777777" w:rsidR="007B36A5" w:rsidRPr="0008125F" w:rsidRDefault="007B36A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2528" w:type="dxa"/>
          </w:tcPr>
          <w:p w14:paraId="1B10F860" w14:textId="77777777" w:rsidR="007B36A5" w:rsidRPr="0008125F" w:rsidRDefault="007B36A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560" w:type="dxa"/>
          </w:tcPr>
          <w:p w14:paraId="751536AA" w14:textId="77777777" w:rsidR="007B36A5" w:rsidRPr="0008125F" w:rsidRDefault="007B36A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59" w:type="dxa"/>
          </w:tcPr>
          <w:p w14:paraId="49DF1603" w14:textId="77777777" w:rsidR="007B36A5" w:rsidRPr="0008125F" w:rsidRDefault="007B36A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892" w:type="dxa"/>
          </w:tcPr>
          <w:p w14:paraId="0E5C4D7B" w14:textId="77777777" w:rsidR="007B36A5" w:rsidRPr="0008125F" w:rsidRDefault="007B36A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640" w:type="dxa"/>
          </w:tcPr>
          <w:p w14:paraId="061519BD" w14:textId="77777777" w:rsidR="007B36A5" w:rsidRPr="0008125F" w:rsidRDefault="007B36A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B44C64" w:rsidRPr="00040251" w14:paraId="78D4E54B" w14:textId="77777777" w:rsidTr="009077D3">
        <w:trPr>
          <w:trHeight w:val="302"/>
        </w:trPr>
        <w:tc>
          <w:tcPr>
            <w:tcW w:w="1575" w:type="dxa"/>
          </w:tcPr>
          <w:p w14:paraId="12D14925" w14:textId="56ABB37D" w:rsidR="007B36A5" w:rsidRPr="00040251" w:rsidRDefault="00607C42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07C42">
              <w:rPr>
                <w:sz w:val="20"/>
                <w:szCs w:val="20"/>
                <w:lang w:eastAsia="zh-CN"/>
              </w:rPr>
              <w:t>shortName</w:t>
            </w:r>
          </w:p>
        </w:tc>
        <w:tc>
          <w:tcPr>
            <w:tcW w:w="2528" w:type="dxa"/>
          </w:tcPr>
          <w:p w14:paraId="01EFD7B4" w14:textId="6EF11B70" w:rsidR="007B36A5" w:rsidRPr="00040251" w:rsidRDefault="00607C42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560" w:type="dxa"/>
          </w:tcPr>
          <w:p w14:paraId="6932BDE6" w14:textId="32B67A12" w:rsidR="007B36A5" w:rsidRPr="00040251" w:rsidRDefault="00607C42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59" w:type="dxa"/>
          </w:tcPr>
          <w:p w14:paraId="5AAC1286" w14:textId="0240872F" w:rsidR="007B36A5" w:rsidRPr="00040251" w:rsidRDefault="00607C42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92" w:type="dxa"/>
          </w:tcPr>
          <w:p w14:paraId="164F73BA" w14:textId="008ED5B1" w:rsidR="007B36A5" w:rsidRPr="00040251" w:rsidRDefault="00607C42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640" w:type="dxa"/>
          </w:tcPr>
          <w:p w14:paraId="73D4A8DA" w14:textId="14A93F08" w:rsidR="00BC7BB6" w:rsidRDefault="00E6585C" w:rsidP="00BC7BB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服务实例名，</w:t>
            </w:r>
            <w:r>
              <w:rPr>
                <w:rFonts w:hint="eastAsia"/>
                <w:sz w:val="20"/>
                <w:szCs w:val="20"/>
                <w:lang w:eastAsia="zh-CN"/>
              </w:rPr>
              <w:t>shortname</w:t>
            </w:r>
            <w:r w:rsidR="00115D2A">
              <w:rPr>
                <w:rFonts w:hint="eastAsia"/>
                <w:sz w:val="20"/>
                <w:szCs w:val="20"/>
                <w:lang w:eastAsia="zh-CN"/>
              </w:rPr>
              <w:t>，全局唯一；</w:t>
            </w:r>
          </w:p>
          <w:p w14:paraId="01176045" w14:textId="7DE02DCC" w:rsidR="001911F8" w:rsidRPr="002560F1" w:rsidRDefault="00BC7BB6" w:rsidP="00BC7BB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2560F1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Pr="002560F1">
              <w:rPr>
                <w:color w:val="FF5050"/>
                <w:sz w:val="20"/>
                <w:szCs w:val="20"/>
                <w:lang w:eastAsia="zh-CN"/>
              </w:rPr>
              <w:t>instance</w:t>
            </w:r>
            <w:r w:rsidRPr="002560F1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</w:tc>
      </w:tr>
      <w:tr w:rsidR="00B44C64" w:rsidRPr="00040251" w14:paraId="75C9B0D2" w14:textId="77777777" w:rsidTr="009077D3">
        <w:trPr>
          <w:trHeight w:val="302"/>
        </w:trPr>
        <w:tc>
          <w:tcPr>
            <w:tcW w:w="1575" w:type="dxa"/>
          </w:tcPr>
          <w:p w14:paraId="1A6D7139" w14:textId="12C280BC" w:rsidR="00607C42" w:rsidRPr="00F7493F" w:rsidRDefault="00607C42" w:rsidP="00607C4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47C43">
              <w:rPr>
                <w:sz w:val="20"/>
                <w:szCs w:val="20"/>
                <w:lang w:eastAsia="zh-CN"/>
              </w:rPr>
              <w:t>instance</w:t>
            </w:r>
          </w:p>
        </w:tc>
        <w:tc>
          <w:tcPr>
            <w:tcW w:w="2528" w:type="dxa"/>
          </w:tcPr>
          <w:p w14:paraId="739D6A33" w14:textId="4AD1738E" w:rsidR="00607C42" w:rsidRDefault="00607C42" w:rsidP="00607C4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560" w:type="dxa"/>
          </w:tcPr>
          <w:p w14:paraId="79002634" w14:textId="604ADE75" w:rsidR="00607C42" w:rsidRDefault="00607C42" w:rsidP="00607C4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059" w:type="dxa"/>
          </w:tcPr>
          <w:p w14:paraId="15C68683" w14:textId="33452079" w:rsidR="00607C42" w:rsidRDefault="00607C42" w:rsidP="00607C4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92" w:type="dxa"/>
          </w:tcPr>
          <w:p w14:paraId="7C231F89" w14:textId="7DFB7FFF" w:rsidR="00607C42" w:rsidRDefault="00607C42" w:rsidP="00607C4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640" w:type="dxa"/>
          </w:tcPr>
          <w:p w14:paraId="346A42C3" w14:textId="13519344" w:rsidR="00607C42" w:rsidRDefault="00E6585C" w:rsidP="00036DE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服务</w:t>
            </w:r>
            <w:r w:rsidR="00607C42">
              <w:rPr>
                <w:rFonts w:hint="eastAsia"/>
                <w:sz w:val="20"/>
                <w:szCs w:val="20"/>
                <w:lang w:eastAsia="zh-CN"/>
              </w:rPr>
              <w:t>实例</w:t>
            </w:r>
            <w:r w:rsidR="00607C42">
              <w:rPr>
                <w:rFonts w:hint="eastAsia"/>
                <w:sz w:val="20"/>
                <w:szCs w:val="20"/>
                <w:lang w:eastAsia="zh-CN"/>
              </w:rPr>
              <w:t>id</w:t>
            </w:r>
            <w:r w:rsidR="00607C42">
              <w:rPr>
                <w:sz w:val="20"/>
                <w:szCs w:val="20"/>
                <w:lang w:eastAsia="zh-CN"/>
              </w:rPr>
              <w:t xml:space="preserve"> </w:t>
            </w:r>
            <w:r w:rsidR="00036DE6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="002859F0">
              <w:rPr>
                <w:rFonts w:hint="eastAsia"/>
                <w:sz w:val="20"/>
                <w:szCs w:val="20"/>
                <w:lang w:eastAsia="zh-CN"/>
              </w:rPr>
              <w:t>在</w:t>
            </w:r>
          </w:p>
          <w:p w14:paraId="5D293250" w14:textId="77777777" w:rsidR="00375E6D" w:rsidRDefault="00607C42" w:rsidP="00375E6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>1, 65534)</w:t>
            </w:r>
          </w:p>
          <w:p w14:paraId="6B9006AF" w14:textId="107BFF42" w:rsidR="00607C42" w:rsidRDefault="00375E6D" w:rsidP="00375E6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>
              <w:rPr>
                <w:color w:val="FF5050"/>
                <w:sz w:val="20"/>
                <w:szCs w:val="20"/>
                <w:lang w:eastAsia="zh-CN"/>
              </w:rPr>
              <w:t>instance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  <w:p w14:paraId="6A7DC3B4" w14:textId="0F5D4B3B" w:rsidR="00607C42" w:rsidRDefault="00607C42" w:rsidP="00607C4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89773B">
              <w:rPr>
                <w:rFonts w:hint="eastAsia"/>
                <w:color w:val="FF5050"/>
                <w:sz w:val="20"/>
                <w:szCs w:val="20"/>
                <w:lang w:eastAsia="zh-CN"/>
              </w:rPr>
              <w:t>注：值是数值字符串</w:t>
            </w:r>
          </w:p>
        </w:tc>
      </w:tr>
      <w:tr w:rsidR="00BE5FF4" w:rsidRPr="00040251" w14:paraId="266C48C8" w14:textId="77777777" w:rsidTr="009077D3">
        <w:trPr>
          <w:trHeight w:val="302"/>
        </w:trPr>
        <w:tc>
          <w:tcPr>
            <w:tcW w:w="1575" w:type="dxa"/>
          </w:tcPr>
          <w:p w14:paraId="054FB745" w14:textId="73536681" w:rsidR="00BE5FF4" w:rsidRPr="00B54E1B" w:rsidRDefault="00BE5FF4" w:rsidP="0044161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BE5FF4">
              <w:rPr>
                <w:sz w:val="20"/>
                <w:szCs w:val="20"/>
                <w:lang w:eastAsia="zh-CN"/>
              </w:rPr>
              <w:t>network</w:t>
            </w:r>
          </w:p>
        </w:tc>
        <w:tc>
          <w:tcPr>
            <w:tcW w:w="2528" w:type="dxa"/>
          </w:tcPr>
          <w:p w14:paraId="5E368A30" w14:textId="4E0BE220" w:rsidR="00BE5FF4" w:rsidRDefault="00BE5FF4" w:rsidP="0044161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560" w:type="dxa"/>
          </w:tcPr>
          <w:p w14:paraId="6D602F26" w14:textId="38EEB7BF" w:rsidR="00BE5FF4" w:rsidRDefault="00BE5FF4" w:rsidP="0044161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59" w:type="dxa"/>
          </w:tcPr>
          <w:p w14:paraId="1DFDAB3C" w14:textId="51F0D8D8" w:rsidR="00BE5FF4" w:rsidRDefault="00BE5FF4" w:rsidP="0044161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92" w:type="dxa"/>
          </w:tcPr>
          <w:p w14:paraId="279EDBF7" w14:textId="59BC2129" w:rsidR="00BE5FF4" w:rsidRDefault="00BE5FF4" w:rsidP="0044161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2640" w:type="dxa"/>
          </w:tcPr>
          <w:p w14:paraId="407228C1" w14:textId="77777777" w:rsidR="00707179" w:rsidRDefault="004104F3" w:rsidP="0070717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网络，</w:t>
            </w:r>
            <w:r>
              <w:rPr>
                <w:rFonts w:hint="eastAsia"/>
                <w:sz w:val="20"/>
                <w:szCs w:val="20"/>
                <w:lang w:eastAsia="zh-CN"/>
              </w:rPr>
              <w:t>I</w:t>
            </w:r>
            <w:r>
              <w:rPr>
                <w:sz w:val="20"/>
                <w:szCs w:val="20"/>
                <w:lang w:eastAsia="zh-CN"/>
              </w:rPr>
              <w:t>P</w:t>
            </w:r>
            <w:r>
              <w:rPr>
                <w:rFonts w:hint="eastAsia"/>
                <w:sz w:val="20"/>
                <w:szCs w:val="20"/>
                <w:lang w:eastAsia="zh-CN"/>
              </w:rPr>
              <w:t>或</w:t>
            </w:r>
            <w:r>
              <w:rPr>
                <w:rFonts w:hint="eastAsia"/>
                <w:sz w:val="20"/>
                <w:szCs w:val="20"/>
                <w:lang w:eastAsia="zh-CN"/>
              </w:rPr>
              <w:t>vlan</w:t>
            </w:r>
            <w:r w:rsidR="00A52650">
              <w:rPr>
                <w:rFonts w:hint="eastAsia"/>
                <w:sz w:val="20"/>
                <w:szCs w:val="20"/>
                <w:lang w:eastAsia="zh-CN"/>
              </w:rPr>
              <w:t>名</w:t>
            </w:r>
          </w:p>
          <w:p w14:paraId="14694AEE" w14:textId="7C2A2F59" w:rsidR="00BE5FF4" w:rsidRDefault="00707179" w:rsidP="00BE5FF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>
              <w:rPr>
                <w:color w:val="FF5050"/>
                <w:sz w:val="20"/>
                <w:szCs w:val="20"/>
                <w:lang w:eastAsia="zh-CN"/>
              </w:rPr>
              <w:t>instance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</w:tc>
      </w:tr>
      <w:tr w:rsidR="0044161D" w:rsidRPr="00040251" w14:paraId="5BF101E1" w14:textId="77777777" w:rsidTr="009077D3">
        <w:trPr>
          <w:trHeight w:val="302"/>
        </w:trPr>
        <w:tc>
          <w:tcPr>
            <w:tcW w:w="1575" w:type="dxa"/>
          </w:tcPr>
          <w:p w14:paraId="1FB2DBFC" w14:textId="0FC4DA87" w:rsidR="0044161D" w:rsidRPr="0090398F" w:rsidRDefault="0044161D" w:rsidP="0044161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B54E1B">
              <w:rPr>
                <w:sz w:val="20"/>
                <w:szCs w:val="20"/>
                <w:lang w:eastAsia="zh-CN"/>
              </w:rPr>
              <w:t>vlan</w:t>
            </w:r>
          </w:p>
        </w:tc>
        <w:tc>
          <w:tcPr>
            <w:tcW w:w="2528" w:type="dxa"/>
          </w:tcPr>
          <w:p w14:paraId="2BAE09C5" w14:textId="0E0016B5" w:rsidR="0044161D" w:rsidRDefault="0044161D" w:rsidP="0044161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560" w:type="dxa"/>
          </w:tcPr>
          <w:p w14:paraId="4EB99F62" w14:textId="3473D0EE" w:rsidR="0044161D" w:rsidRDefault="0044161D" w:rsidP="0044161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59" w:type="dxa"/>
          </w:tcPr>
          <w:p w14:paraId="4224641E" w14:textId="5A23169F" w:rsidR="0044161D" w:rsidRDefault="0044161D" w:rsidP="0044161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92" w:type="dxa"/>
          </w:tcPr>
          <w:p w14:paraId="0921B3DC" w14:textId="0F27BBA4" w:rsidR="0044161D" w:rsidRDefault="0044161D" w:rsidP="0044161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2640" w:type="dxa"/>
          </w:tcPr>
          <w:p w14:paraId="4FC6EF33" w14:textId="77777777" w:rsidR="00BE5FF4" w:rsidRDefault="0044161D" w:rsidP="00BE5FF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vlan</w:t>
            </w:r>
            <w:r>
              <w:rPr>
                <w:rFonts w:hint="eastAsia"/>
                <w:sz w:val="20"/>
                <w:szCs w:val="20"/>
                <w:lang w:eastAsia="zh-CN"/>
              </w:rPr>
              <w:t>名</w:t>
            </w:r>
          </w:p>
          <w:p w14:paraId="6CFDB40B" w14:textId="1DD34BC0" w:rsidR="0044161D" w:rsidRDefault="00BE5FF4" w:rsidP="00BE5FF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>
              <w:rPr>
                <w:color w:val="FF5050"/>
                <w:sz w:val="20"/>
                <w:szCs w:val="20"/>
                <w:lang w:eastAsia="zh-CN"/>
              </w:rPr>
              <w:t>instance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</w:tc>
      </w:tr>
      <w:tr w:rsidR="0044161D" w:rsidRPr="00040251" w14:paraId="0C9F0598" w14:textId="77777777" w:rsidTr="009077D3">
        <w:trPr>
          <w:trHeight w:val="302"/>
        </w:trPr>
        <w:tc>
          <w:tcPr>
            <w:tcW w:w="1575" w:type="dxa"/>
          </w:tcPr>
          <w:p w14:paraId="7F92A611" w14:textId="3E6D7F64" w:rsidR="0044161D" w:rsidRPr="0090398F" w:rsidRDefault="0044161D" w:rsidP="0044161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90398F">
              <w:rPr>
                <w:sz w:val="20"/>
                <w:szCs w:val="20"/>
                <w:lang w:eastAsia="zh-CN"/>
              </w:rPr>
              <w:t>unicast</w:t>
            </w:r>
          </w:p>
        </w:tc>
        <w:tc>
          <w:tcPr>
            <w:tcW w:w="2528" w:type="dxa"/>
          </w:tcPr>
          <w:p w14:paraId="37F9DCB4" w14:textId="09BCF102" w:rsidR="0044161D" w:rsidRDefault="0044161D" w:rsidP="0044161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560" w:type="dxa"/>
          </w:tcPr>
          <w:p w14:paraId="0794A90E" w14:textId="30767D65" w:rsidR="0044161D" w:rsidRDefault="0044161D" w:rsidP="0044161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59" w:type="dxa"/>
          </w:tcPr>
          <w:p w14:paraId="6D263262" w14:textId="4CB550DA" w:rsidR="0044161D" w:rsidRDefault="0044161D" w:rsidP="0044161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92" w:type="dxa"/>
          </w:tcPr>
          <w:p w14:paraId="6D67D18F" w14:textId="62EB87C5" w:rsidR="0044161D" w:rsidRDefault="0044161D" w:rsidP="0044161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2640" w:type="dxa"/>
          </w:tcPr>
          <w:p w14:paraId="42DF53CF" w14:textId="00C482D6" w:rsidR="0044161D" w:rsidRDefault="0044161D" w:rsidP="0044161D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unicast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ip</w:t>
            </w:r>
            <w:r>
              <w:rPr>
                <w:rFonts w:hint="eastAsia"/>
                <w:sz w:val="20"/>
                <w:szCs w:val="20"/>
                <w:lang w:eastAsia="zh-CN"/>
              </w:rPr>
              <w:t>地址</w:t>
            </w:r>
          </w:p>
        </w:tc>
      </w:tr>
      <w:tr w:rsidR="00941678" w:rsidRPr="00040251" w14:paraId="31310440" w14:textId="77777777" w:rsidTr="009077D3">
        <w:trPr>
          <w:trHeight w:val="302"/>
        </w:trPr>
        <w:tc>
          <w:tcPr>
            <w:tcW w:w="1575" w:type="dxa"/>
          </w:tcPr>
          <w:p w14:paraId="4D963891" w14:textId="3110DF09" w:rsidR="00941678" w:rsidRPr="0090398F" w:rsidRDefault="00941678" w:rsidP="0094167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44161D">
              <w:rPr>
                <w:sz w:val="20"/>
                <w:szCs w:val="20"/>
                <w:lang w:eastAsia="zh-CN"/>
              </w:rPr>
              <w:t>unreliable</w:t>
            </w:r>
          </w:p>
        </w:tc>
        <w:tc>
          <w:tcPr>
            <w:tcW w:w="2528" w:type="dxa"/>
          </w:tcPr>
          <w:p w14:paraId="1704E3AD" w14:textId="6F4934E8" w:rsidR="00941678" w:rsidRDefault="00941678" w:rsidP="0094167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560" w:type="dxa"/>
          </w:tcPr>
          <w:p w14:paraId="319F24E3" w14:textId="667FA3E9" w:rsidR="00941678" w:rsidRDefault="00941678" w:rsidP="0094167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59" w:type="dxa"/>
          </w:tcPr>
          <w:p w14:paraId="4156E56B" w14:textId="49C016C2" w:rsidR="00941678" w:rsidRDefault="00941678" w:rsidP="0094167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92" w:type="dxa"/>
          </w:tcPr>
          <w:p w14:paraId="3DAC0241" w14:textId="6935E6A4" w:rsidR="00941678" w:rsidRDefault="00941678" w:rsidP="0094167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2640" w:type="dxa"/>
          </w:tcPr>
          <w:p w14:paraId="53DE1D6F" w14:textId="77777777" w:rsidR="00941678" w:rsidRDefault="00941678" w:rsidP="0094167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>1, 65535]</w:t>
            </w:r>
          </w:p>
          <w:p w14:paraId="0ADF3CED" w14:textId="0B1C0ED5" w:rsidR="00941678" w:rsidRDefault="00941678" w:rsidP="0094167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89773B">
              <w:rPr>
                <w:rFonts w:hint="eastAsia"/>
                <w:color w:val="FF5050"/>
                <w:sz w:val="20"/>
                <w:szCs w:val="20"/>
                <w:lang w:eastAsia="zh-CN"/>
              </w:rPr>
              <w:t>注：值是数值字符串</w:t>
            </w:r>
          </w:p>
        </w:tc>
      </w:tr>
      <w:tr w:rsidR="00941678" w:rsidRPr="00040251" w14:paraId="4DDFD9C3" w14:textId="77777777" w:rsidTr="009077D3">
        <w:trPr>
          <w:trHeight w:val="302"/>
        </w:trPr>
        <w:tc>
          <w:tcPr>
            <w:tcW w:w="1575" w:type="dxa"/>
          </w:tcPr>
          <w:p w14:paraId="7B1CE9C5" w14:textId="4E71BD3F" w:rsidR="00941678" w:rsidRPr="0090398F" w:rsidRDefault="00941678" w:rsidP="0094167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A313B">
              <w:rPr>
                <w:sz w:val="20"/>
                <w:szCs w:val="20"/>
                <w:lang w:eastAsia="zh-CN"/>
              </w:rPr>
              <w:t>minorVersion</w:t>
            </w:r>
          </w:p>
        </w:tc>
        <w:tc>
          <w:tcPr>
            <w:tcW w:w="2528" w:type="dxa"/>
          </w:tcPr>
          <w:p w14:paraId="1F41200E" w14:textId="7C75F8BE" w:rsidR="00941678" w:rsidRDefault="00941678" w:rsidP="0094167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560" w:type="dxa"/>
          </w:tcPr>
          <w:p w14:paraId="20778BBC" w14:textId="54D48F94" w:rsidR="00941678" w:rsidRDefault="00941678" w:rsidP="0094167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059" w:type="dxa"/>
          </w:tcPr>
          <w:p w14:paraId="25386C30" w14:textId="7994F2A9" w:rsidR="00941678" w:rsidRDefault="00941678" w:rsidP="0094167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92" w:type="dxa"/>
          </w:tcPr>
          <w:p w14:paraId="009B2C75" w14:textId="622E2BB0" w:rsidR="00941678" w:rsidRDefault="00941678" w:rsidP="0094167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640" w:type="dxa"/>
          </w:tcPr>
          <w:p w14:paraId="204EE72A" w14:textId="646EE814" w:rsidR="00941678" w:rsidRDefault="00941678" w:rsidP="0094167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次版本号</w:t>
            </w:r>
            <w:r w:rsidR="00411FFD">
              <w:rPr>
                <w:rFonts w:hint="eastAsia"/>
                <w:sz w:val="20"/>
                <w:szCs w:val="20"/>
                <w:lang w:eastAsia="zh-CN"/>
              </w:rPr>
              <w:t>，</w:t>
            </w:r>
          </w:p>
          <w:p w14:paraId="0E070323" w14:textId="54D750EC" w:rsidR="00941678" w:rsidRDefault="00941678" w:rsidP="0094167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 xml:space="preserve">0, </w:t>
            </w:r>
            <w:r w:rsidR="00A05AEA" w:rsidRPr="00A05AEA">
              <w:rPr>
                <w:sz w:val="20"/>
                <w:szCs w:val="20"/>
                <w:lang w:eastAsia="zh-CN"/>
              </w:rPr>
              <w:t>4294967295</w:t>
            </w:r>
            <w:r>
              <w:rPr>
                <w:sz w:val="20"/>
                <w:szCs w:val="20"/>
                <w:lang w:eastAsia="zh-CN"/>
              </w:rPr>
              <w:t>)</w:t>
            </w:r>
          </w:p>
          <w:p w14:paraId="5C052EC3" w14:textId="3E101721" w:rsidR="00941678" w:rsidRDefault="00941678" w:rsidP="0094167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89773B">
              <w:rPr>
                <w:rFonts w:hint="eastAsia"/>
                <w:color w:val="FF5050"/>
                <w:sz w:val="20"/>
                <w:szCs w:val="20"/>
                <w:lang w:eastAsia="zh-CN"/>
              </w:rPr>
              <w:t>注：值是数值字符串</w:t>
            </w:r>
          </w:p>
        </w:tc>
      </w:tr>
      <w:tr w:rsidR="00E86096" w:rsidRPr="00040251" w14:paraId="5FC106E3" w14:textId="77777777" w:rsidTr="009077D3">
        <w:trPr>
          <w:trHeight w:val="302"/>
        </w:trPr>
        <w:tc>
          <w:tcPr>
            <w:tcW w:w="1575" w:type="dxa"/>
          </w:tcPr>
          <w:p w14:paraId="07F3F5EC" w14:textId="22E54AAA" w:rsidR="00E86096" w:rsidRPr="005A313B" w:rsidRDefault="00E86096" w:rsidP="0094167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86096">
              <w:rPr>
                <w:sz w:val="20"/>
                <w:szCs w:val="20"/>
                <w:lang w:eastAsia="zh-CN"/>
              </w:rPr>
              <w:t>events</w:t>
            </w:r>
          </w:p>
        </w:tc>
        <w:tc>
          <w:tcPr>
            <w:tcW w:w="2528" w:type="dxa"/>
          </w:tcPr>
          <w:p w14:paraId="352E24B8" w14:textId="17AC8B1B" w:rsidR="00E86096" w:rsidRPr="009A0F9E" w:rsidRDefault="00B44C64" w:rsidP="00941678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9A0F9E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9A0F9E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9A0F9E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_Ref153548869 \h</w:instrText>
            </w:r>
            <w:r w:rsidRPr="009A0F9E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9A0F9E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9A0F9E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9A0F9E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9A0F9E">
              <w:rPr>
                <w:noProof/>
                <w:color w:val="2A8CF1" w:themeColor="accent3" w:themeTint="99"/>
                <w:szCs w:val="32"/>
                <w:lang w:eastAsia="en-US"/>
              </w:rPr>
              <w:t>someip_instance_event</w:t>
            </w:r>
            <w:r w:rsidRPr="009A0F9E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560" w:type="dxa"/>
          </w:tcPr>
          <w:p w14:paraId="46437358" w14:textId="625784AE" w:rsidR="00E86096" w:rsidRDefault="00B44C64" w:rsidP="0094167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59" w:type="dxa"/>
          </w:tcPr>
          <w:p w14:paraId="24ACE245" w14:textId="5AB289B3" w:rsidR="00E86096" w:rsidRDefault="00B44C64" w:rsidP="0094167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892" w:type="dxa"/>
          </w:tcPr>
          <w:p w14:paraId="177128BE" w14:textId="471E1404" w:rsidR="00E86096" w:rsidRDefault="00B44C64" w:rsidP="0094167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0..*</w:t>
            </w:r>
          </w:p>
        </w:tc>
        <w:tc>
          <w:tcPr>
            <w:tcW w:w="2640" w:type="dxa"/>
          </w:tcPr>
          <w:p w14:paraId="6B34B2EC" w14:textId="644F9EFA" w:rsidR="00E86096" w:rsidRDefault="008C415E" w:rsidP="0094167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9077D3" w:rsidRPr="00040251" w14:paraId="06B5396E" w14:textId="77777777" w:rsidTr="009077D3">
        <w:trPr>
          <w:trHeight w:val="302"/>
        </w:trPr>
        <w:tc>
          <w:tcPr>
            <w:tcW w:w="1575" w:type="dxa"/>
          </w:tcPr>
          <w:p w14:paraId="36BF423B" w14:textId="06D57073" w:rsidR="009077D3" w:rsidRPr="00E86096" w:rsidRDefault="009077D3" w:rsidP="009077D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9077D3">
              <w:rPr>
                <w:sz w:val="20"/>
                <w:szCs w:val="20"/>
                <w:lang w:eastAsia="zh-CN"/>
              </w:rPr>
              <w:t>fields</w:t>
            </w:r>
          </w:p>
        </w:tc>
        <w:tc>
          <w:tcPr>
            <w:tcW w:w="2528" w:type="dxa"/>
          </w:tcPr>
          <w:p w14:paraId="625C8F8C" w14:textId="536EF329" w:rsidR="009077D3" w:rsidRPr="009A0F9E" w:rsidRDefault="009C2F25" w:rsidP="009077D3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_Ref153549072 \h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9C2F25">
              <w:rPr>
                <w:noProof/>
                <w:color w:val="2A8CF1" w:themeColor="accent3" w:themeTint="99"/>
                <w:szCs w:val="32"/>
                <w:lang w:eastAsia="en-US"/>
              </w:rPr>
              <w:t>someip_instance_field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560" w:type="dxa"/>
          </w:tcPr>
          <w:p w14:paraId="13FBDDF5" w14:textId="76E33B76" w:rsidR="009077D3" w:rsidRDefault="009077D3" w:rsidP="009077D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59" w:type="dxa"/>
          </w:tcPr>
          <w:p w14:paraId="407EA94A" w14:textId="066D1768" w:rsidR="009077D3" w:rsidRDefault="009077D3" w:rsidP="009077D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892" w:type="dxa"/>
          </w:tcPr>
          <w:p w14:paraId="563158F1" w14:textId="222795DF" w:rsidR="009077D3" w:rsidRDefault="009077D3" w:rsidP="009077D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0..*</w:t>
            </w:r>
          </w:p>
        </w:tc>
        <w:tc>
          <w:tcPr>
            <w:tcW w:w="2640" w:type="dxa"/>
          </w:tcPr>
          <w:p w14:paraId="3E2E0651" w14:textId="63AD627A" w:rsidR="009077D3" w:rsidRDefault="009077D3" w:rsidP="009077D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9077D3" w:rsidRPr="00040251" w14:paraId="407D6A1F" w14:textId="77777777" w:rsidTr="009077D3">
        <w:trPr>
          <w:trHeight w:val="302"/>
        </w:trPr>
        <w:tc>
          <w:tcPr>
            <w:tcW w:w="1575" w:type="dxa"/>
          </w:tcPr>
          <w:p w14:paraId="3222B8F4" w14:textId="1F5A0F99" w:rsidR="009077D3" w:rsidRPr="00E86096" w:rsidRDefault="009077D3" w:rsidP="009077D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methods</w:t>
            </w:r>
          </w:p>
        </w:tc>
        <w:tc>
          <w:tcPr>
            <w:tcW w:w="2528" w:type="dxa"/>
          </w:tcPr>
          <w:p w14:paraId="791E34FD" w14:textId="62734E80" w:rsidR="009077D3" w:rsidRPr="009A0F9E" w:rsidRDefault="009C2F25" w:rsidP="009077D3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_Ref153549075 \h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9C2F25">
              <w:rPr>
                <w:noProof/>
                <w:color w:val="2A8CF1" w:themeColor="accent3" w:themeTint="99"/>
                <w:szCs w:val="32"/>
                <w:lang w:eastAsia="en-US"/>
              </w:rPr>
              <w:t>someip_instance_</w:t>
            </w:r>
            <w:r w:rsidRPr="009C2F25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method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560" w:type="dxa"/>
          </w:tcPr>
          <w:p w14:paraId="16E3D1A3" w14:textId="33105478" w:rsidR="009077D3" w:rsidRDefault="009077D3" w:rsidP="009077D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59" w:type="dxa"/>
          </w:tcPr>
          <w:p w14:paraId="3CEE1A47" w14:textId="14853E3D" w:rsidR="009077D3" w:rsidRDefault="009077D3" w:rsidP="009077D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892" w:type="dxa"/>
          </w:tcPr>
          <w:p w14:paraId="1572FB40" w14:textId="56B157F1" w:rsidR="009077D3" w:rsidRDefault="009077D3" w:rsidP="009077D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0..*</w:t>
            </w:r>
          </w:p>
        </w:tc>
        <w:tc>
          <w:tcPr>
            <w:tcW w:w="2640" w:type="dxa"/>
          </w:tcPr>
          <w:p w14:paraId="771D777A" w14:textId="6C8791B7" w:rsidR="009077D3" w:rsidRDefault="009077D3" w:rsidP="009077D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0D2459AF" w14:textId="3E02283E" w:rsidR="007B36A5" w:rsidRDefault="007B36A5" w:rsidP="00302D6B">
      <w:pPr>
        <w:rPr>
          <w:lang w:eastAsia="en-US"/>
        </w:rPr>
      </w:pPr>
    </w:p>
    <w:p w14:paraId="46E8AA6B" w14:textId="58A5FDD0" w:rsidR="00044A96" w:rsidRDefault="00044A96" w:rsidP="00302D6B">
      <w:pPr>
        <w:rPr>
          <w:lang w:eastAsia="en-US"/>
        </w:rPr>
      </w:pPr>
      <w:r>
        <w:rPr>
          <w:lang w:eastAsia="en-US"/>
        </w:rPr>
        <w:br w:type="page"/>
      </w:r>
    </w:p>
    <w:p w14:paraId="7E538E6A" w14:textId="516E2F9A" w:rsidR="005E1A36" w:rsidRDefault="005E1A36" w:rsidP="005E1A36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62" w:name="_Ref153548869"/>
      <w:bookmarkStart w:id="63" w:name="_Toc153802456"/>
      <w:r w:rsidRPr="00E30DA3">
        <w:rPr>
          <w:noProof/>
          <w:lang w:val="en-GB"/>
        </w:rPr>
        <w:lastRenderedPageBreak/>
        <w:t>someip_</w:t>
      </w:r>
      <w:r>
        <w:rPr>
          <w:noProof/>
          <w:lang w:val="en-GB"/>
        </w:rPr>
        <w:t>instance_event</w:t>
      </w:r>
      <w:bookmarkEnd w:id="62"/>
      <w:bookmarkEnd w:id="6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07"/>
        <w:gridCol w:w="1287"/>
        <w:gridCol w:w="1176"/>
        <w:gridCol w:w="865"/>
        <w:gridCol w:w="716"/>
        <w:gridCol w:w="3385"/>
      </w:tblGrid>
      <w:tr w:rsidR="00F43BE6" w:rsidRPr="00040251" w14:paraId="73C5A7A0" w14:textId="77777777" w:rsidTr="00C7011F">
        <w:trPr>
          <w:trHeight w:val="302"/>
        </w:trPr>
        <w:tc>
          <w:tcPr>
            <w:tcW w:w="1500" w:type="dxa"/>
          </w:tcPr>
          <w:p w14:paraId="3C64474B" w14:textId="77777777" w:rsidR="00F43BE6" w:rsidRPr="0008125F" w:rsidRDefault="00F43BE6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236" w:type="dxa"/>
            <w:gridSpan w:val="5"/>
          </w:tcPr>
          <w:p w14:paraId="6E0FEB60" w14:textId="25C78C65" w:rsidR="00F43BE6" w:rsidRPr="00040251" w:rsidRDefault="00680BCE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80BCE">
              <w:rPr>
                <w:sz w:val="20"/>
                <w:szCs w:val="20"/>
                <w:lang w:eastAsia="zh-CN"/>
              </w:rPr>
              <w:t>someip_instance_event</w:t>
            </w:r>
          </w:p>
        </w:tc>
      </w:tr>
      <w:tr w:rsidR="00F43BE6" w:rsidRPr="00040251" w14:paraId="4F7AC211" w14:textId="77777777" w:rsidTr="00C7011F">
        <w:trPr>
          <w:trHeight w:val="302"/>
        </w:trPr>
        <w:tc>
          <w:tcPr>
            <w:tcW w:w="1500" w:type="dxa"/>
          </w:tcPr>
          <w:p w14:paraId="00BC98BE" w14:textId="77777777" w:rsidR="00F43BE6" w:rsidRPr="0008125F" w:rsidRDefault="00F43BE6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236" w:type="dxa"/>
            <w:gridSpan w:val="5"/>
          </w:tcPr>
          <w:p w14:paraId="5E3C6EFD" w14:textId="77777777" w:rsidR="00F43BE6" w:rsidRPr="00040251" w:rsidRDefault="00F43BE6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F43BE6" w:rsidRPr="0008125F" w14:paraId="18BD8A89" w14:textId="77777777" w:rsidTr="00C7011F">
        <w:trPr>
          <w:trHeight w:val="302"/>
        </w:trPr>
        <w:tc>
          <w:tcPr>
            <w:tcW w:w="1500" w:type="dxa"/>
          </w:tcPr>
          <w:p w14:paraId="3373E988" w14:textId="77777777" w:rsidR="00F43BE6" w:rsidRPr="0008125F" w:rsidRDefault="00F43BE6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656" w:type="dxa"/>
          </w:tcPr>
          <w:p w14:paraId="00D2DAB4" w14:textId="77777777" w:rsidR="00F43BE6" w:rsidRPr="0008125F" w:rsidRDefault="00F43BE6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685" w:type="dxa"/>
          </w:tcPr>
          <w:p w14:paraId="341CEC21" w14:textId="77777777" w:rsidR="00F43BE6" w:rsidRPr="0008125F" w:rsidRDefault="00F43BE6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91" w:type="dxa"/>
          </w:tcPr>
          <w:p w14:paraId="549B856E" w14:textId="77777777" w:rsidR="00F43BE6" w:rsidRPr="0008125F" w:rsidRDefault="00F43BE6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17" w:type="dxa"/>
          </w:tcPr>
          <w:p w14:paraId="6D5AB153" w14:textId="77777777" w:rsidR="00F43BE6" w:rsidRPr="0008125F" w:rsidRDefault="00F43BE6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87" w:type="dxa"/>
          </w:tcPr>
          <w:p w14:paraId="4B51B5F0" w14:textId="77777777" w:rsidR="00F43BE6" w:rsidRPr="0008125F" w:rsidRDefault="00F43BE6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F43BE6" w:rsidRPr="00040251" w14:paraId="662B92F9" w14:textId="77777777" w:rsidTr="00C7011F">
        <w:trPr>
          <w:trHeight w:val="302"/>
        </w:trPr>
        <w:tc>
          <w:tcPr>
            <w:tcW w:w="1500" w:type="dxa"/>
          </w:tcPr>
          <w:p w14:paraId="3A787526" w14:textId="0F93E4C2" w:rsidR="00F43BE6" w:rsidRPr="00040251" w:rsidRDefault="00F43BE6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1656" w:type="dxa"/>
          </w:tcPr>
          <w:p w14:paraId="3A33024E" w14:textId="5F2D5DE6" w:rsidR="00F43BE6" w:rsidRPr="00040251" w:rsidRDefault="00F43BE6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</w:t>
            </w:r>
            <w:r w:rsidR="009A0F9E">
              <w:rPr>
                <w:sz w:val="20"/>
                <w:szCs w:val="20"/>
                <w:lang w:eastAsia="zh-CN"/>
              </w:rPr>
              <w:t>nt</w:t>
            </w:r>
          </w:p>
        </w:tc>
        <w:tc>
          <w:tcPr>
            <w:tcW w:w="1685" w:type="dxa"/>
          </w:tcPr>
          <w:p w14:paraId="51EC3976" w14:textId="77777777" w:rsidR="00F43BE6" w:rsidRPr="00040251" w:rsidRDefault="00F43BE6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91" w:type="dxa"/>
          </w:tcPr>
          <w:p w14:paraId="6E653683" w14:textId="4306E8D8" w:rsidR="00F43BE6" w:rsidRPr="00040251" w:rsidRDefault="00F43BE6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ref</w:t>
            </w:r>
          </w:p>
        </w:tc>
        <w:tc>
          <w:tcPr>
            <w:tcW w:w="917" w:type="dxa"/>
          </w:tcPr>
          <w:p w14:paraId="3BE926D7" w14:textId="77777777" w:rsidR="00F43BE6" w:rsidRPr="00040251" w:rsidRDefault="00F43BE6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87" w:type="dxa"/>
          </w:tcPr>
          <w:p w14:paraId="31F3846A" w14:textId="64C2C827" w:rsidR="00F43BE6" w:rsidRPr="00040251" w:rsidRDefault="008F203C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引用</w:t>
            </w:r>
            <w:r w:rsidRPr="0087757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87757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87757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_Ref153530645 \h</w:instrText>
            </w:r>
            <w:r w:rsidRPr="0087757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87757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877574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87757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77574">
              <w:rPr>
                <w:noProof/>
                <w:color w:val="2A8CF1" w:themeColor="accent3" w:themeTint="99"/>
                <w:szCs w:val="32"/>
                <w:lang w:eastAsia="en-US"/>
              </w:rPr>
              <w:t>someip_service</w:t>
            </w:r>
            <w:r w:rsidRPr="0087757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:</w:t>
            </w:r>
            <w:r>
              <w:rPr>
                <w:sz w:val="20"/>
                <w:szCs w:val="20"/>
                <w:lang w:eastAsia="zh-CN"/>
              </w:rPr>
              <w:t>:</w:t>
            </w:r>
            <w:r w:rsidR="0084122A" w:rsidRPr="0084122A">
              <w:rPr>
                <w:sz w:val="20"/>
                <w:szCs w:val="20"/>
                <w:lang w:eastAsia="zh-CN"/>
              </w:rPr>
              <w:t>events</w:t>
            </w:r>
            <w:r w:rsidR="0084122A">
              <w:rPr>
                <w:sz w:val="20"/>
                <w:szCs w:val="20"/>
                <w:lang w:eastAsia="zh-CN"/>
              </w:rPr>
              <w:t>::id</w:t>
            </w:r>
          </w:p>
        </w:tc>
      </w:tr>
      <w:tr w:rsidR="00C7011F" w:rsidRPr="00040251" w14:paraId="737EB287" w14:textId="77777777" w:rsidTr="00C7011F">
        <w:trPr>
          <w:trHeight w:val="302"/>
        </w:trPr>
        <w:tc>
          <w:tcPr>
            <w:tcW w:w="1500" w:type="dxa"/>
          </w:tcPr>
          <w:p w14:paraId="6485BE70" w14:textId="63AC9F56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B6183">
              <w:rPr>
                <w:sz w:val="20"/>
                <w:szCs w:val="20"/>
                <w:lang w:eastAsia="zh-CN"/>
              </w:rPr>
              <w:t>maxDataLength</w:t>
            </w:r>
          </w:p>
        </w:tc>
        <w:tc>
          <w:tcPr>
            <w:tcW w:w="1656" w:type="dxa"/>
          </w:tcPr>
          <w:p w14:paraId="79E7AED1" w14:textId="7069967B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</w:t>
            </w:r>
            <w:r>
              <w:rPr>
                <w:rFonts w:hint="eastAsia"/>
                <w:sz w:val="20"/>
                <w:szCs w:val="20"/>
                <w:lang w:eastAsia="zh-CN"/>
              </w:rPr>
              <w:t>nt</w:t>
            </w:r>
          </w:p>
        </w:tc>
        <w:tc>
          <w:tcPr>
            <w:tcW w:w="1685" w:type="dxa"/>
          </w:tcPr>
          <w:p w14:paraId="482A89DA" w14:textId="1DBEF0A2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91" w:type="dxa"/>
          </w:tcPr>
          <w:p w14:paraId="22F748D6" w14:textId="41224BBF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17" w:type="dxa"/>
          </w:tcPr>
          <w:p w14:paraId="03B20F04" w14:textId="5BC0B082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87" w:type="dxa"/>
          </w:tcPr>
          <w:p w14:paraId="60F6B4B0" w14:textId="0A404811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用户定义</w:t>
            </w:r>
          </w:p>
        </w:tc>
      </w:tr>
      <w:tr w:rsidR="00C7011F" w:rsidRPr="00040251" w14:paraId="725C79A8" w14:textId="77777777" w:rsidTr="00C7011F">
        <w:trPr>
          <w:trHeight w:val="302"/>
        </w:trPr>
        <w:tc>
          <w:tcPr>
            <w:tcW w:w="1500" w:type="dxa"/>
          </w:tcPr>
          <w:p w14:paraId="70BF859D" w14:textId="60B42454" w:rsidR="00C7011F" w:rsidRPr="00CB6183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B6183">
              <w:rPr>
                <w:sz w:val="20"/>
                <w:szCs w:val="20"/>
                <w:lang w:eastAsia="zh-CN"/>
              </w:rPr>
              <w:t>minDataLength</w:t>
            </w:r>
          </w:p>
        </w:tc>
        <w:tc>
          <w:tcPr>
            <w:tcW w:w="1656" w:type="dxa"/>
          </w:tcPr>
          <w:p w14:paraId="7E75C43A" w14:textId="79E2A5EB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</w:t>
            </w:r>
            <w:r>
              <w:rPr>
                <w:rFonts w:hint="eastAsia"/>
                <w:sz w:val="20"/>
                <w:szCs w:val="20"/>
                <w:lang w:eastAsia="zh-CN"/>
              </w:rPr>
              <w:t>nt</w:t>
            </w:r>
          </w:p>
        </w:tc>
        <w:tc>
          <w:tcPr>
            <w:tcW w:w="1685" w:type="dxa"/>
          </w:tcPr>
          <w:p w14:paraId="06F5F05E" w14:textId="07042ECC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91" w:type="dxa"/>
          </w:tcPr>
          <w:p w14:paraId="2412ED0A" w14:textId="4683F67D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17" w:type="dxa"/>
          </w:tcPr>
          <w:p w14:paraId="051C5687" w14:textId="4F9403F5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87" w:type="dxa"/>
          </w:tcPr>
          <w:p w14:paraId="2B302DDE" w14:textId="7C68B314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用户定义</w:t>
            </w:r>
          </w:p>
        </w:tc>
      </w:tr>
      <w:tr w:rsidR="00C7011F" w:rsidRPr="00040251" w14:paraId="4FFB0CC9" w14:textId="77777777" w:rsidTr="00C7011F">
        <w:trPr>
          <w:trHeight w:val="302"/>
        </w:trPr>
        <w:tc>
          <w:tcPr>
            <w:tcW w:w="1500" w:type="dxa"/>
          </w:tcPr>
          <w:p w14:paraId="47C7567B" w14:textId="6D2650CF" w:rsidR="00C7011F" w:rsidRPr="00CB6183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B6183">
              <w:rPr>
                <w:sz w:val="20"/>
                <w:szCs w:val="20"/>
                <w:lang w:eastAsia="zh-CN"/>
              </w:rPr>
              <w:t>e2eProfileConfiguration</w:t>
            </w:r>
          </w:p>
        </w:tc>
        <w:tc>
          <w:tcPr>
            <w:tcW w:w="1656" w:type="dxa"/>
          </w:tcPr>
          <w:p w14:paraId="454D8925" w14:textId="71F71493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</w:t>
            </w:r>
            <w:r>
              <w:rPr>
                <w:rFonts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1685" w:type="dxa"/>
          </w:tcPr>
          <w:p w14:paraId="4A932FD3" w14:textId="2EDD4384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91" w:type="dxa"/>
          </w:tcPr>
          <w:p w14:paraId="0B9E9443" w14:textId="7973D905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</w:t>
            </w:r>
            <w:r>
              <w:rPr>
                <w:rFonts w:hint="eastAsia"/>
                <w:sz w:val="20"/>
                <w:szCs w:val="20"/>
                <w:lang w:eastAsia="zh-CN"/>
              </w:rPr>
              <w:t>ef</w:t>
            </w:r>
          </w:p>
        </w:tc>
        <w:tc>
          <w:tcPr>
            <w:tcW w:w="917" w:type="dxa"/>
          </w:tcPr>
          <w:p w14:paraId="5DAA8350" w14:textId="6C598C40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87" w:type="dxa"/>
          </w:tcPr>
          <w:p w14:paraId="426661C5" w14:textId="77777777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引用</w:t>
            </w:r>
          </w:p>
          <w:p w14:paraId="717C7E02" w14:textId="6CC19968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7011F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begin"/>
            </w:r>
            <w:r w:rsidRPr="00C7011F">
              <w:rPr>
                <w:color w:val="2A8CF1" w:themeColor="accent3" w:themeTint="99"/>
                <w:sz w:val="20"/>
                <w:szCs w:val="20"/>
                <w:lang w:eastAsia="zh-CN"/>
              </w:rPr>
              <w:instrText xml:space="preserve"> </w:instrText>
            </w:r>
            <w:r w:rsidRPr="00C7011F">
              <w:rPr>
                <w:rFonts w:hint="eastAsia"/>
                <w:color w:val="2A8CF1" w:themeColor="accent3" w:themeTint="99"/>
                <w:sz w:val="20"/>
                <w:szCs w:val="20"/>
                <w:lang w:eastAsia="zh-CN"/>
              </w:rPr>
              <w:instrText>REF _Ref153983117 \h</w:instrText>
            </w:r>
            <w:r w:rsidRPr="00C7011F">
              <w:rPr>
                <w:color w:val="2A8CF1" w:themeColor="accent3" w:themeTint="99"/>
                <w:sz w:val="20"/>
                <w:szCs w:val="20"/>
                <w:lang w:eastAsia="zh-CN"/>
              </w:rPr>
              <w:instrText xml:space="preserve"> </w:instrText>
            </w:r>
            <w:r w:rsidRPr="00C7011F">
              <w:rPr>
                <w:color w:val="2A8CF1" w:themeColor="accent3" w:themeTint="99"/>
                <w:sz w:val="20"/>
                <w:szCs w:val="20"/>
                <w:lang w:eastAsia="zh-CN"/>
              </w:rPr>
            </w:r>
            <w:r w:rsidRPr="00C7011F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separate"/>
            </w:r>
            <w:r w:rsidRPr="00C7011F">
              <w:rPr>
                <w:color w:val="2A8CF1" w:themeColor="accent3" w:themeTint="99"/>
                <w:sz w:val="20"/>
                <w:szCs w:val="20"/>
                <w:lang w:eastAsia="zh-CN"/>
              </w:rPr>
              <w:t>e2eProfileConfig</w:t>
            </w:r>
            <w:r w:rsidRPr="00C7011F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end"/>
            </w:r>
            <w:r>
              <w:rPr>
                <w:color w:val="2A8CF1" w:themeColor="accent3" w:themeTint="99"/>
                <w:sz w:val="20"/>
                <w:szCs w:val="20"/>
                <w:lang w:eastAsia="zh-CN"/>
              </w:rPr>
              <w:t>s</w:t>
            </w:r>
            <w:r w:rsidRPr="00C7011F">
              <w:rPr>
                <w:sz w:val="20"/>
                <w:szCs w:val="20"/>
                <w:lang w:eastAsia="zh-CN"/>
              </w:rPr>
              <w:t>::</w:t>
            </w:r>
            <w:r>
              <w:rPr>
                <w:sz w:val="20"/>
                <w:szCs w:val="20"/>
                <w:lang w:eastAsia="zh-CN"/>
              </w:rPr>
              <w:t>e2eProfileConfig</w:t>
            </w:r>
          </w:p>
        </w:tc>
      </w:tr>
    </w:tbl>
    <w:p w14:paraId="0B250A9A" w14:textId="3F23DC24" w:rsidR="00E86096" w:rsidRDefault="00E86096" w:rsidP="00E86096">
      <w:pPr>
        <w:rPr>
          <w:lang w:eastAsia="en-US"/>
        </w:rPr>
      </w:pPr>
    </w:p>
    <w:p w14:paraId="546AA422" w14:textId="736F6906" w:rsidR="005E1715" w:rsidRDefault="00906CBE" w:rsidP="005E1715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64" w:name="_Ref153549072"/>
      <w:bookmarkStart w:id="65" w:name="_Toc153802457"/>
      <w:r w:rsidRPr="00906CBE">
        <w:rPr>
          <w:noProof/>
          <w:lang w:val="en-GB"/>
        </w:rPr>
        <w:t>someip_instance_field</w:t>
      </w:r>
      <w:bookmarkEnd w:id="64"/>
      <w:bookmarkEnd w:id="6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07"/>
        <w:gridCol w:w="1288"/>
        <w:gridCol w:w="1175"/>
        <w:gridCol w:w="865"/>
        <w:gridCol w:w="716"/>
        <w:gridCol w:w="3385"/>
      </w:tblGrid>
      <w:tr w:rsidR="005E1715" w:rsidRPr="00040251" w14:paraId="3849AFF8" w14:textId="77777777" w:rsidTr="00C7011F">
        <w:trPr>
          <w:trHeight w:val="302"/>
        </w:trPr>
        <w:tc>
          <w:tcPr>
            <w:tcW w:w="1502" w:type="dxa"/>
          </w:tcPr>
          <w:p w14:paraId="1A277F99" w14:textId="77777777" w:rsidR="005E1715" w:rsidRPr="0008125F" w:rsidRDefault="005E171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234" w:type="dxa"/>
            <w:gridSpan w:val="5"/>
          </w:tcPr>
          <w:p w14:paraId="7856E2DA" w14:textId="3464BDD1" w:rsidR="005E1715" w:rsidRPr="00040251" w:rsidRDefault="005E171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80BCE">
              <w:rPr>
                <w:sz w:val="20"/>
                <w:szCs w:val="20"/>
                <w:lang w:eastAsia="zh-CN"/>
              </w:rPr>
              <w:t>someip_instance_</w:t>
            </w:r>
            <w:r w:rsidR="00B15045">
              <w:rPr>
                <w:rFonts w:hint="eastAsia"/>
                <w:sz w:val="20"/>
                <w:szCs w:val="20"/>
                <w:lang w:eastAsia="zh-CN"/>
              </w:rPr>
              <w:t>field</w:t>
            </w:r>
          </w:p>
        </w:tc>
      </w:tr>
      <w:tr w:rsidR="005E1715" w:rsidRPr="00040251" w14:paraId="4BEC967E" w14:textId="77777777" w:rsidTr="00C7011F">
        <w:trPr>
          <w:trHeight w:val="302"/>
        </w:trPr>
        <w:tc>
          <w:tcPr>
            <w:tcW w:w="1502" w:type="dxa"/>
          </w:tcPr>
          <w:p w14:paraId="7DF090C9" w14:textId="77777777" w:rsidR="005E1715" w:rsidRPr="0008125F" w:rsidRDefault="005E171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234" w:type="dxa"/>
            <w:gridSpan w:val="5"/>
          </w:tcPr>
          <w:p w14:paraId="10EF6B1B" w14:textId="77777777" w:rsidR="005E1715" w:rsidRPr="00040251" w:rsidRDefault="005E171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5E1715" w:rsidRPr="0008125F" w14:paraId="70537064" w14:textId="77777777" w:rsidTr="00C7011F">
        <w:trPr>
          <w:trHeight w:val="302"/>
        </w:trPr>
        <w:tc>
          <w:tcPr>
            <w:tcW w:w="1502" w:type="dxa"/>
          </w:tcPr>
          <w:p w14:paraId="4E5635A4" w14:textId="77777777" w:rsidR="005E1715" w:rsidRPr="0008125F" w:rsidRDefault="005E171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659" w:type="dxa"/>
          </w:tcPr>
          <w:p w14:paraId="5C54B48F" w14:textId="77777777" w:rsidR="005E1715" w:rsidRPr="0008125F" w:rsidRDefault="005E171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688" w:type="dxa"/>
          </w:tcPr>
          <w:p w14:paraId="389FC5F0" w14:textId="77777777" w:rsidR="005E1715" w:rsidRPr="0008125F" w:rsidRDefault="005E171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93" w:type="dxa"/>
          </w:tcPr>
          <w:p w14:paraId="647968EB" w14:textId="77777777" w:rsidR="005E1715" w:rsidRPr="0008125F" w:rsidRDefault="005E171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18" w:type="dxa"/>
          </w:tcPr>
          <w:p w14:paraId="20BAEC52" w14:textId="77777777" w:rsidR="005E1715" w:rsidRPr="0008125F" w:rsidRDefault="005E171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6" w:type="dxa"/>
          </w:tcPr>
          <w:p w14:paraId="3E08BD50" w14:textId="77777777" w:rsidR="005E1715" w:rsidRPr="0008125F" w:rsidRDefault="005E171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877574" w:rsidRPr="00040251" w14:paraId="65140495" w14:textId="77777777" w:rsidTr="00C7011F">
        <w:trPr>
          <w:trHeight w:val="302"/>
        </w:trPr>
        <w:tc>
          <w:tcPr>
            <w:tcW w:w="1502" w:type="dxa"/>
          </w:tcPr>
          <w:p w14:paraId="4C0B8D5C" w14:textId="77777777" w:rsidR="00877574" w:rsidRPr="00040251" w:rsidRDefault="00877574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1659" w:type="dxa"/>
          </w:tcPr>
          <w:p w14:paraId="723AE4F3" w14:textId="77777777" w:rsidR="00877574" w:rsidRPr="00040251" w:rsidRDefault="00877574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688" w:type="dxa"/>
          </w:tcPr>
          <w:p w14:paraId="586E3902" w14:textId="77777777" w:rsidR="00877574" w:rsidRPr="00040251" w:rsidRDefault="00877574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93" w:type="dxa"/>
          </w:tcPr>
          <w:p w14:paraId="178DEFF3" w14:textId="77777777" w:rsidR="00877574" w:rsidRPr="00040251" w:rsidRDefault="00877574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ref</w:t>
            </w:r>
          </w:p>
        </w:tc>
        <w:tc>
          <w:tcPr>
            <w:tcW w:w="918" w:type="dxa"/>
          </w:tcPr>
          <w:p w14:paraId="3B3AF82C" w14:textId="5E1F2AB5" w:rsidR="00877574" w:rsidRPr="00040251" w:rsidRDefault="00877574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6" w:type="dxa"/>
          </w:tcPr>
          <w:p w14:paraId="604F80FB" w14:textId="5A2E85C8" w:rsidR="00877574" w:rsidRPr="00040251" w:rsidRDefault="00877574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引用</w:t>
            </w:r>
            <w:r w:rsidRPr="0087757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87757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87757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_Ref153530645 \h</w:instrText>
            </w:r>
            <w:r w:rsidRPr="0087757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877574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87757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77574">
              <w:rPr>
                <w:noProof/>
                <w:color w:val="2A8CF1" w:themeColor="accent3" w:themeTint="99"/>
                <w:szCs w:val="32"/>
                <w:lang w:eastAsia="en-US"/>
              </w:rPr>
              <w:t>someip_service</w:t>
            </w:r>
            <w:r w:rsidRPr="0087757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:</w:t>
            </w:r>
            <w:r>
              <w:rPr>
                <w:sz w:val="20"/>
                <w:szCs w:val="20"/>
                <w:lang w:eastAsia="zh-CN"/>
              </w:rPr>
              <w:t>:</w:t>
            </w:r>
            <w:r w:rsidR="00D24124">
              <w:rPr>
                <w:rFonts w:hint="eastAsia"/>
                <w:sz w:val="20"/>
                <w:szCs w:val="20"/>
                <w:lang w:eastAsia="zh-CN"/>
              </w:rPr>
              <w:t>field</w:t>
            </w:r>
            <w:r w:rsidR="00604511">
              <w:rPr>
                <w:sz w:val="20"/>
                <w:szCs w:val="20"/>
                <w:lang w:eastAsia="zh-CN"/>
              </w:rPr>
              <w:t>s</w:t>
            </w:r>
            <w:r>
              <w:rPr>
                <w:sz w:val="20"/>
                <w:szCs w:val="20"/>
                <w:lang w:eastAsia="zh-CN"/>
              </w:rPr>
              <w:t>::id</w:t>
            </w:r>
          </w:p>
        </w:tc>
      </w:tr>
      <w:tr w:rsidR="00C7011F" w:rsidRPr="00040251" w14:paraId="21901F59" w14:textId="77777777" w:rsidTr="00C7011F">
        <w:trPr>
          <w:trHeight w:val="302"/>
        </w:trPr>
        <w:tc>
          <w:tcPr>
            <w:tcW w:w="1502" w:type="dxa"/>
          </w:tcPr>
          <w:p w14:paraId="02378FCE" w14:textId="1B6629CF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B6183">
              <w:rPr>
                <w:sz w:val="20"/>
                <w:szCs w:val="20"/>
                <w:lang w:eastAsia="zh-CN"/>
              </w:rPr>
              <w:t>maxDataLength</w:t>
            </w:r>
          </w:p>
        </w:tc>
        <w:tc>
          <w:tcPr>
            <w:tcW w:w="1659" w:type="dxa"/>
          </w:tcPr>
          <w:p w14:paraId="2894914D" w14:textId="395E9CC7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</w:t>
            </w:r>
            <w:r>
              <w:rPr>
                <w:rFonts w:hint="eastAsia"/>
                <w:sz w:val="20"/>
                <w:szCs w:val="20"/>
                <w:lang w:eastAsia="zh-CN"/>
              </w:rPr>
              <w:t>nt</w:t>
            </w:r>
          </w:p>
        </w:tc>
        <w:tc>
          <w:tcPr>
            <w:tcW w:w="1688" w:type="dxa"/>
          </w:tcPr>
          <w:p w14:paraId="66970B0B" w14:textId="7DB14911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93" w:type="dxa"/>
          </w:tcPr>
          <w:p w14:paraId="4B8F8E32" w14:textId="154D1C05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18" w:type="dxa"/>
          </w:tcPr>
          <w:p w14:paraId="5D4EEEE7" w14:textId="4A38B59F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6" w:type="dxa"/>
          </w:tcPr>
          <w:p w14:paraId="382FEC7C" w14:textId="7C9C6B60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用户定义</w:t>
            </w:r>
          </w:p>
        </w:tc>
      </w:tr>
      <w:tr w:rsidR="00C7011F" w:rsidRPr="00040251" w14:paraId="48FD8B75" w14:textId="77777777" w:rsidTr="00C7011F">
        <w:trPr>
          <w:trHeight w:val="302"/>
        </w:trPr>
        <w:tc>
          <w:tcPr>
            <w:tcW w:w="1502" w:type="dxa"/>
          </w:tcPr>
          <w:p w14:paraId="7CAAFD40" w14:textId="41DBE8C3" w:rsidR="00C7011F" w:rsidRPr="00CB6183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B6183">
              <w:rPr>
                <w:sz w:val="20"/>
                <w:szCs w:val="20"/>
                <w:lang w:eastAsia="zh-CN"/>
              </w:rPr>
              <w:t>minDataLength</w:t>
            </w:r>
          </w:p>
        </w:tc>
        <w:tc>
          <w:tcPr>
            <w:tcW w:w="1659" w:type="dxa"/>
          </w:tcPr>
          <w:p w14:paraId="46C26A46" w14:textId="2C7D51D7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</w:t>
            </w:r>
            <w:r>
              <w:rPr>
                <w:rFonts w:hint="eastAsia"/>
                <w:sz w:val="20"/>
                <w:szCs w:val="20"/>
                <w:lang w:eastAsia="zh-CN"/>
              </w:rPr>
              <w:t>nt</w:t>
            </w:r>
          </w:p>
        </w:tc>
        <w:tc>
          <w:tcPr>
            <w:tcW w:w="1688" w:type="dxa"/>
          </w:tcPr>
          <w:p w14:paraId="2B73DA2B" w14:textId="5EB96624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93" w:type="dxa"/>
          </w:tcPr>
          <w:p w14:paraId="16857C30" w14:textId="09906665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18" w:type="dxa"/>
          </w:tcPr>
          <w:p w14:paraId="19FA0BBD" w14:textId="03B4F913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6" w:type="dxa"/>
          </w:tcPr>
          <w:p w14:paraId="28A12462" w14:textId="50C41336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用户定义</w:t>
            </w:r>
          </w:p>
        </w:tc>
      </w:tr>
      <w:tr w:rsidR="00C7011F" w:rsidRPr="00040251" w14:paraId="2DF75382" w14:textId="77777777" w:rsidTr="00C7011F">
        <w:trPr>
          <w:trHeight w:val="302"/>
        </w:trPr>
        <w:tc>
          <w:tcPr>
            <w:tcW w:w="1502" w:type="dxa"/>
          </w:tcPr>
          <w:p w14:paraId="7883FD22" w14:textId="044B75A0" w:rsidR="00C7011F" w:rsidRPr="00CB6183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B6183">
              <w:rPr>
                <w:sz w:val="20"/>
                <w:szCs w:val="20"/>
                <w:lang w:eastAsia="zh-CN"/>
              </w:rPr>
              <w:t>e2eProfileConfiguration</w:t>
            </w:r>
          </w:p>
        </w:tc>
        <w:tc>
          <w:tcPr>
            <w:tcW w:w="1659" w:type="dxa"/>
          </w:tcPr>
          <w:p w14:paraId="7A92FE2E" w14:textId="5DEC34F8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</w:t>
            </w:r>
            <w:r>
              <w:rPr>
                <w:rFonts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1688" w:type="dxa"/>
          </w:tcPr>
          <w:p w14:paraId="742E1C39" w14:textId="49B8F0A0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93" w:type="dxa"/>
          </w:tcPr>
          <w:p w14:paraId="27FDBE1B" w14:textId="56F3FE7E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</w:t>
            </w:r>
            <w:r>
              <w:rPr>
                <w:rFonts w:hint="eastAsia"/>
                <w:sz w:val="20"/>
                <w:szCs w:val="20"/>
                <w:lang w:eastAsia="zh-CN"/>
              </w:rPr>
              <w:t>ef</w:t>
            </w:r>
          </w:p>
        </w:tc>
        <w:tc>
          <w:tcPr>
            <w:tcW w:w="918" w:type="dxa"/>
          </w:tcPr>
          <w:p w14:paraId="4C72CDFA" w14:textId="697715D7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6" w:type="dxa"/>
          </w:tcPr>
          <w:p w14:paraId="188DD2CB" w14:textId="77777777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引用</w:t>
            </w:r>
          </w:p>
          <w:p w14:paraId="6B54C430" w14:textId="13DC68A0" w:rsidR="00C7011F" w:rsidRDefault="00C7011F" w:rsidP="00C7011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7011F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begin"/>
            </w:r>
            <w:r w:rsidRPr="00C7011F">
              <w:rPr>
                <w:color w:val="2A8CF1" w:themeColor="accent3" w:themeTint="99"/>
                <w:sz w:val="20"/>
                <w:szCs w:val="20"/>
                <w:lang w:eastAsia="zh-CN"/>
              </w:rPr>
              <w:instrText xml:space="preserve"> </w:instrText>
            </w:r>
            <w:r w:rsidRPr="00C7011F">
              <w:rPr>
                <w:rFonts w:hint="eastAsia"/>
                <w:color w:val="2A8CF1" w:themeColor="accent3" w:themeTint="99"/>
                <w:sz w:val="20"/>
                <w:szCs w:val="20"/>
                <w:lang w:eastAsia="zh-CN"/>
              </w:rPr>
              <w:instrText>REF _Ref153983117 \h</w:instrText>
            </w:r>
            <w:r w:rsidRPr="00C7011F">
              <w:rPr>
                <w:color w:val="2A8CF1" w:themeColor="accent3" w:themeTint="99"/>
                <w:sz w:val="20"/>
                <w:szCs w:val="20"/>
                <w:lang w:eastAsia="zh-CN"/>
              </w:rPr>
              <w:instrText xml:space="preserve"> </w:instrText>
            </w:r>
            <w:r w:rsidRPr="00C7011F">
              <w:rPr>
                <w:color w:val="2A8CF1" w:themeColor="accent3" w:themeTint="99"/>
                <w:sz w:val="20"/>
                <w:szCs w:val="20"/>
                <w:lang w:eastAsia="zh-CN"/>
              </w:rPr>
            </w:r>
            <w:r w:rsidRPr="00C7011F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separate"/>
            </w:r>
            <w:r w:rsidRPr="00C7011F">
              <w:rPr>
                <w:color w:val="2A8CF1" w:themeColor="accent3" w:themeTint="99"/>
                <w:sz w:val="20"/>
                <w:szCs w:val="20"/>
                <w:lang w:eastAsia="zh-CN"/>
              </w:rPr>
              <w:t>e2eProfileConfig</w:t>
            </w:r>
            <w:r w:rsidRPr="00C7011F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end"/>
            </w:r>
            <w:r>
              <w:rPr>
                <w:color w:val="2A8CF1" w:themeColor="accent3" w:themeTint="99"/>
                <w:sz w:val="20"/>
                <w:szCs w:val="20"/>
                <w:lang w:eastAsia="zh-CN"/>
              </w:rPr>
              <w:t>s</w:t>
            </w:r>
            <w:r w:rsidRPr="00C7011F">
              <w:rPr>
                <w:sz w:val="20"/>
                <w:szCs w:val="20"/>
                <w:lang w:eastAsia="zh-CN"/>
              </w:rPr>
              <w:t>::</w:t>
            </w:r>
            <w:r>
              <w:rPr>
                <w:sz w:val="20"/>
                <w:szCs w:val="20"/>
                <w:lang w:eastAsia="zh-CN"/>
              </w:rPr>
              <w:t>e2eProfileConfig</w:t>
            </w:r>
          </w:p>
        </w:tc>
      </w:tr>
    </w:tbl>
    <w:p w14:paraId="1AA9B7D1" w14:textId="77777777" w:rsidR="003545B6" w:rsidRDefault="003545B6" w:rsidP="003545B6">
      <w:pPr>
        <w:rPr>
          <w:lang w:eastAsia="en-US"/>
        </w:rPr>
      </w:pPr>
    </w:p>
    <w:p w14:paraId="7BFD9B86" w14:textId="0686DFB6" w:rsidR="003545B6" w:rsidRDefault="003545B6" w:rsidP="003545B6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66" w:name="_Ref153549075"/>
      <w:bookmarkStart w:id="67" w:name="_Toc153802458"/>
      <w:r w:rsidRPr="00906CBE">
        <w:rPr>
          <w:noProof/>
          <w:lang w:val="en-GB"/>
        </w:rPr>
        <w:t>someip_instance_</w:t>
      </w:r>
      <w:r w:rsidR="009D3291">
        <w:rPr>
          <w:rFonts w:hint="eastAsia"/>
          <w:noProof/>
          <w:lang w:val="en-GB" w:eastAsia="zh-CN"/>
        </w:rPr>
        <w:t>method</w:t>
      </w:r>
      <w:bookmarkEnd w:id="66"/>
      <w:bookmarkEnd w:id="6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07"/>
        <w:gridCol w:w="1299"/>
        <w:gridCol w:w="1167"/>
        <w:gridCol w:w="865"/>
        <w:gridCol w:w="713"/>
        <w:gridCol w:w="3385"/>
      </w:tblGrid>
      <w:tr w:rsidR="003545B6" w:rsidRPr="00040251" w14:paraId="213F9F04" w14:textId="77777777" w:rsidTr="005E287E">
        <w:trPr>
          <w:trHeight w:val="302"/>
        </w:trPr>
        <w:tc>
          <w:tcPr>
            <w:tcW w:w="1615" w:type="dxa"/>
          </w:tcPr>
          <w:p w14:paraId="4B445246" w14:textId="77777777" w:rsidR="003545B6" w:rsidRPr="0008125F" w:rsidRDefault="003545B6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</w:tcPr>
          <w:p w14:paraId="1715252B" w14:textId="690997E9" w:rsidR="003545B6" w:rsidRPr="00040251" w:rsidRDefault="003545B6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80BCE">
              <w:rPr>
                <w:sz w:val="20"/>
                <w:szCs w:val="20"/>
                <w:lang w:eastAsia="zh-CN"/>
              </w:rPr>
              <w:t>someip_instance_</w:t>
            </w:r>
            <w:r>
              <w:rPr>
                <w:rFonts w:hint="eastAsia"/>
                <w:sz w:val="20"/>
                <w:szCs w:val="20"/>
                <w:lang w:eastAsia="zh-CN"/>
              </w:rPr>
              <w:t>method</w:t>
            </w:r>
          </w:p>
        </w:tc>
      </w:tr>
      <w:tr w:rsidR="003545B6" w:rsidRPr="00040251" w14:paraId="14C2FA38" w14:textId="77777777" w:rsidTr="005E287E">
        <w:trPr>
          <w:trHeight w:val="302"/>
        </w:trPr>
        <w:tc>
          <w:tcPr>
            <w:tcW w:w="1615" w:type="dxa"/>
          </w:tcPr>
          <w:p w14:paraId="20C41F5E" w14:textId="77777777" w:rsidR="003545B6" w:rsidRPr="0008125F" w:rsidRDefault="003545B6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</w:tcPr>
          <w:p w14:paraId="1EF4147E" w14:textId="77777777" w:rsidR="003545B6" w:rsidRPr="00040251" w:rsidRDefault="003545B6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C7011F" w:rsidRPr="0008125F" w14:paraId="11E7F5D3" w14:textId="77777777" w:rsidTr="005E287E">
        <w:trPr>
          <w:trHeight w:val="302"/>
        </w:trPr>
        <w:tc>
          <w:tcPr>
            <w:tcW w:w="1615" w:type="dxa"/>
          </w:tcPr>
          <w:p w14:paraId="17060505" w14:textId="77777777" w:rsidR="003545B6" w:rsidRPr="0008125F" w:rsidRDefault="003545B6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786" w:type="dxa"/>
          </w:tcPr>
          <w:p w14:paraId="5CFB6004" w14:textId="77777777" w:rsidR="003545B6" w:rsidRPr="0008125F" w:rsidRDefault="003545B6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19" w:type="dxa"/>
          </w:tcPr>
          <w:p w14:paraId="329F5312" w14:textId="77777777" w:rsidR="003545B6" w:rsidRPr="0008125F" w:rsidRDefault="003545B6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159" w:type="dxa"/>
          </w:tcPr>
          <w:p w14:paraId="2542964F" w14:textId="77777777" w:rsidR="003545B6" w:rsidRPr="0008125F" w:rsidRDefault="003545B6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70" w:type="dxa"/>
          </w:tcPr>
          <w:p w14:paraId="068D1418" w14:textId="77777777" w:rsidR="003545B6" w:rsidRPr="0008125F" w:rsidRDefault="003545B6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05" w:type="dxa"/>
          </w:tcPr>
          <w:p w14:paraId="6D488374" w14:textId="77777777" w:rsidR="003545B6" w:rsidRPr="0008125F" w:rsidRDefault="003545B6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C7011F" w:rsidRPr="00040251" w14:paraId="640BEA1C" w14:textId="77777777" w:rsidTr="005E287E">
        <w:trPr>
          <w:trHeight w:val="302"/>
        </w:trPr>
        <w:tc>
          <w:tcPr>
            <w:tcW w:w="1615" w:type="dxa"/>
          </w:tcPr>
          <w:p w14:paraId="0ACE5CB9" w14:textId="77777777" w:rsidR="00877574" w:rsidRPr="00040251" w:rsidRDefault="00877574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1786" w:type="dxa"/>
          </w:tcPr>
          <w:p w14:paraId="29C7DA1C" w14:textId="77777777" w:rsidR="00877574" w:rsidRPr="00040251" w:rsidRDefault="00877574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9" w:type="dxa"/>
          </w:tcPr>
          <w:p w14:paraId="730720C9" w14:textId="77777777" w:rsidR="00877574" w:rsidRPr="00040251" w:rsidRDefault="00877574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9" w:type="dxa"/>
          </w:tcPr>
          <w:p w14:paraId="7381BD32" w14:textId="77777777" w:rsidR="00877574" w:rsidRPr="00040251" w:rsidRDefault="00877574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ref</w:t>
            </w:r>
          </w:p>
        </w:tc>
        <w:tc>
          <w:tcPr>
            <w:tcW w:w="970" w:type="dxa"/>
          </w:tcPr>
          <w:p w14:paraId="534422DF" w14:textId="68C1ADDE" w:rsidR="00877574" w:rsidRPr="00040251" w:rsidRDefault="00877574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05" w:type="dxa"/>
          </w:tcPr>
          <w:p w14:paraId="77FA9AA7" w14:textId="45CF3C12" w:rsidR="00877574" w:rsidRPr="00040251" w:rsidRDefault="00877574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引用</w:t>
            </w:r>
            <w:r w:rsidRPr="0087757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87757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87757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_Ref153530645 \h</w:instrText>
            </w:r>
            <w:r w:rsidRPr="0087757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877574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87757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77574">
              <w:rPr>
                <w:noProof/>
                <w:color w:val="2A8CF1" w:themeColor="accent3" w:themeTint="99"/>
                <w:szCs w:val="32"/>
                <w:lang w:eastAsia="en-US"/>
              </w:rPr>
              <w:t>someip_service</w:t>
            </w:r>
            <w:r w:rsidRPr="0087757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:</w:t>
            </w:r>
            <w:r>
              <w:rPr>
                <w:sz w:val="20"/>
                <w:szCs w:val="20"/>
                <w:lang w:eastAsia="zh-CN"/>
              </w:rPr>
              <w:t>:</w:t>
            </w:r>
            <w:r w:rsidR="007D19FF">
              <w:rPr>
                <w:rFonts w:hint="eastAsia"/>
                <w:sz w:val="20"/>
                <w:szCs w:val="20"/>
                <w:lang w:eastAsia="zh-CN"/>
              </w:rPr>
              <w:t>method</w:t>
            </w:r>
            <w:r w:rsidR="00604511">
              <w:rPr>
                <w:sz w:val="20"/>
                <w:szCs w:val="20"/>
                <w:lang w:eastAsia="zh-CN"/>
              </w:rPr>
              <w:t>s</w:t>
            </w:r>
            <w:r>
              <w:rPr>
                <w:sz w:val="20"/>
                <w:szCs w:val="20"/>
                <w:lang w:eastAsia="zh-CN"/>
              </w:rPr>
              <w:t>::id</w:t>
            </w:r>
          </w:p>
        </w:tc>
      </w:tr>
      <w:tr w:rsidR="00C7011F" w:rsidRPr="00040251" w14:paraId="035B6264" w14:textId="77777777" w:rsidTr="005E287E">
        <w:trPr>
          <w:trHeight w:val="302"/>
        </w:trPr>
        <w:tc>
          <w:tcPr>
            <w:tcW w:w="1615" w:type="dxa"/>
          </w:tcPr>
          <w:p w14:paraId="7F2618A4" w14:textId="10D36568" w:rsidR="00CB6183" w:rsidRDefault="00CB6183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B6183">
              <w:rPr>
                <w:sz w:val="20"/>
                <w:szCs w:val="20"/>
                <w:lang w:eastAsia="zh-CN"/>
              </w:rPr>
              <w:t>maxDataLength</w:t>
            </w:r>
          </w:p>
        </w:tc>
        <w:tc>
          <w:tcPr>
            <w:tcW w:w="1786" w:type="dxa"/>
          </w:tcPr>
          <w:p w14:paraId="738C3752" w14:textId="700D0C55" w:rsidR="00CB6183" w:rsidRDefault="00CB6183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</w:t>
            </w:r>
            <w:r>
              <w:rPr>
                <w:rFonts w:hint="eastAsia"/>
                <w:sz w:val="20"/>
                <w:szCs w:val="20"/>
                <w:lang w:eastAsia="zh-CN"/>
              </w:rPr>
              <w:t>nt</w:t>
            </w:r>
          </w:p>
        </w:tc>
        <w:tc>
          <w:tcPr>
            <w:tcW w:w="1819" w:type="dxa"/>
          </w:tcPr>
          <w:p w14:paraId="65334CC8" w14:textId="72331265" w:rsidR="00CB6183" w:rsidRDefault="00CB6183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9" w:type="dxa"/>
          </w:tcPr>
          <w:p w14:paraId="7C158891" w14:textId="168C485C" w:rsidR="00CB6183" w:rsidRDefault="00CB6183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70" w:type="dxa"/>
          </w:tcPr>
          <w:p w14:paraId="612522CD" w14:textId="1EC0BAC7" w:rsidR="00CB6183" w:rsidRDefault="00CB6183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05" w:type="dxa"/>
          </w:tcPr>
          <w:p w14:paraId="68B503B0" w14:textId="4D822C3A" w:rsidR="00CB6183" w:rsidRDefault="00C7011F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用户定义</w:t>
            </w:r>
          </w:p>
        </w:tc>
      </w:tr>
      <w:tr w:rsidR="00C7011F" w:rsidRPr="00040251" w14:paraId="36BB96A1" w14:textId="77777777" w:rsidTr="005E287E">
        <w:trPr>
          <w:trHeight w:val="302"/>
        </w:trPr>
        <w:tc>
          <w:tcPr>
            <w:tcW w:w="1615" w:type="dxa"/>
          </w:tcPr>
          <w:p w14:paraId="77F5C81F" w14:textId="6FC59DEE" w:rsidR="00CB6183" w:rsidRPr="00CB6183" w:rsidRDefault="00CB6183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B6183">
              <w:rPr>
                <w:sz w:val="20"/>
                <w:szCs w:val="20"/>
                <w:lang w:eastAsia="zh-CN"/>
              </w:rPr>
              <w:t>minDataLength</w:t>
            </w:r>
          </w:p>
        </w:tc>
        <w:tc>
          <w:tcPr>
            <w:tcW w:w="1786" w:type="dxa"/>
          </w:tcPr>
          <w:p w14:paraId="2B0B3E2E" w14:textId="24AA4D4D" w:rsidR="00CB6183" w:rsidRDefault="00CB6183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</w:t>
            </w:r>
            <w:r>
              <w:rPr>
                <w:rFonts w:hint="eastAsia"/>
                <w:sz w:val="20"/>
                <w:szCs w:val="20"/>
                <w:lang w:eastAsia="zh-CN"/>
              </w:rPr>
              <w:t>nt</w:t>
            </w:r>
          </w:p>
        </w:tc>
        <w:tc>
          <w:tcPr>
            <w:tcW w:w="1819" w:type="dxa"/>
          </w:tcPr>
          <w:p w14:paraId="695D3A5C" w14:textId="346455B2" w:rsidR="00CB6183" w:rsidRDefault="00CB6183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9" w:type="dxa"/>
          </w:tcPr>
          <w:p w14:paraId="3894B87C" w14:textId="6AD2B6F4" w:rsidR="00CB6183" w:rsidRDefault="00CB6183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70" w:type="dxa"/>
          </w:tcPr>
          <w:p w14:paraId="3C763774" w14:textId="30C1AFBE" w:rsidR="00CB6183" w:rsidRDefault="00CB6183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05" w:type="dxa"/>
          </w:tcPr>
          <w:p w14:paraId="1E3A1EC8" w14:textId="3E064F24" w:rsidR="00CB6183" w:rsidRDefault="00C7011F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用户定义</w:t>
            </w:r>
          </w:p>
        </w:tc>
      </w:tr>
      <w:tr w:rsidR="00C7011F" w:rsidRPr="00040251" w14:paraId="3F43D233" w14:textId="77777777" w:rsidTr="005E287E">
        <w:trPr>
          <w:trHeight w:val="302"/>
        </w:trPr>
        <w:tc>
          <w:tcPr>
            <w:tcW w:w="1615" w:type="dxa"/>
          </w:tcPr>
          <w:p w14:paraId="54182F95" w14:textId="547FBA1A" w:rsidR="00CB6183" w:rsidRPr="00CB6183" w:rsidRDefault="00CB6183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B6183">
              <w:rPr>
                <w:sz w:val="20"/>
                <w:szCs w:val="20"/>
                <w:lang w:eastAsia="zh-CN"/>
              </w:rPr>
              <w:t>e2eProfileConfiguration</w:t>
            </w:r>
          </w:p>
        </w:tc>
        <w:tc>
          <w:tcPr>
            <w:tcW w:w="1786" w:type="dxa"/>
          </w:tcPr>
          <w:p w14:paraId="3EE637AD" w14:textId="4790482C" w:rsidR="00CB6183" w:rsidRDefault="00CB6183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</w:t>
            </w:r>
            <w:r>
              <w:rPr>
                <w:rFonts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1819" w:type="dxa"/>
          </w:tcPr>
          <w:p w14:paraId="20F2CBCE" w14:textId="052D87FF" w:rsidR="00CB6183" w:rsidRDefault="00CB6183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9" w:type="dxa"/>
          </w:tcPr>
          <w:p w14:paraId="1D815D27" w14:textId="6D5C2FA9" w:rsidR="00CB6183" w:rsidRDefault="00CB6183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</w:t>
            </w:r>
            <w:r>
              <w:rPr>
                <w:rFonts w:hint="eastAsia"/>
                <w:sz w:val="20"/>
                <w:szCs w:val="20"/>
                <w:lang w:eastAsia="zh-CN"/>
              </w:rPr>
              <w:t>ef</w:t>
            </w:r>
          </w:p>
        </w:tc>
        <w:tc>
          <w:tcPr>
            <w:tcW w:w="970" w:type="dxa"/>
          </w:tcPr>
          <w:p w14:paraId="06DF674E" w14:textId="049D6B3F" w:rsidR="00CB6183" w:rsidRDefault="00CB6183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05" w:type="dxa"/>
          </w:tcPr>
          <w:p w14:paraId="3472CB8D" w14:textId="77777777" w:rsidR="00CB6183" w:rsidRDefault="00CB6183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引用</w:t>
            </w:r>
          </w:p>
          <w:p w14:paraId="438ACF69" w14:textId="40ED215A" w:rsidR="00CB6183" w:rsidRDefault="00C7011F" w:rsidP="0087757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7011F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begin"/>
            </w:r>
            <w:r w:rsidRPr="00C7011F">
              <w:rPr>
                <w:color w:val="2A8CF1" w:themeColor="accent3" w:themeTint="99"/>
                <w:sz w:val="20"/>
                <w:szCs w:val="20"/>
                <w:lang w:eastAsia="zh-CN"/>
              </w:rPr>
              <w:instrText xml:space="preserve"> </w:instrText>
            </w:r>
            <w:r w:rsidRPr="00C7011F">
              <w:rPr>
                <w:rFonts w:hint="eastAsia"/>
                <w:color w:val="2A8CF1" w:themeColor="accent3" w:themeTint="99"/>
                <w:sz w:val="20"/>
                <w:szCs w:val="20"/>
                <w:lang w:eastAsia="zh-CN"/>
              </w:rPr>
              <w:instrText>REF _Ref153983117 \h</w:instrText>
            </w:r>
            <w:r w:rsidRPr="00C7011F">
              <w:rPr>
                <w:color w:val="2A8CF1" w:themeColor="accent3" w:themeTint="99"/>
                <w:sz w:val="20"/>
                <w:szCs w:val="20"/>
                <w:lang w:eastAsia="zh-CN"/>
              </w:rPr>
              <w:instrText xml:space="preserve"> </w:instrText>
            </w:r>
            <w:r w:rsidRPr="00C7011F">
              <w:rPr>
                <w:color w:val="2A8CF1" w:themeColor="accent3" w:themeTint="99"/>
                <w:sz w:val="20"/>
                <w:szCs w:val="20"/>
                <w:lang w:eastAsia="zh-CN"/>
              </w:rPr>
            </w:r>
            <w:r w:rsidRPr="00C7011F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separate"/>
            </w:r>
            <w:r w:rsidRPr="00C7011F">
              <w:rPr>
                <w:color w:val="2A8CF1" w:themeColor="accent3" w:themeTint="99"/>
                <w:sz w:val="20"/>
                <w:szCs w:val="20"/>
                <w:lang w:eastAsia="zh-CN"/>
              </w:rPr>
              <w:t>e2eProfileConfig</w:t>
            </w:r>
            <w:r w:rsidRPr="00C7011F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end"/>
            </w:r>
            <w:r>
              <w:rPr>
                <w:color w:val="2A8CF1" w:themeColor="accent3" w:themeTint="99"/>
                <w:sz w:val="20"/>
                <w:szCs w:val="20"/>
                <w:lang w:eastAsia="zh-CN"/>
              </w:rPr>
              <w:t>s</w:t>
            </w:r>
            <w:r w:rsidRPr="00C7011F">
              <w:rPr>
                <w:sz w:val="20"/>
                <w:szCs w:val="20"/>
                <w:lang w:eastAsia="zh-CN"/>
              </w:rPr>
              <w:t>::</w:t>
            </w:r>
            <w:r>
              <w:rPr>
                <w:sz w:val="20"/>
                <w:szCs w:val="20"/>
                <w:lang w:eastAsia="zh-CN"/>
              </w:rPr>
              <w:t>e2eProfileConfig</w:t>
            </w:r>
          </w:p>
        </w:tc>
      </w:tr>
    </w:tbl>
    <w:p w14:paraId="4C00BB71" w14:textId="77777777" w:rsidR="005E1715" w:rsidRPr="00E86096" w:rsidRDefault="005E1715" w:rsidP="005E1715">
      <w:pPr>
        <w:rPr>
          <w:lang w:eastAsia="en-US"/>
        </w:rPr>
      </w:pPr>
    </w:p>
    <w:p w14:paraId="5DC11C61" w14:textId="5D7701CA" w:rsidR="005E1715" w:rsidRDefault="005E1715" w:rsidP="00E86096">
      <w:pPr>
        <w:rPr>
          <w:lang w:eastAsia="en-US"/>
        </w:rPr>
      </w:pPr>
    </w:p>
    <w:p w14:paraId="398C898F" w14:textId="77777777" w:rsidR="005E1715" w:rsidRPr="00E86096" w:rsidRDefault="005E1715" w:rsidP="00E86096">
      <w:pPr>
        <w:rPr>
          <w:lang w:eastAsia="en-US"/>
        </w:rPr>
      </w:pPr>
    </w:p>
    <w:p w14:paraId="313834F0" w14:textId="77777777" w:rsidR="005E1A36" w:rsidRDefault="005E1A36" w:rsidP="00302D6B">
      <w:pPr>
        <w:rPr>
          <w:lang w:eastAsia="en-US"/>
        </w:rPr>
      </w:pPr>
    </w:p>
    <w:p w14:paraId="62F89355" w14:textId="35350665" w:rsidR="00184450" w:rsidRDefault="00184450" w:rsidP="00302D6B">
      <w:pPr>
        <w:rPr>
          <w:lang w:eastAsia="en-US"/>
        </w:rPr>
      </w:pPr>
      <w:r>
        <w:rPr>
          <w:lang w:eastAsia="en-US"/>
        </w:rPr>
        <w:br w:type="page"/>
      </w:r>
    </w:p>
    <w:p w14:paraId="45DE6BA1" w14:textId="313A2990" w:rsidR="007547F7" w:rsidRDefault="001822F3" w:rsidP="007547F7">
      <w:pPr>
        <w:pStyle w:val="2"/>
        <w:numPr>
          <w:ilvl w:val="1"/>
          <w:numId w:val="4"/>
        </w:numPr>
        <w:ind w:left="624" w:hanging="624"/>
        <w:rPr>
          <w:noProof/>
          <w:lang w:val="en-GB" w:eastAsia="zh-CN"/>
        </w:rPr>
      </w:pPr>
      <w:bookmarkStart w:id="68" w:name="_Toc153802375"/>
      <w:bookmarkStart w:id="69" w:name="_Toc153802459"/>
      <w:bookmarkStart w:id="70" w:name="_Toc153978266"/>
      <w:r>
        <w:rPr>
          <w:noProof/>
          <w:lang w:val="en-GB" w:eastAsia="zh-CN"/>
        </w:rPr>
        <w:lastRenderedPageBreak/>
        <w:t>dds.json</w:t>
      </w:r>
      <w:bookmarkEnd w:id="68"/>
      <w:bookmarkEnd w:id="69"/>
      <w:bookmarkEnd w:id="7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080"/>
        <w:gridCol w:w="990"/>
        <w:gridCol w:w="2879"/>
      </w:tblGrid>
      <w:tr w:rsidR="009E4C1C" w14:paraId="25A24B7B" w14:textId="77777777" w:rsidTr="005E287E">
        <w:trPr>
          <w:trHeight w:val="302"/>
        </w:trPr>
        <w:tc>
          <w:tcPr>
            <w:tcW w:w="1615" w:type="dxa"/>
            <w:vAlign w:val="center"/>
          </w:tcPr>
          <w:p w14:paraId="497ADF70" w14:textId="77777777" w:rsidR="009E4C1C" w:rsidRPr="0008125F" w:rsidRDefault="009E4C1C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09DAB018" w14:textId="7FF1BEB4" w:rsidR="009E4C1C" w:rsidRPr="00FF5E6A" w:rsidRDefault="009E4C1C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dds.json</w:t>
            </w:r>
          </w:p>
        </w:tc>
      </w:tr>
      <w:tr w:rsidR="009E4C1C" w14:paraId="676561F0" w14:textId="77777777" w:rsidTr="005E287E">
        <w:trPr>
          <w:trHeight w:val="302"/>
        </w:trPr>
        <w:tc>
          <w:tcPr>
            <w:tcW w:w="1615" w:type="dxa"/>
            <w:vAlign w:val="center"/>
          </w:tcPr>
          <w:p w14:paraId="5E368174" w14:textId="77777777" w:rsidR="009E4C1C" w:rsidRPr="0008125F" w:rsidRDefault="009E4C1C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域</w:t>
            </w:r>
          </w:p>
        </w:tc>
        <w:tc>
          <w:tcPr>
            <w:tcW w:w="8639" w:type="dxa"/>
            <w:gridSpan w:val="5"/>
            <w:vAlign w:val="center"/>
          </w:tcPr>
          <w:p w14:paraId="6C111BD3" w14:textId="77777777" w:rsidR="009E4C1C" w:rsidRPr="00FF5E6A" w:rsidRDefault="009E4C1C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F5E6A">
              <w:rPr>
                <w:rFonts w:hint="eastAsia"/>
                <w:sz w:val="20"/>
                <w:szCs w:val="20"/>
                <w:lang w:eastAsia="zh-CN"/>
              </w:rPr>
              <w:t>/</w:t>
            </w:r>
            <w:r>
              <w:rPr>
                <w:sz w:val="20"/>
                <w:szCs w:val="20"/>
                <w:lang w:eastAsia="zh-CN"/>
              </w:rPr>
              <w:t>&lt;key&gt;/</w:t>
            </w:r>
          </w:p>
        </w:tc>
      </w:tr>
      <w:tr w:rsidR="009E4C1C" w14:paraId="5C16A8A3" w14:textId="77777777" w:rsidTr="005E287E">
        <w:trPr>
          <w:trHeight w:val="302"/>
        </w:trPr>
        <w:tc>
          <w:tcPr>
            <w:tcW w:w="1615" w:type="dxa"/>
            <w:vAlign w:val="center"/>
          </w:tcPr>
          <w:p w14:paraId="376B30CB" w14:textId="77777777" w:rsidR="009E4C1C" w:rsidRPr="0008125F" w:rsidRDefault="009E4C1C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263BB836" w14:textId="77777777" w:rsidR="009E4C1C" w:rsidRPr="00FF5E6A" w:rsidRDefault="009E4C1C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9E4C1C" w14:paraId="0148CA0F" w14:textId="77777777" w:rsidTr="005E287E">
        <w:trPr>
          <w:trHeight w:val="302"/>
        </w:trPr>
        <w:tc>
          <w:tcPr>
            <w:tcW w:w="1615" w:type="dxa"/>
            <w:vAlign w:val="center"/>
          </w:tcPr>
          <w:p w14:paraId="6C5057D1" w14:textId="77777777" w:rsidR="009E4C1C" w:rsidRPr="0008125F" w:rsidRDefault="009E4C1C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800" w:type="dxa"/>
            <w:vAlign w:val="center"/>
          </w:tcPr>
          <w:p w14:paraId="6145EEA0" w14:textId="77777777" w:rsidR="009E4C1C" w:rsidRPr="0008125F" w:rsidRDefault="009E4C1C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90" w:type="dxa"/>
            <w:vAlign w:val="center"/>
          </w:tcPr>
          <w:p w14:paraId="52E05A26" w14:textId="77777777" w:rsidR="009E4C1C" w:rsidRPr="0008125F" w:rsidRDefault="009E4C1C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03EF3E79" w14:textId="77777777" w:rsidR="009E4C1C" w:rsidRPr="0008125F" w:rsidRDefault="009E4C1C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0C3C5332" w14:textId="77777777" w:rsidR="009E4C1C" w:rsidRPr="0008125F" w:rsidRDefault="009E4C1C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0150513A" w14:textId="77777777" w:rsidR="009E4C1C" w:rsidRPr="0008125F" w:rsidRDefault="009E4C1C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9E4C1C" w14:paraId="66D7ADBA" w14:textId="77777777" w:rsidTr="005E287E">
        <w:trPr>
          <w:trHeight w:val="302"/>
        </w:trPr>
        <w:tc>
          <w:tcPr>
            <w:tcW w:w="1615" w:type="dxa"/>
            <w:vAlign w:val="center"/>
          </w:tcPr>
          <w:p w14:paraId="158EC651" w14:textId="77777777" w:rsidR="009E4C1C" w:rsidRPr="008720F3" w:rsidRDefault="009E4C1C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services</w:t>
            </w:r>
          </w:p>
        </w:tc>
        <w:tc>
          <w:tcPr>
            <w:tcW w:w="1800" w:type="dxa"/>
            <w:vAlign w:val="center"/>
          </w:tcPr>
          <w:p w14:paraId="215ADAA2" w14:textId="766079A2" w:rsidR="009E4C1C" w:rsidRPr="00832F40" w:rsidRDefault="009E4C1C" w:rsidP="005E287E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</w:p>
        </w:tc>
        <w:tc>
          <w:tcPr>
            <w:tcW w:w="1890" w:type="dxa"/>
            <w:vAlign w:val="center"/>
          </w:tcPr>
          <w:p w14:paraId="35823E16" w14:textId="77777777" w:rsidR="009E4C1C" w:rsidRPr="00FF5E6A" w:rsidRDefault="009E4C1C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6094A589" w14:textId="77777777" w:rsidR="009E4C1C" w:rsidRPr="00FF5E6A" w:rsidRDefault="009E4C1C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90" w:type="dxa"/>
            <w:vAlign w:val="center"/>
          </w:tcPr>
          <w:p w14:paraId="419F66EA" w14:textId="77777777" w:rsidR="009E4C1C" w:rsidRDefault="009E4C1C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1..*</w:t>
            </w:r>
          </w:p>
        </w:tc>
        <w:tc>
          <w:tcPr>
            <w:tcW w:w="2879" w:type="dxa"/>
            <w:vAlign w:val="center"/>
          </w:tcPr>
          <w:p w14:paraId="1B3BF94D" w14:textId="77777777" w:rsidR="009E4C1C" w:rsidRPr="00FF5E6A" w:rsidRDefault="009E4C1C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57953EAB" w14:textId="3B58D44D" w:rsidR="00237838" w:rsidRDefault="00237838" w:rsidP="00237838">
      <w:pPr>
        <w:rPr>
          <w:lang w:eastAsia="en-US"/>
        </w:rPr>
      </w:pPr>
    </w:p>
    <w:p w14:paraId="20D9C4C9" w14:textId="448008AD" w:rsidR="00286AB0" w:rsidRDefault="00286AB0" w:rsidP="00286AB0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71" w:name="_Ref153549246"/>
      <w:bookmarkStart w:id="72" w:name="_Toc153802460"/>
      <w:r>
        <w:rPr>
          <w:noProof/>
          <w:lang w:val="en-GB"/>
        </w:rPr>
        <w:t>dds</w:t>
      </w:r>
      <w:r w:rsidRPr="007E3824">
        <w:rPr>
          <w:noProof/>
          <w:lang w:val="en-GB"/>
        </w:rPr>
        <w:t>_service</w:t>
      </w:r>
      <w:bookmarkEnd w:id="71"/>
      <w:bookmarkEnd w:id="7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1"/>
        <w:gridCol w:w="1829"/>
        <w:gridCol w:w="1642"/>
        <w:gridCol w:w="1090"/>
        <w:gridCol w:w="913"/>
        <w:gridCol w:w="2711"/>
      </w:tblGrid>
      <w:tr w:rsidR="00286AB0" w:rsidRPr="00040251" w14:paraId="67866AB4" w14:textId="77777777" w:rsidTr="007868D6">
        <w:trPr>
          <w:trHeight w:val="302"/>
        </w:trPr>
        <w:tc>
          <w:tcPr>
            <w:tcW w:w="1611" w:type="dxa"/>
          </w:tcPr>
          <w:p w14:paraId="5D5F14CE" w14:textId="77777777" w:rsidR="00286AB0" w:rsidRPr="0008125F" w:rsidRDefault="00286AB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43" w:type="dxa"/>
            <w:gridSpan w:val="5"/>
          </w:tcPr>
          <w:p w14:paraId="23AE0F1C" w14:textId="45E99361" w:rsidR="00286AB0" w:rsidRPr="00040251" w:rsidRDefault="007864A1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864A1">
              <w:rPr>
                <w:sz w:val="20"/>
                <w:szCs w:val="20"/>
                <w:lang w:eastAsia="zh-CN"/>
              </w:rPr>
              <w:t>dds_service</w:t>
            </w:r>
          </w:p>
        </w:tc>
      </w:tr>
      <w:tr w:rsidR="00286AB0" w:rsidRPr="00040251" w14:paraId="44B827B6" w14:textId="77777777" w:rsidTr="007868D6">
        <w:trPr>
          <w:trHeight w:val="302"/>
        </w:trPr>
        <w:tc>
          <w:tcPr>
            <w:tcW w:w="1611" w:type="dxa"/>
          </w:tcPr>
          <w:p w14:paraId="2AB86AD0" w14:textId="77777777" w:rsidR="00286AB0" w:rsidRPr="0008125F" w:rsidRDefault="00286AB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43" w:type="dxa"/>
            <w:gridSpan w:val="5"/>
          </w:tcPr>
          <w:p w14:paraId="7FE664DB" w14:textId="77777777" w:rsidR="00286AB0" w:rsidRPr="00040251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286AB0" w:rsidRPr="0008125F" w14:paraId="0B2B13C3" w14:textId="77777777" w:rsidTr="007868D6">
        <w:trPr>
          <w:trHeight w:val="302"/>
        </w:trPr>
        <w:tc>
          <w:tcPr>
            <w:tcW w:w="1611" w:type="dxa"/>
          </w:tcPr>
          <w:p w14:paraId="67D83839" w14:textId="77777777" w:rsidR="00286AB0" w:rsidRPr="0008125F" w:rsidRDefault="00286AB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867" w:type="dxa"/>
          </w:tcPr>
          <w:p w14:paraId="6CF1CB01" w14:textId="77777777" w:rsidR="00286AB0" w:rsidRPr="0008125F" w:rsidRDefault="00286AB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791" w:type="dxa"/>
          </w:tcPr>
          <w:p w14:paraId="1305DF93" w14:textId="77777777" w:rsidR="00286AB0" w:rsidRPr="0008125F" w:rsidRDefault="00286AB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148" w:type="dxa"/>
          </w:tcPr>
          <w:p w14:paraId="635EC7C4" w14:textId="77777777" w:rsidR="00286AB0" w:rsidRPr="0008125F" w:rsidRDefault="00286AB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61" w:type="dxa"/>
          </w:tcPr>
          <w:p w14:paraId="4622A157" w14:textId="77777777" w:rsidR="00286AB0" w:rsidRPr="0008125F" w:rsidRDefault="00286AB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6" w:type="dxa"/>
          </w:tcPr>
          <w:p w14:paraId="3994591A" w14:textId="77777777" w:rsidR="00286AB0" w:rsidRPr="0008125F" w:rsidRDefault="00286AB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286AB0" w:rsidRPr="00040251" w14:paraId="5B19F422" w14:textId="77777777" w:rsidTr="007868D6">
        <w:trPr>
          <w:trHeight w:val="302"/>
        </w:trPr>
        <w:tc>
          <w:tcPr>
            <w:tcW w:w="1611" w:type="dxa"/>
          </w:tcPr>
          <w:p w14:paraId="0EA1E71A" w14:textId="77777777" w:rsidR="00286AB0" w:rsidRPr="00040251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C285A">
              <w:rPr>
                <w:sz w:val="20"/>
                <w:szCs w:val="20"/>
                <w:lang w:eastAsia="zh-CN"/>
              </w:rPr>
              <w:t>service</w:t>
            </w:r>
          </w:p>
        </w:tc>
        <w:tc>
          <w:tcPr>
            <w:tcW w:w="1867" w:type="dxa"/>
          </w:tcPr>
          <w:p w14:paraId="742B79F4" w14:textId="77777777" w:rsidR="00286AB0" w:rsidRPr="00040251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791" w:type="dxa"/>
          </w:tcPr>
          <w:p w14:paraId="42F2779B" w14:textId="77777777" w:rsidR="00286AB0" w:rsidRPr="00040251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48" w:type="dxa"/>
          </w:tcPr>
          <w:p w14:paraId="6AE359C9" w14:textId="77777777" w:rsidR="00286AB0" w:rsidRPr="00040251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61" w:type="dxa"/>
          </w:tcPr>
          <w:p w14:paraId="2EF8641D" w14:textId="77777777" w:rsidR="00286AB0" w:rsidRPr="00040251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6" w:type="dxa"/>
          </w:tcPr>
          <w:p w14:paraId="7626A1B0" w14:textId="27CFEC27" w:rsidR="00DC5905" w:rsidRDefault="00286AB0" w:rsidP="00B3454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service</w:t>
            </w:r>
            <w:r>
              <w:rPr>
                <w:rFonts w:hint="eastAsia"/>
                <w:sz w:val="20"/>
                <w:szCs w:val="20"/>
                <w:lang w:eastAsia="zh-CN"/>
              </w:rPr>
              <w:t>名，</w:t>
            </w:r>
            <w:r>
              <w:rPr>
                <w:rFonts w:hint="eastAsia"/>
                <w:sz w:val="20"/>
                <w:szCs w:val="20"/>
                <w:lang w:eastAsia="zh-CN"/>
              </w:rPr>
              <w:t>shortname</w:t>
            </w:r>
            <w:r w:rsidR="00B3454A">
              <w:rPr>
                <w:rFonts w:hint="eastAsia"/>
                <w:sz w:val="20"/>
                <w:szCs w:val="20"/>
                <w:lang w:eastAsia="zh-CN"/>
              </w:rPr>
              <w:t>，数值全局唯一；</w:t>
            </w:r>
          </w:p>
          <w:p w14:paraId="0A257C30" w14:textId="31BAA2DE" w:rsidR="00286AB0" w:rsidRPr="00040251" w:rsidRDefault="00DC5905" w:rsidP="00DC590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>
              <w:rPr>
                <w:color w:val="FF5050"/>
                <w:sz w:val="20"/>
                <w:szCs w:val="20"/>
                <w:lang w:eastAsia="zh-CN"/>
              </w:rPr>
              <w:t>service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</w:tc>
      </w:tr>
      <w:tr w:rsidR="00286AB0" w:rsidRPr="00040251" w14:paraId="522DF160" w14:textId="77777777" w:rsidTr="007868D6">
        <w:trPr>
          <w:trHeight w:val="302"/>
        </w:trPr>
        <w:tc>
          <w:tcPr>
            <w:tcW w:w="1611" w:type="dxa"/>
          </w:tcPr>
          <w:p w14:paraId="0DB7AD1F" w14:textId="77777777" w:rsidR="00286AB0" w:rsidRPr="00F7493F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serviceId</w:t>
            </w:r>
          </w:p>
        </w:tc>
        <w:tc>
          <w:tcPr>
            <w:tcW w:w="1867" w:type="dxa"/>
          </w:tcPr>
          <w:p w14:paraId="5A793FE6" w14:textId="77777777" w:rsidR="00286AB0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791" w:type="dxa"/>
          </w:tcPr>
          <w:p w14:paraId="789538E3" w14:textId="77777777" w:rsidR="00286AB0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48" w:type="dxa"/>
          </w:tcPr>
          <w:p w14:paraId="0FB4509B" w14:textId="77777777" w:rsidR="00286AB0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61" w:type="dxa"/>
          </w:tcPr>
          <w:p w14:paraId="138512C4" w14:textId="77777777" w:rsidR="00286AB0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6" w:type="dxa"/>
          </w:tcPr>
          <w:p w14:paraId="25CF482B" w14:textId="77777777" w:rsidR="004A34E6" w:rsidRDefault="004A34E6" w:rsidP="004A34E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service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  <w:r>
              <w:rPr>
                <w:rFonts w:hint="eastAsia"/>
                <w:sz w:val="20"/>
                <w:szCs w:val="20"/>
                <w:lang w:eastAsia="zh-CN"/>
              </w:rPr>
              <w:t>，数值全局唯一；</w:t>
            </w:r>
          </w:p>
          <w:p w14:paraId="3B980614" w14:textId="5F797122" w:rsidR="00286AB0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 xml:space="preserve">0, </w:t>
            </w:r>
            <w:r w:rsidR="00481E56">
              <w:rPr>
                <w:sz w:val="20"/>
                <w:szCs w:val="20"/>
                <w:lang w:eastAsia="zh-CN"/>
              </w:rPr>
              <w:t>65534</w:t>
            </w:r>
            <w:r>
              <w:rPr>
                <w:sz w:val="20"/>
                <w:szCs w:val="20"/>
                <w:lang w:eastAsia="zh-CN"/>
              </w:rPr>
              <w:t>)</w:t>
            </w:r>
          </w:p>
        </w:tc>
      </w:tr>
      <w:tr w:rsidR="00286AB0" w:rsidRPr="00040251" w14:paraId="7D3C1A17" w14:textId="77777777" w:rsidTr="007868D6">
        <w:trPr>
          <w:trHeight w:val="302"/>
        </w:trPr>
        <w:tc>
          <w:tcPr>
            <w:tcW w:w="1611" w:type="dxa"/>
          </w:tcPr>
          <w:p w14:paraId="6294A93D" w14:textId="77777777" w:rsidR="00286AB0" w:rsidRPr="0074719B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events</w:t>
            </w:r>
          </w:p>
        </w:tc>
        <w:tc>
          <w:tcPr>
            <w:tcW w:w="1867" w:type="dxa"/>
          </w:tcPr>
          <w:p w14:paraId="7C2D732E" w14:textId="0EB7B5B5" w:rsidR="00286AB0" w:rsidRPr="00832F40" w:rsidRDefault="00FC2ECB" w:rsidP="005E287E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_Ref153548458 \h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FC2ECB">
              <w:rPr>
                <w:noProof/>
                <w:color w:val="2A8CF1" w:themeColor="accent3" w:themeTint="99"/>
                <w:szCs w:val="32"/>
                <w:lang w:eastAsia="en-US"/>
              </w:rPr>
              <w:t>dds_</w:t>
            </w:r>
            <w:r w:rsidRPr="00FC2ECB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event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791" w:type="dxa"/>
          </w:tcPr>
          <w:p w14:paraId="76A8ACBC" w14:textId="77777777" w:rsidR="00286AB0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48" w:type="dxa"/>
          </w:tcPr>
          <w:p w14:paraId="3FF7A068" w14:textId="77777777" w:rsidR="00286AB0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61" w:type="dxa"/>
          </w:tcPr>
          <w:p w14:paraId="19D19637" w14:textId="77777777" w:rsidR="00286AB0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0..*</w:t>
            </w:r>
          </w:p>
        </w:tc>
        <w:tc>
          <w:tcPr>
            <w:tcW w:w="2876" w:type="dxa"/>
          </w:tcPr>
          <w:p w14:paraId="187C8D0E" w14:textId="77777777" w:rsidR="00286AB0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286AB0" w:rsidRPr="00040251" w14:paraId="5AF3C78E" w14:textId="77777777" w:rsidTr="007868D6">
        <w:trPr>
          <w:trHeight w:val="302"/>
        </w:trPr>
        <w:tc>
          <w:tcPr>
            <w:tcW w:w="1611" w:type="dxa"/>
          </w:tcPr>
          <w:p w14:paraId="05C1D38E" w14:textId="77777777" w:rsidR="00286AB0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fields</w:t>
            </w:r>
          </w:p>
        </w:tc>
        <w:tc>
          <w:tcPr>
            <w:tcW w:w="1867" w:type="dxa"/>
          </w:tcPr>
          <w:p w14:paraId="77DD90FA" w14:textId="38C297D4" w:rsidR="00286AB0" w:rsidRPr="00832F40" w:rsidRDefault="00FC2ECB" w:rsidP="005E287E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_Ref153548460 \h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FC2ECB">
              <w:rPr>
                <w:noProof/>
                <w:color w:val="2A8CF1" w:themeColor="accent3" w:themeTint="99"/>
                <w:szCs w:val="32"/>
                <w:lang w:eastAsia="en-US"/>
              </w:rPr>
              <w:t>dds_</w:t>
            </w:r>
            <w:r w:rsidRPr="00FC2ECB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field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791" w:type="dxa"/>
          </w:tcPr>
          <w:p w14:paraId="0A0FAEF9" w14:textId="77777777" w:rsidR="00286AB0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48" w:type="dxa"/>
          </w:tcPr>
          <w:p w14:paraId="16B84C85" w14:textId="77777777" w:rsidR="00286AB0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61" w:type="dxa"/>
          </w:tcPr>
          <w:p w14:paraId="375C376D" w14:textId="77777777" w:rsidR="00286AB0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0..*</w:t>
            </w:r>
          </w:p>
        </w:tc>
        <w:tc>
          <w:tcPr>
            <w:tcW w:w="2876" w:type="dxa"/>
          </w:tcPr>
          <w:p w14:paraId="67C71169" w14:textId="77777777" w:rsidR="00286AB0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286AB0" w:rsidRPr="00040251" w14:paraId="45D72463" w14:textId="77777777" w:rsidTr="007868D6">
        <w:trPr>
          <w:trHeight w:val="302"/>
        </w:trPr>
        <w:tc>
          <w:tcPr>
            <w:tcW w:w="1611" w:type="dxa"/>
          </w:tcPr>
          <w:p w14:paraId="553B6754" w14:textId="77777777" w:rsidR="00286AB0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methods</w:t>
            </w:r>
          </w:p>
        </w:tc>
        <w:tc>
          <w:tcPr>
            <w:tcW w:w="1867" w:type="dxa"/>
          </w:tcPr>
          <w:p w14:paraId="62F7EC10" w14:textId="7ACA24F8" w:rsidR="00286AB0" w:rsidRPr="00832F40" w:rsidRDefault="000E0F48" w:rsidP="005E287E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_Ref153548626 \h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0E0F48">
              <w:rPr>
                <w:noProof/>
                <w:color w:val="2A8CF1" w:themeColor="accent3" w:themeTint="99"/>
                <w:szCs w:val="32"/>
                <w:lang w:eastAsia="en-US"/>
              </w:rPr>
              <w:t>dds_method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791" w:type="dxa"/>
          </w:tcPr>
          <w:p w14:paraId="5C2806E4" w14:textId="77777777" w:rsidR="00286AB0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48" w:type="dxa"/>
          </w:tcPr>
          <w:p w14:paraId="069D33F2" w14:textId="77777777" w:rsidR="00286AB0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61" w:type="dxa"/>
          </w:tcPr>
          <w:p w14:paraId="57DE7998" w14:textId="77777777" w:rsidR="00286AB0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0..*</w:t>
            </w:r>
          </w:p>
        </w:tc>
        <w:tc>
          <w:tcPr>
            <w:tcW w:w="2876" w:type="dxa"/>
          </w:tcPr>
          <w:p w14:paraId="0CEB9C48" w14:textId="77777777" w:rsidR="00286AB0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286AB0" w:rsidRPr="00040251" w14:paraId="37264D14" w14:textId="77777777" w:rsidTr="007868D6">
        <w:trPr>
          <w:trHeight w:val="302"/>
        </w:trPr>
        <w:tc>
          <w:tcPr>
            <w:tcW w:w="1611" w:type="dxa"/>
          </w:tcPr>
          <w:p w14:paraId="699BC693" w14:textId="77777777" w:rsidR="00286AB0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instances</w:t>
            </w:r>
          </w:p>
        </w:tc>
        <w:tc>
          <w:tcPr>
            <w:tcW w:w="1867" w:type="dxa"/>
          </w:tcPr>
          <w:p w14:paraId="181DE2BA" w14:textId="40DB24A0" w:rsidR="00286AB0" w:rsidRPr="00832F40" w:rsidRDefault="00C51450" w:rsidP="005E287E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_Ref153549113 \h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C51450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dds</w:t>
            </w:r>
            <w:r w:rsidRPr="00C51450">
              <w:rPr>
                <w:noProof/>
                <w:color w:val="2A8CF1" w:themeColor="accent3" w:themeTint="99"/>
                <w:szCs w:val="32"/>
                <w:lang w:eastAsia="en-US"/>
              </w:rPr>
              <w:t>_instance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791" w:type="dxa"/>
          </w:tcPr>
          <w:p w14:paraId="4D8FAD92" w14:textId="77777777" w:rsidR="00286AB0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48" w:type="dxa"/>
          </w:tcPr>
          <w:p w14:paraId="1C029621" w14:textId="77777777" w:rsidR="00286AB0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61" w:type="dxa"/>
          </w:tcPr>
          <w:p w14:paraId="2A462C88" w14:textId="77777777" w:rsidR="00286AB0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0..*</w:t>
            </w:r>
          </w:p>
        </w:tc>
        <w:tc>
          <w:tcPr>
            <w:tcW w:w="2876" w:type="dxa"/>
          </w:tcPr>
          <w:p w14:paraId="61272E41" w14:textId="77777777" w:rsidR="00286AB0" w:rsidRDefault="00286AB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5367CD75" w14:textId="267DBA23" w:rsidR="00C138AA" w:rsidRDefault="00C138AA" w:rsidP="00286AB0">
      <w:pPr>
        <w:rPr>
          <w:lang w:eastAsia="en-US"/>
        </w:rPr>
      </w:pPr>
    </w:p>
    <w:p w14:paraId="405A8AB6" w14:textId="77777777" w:rsidR="00C138AA" w:rsidRDefault="00C138AA" w:rsidP="00302D6B">
      <w:pPr>
        <w:rPr>
          <w:lang w:eastAsia="en-US"/>
        </w:rPr>
      </w:pPr>
      <w:r>
        <w:rPr>
          <w:lang w:eastAsia="en-US"/>
        </w:rPr>
        <w:br w:type="page"/>
      </w:r>
    </w:p>
    <w:p w14:paraId="65138DDC" w14:textId="31ED4BDA" w:rsidR="002E5B42" w:rsidRDefault="002E5B42" w:rsidP="002E5B42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73" w:name="_Ref153548458"/>
      <w:bookmarkStart w:id="74" w:name="_Toc153802461"/>
      <w:r>
        <w:rPr>
          <w:noProof/>
          <w:lang w:val="en-GB"/>
        </w:rPr>
        <w:lastRenderedPageBreak/>
        <w:t>dds</w:t>
      </w:r>
      <w:r w:rsidRPr="007E3824">
        <w:rPr>
          <w:noProof/>
          <w:lang w:val="en-GB"/>
        </w:rPr>
        <w:t>_</w:t>
      </w:r>
      <w:r w:rsidR="00031DC8">
        <w:rPr>
          <w:rFonts w:hint="eastAsia"/>
          <w:noProof/>
          <w:lang w:val="en-GB" w:eastAsia="zh-CN"/>
        </w:rPr>
        <w:t>event</w:t>
      </w:r>
      <w:bookmarkEnd w:id="73"/>
      <w:bookmarkEnd w:id="7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04"/>
        <w:gridCol w:w="1582"/>
        <w:gridCol w:w="1513"/>
        <w:gridCol w:w="499"/>
        <w:gridCol w:w="543"/>
        <w:gridCol w:w="3695"/>
      </w:tblGrid>
      <w:tr w:rsidR="000962CF" w:rsidRPr="00040251" w14:paraId="103F9282" w14:textId="77777777" w:rsidTr="005E287E">
        <w:trPr>
          <w:trHeight w:val="302"/>
        </w:trPr>
        <w:tc>
          <w:tcPr>
            <w:tcW w:w="1940" w:type="dxa"/>
          </w:tcPr>
          <w:p w14:paraId="27740205" w14:textId="77777777" w:rsidR="000962CF" w:rsidRPr="0008125F" w:rsidRDefault="000962CF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314" w:type="dxa"/>
            <w:gridSpan w:val="5"/>
          </w:tcPr>
          <w:p w14:paraId="287E4C3D" w14:textId="4A2A548D" w:rsidR="000962CF" w:rsidRPr="00040251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dds_event</w:t>
            </w:r>
          </w:p>
        </w:tc>
      </w:tr>
      <w:tr w:rsidR="000962CF" w:rsidRPr="00040251" w14:paraId="7BEBE965" w14:textId="77777777" w:rsidTr="005E287E">
        <w:trPr>
          <w:trHeight w:val="302"/>
        </w:trPr>
        <w:tc>
          <w:tcPr>
            <w:tcW w:w="1940" w:type="dxa"/>
          </w:tcPr>
          <w:p w14:paraId="71E4509A" w14:textId="77777777" w:rsidR="000962CF" w:rsidRPr="0008125F" w:rsidRDefault="000962CF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314" w:type="dxa"/>
            <w:gridSpan w:val="5"/>
          </w:tcPr>
          <w:p w14:paraId="5EF519CE" w14:textId="77777777" w:rsidR="000962CF" w:rsidRPr="00040251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0962CF" w:rsidRPr="0008125F" w14:paraId="5780FD8D" w14:textId="77777777" w:rsidTr="005E287E">
        <w:trPr>
          <w:trHeight w:val="302"/>
        </w:trPr>
        <w:tc>
          <w:tcPr>
            <w:tcW w:w="1940" w:type="dxa"/>
          </w:tcPr>
          <w:p w14:paraId="2465C7AC" w14:textId="77777777" w:rsidR="000962CF" w:rsidRPr="0008125F" w:rsidRDefault="000962CF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711" w:type="dxa"/>
          </w:tcPr>
          <w:p w14:paraId="6FA9CE40" w14:textId="77777777" w:rsidR="000962CF" w:rsidRPr="0008125F" w:rsidRDefault="000962CF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024" w:type="dxa"/>
          </w:tcPr>
          <w:p w14:paraId="605A5300" w14:textId="77777777" w:rsidR="000962CF" w:rsidRPr="0008125F" w:rsidRDefault="000962CF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</w:tcPr>
          <w:p w14:paraId="042F1A9E" w14:textId="77777777" w:rsidR="000962CF" w:rsidRPr="0008125F" w:rsidRDefault="000962CF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31" w:type="dxa"/>
          </w:tcPr>
          <w:p w14:paraId="1E1CDD4B" w14:textId="77777777" w:rsidR="000962CF" w:rsidRPr="0008125F" w:rsidRDefault="000962CF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3568" w:type="dxa"/>
          </w:tcPr>
          <w:p w14:paraId="54623B12" w14:textId="77777777" w:rsidR="000962CF" w:rsidRPr="0008125F" w:rsidRDefault="000962CF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0962CF" w:rsidRPr="00040251" w14:paraId="3081BC91" w14:textId="77777777" w:rsidTr="005E287E">
        <w:trPr>
          <w:trHeight w:val="302"/>
        </w:trPr>
        <w:tc>
          <w:tcPr>
            <w:tcW w:w="1940" w:type="dxa"/>
          </w:tcPr>
          <w:p w14:paraId="0A8BE62A" w14:textId="77777777" w:rsidR="000962CF" w:rsidRPr="00040251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C77F2">
              <w:rPr>
                <w:sz w:val="20"/>
                <w:szCs w:val="20"/>
                <w:lang w:eastAsia="zh-CN"/>
              </w:rPr>
              <w:t>event</w:t>
            </w:r>
          </w:p>
        </w:tc>
        <w:tc>
          <w:tcPr>
            <w:tcW w:w="1711" w:type="dxa"/>
          </w:tcPr>
          <w:p w14:paraId="340987DD" w14:textId="77777777" w:rsidR="000962CF" w:rsidRPr="00040251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024" w:type="dxa"/>
          </w:tcPr>
          <w:p w14:paraId="6CAE025F" w14:textId="77777777" w:rsidR="000962CF" w:rsidRPr="00040251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</w:tcPr>
          <w:p w14:paraId="6A9DF596" w14:textId="77777777" w:rsidR="000962CF" w:rsidRPr="00040251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31" w:type="dxa"/>
          </w:tcPr>
          <w:p w14:paraId="48E37E18" w14:textId="77777777" w:rsidR="000962CF" w:rsidRPr="00040251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68" w:type="dxa"/>
          </w:tcPr>
          <w:p w14:paraId="5A692932" w14:textId="5673B89A" w:rsidR="000962CF" w:rsidRDefault="000962CF" w:rsidP="00B67C8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event</w:t>
            </w:r>
            <w:r>
              <w:rPr>
                <w:rFonts w:hint="eastAsia"/>
                <w:sz w:val="20"/>
                <w:szCs w:val="20"/>
                <w:lang w:eastAsia="zh-CN"/>
              </w:rPr>
              <w:t>名，</w:t>
            </w:r>
            <w:r>
              <w:rPr>
                <w:rFonts w:hint="eastAsia"/>
                <w:sz w:val="20"/>
                <w:szCs w:val="20"/>
                <w:lang w:eastAsia="zh-CN"/>
              </w:rPr>
              <w:t>shortname</w:t>
            </w:r>
            <w:r w:rsidR="00B67C88">
              <w:rPr>
                <w:rFonts w:hint="eastAsia"/>
                <w:sz w:val="20"/>
                <w:szCs w:val="20"/>
                <w:lang w:eastAsia="zh-CN"/>
              </w:rPr>
              <w:t>，全局唯一；</w:t>
            </w:r>
          </w:p>
          <w:p w14:paraId="0F5E5223" w14:textId="77777777" w:rsidR="000962CF" w:rsidRPr="00040251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event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</w:tc>
      </w:tr>
      <w:tr w:rsidR="000962CF" w:rsidRPr="00040251" w14:paraId="3283CF4A" w14:textId="77777777" w:rsidTr="005E287E">
        <w:trPr>
          <w:trHeight w:val="302"/>
        </w:trPr>
        <w:tc>
          <w:tcPr>
            <w:tcW w:w="1940" w:type="dxa"/>
          </w:tcPr>
          <w:p w14:paraId="7C2BD4D3" w14:textId="77777777" w:rsidR="000962CF" w:rsidRPr="00F7493F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1711" w:type="dxa"/>
          </w:tcPr>
          <w:p w14:paraId="38908DCD" w14:textId="77777777" w:rsidR="000962CF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024" w:type="dxa"/>
          </w:tcPr>
          <w:p w14:paraId="1C9CC1B9" w14:textId="77777777" w:rsidR="000962CF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</w:tcPr>
          <w:p w14:paraId="44C09E4A" w14:textId="77777777" w:rsidR="000962CF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31" w:type="dxa"/>
          </w:tcPr>
          <w:p w14:paraId="2C854CAF" w14:textId="77777777" w:rsidR="000962CF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68" w:type="dxa"/>
          </w:tcPr>
          <w:p w14:paraId="3293BB64" w14:textId="77777777" w:rsidR="003870B5" w:rsidRDefault="003870B5" w:rsidP="003870B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entity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  <w:r>
              <w:rPr>
                <w:rFonts w:hint="eastAsia"/>
                <w:sz w:val="20"/>
                <w:szCs w:val="20"/>
                <w:lang w:eastAsia="zh-CN"/>
              </w:rPr>
              <w:t>，数值全局唯一；</w:t>
            </w:r>
          </w:p>
          <w:p w14:paraId="53B7CBC7" w14:textId="1B561356" w:rsidR="000962CF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 xml:space="preserve">0, </w:t>
            </w:r>
            <w:r w:rsidR="00481E56">
              <w:rPr>
                <w:sz w:val="20"/>
                <w:szCs w:val="20"/>
                <w:lang w:eastAsia="zh-CN"/>
              </w:rPr>
              <w:t>65535</w:t>
            </w:r>
            <w:r>
              <w:rPr>
                <w:sz w:val="20"/>
                <w:szCs w:val="20"/>
                <w:lang w:eastAsia="zh-CN"/>
              </w:rPr>
              <w:t>)</w:t>
            </w:r>
          </w:p>
          <w:p w14:paraId="4D117A0B" w14:textId="77777777" w:rsidR="000962CF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event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</w:tc>
      </w:tr>
      <w:tr w:rsidR="000962CF" w:rsidRPr="00040251" w14:paraId="0D0DC6E3" w14:textId="77777777" w:rsidTr="005E287E">
        <w:trPr>
          <w:trHeight w:val="302"/>
        </w:trPr>
        <w:tc>
          <w:tcPr>
            <w:tcW w:w="1940" w:type="dxa"/>
          </w:tcPr>
          <w:p w14:paraId="05B414D1" w14:textId="67238BB8" w:rsidR="000962CF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962CF">
              <w:rPr>
                <w:sz w:val="20"/>
                <w:szCs w:val="20"/>
                <w:lang w:eastAsia="zh-CN"/>
              </w:rPr>
              <w:t>topicName</w:t>
            </w:r>
          </w:p>
        </w:tc>
        <w:tc>
          <w:tcPr>
            <w:tcW w:w="1711" w:type="dxa"/>
          </w:tcPr>
          <w:p w14:paraId="688F3B9D" w14:textId="351A3ECF" w:rsidR="000962CF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024" w:type="dxa"/>
          </w:tcPr>
          <w:p w14:paraId="59EEDDE2" w14:textId="6B8013C4" w:rsidR="000962CF" w:rsidRDefault="00101252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Topic_&lt;event&gt;</w:t>
            </w:r>
          </w:p>
        </w:tc>
        <w:tc>
          <w:tcPr>
            <w:tcW w:w="1080" w:type="dxa"/>
          </w:tcPr>
          <w:p w14:paraId="3BC31DDD" w14:textId="77777777" w:rsidR="000962CF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31" w:type="dxa"/>
          </w:tcPr>
          <w:p w14:paraId="475D7D4D" w14:textId="77777777" w:rsidR="000962CF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68" w:type="dxa"/>
          </w:tcPr>
          <w:p w14:paraId="78DEB799" w14:textId="77777777" w:rsidR="003D0673" w:rsidRDefault="00FE3C3E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值不可为空</w:t>
            </w:r>
            <w:r w:rsidR="003D0673">
              <w:rPr>
                <w:rFonts w:hint="eastAsia"/>
                <w:sz w:val="20"/>
                <w:szCs w:val="20"/>
                <w:lang w:eastAsia="zh-CN"/>
              </w:rPr>
              <w:t>，</w:t>
            </w:r>
          </w:p>
          <w:p w14:paraId="178782F4" w14:textId="77777777" w:rsidR="00686DA3" w:rsidRDefault="003D0673" w:rsidP="00686DA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默认值自动生成，可修改</w:t>
            </w:r>
            <w:r w:rsidR="00D632F2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7D8F1483" w14:textId="77777777" w:rsidR="00686DA3" w:rsidRDefault="00686DA3" w:rsidP="00686DA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数值全局唯一；</w:t>
            </w:r>
          </w:p>
          <w:p w14:paraId="656C7693" w14:textId="3A878F3E" w:rsidR="001C21E4" w:rsidRDefault="0099570E" w:rsidP="00686DA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注：该</w:t>
            </w:r>
            <w:r w:rsidR="001C21E4">
              <w:rPr>
                <w:rFonts w:hint="eastAsia"/>
                <w:sz w:val="20"/>
                <w:szCs w:val="20"/>
                <w:lang w:eastAsia="zh-CN"/>
              </w:rPr>
              <w:t>值变更的同时，</w:t>
            </w:r>
            <w:r w:rsidR="001C21E4"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1C21E4" w:rsidRP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1C21E4" w:rsidRPr="001C21E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_Ref153551430 \h</w:instrText>
            </w:r>
            <w:r w:rsidR="001C21E4" w:rsidRP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1C21E4" w:rsidRPr="001C21E4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1C21E4"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1C21E4" w:rsidRPr="001C21E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qos</w:t>
            </w:r>
            <w:r w:rsidR="001C21E4" w:rsidRPr="001C21E4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 w:rsidR="001C21E4"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1C21E4">
              <w:rPr>
                <w:sz w:val="20"/>
                <w:szCs w:val="20"/>
                <w:lang w:eastAsia="zh-CN"/>
              </w:rPr>
              <w:t>::</w:t>
            </w:r>
            <w:r w:rsidR="00206B54" w:rsidRPr="00206B54">
              <w:rPr>
                <w:sz w:val="20"/>
                <w:szCs w:val="20"/>
                <w:lang w:eastAsia="zh-CN"/>
              </w:rPr>
              <w:t>datareader</w:t>
            </w:r>
            <w:r w:rsidR="00206B54">
              <w:rPr>
                <w:sz w:val="20"/>
                <w:szCs w:val="20"/>
                <w:lang w:eastAsia="zh-CN"/>
              </w:rPr>
              <w:t>::name</w:t>
            </w:r>
            <w:r>
              <w:rPr>
                <w:rFonts w:hint="eastAsia"/>
                <w:sz w:val="20"/>
                <w:szCs w:val="20"/>
                <w:lang w:eastAsia="zh-CN"/>
              </w:rPr>
              <w:t>和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1C21E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_Ref153551430 \h</w:instrTex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1C21E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qos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sz w:val="20"/>
                <w:szCs w:val="20"/>
                <w:lang w:eastAsia="zh-CN"/>
              </w:rPr>
              <w:t>::</w:t>
            </w:r>
            <w:r w:rsidRPr="00206B54">
              <w:rPr>
                <w:sz w:val="20"/>
                <w:szCs w:val="20"/>
                <w:lang w:eastAsia="zh-CN"/>
              </w:rPr>
              <w:t>data</w:t>
            </w:r>
            <w:r>
              <w:rPr>
                <w:rFonts w:hint="eastAsia"/>
                <w:sz w:val="20"/>
                <w:szCs w:val="20"/>
                <w:lang w:eastAsia="zh-CN"/>
              </w:rPr>
              <w:t>writer</w:t>
            </w:r>
            <w:r>
              <w:rPr>
                <w:sz w:val="20"/>
                <w:szCs w:val="20"/>
                <w:lang w:eastAsia="zh-CN"/>
              </w:rPr>
              <w:t>::name</w:t>
            </w:r>
            <w:r>
              <w:rPr>
                <w:rFonts w:hint="eastAsia"/>
                <w:sz w:val="20"/>
                <w:szCs w:val="20"/>
                <w:lang w:eastAsia="zh-CN"/>
              </w:rPr>
              <w:t>同步变更</w:t>
            </w:r>
          </w:p>
        </w:tc>
      </w:tr>
      <w:tr w:rsidR="00B16D19" w:rsidRPr="00040251" w14:paraId="54133E50" w14:textId="77777777" w:rsidTr="005E287E">
        <w:trPr>
          <w:trHeight w:val="302"/>
        </w:trPr>
        <w:tc>
          <w:tcPr>
            <w:tcW w:w="1940" w:type="dxa"/>
          </w:tcPr>
          <w:p w14:paraId="110F4A60" w14:textId="6122A44A" w:rsidR="00B16D19" w:rsidRPr="000962CF" w:rsidRDefault="00B16D19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B16D19">
              <w:rPr>
                <w:sz w:val="20"/>
                <w:szCs w:val="20"/>
                <w:lang w:eastAsia="zh-CN"/>
              </w:rPr>
              <w:t>isRawData</w:t>
            </w:r>
          </w:p>
        </w:tc>
        <w:tc>
          <w:tcPr>
            <w:tcW w:w="1711" w:type="dxa"/>
          </w:tcPr>
          <w:p w14:paraId="12A4F38F" w14:textId="1ABA3E18" w:rsidR="00B16D19" w:rsidRDefault="00B16D19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bool</w:t>
            </w:r>
          </w:p>
        </w:tc>
        <w:tc>
          <w:tcPr>
            <w:tcW w:w="1024" w:type="dxa"/>
          </w:tcPr>
          <w:p w14:paraId="5D206EA4" w14:textId="08C78DC9" w:rsidR="00B16D19" w:rsidRDefault="00B16D19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false</w:t>
            </w:r>
          </w:p>
        </w:tc>
        <w:tc>
          <w:tcPr>
            <w:tcW w:w="1080" w:type="dxa"/>
          </w:tcPr>
          <w:p w14:paraId="40418489" w14:textId="63D8D65A" w:rsidR="00B16D19" w:rsidRDefault="00B16D19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31" w:type="dxa"/>
          </w:tcPr>
          <w:p w14:paraId="2C865862" w14:textId="10A41AE8" w:rsidR="00B16D19" w:rsidRDefault="00B16D19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68" w:type="dxa"/>
          </w:tcPr>
          <w:p w14:paraId="38F96E8F" w14:textId="02A8F274" w:rsidR="00B16D19" w:rsidRDefault="00B16D19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2F4373" w:rsidRPr="00040251" w14:paraId="705F30E6" w14:textId="77777777" w:rsidTr="005E287E">
        <w:trPr>
          <w:trHeight w:val="302"/>
        </w:trPr>
        <w:tc>
          <w:tcPr>
            <w:tcW w:w="1940" w:type="dxa"/>
          </w:tcPr>
          <w:p w14:paraId="66890352" w14:textId="40BE34A0" w:rsidR="002F4373" w:rsidRPr="00B16D19" w:rsidRDefault="002F4373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2F4373">
              <w:rPr>
                <w:sz w:val="20"/>
                <w:szCs w:val="20"/>
                <w:lang w:eastAsia="zh-CN"/>
              </w:rPr>
              <w:t>rawMemSize</w:t>
            </w:r>
          </w:p>
        </w:tc>
        <w:tc>
          <w:tcPr>
            <w:tcW w:w="1711" w:type="dxa"/>
          </w:tcPr>
          <w:p w14:paraId="31516065" w14:textId="7EE3713A" w:rsidR="002F4373" w:rsidRDefault="002F4373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024" w:type="dxa"/>
          </w:tcPr>
          <w:p w14:paraId="19EBC2FC" w14:textId="27094102" w:rsidR="002F4373" w:rsidRDefault="002F4373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1024</w:t>
            </w:r>
          </w:p>
        </w:tc>
        <w:tc>
          <w:tcPr>
            <w:tcW w:w="1080" w:type="dxa"/>
          </w:tcPr>
          <w:p w14:paraId="04A3EB2F" w14:textId="799E1686" w:rsidR="002F4373" w:rsidRDefault="00B2185B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31" w:type="dxa"/>
          </w:tcPr>
          <w:p w14:paraId="1F820EF1" w14:textId="2F4FFD3C" w:rsidR="002F4373" w:rsidRDefault="00B2185B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3568" w:type="dxa"/>
          </w:tcPr>
          <w:p w14:paraId="6BA5CE8F" w14:textId="647CE5F8" w:rsidR="004F3875" w:rsidRDefault="00E57A6A" w:rsidP="004F387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当且仅当</w:t>
            </w:r>
            <w:r>
              <w:rPr>
                <w:rFonts w:hint="eastAsia"/>
                <w:sz w:val="20"/>
                <w:szCs w:val="20"/>
                <w:lang w:eastAsia="zh-CN"/>
              </w:rPr>
              <w:t>i</w:t>
            </w:r>
            <w:r>
              <w:rPr>
                <w:sz w:val="20"/>
                <w:szCs w:val="20"/>
                <w:lang w:eastAsia="zh-CN"/>
              </w:rPr>
              <w:t>sRawData</w:t>
            </w:r>
            <w:r>
              <w:rPr>
                <w:rFonts w:hint="eastAsia"/>
                <w:sz w:val="20"/>
                <w:szCs w:val="20"/>
                <w:lang w:eastAsia="zh-CN"/>
              </w:rPr>
              <w:t>为</w:t>
            </w:r>
            <w:r>
              <w:rPr>
                <w:rFonts w:hint="eastAsia"/>
                <w:sz w:val="20"/>
                <w:szCs w:val="20"/>
                <w:lang w:eastAsia="zh-CN"/>
              </w:rPr>
              <w:t>true</w:t>
            </w:r>
            <w:r>
              <w:rPr>
                <w:rFonts w:hint="eastAsia"/>
                <w:sz w:val="20"/>
                <w:szCs w:val="20"/>
                <w:lang w:eastAsia="zh-CN"/>
              </w:rPr>
              <w:t>时有效</w:t>
            </w:r>
            <w:r w:rsidR="006A4975">
              <w:rPr>
                <w:rFonts w:hint="eastAsia"/>
                <w:sz w:val="20"/>
                <w:szCs w:val="20"/>
                <w:lang w:eastAsia="zh-CN"/>
              </w:rPr>
              <w:t>，</w:t>
            </w:r>
          </w:p>
          <w:p w14:paraId="5B83F51D" w14:textId="562D9CAA" w:rsidR="002F4373" w:rsidRDefault="004F387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 w:rsidR="00110DCC">
              <w:rPr>
                <w:rFonts w:hint="eastAsia"/>
                <w:sz w:val="20"/>
                <w:szCs w:val="20"/>
                <w:lang w:eastAsia="zh-CN"/>
              </w:rPr>
              <w:t>(</w:t>
            </w:r>
            <w:r w:rsidR="00110DCC">
              <w:rPr>
                <w:sz w:val="20"/>
                <w:szCs w:val="20"/>
                <w:lang w:eastAsia="zh-CN"/>
              </w:rPr>
              <w:t>1</w:t>
            </w:r>
            <w:r>
              <w:rPr>
                <w:sz w:val="20"/>
                <w:szCs w:val="20"/>
                <w:lang w:eastAsia="zh-CN"/>
              </w:rPr>
              <w:t xml:space="preserve">, </w:t>
            </w:r>
            <w:r w:rsidR="00BD4114" w:rsidRPr="00BD4114">
              <w:rPr>
                <w:sz w:val="20"/>
                <w:szCs w:val="20"/>
                <w:lang w:eastAsia="zh-CN"/>
              </w:rPr>
              <w:t>4294967</w:t>
            </w:r>
            <w:r w:rsidR="001F780F">
              <w:rPr>
                <w:sz w:val="20"/>
                <w:szCs w:val="20"/>
                <w:lang w:eastAsia="zh-CN"/>
              </w:rPr>
              <w:t>000</w:t>
            </w:r>
            <w:r w:rsidR="00E208A2">
              <w:rPr>
                <w:sz w:val="20"/>
                <w:szCs w:val="20"/>
                <w:lang w:eastAsia="zh-CN"/>
              </w:rPr>
              <w:t>]</w:t>
            </w:r>
          </w:p>
        </w:tc>
      </w:tr>
      <w:tr w:rsidR="000962CF" w:rsidRPr="00040251" w14:paraId="5DF59B4A" w14:textId="77777777" w:rsidTr="005E287E">
        <w:trPr>
          <w:trHeight w:val="302"/>
        </w:trPr>
        <w:tc>
          <w:tcPr>
            <w:tcW w:w="1940" w:type="dxa"/>
          </w:tcPr>
          <w:p w14:paraId="61A7AF08" w14:textId="77777777" w:rsidR="000962CF" w:rsidRPr="001537A0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552DD">
              <w:rPr>
                <w:sz w:val="20"/>
                <w:szCs w:val="20"/>
                <w:lang w:eastAsia="zh-CN"/>
              </w:rPr>
              <w:t>dataType</w:t>
            </w:r>
          </w:p>
        </w:tc>
        <w:tc>
          <w:tcPr>
            <w:tcW w:w="1711" w:type="dxa"/>
          </w:tcPr>
          <w:p w14:paraId="78F2C056" w14:textId="77777777" w:rsidR="000962CF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024" w:type="dxa"/>
          </w:tcPr>
          <w:p w14:paraId="13C99BCE" w14:textId="77777777" w:rsidR="000962CF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</w:tcPr>
          <w:p w14:paraId="386AEB5A" w14:textId="77777777" w:rsidR="000962CF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ref</w:t>
            </w:r>
          </w:p>
        </w:tc>
        <w:tc>
          <w:tcPr>
            <w:tcW w:w="931" w:type="dxa"/>
          </w:tcPr>
          <w:p w14:paraId="78D3BA67" w14:textId="77777777" w:rsidR="000962CF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68" w:type="dxa"/>
          </w:tcPr>
          <w:p w14:paraId="6DA2F208" w14:textId="18B304CA" w:rsidR="000962CF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引用已经定义过的数据类型名</w:t>
            </w:r>
            <w:r w:rsidR="004B7998">
              <w:rPr>
                <w:rFonts w:hint="eastAsia"/>
                <w:sz w:val="20"/>
                <w:szCs w:val="20"/>
                <w:lang w:eastAsia="zh-CN"/>
              </w:rPr>
              <w:t>：</w: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begin"/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instrText xml:space="preserve"> </w:instrText>
            </w:r>
            <w:r w:rsidRPr="00832F40">
              <w:rPr>
                <w:rFonts w:hint="eastAsia"/>
                <w:color w:val="2A8CF1" w:themeColor="accent3" w:themeTint="99"/>
                <w:sz w:val="20"/>
                <w:szCs w:val="20"/>
                <w:lang w:eastAsia="zh-CN"/>
              </w:rPr>
              <w:instrText>REF _Ref153540811 \h</w:instrTex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instrText xml:space="preserve"> </w:instrTex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top_data_type</w: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:</w:t>
            </w:r>
            <w:r>
              <w:rPr>
                <w:sz w:val="20"/>
                <w:szCs w:val="20"/>
                <w:lang w:eastAsia="zh-CN"/>
              </w:rPr>
              <w:t>:</w:t>
            </w:r>
            <w:r w:rsidRPr="00832F40">
              <w:rPr>
                <w:sz w:val="20"/>
                <w:szCs w:val="20"/>
                <w:lang w:eastAsia="zh-CN"/>
              </w:rPr>
              <w:t>dataTypeShortName</w:t>
            </w:r>
            <w:r w:rsidR="00034F42">
              <w:rPr>
                <w:rFonts w:hint="eastAsia"/>
                <w:sz w:val="20"/>
                <w:szCs w:val="20"/>
                <w:lang w:eastAsia="zh-CN"/>
              </w:rPr>
              <w:t>，</w:t>
            </w:r>
          </w:p>
          <w:p w14:paraId="3DF48A52" w14:textId="3622887D" w:rsidR="00034F42" w:rsidRDefault="00034F42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或直接引用</w:t>
            </w:r>
            <w:r w:rsidRPr="00034F42">
              <w:rPr>
                <w:sz w:val="20"/>
                <w:szCs w:val="20"/>
                <w:lang w:eastAsia="zh-CN"/>
              </w:rPr>
              <w:t>”[…]/RawMemory”</w:t>
            </w:r>
          </w:p>
          <w:p w14:paraId="1F2C1D69" w14:textId="77777777" w:rsidR="000962CF" w:rsidRPr="00F102C3" w:rsidRDefault="000962CF" w:rsidP="005E287E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F102C3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Pr="00F102C3">
              <w:rPr>
                <w:rFonts w:hint="eastAsia"/>
                <w:color w:val="FF5050"/>
                <w:sz w:val="20"/>
                <w:szCs w:val="20"/>
                <w:lang w:eastAsia="zh-CN"/>
              </w:rPr>
              <w:t>event</w:t>
            </w:r>
            <w:r w:rsidRPr="00F102C3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  <w:p w14:paraId="08CAD023" w14:textId="77777777" w:rsidR="000962CF" w:rsidRDefault="000962CF" w:rsidP="005E287E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F102C3">
              <w:rPr>
                <w:rFonts w:hint="eastAsia"/>
                <w:color w:val="FF5050"/>
                <w:sz w:val="20"/>
                <w:szCs w:val="20"/>
                <w:lang w:eastAsia="zh-CN"/>
              </w:rPr>
              <w:t>注：该属性对程序运行无关，仅用于记录和生成</w:t>
            </w:r>
            <w:r w:rsidRPr="00F102C3">
              <w:rPr>
                <w:rFonts w:hint="eastAsia"/>
                <w:color w:val="FF5050"/>
                <w:sz w:val="20"/>
                <w:szCs w:val="20"/>
                <w:lang w:eastAsia="zh-CN"/>
              </w:rPr>
              <w:t>p</w:t>
            </w:r>
            <w:r w:rsidRPr="00F102C3">
              <w:rPr>
                <w:color w:val="FF5050"/>
                <w:sz w:val="20"/>
                <w:szCs w:val="20"/>
                <w:lang w:eastAsia="zh-CN"/>
              </w:rPr>
              <w:t>roto</w:t>
            </w:r>
            <w:r w:rsidRPr="00F102C3">
              <w:rPr>
                <w:rFonts w:hint="eastAsia"/>
                <w:color w:val="FF5050"/>
                <w:sz w:val="20"/>
                <w:szCs w:val="20"/>
                <w:lang w:eastAsia="zh-CN"/>
              </w:rPr>
              <w:t>配置以及生成相应代码</w:t>
            </w:r>
          </w:p>
          <w:p w14:paraId="7A710C66" w14:textId="36307CDC" w:rsidR="00F74B0B" w:rsidRDefault="00F74B0B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="001B5C9C">
              <w:rPr>
                <w:rFonts w:hint="eastAsia"/>
                <w:color w:val="FF5050"/>
                <w:sz w:val="20"/>
                <w:szCs w:val="20"/>
                <w:lang w:eastAsia="zh-CN"/>
              </w:rPr>
              <w:t>当</w:t>
            </w:r>
            <w:r w:rsidR="001B5C9C" w:rsidRPr="001B5C9C">
              <w:rPr>
                <w:color w:val="FF5050"/>
                <w:sz w:val="20"/>
                <w:szCs w:val="20"/>
                <w:lang w:eastAsia="zh-CN"/>
              </w:rPr>
              <w:t>isRawData</w:t>
            </w:r>
            <w:r w:rsidR="001B5C9C">
              <w:rPr>
                <w:rFonts w:hint="eastAsia"/>
                <w:color w:val="FF5050"/>
                <w:sz w:val="20"/>
                <w:szCs w:val="20"/>
                <w:lang w:eastAsia="zh-CN"/>
              </w:rPr>
              <w:t>为</w:t>
            </w:r>
            <w:r w:rsidR="001B5C9C">
              <w:rPr>
                <w:rFonts w:hint="eastAsia"/>
                <w:color w:val="FF5050"/>
                <w:sz w:val="20"/>
                <w:szCs w:val="20"/>
                <w:lang w:eastAsia="zh-CN"/>
              </w:rPr>
              <w:t>true</w:t>
            </w:r>
            <w:r w:rsidR="001B5C9C">
              <w:rPr>
                <w:rFonts w:hint="eastAsia"/>
                <w:color w:val="FF5050"/>
                <w:sz w:val="20"/>
                <w:szCs w:val="20"/>
                <w:lang w:eastAsia="zh-CN"/>
              </w:rPr>
              <w:t>时，</w:t>
            </w:r>
            <w:r w:rsidR="00DC7F6A">
              <w:rPr>
                <w:rFonts w:hint="eastAsia"/>
                <w:color w:val="FF5050"/>
                <w:sz w:val="20"/>
                <w:szCs w:val="20"/>
                <w:lang w:eastAsia="zh-CN"/>
              </w:rPr>
              <w:t>该</w:t>
            </w:r>
            <w:r w:rsidR="001B5C9C">
              <w:rPr>
                <w:rFonts w:hint="eastAsia"/>
                <w:color w:val="FF5050"/>
                <w:sz w:val="20"/>
                <w:szCs w:val="20"/>
                <w:lang w:eastAsia="zh-CN"/>
              </w:rPr>
              <w:t>属性值仅可为</w:t>
            </w:r>
            <w:r w:rsidR="001861B8" w:rsidRPr="001861B8">
              <w:rPr>
                <w:color w:val="FF5050"/>
                <w:sz w:val="20"/>
                <w:szCs w:val="20"/>
                <w:lang w:eastAsia="zh-CN"/>
              </w:rPr>
              <w:t>”[…]/RawMemory</w:t>
            </w:r>
            <w:r w:rsidR="00374764">
              <w:rPr>
                <w:color w:val="FF5050"/>
                <w:sz w:val="20"/>
                <w:szCs w:val="20"/>
                <w:lang w:eastAsia="zh-CN"/>
              </w:rPr>
              <w:t>”</w:t>
            </w:r>
          </w:p>
        </w:tc>
      </w:tr>
      <w:tr w:rsidR="000962CF" w:rsidRPr="00040251" w14:paraId="360DD1C5" w14:textId="77777777" w:rsidTr="005E287E">
        <w:trPr>
          <w:trHeight w:val="302"/>
        </w:trPr>
        <w:tc>
          <w:tcPr>
            <w:tcW w:w="1940" w:type="dxa"/>
          </w:tcPr>
          <w:p w14:paraId="32535800" w14:textId="77777777" w:rsidR="000962CF" w:rsidRPr="007552DD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11EAC">
              <w:rPr>
                <w:sz w:val="20"/>
                <w:szCs w:val="20"/>
                <w:lang w:eastAsia="zh-CN"/>
              </w:rPr>
              <w:t>topDataTypeConfig</w:t>
            </w:r>
          </w:p>
        </w:tc>
        <w:tc>
          <w:tcPr>
            <w:tcW w:w="1711" w:type="dxa"/>
          </w:tcPr>
          <w:p w14:paraId="4263C3FA" w14:textId="77777777" w:rsidR="000962CF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EC5B0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_Ref153540811 \h</w:instrText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t>top_data_type</w:t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024" w:type="dxa"/>
          </w:tcPr>
          <w:p w14:paraId="08622EB5" w14:textId="77777777" w:rsidR="000962CF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</w:tcPr>
          <w:p w14:paraId="39A683E9" w14:textId="77777777" w:rsidR="000962CF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31" w:type="dxa"/>
          </w:tcPr>
          <w:p w14:paraId="441F574A" w14:textId="77777777" w:rsidR="000962CF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3568" w:type="dxa"/>
          </w:tcPr>
          <w:p w14:paraId="01647CF7" w14:textId="77777777" w:rsidR="000962CF" w:rsidRDefault="000962C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数据类型的详细结构描述，类似</w:t>
            </w:r>
            <w:r>
              <w:rPr>
                <w:rFonts w:hint="eastAsia"/>
                <w:sz w:val="20"/>
                <w:szCs w:val="20"/>
                <w:lang w:eastAsia="zh-CN"/>
              </w:rPr>
              <w:t>C</w:t>
            </w:r>
            <w:r>
              <w:rPr>
                <w:sz w:val="20"/>
                <w:szCs w:val="20"/>
                <w:lang w:eastAsia="zh-CN"/>
              </w:rPr>
              <w:t>++</w:t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strruct</w:t>
            </w:r>
          </w:p>
          <w:p w14:paraId="071AC35C" w14:textId="77777777" w:rsidR="000962CF" w:rsidRPr="005347A2" w:rsidRDefault="000962CF" w:rsidP="005E287E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event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  <w:p w14:paraId="36D2506A" w14:textId="77777777" w:rsidR="000962CF" w:rsidRDefault="000962CF" w:rsidP="005E287E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注：该属性对程序运行无关，仅用于记录和生成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p</w:t>
            </w:r>
            <w:r w:rsidRPr="005347A2">
              <w:rPr>
                <w:color w:val="FF5050"/>
                <w:sz w:val="20"/>
                <w:szCs w:val="20"/>
                <w:lang w:eastAsia="zh-CN"/>
              </w:rPr>
              <w:t>roto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配置以及生成相应代码</w:t>
            </w:r>
          </w:p>
          <w:p w14:paraId="28C559AC" w14:textId="351085A5" w:rsidR="001631B8" w:rsidRDefault="001631B8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FF5050"/>
                <w:sz w:val="20"/>
                <w:szCs w:val="20"/>
                <w:lang w:eastAsia="zh-CN"/>
              </w:rPr>
              <w:t>注：当</w:t>
            </w:r>
            <w:r w:rsidRPr="001631B8">
              <w:rPr>
                <w:color w:val="FF5050"/>
                <w:sz w:val="20"/>
                <w:szCs w:val="20"/>
                <w:lang w:eastAsia="zh-CN"/>
              </w:rPr>
              <w:t>dataType</w:t>
            </w:r>
            <w:r>
              <w:rPr>
                <w:rFonts w:hint="eastAsia"/>
                <w:color w:val="FF5050"/>
                <w:sz w:val="20"/>
                <w:szCs w:val="20"/>
                <w:lang w:eastAsia="zh-CN"/>
              </w:rPr>
              <w:t>为</w:t>
            </w:r>
            <w:r w:rsidRPr="001861B8">
              <w:rPr>
                <w:color w:val="FF5050"/>
                <w:sz w:val="20"/>
                <w:szCs w:val="20"/>
                <w:lang w:eastAsia="zh-CN"/>
              </w:rPr>
              <w:t>”[…]/RawMemory</w:t>
            </w:r>
            <w:r>
              <w:rPr>
                <w:color w:val="FF5050"/>
                <w:sz w:val="20"/>
                <w:szCs w:val="20"/>
                <w:lang w:eastAsia="zh-CN"/>
              </w:rPr>
              <w:t>”</w:t>
            </w:r>
            <w:r>
              <w:rPr>
                <w:rFonts w:hint="eastAsia"/>
                <w:color w:val="FF5050"/>
                <w:sz w:val="20"/>
                <w:szCs w:val="20"/>
                <w:lang w:eastAsia="zh-CN"/>
              </w:rPr>
              <w:t>时，该值为空</w:t>
            </w:r>
          </w:p>
        </w:tc>
      </w:tr>
    </w:tbl>
    <w:p w14:paraId="7783C7C7" w14:textId="77777777" w:rsidR="00DC2BE9" w:rsidRPr="00DC2BE9" w:rsidRDefault="00DC2BE9" w:rsidP="00DC2BE9">
      <w:pPr>
        <w:rPr>
          <w:lang w:eastAsia="en-US"/>
        </w:rPr>
      </w:pPr>
    </w:p>
    <w:p w14:paraId="59D55E4B" w14:textId="0634AB8E" w:rsidR="00286AB0" w:rsidRDefault="00286AB0" w:rsidP="00237838">
      <w:pPr>
        <w:rPr>
          <w:lang w:eastAsia="en-US"/>
        </w:rPr>
      </w:pPr>
    </w:p>
    <w:p w14:paraId="066DEAB1" w14:textId="41D14E22" w:rsidR="00F66751" w:rsidRDefault="00F66751" w:rsidP="00302D6B">
      <w:pPr>
        <w:rPr>
          <w:lang w:eastAsia="en-US"/>
        </w:rPr>
      </w:pPr>
      <w:r>
        <w:rPr>
          <w:lang w:eastAsia="en-US"/>
        </w:rPr>
        <w:lastRenderedPageBreak/>
        <w:br w:type="page"/>
      </w:r>
    </w:p>
    <w:p w14:paraId="0A84ECD2" w14:textId="19F5B79F" w:rsidR="00F66751" w:rsidRDefault="00F66751" w:rsidP="00F66751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75" w:name="_Ref153548460"/>
      <w:bookmarkStart w:id="76" w:name="_Toc153802462"/>
      <w:r>
        <w:rPr>
          <w:noProof/>
          <w:lang w:val="en-GB"/>
        </w:rPr>
        <w:lastRenderedPageBreak/>
        <w:t>dds</w:t>
      </w:r>
      <w:r w:rsidRPr="00E30DA3">
        <w:rPr>
          <w:noProof/>
          <w:lang w:val="en-GB"/>
        </w:rPr>
        <w:t>_</w:t>
      </w:r>
      <w:r>
        <w:rPr>
          <w:rFonts w:hint="eastAsia"/>
          <w:noProof/>
          <w:lang w:val="en-GB" w:eastAsia="zh-CN"/>
        </w:rPr>
        <w:t>field</w:t>
      </w:r>
      <w:bookmarkEnd w:id="75"/>
      <w:bookmarkEnd w:id="7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15"/>
        <w:gridCol w:w="1448"/>
        <w:gridCol w:w="1445"/>
        <w:gridCol w:w="753"/>
        <w:gridCol w:w="709"/>
        <w:gridCol w:w="3466"/>
      </w:tblGrid>
      <w:tr w:rsidR="00F66751" w:rsidRPr="00040251" w14:paraId="06D0A39B" w14:textId="77777777" w:rsidTr="00504EE4">
        <w:trPr>
          <w:trHeight w:val="302"/>
        </w:trPr>
        <w:tc>
          <w:tcPr>
            <w:tcW w:w="1941" w:type="dxa"/>
          </w:tcPr>
          <w:p w14:paraId="287DF853" w14:textId="77777777" w:rsidR="00F66751" w:rsidRPr="0008125F" w:rsidRDefault="00F66751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313" w:type="dxa"/>
            <w:gridSpan w:val="5"/>
          </w:tcPr>
          <w:p w14:paraId="03AC5F4C" w14:textId="1800DA1F" w:rsidR="00F66751" w:rsidRPr="00040251" w:rsidRDefault="0084566F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dds</w:t>
            </w:r>
            <w:r w:rsidR="00F66751">
              <w:rPr>
                <w:sz w:val="20"/>
                <w:szCs w:val="20"/>
                <w:lang w:eastAsia="zh-CN"/>
              </w:rPr>
              <w:t>_field</w:t>
            </w:r>
          </w:p>
        </w:tc>
      </w:tr>
      <w:tr w:rsidR="00F66751" w:rsidRPr="00040251" w14:paraId="1B9F37C9" w14:textId="77777777" w:rsidTr="00504EE4">
        <w:trPr>
          <w:trHeight w:val="302"/>
        </w:trPr>
        <w:tc>
          <w:tcPr>
            <w:tcW w:w="1941" w:type="dxa"/>
          </w:tcPr>
          <w:p w14:paraId="0D211F3E" w14:textId="77777777" w:rsidR="00F66751" w:rsidRPr="0008125F" w:rsidRDefault="00F66751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313" w:type="dxa"/>
            <w:gridSpan w:val="5"/>
          </w:tcPr>
          <w:p w14:paraId="4AB84E43" w14:textId="43457A99" w:rsidR="00F66751" w:rsidRPr="00040251" w:rsidRDefault="00A6075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F66751" w:rsidRPr="0008125F" w14:paraId="4244F188" w14:textId="77777777" w:rsidTr="008665F7">
        <w:trPr>
          <w:trHeight w:val="302"/>
        </w:trPr>
        <w:tc>
          <w:tcPr>
            <w:tcW w:w="1941" w:type="dxa"/>
          </w:tcPr>
          <w:p w14:paraId="462BCC85" w14:textId="77777777" w:rsidR="00F66751" w:rsidRPr="0008125F" w:rsidRDefault="00F66751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700" w:type="dxa"/>
          </w:tcPr>
          <w:p w14:paraId="1951F47E" w14:textId="77777777" w:rsidR="00F66751" w:rsidRPr="0008125F" w:rsidRDefault="00F66751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445" w:type="dxa"/>
          </w:tcPr>
          <w:p w14:paraId="781D4802" w14:textId="77777777" w:rsidR="00F66751" w:rsidRPr="0008125F" w:rsidRDefault="00F66751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837" w:type="dxa"/>
          </w:tcPr>
          <w:p w14:paraId="16606473" w14:textId="77777777" w:rsidR="00F66751" w:rsidRPr="0008125F" w:rsidRDefault="00F66751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763" w:type="dxa"/>
          </w:tcPr>
          <w:p w14:paraId="0AFA3CAA" w14:textId="77777777" w:rsidR="00F66751" w:rsidRPr="0008125F" w:rsidRDefault="00F66751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3568" w:type="dxa"/>
          </w:tcPr>
          <w:p w14:paraId="3CF5F1AB" w14:textId="77777777" w:rsidR="00F66751" w:rsidRPr="0008125F" w:rsidRDefault="00F66751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270FE4" w:rsidRPr="00040251" w14:paraId="1C3C9095" w14:textId="77777777" w:rsidTr="008665F7">
        <w:trPr>
          <w:trHeight w:val="302"/>
        </w:trPr>
        <w:tc>
          <w:tcPr>
            <w:tcW w:w="1941" w:type="dxa"/>
          </w:tcPr>
          <w:p w14:paraId="69F2C206" w14:textId="5D80F6E6" w:rsidR="00270FE4" w:rsidRPr="00040251" w:rsidRDefault="00270FE4" w:rsidP="00270FE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field</w:t>
            </w:r>
          </w:p>
        </w:tc>
        <w:tc>
          <w:tcPr>
            <w:tcW w:w="1700" w:type="dxa"/>
          </w:tcPr>
          <w:p w14:paraId="210A554B" w14:textId="378CB46A" w:rsidR="00270FE4" w:rsidRPr="00040251" w:rsidRDefault="00270FE4" w:rsidP="00270FE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445" w:type="dxa"/>
          </w:tcPr>
          <w:p w14:paraId="2476F46A" w14:textId="2BF21EB3" w:rsidR="00270FE4" w:rsidRPr="00040251" w:rsidRDefault="00270FE4" w:rsidP="00270FE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837" w:type="dxa"/>
          </w:tcPr>
          <w:p w14:paraId="028B5C01" w14:textId="02908ADA" w:rsidR="00270FE4" w:rsidRPr="00040251" w:rsidRDefault="00270FE4" w:rsidP="00270FE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763" w:type="dxa"/>
          </w:tcPr>
          <w:p w14:paraId="37554F81" w14:textId="7E2B8E28" w:rsidR="00270FE4" w:rsidRPr="00040251" w:rsidRDefault="00270FE4" w:rsidP="00270FE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68" w:type="dxa"/>
          </w:tcPr>
          <w:p w14:paraId="5ED7EA18" w14:textId="02E33032" w:rsidR="00270FE4" w:rsidRPr="00040251" w:rsidRDefault="00270FE4" w:rsidP="00270FE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field</w:t>
            </w:r>
            <w:r>
              <w:rPr>
                <w:rFonts w:hint="eastAsia"/>
                <w:sz w:val="20"/>
                <w:szCs w:val="20"/>
                <w:lang w:eastAsia="zh-CN"/>
              </w:rPr>
              <w:t>名，</w:t>
            </w:r>
            <w:r>
              <w:rPr>
                <w:rFonts w:hint="eastAsia"/>
                <w:sz w:val="20"/>
                <w:szCs w:val="20"/>
                <w:lang w:eastAsia="zh-CN"/>
              </w:rPr>
              <w:t>shortname</w:t>
            </w:r>
            <w:r w:rsidR="00E864CF">
              <w:rPr>
                <w:rFonts w:hint="eastAsia"/>
                <w:sz w:val="20"/>
                <w:szCs w:val="20"/>
                <w:lang w:eastAsia="zh-CN"/>
              </w:rPr>
              <w:t>，全局唯一；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>
              <w:rPr>
                <w:color w:val="FF5050"/>
                <w:sz w:val="20"/>
                <w:szCs w:val="20"/>
                <w:lang w:eastAsia="zh-CN"/>
              </w:rPr>
              <w:t>field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</w:tc>
      </w:tr>
      <w:tr w:rsidR="00270FE4" w:rsidRPr="00040251" w14:paraId="30E2DF86" w14:textId="77777777" w:rsidTr="008665F7">
        <w:trPr>
          <w:trHeight w:val="302"/>
        </w:trPr>
        <w:tc>
          <w:tcPr>
            <w:tcW w:w="1941" w:type="dxa"/>
          </w:tcPr>
          <w:p w14:paraId="5A837340" w14:textId="3C6EDBA0" w:rsidR="00270FE4" w:rsidRPr="00F7493F" w:rsidRDefault="00270FE4" w:rsidP="00270FE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1700" w:type="dxa"/>
          </w:tcPr>
          <w:p w14:paraId="7FE95741" w14:textId="03EC63DE" w:rsidR="00270FE4" w:rsidRDefault="00270FE4" w:rsidP="00270FE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445" w:type="dxa"/>
          </w:tcPr>
          <w:p w14:paraId="35C5663B" w14:textId="1EBFEDDA" w:rsidR="00270FE4" w:rsidRDefault="00270FE4" w:rsidP="00270FE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837" w:type="dxa"/>
          </w:tcPr>
          <w:p w14:paraId="70EFA498" w14:textId="4414927F" w:rsidR="00270FE4" w:rsidRDefault="00270FE4" w:rsidP="00270FE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763" w:type="dxa"/>
          </w:tcPr>
          <w:p w14:paraId="348A6024" w14:textId="6444E4DB" w:rsidR="00270FE4" w:rsidRDefault="00270FE4" w:rsidP="00270FE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68" w:type="dxa"/>
          </w:tcPr>
          <w:p w14:paraId="420C93C7" w14:textId="509FD0B2" w:rsidR="00270FE4" w:rsidRDefault="00270FE4" w:rsidP="00836D2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entity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  <w:r w:rsidR="00836D2E">
              <w:rPr>
                <w:rFonts w:hint="eastAsia"/>
                <w:sz w:val="20"/>
                <w:szCs w:val="20"/>
                <w:lang w:eastAsia="zh-CN"/>
              </w:rPr>
              <w:t>，数值全局唯一；</w:t>
            </w:r>
          </w:p>
          <w:p w14:paraId="778E1A8C" w14:textId="72D4A52A" w:rsidR="00270FE4" w:rsidRDefault="00270FE4" w:rsidP="00270FE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 xml:space="preserve">0, </w:t>
            </w:r>
            <w:r w:rsidR="00481E56">
              <w:rPr>
                <w:sz w:val="20"/>
                <w:szCs w:val="20"/>
                <w:lang w:eastAsia="zh-CN"/>
              </w:rPr>
              <w:t>65535</w:t>
            </w:r>
            <w:r>
              <w:rPr>
                <w:sz w:val="20"/>
                <w:szCs w:val="20"/>
                <w:lang w:eastAsia="zh-CN"/>
              </w:rPr>
              <w:t>)</w:t>
            </w:r>
          </w:p>
          <w:p w14:paraId="3B9727E9" w14:textId="219D6439" w:rsidR="00270FE4" w:rsidRDefault="00270FE4" w:rsidP="00270FE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>
              <w:rPr>
                <w:rFonts w:hint="eastAsia"/>
                <w:color w:val="FF5050"/>
                <w:sz w:val="20"/>
                <w:szCs w:val="20"/>
                <w:lang w:eastAsia="zh-CN"/>
              </w:rPr>
              <w:t>f</w:t>
            </w:r>
            <w:r>
              <w:rPr>
                <w:color w:val="FF5050"/>
                <w:sz w:val="20"/>
                <w:szCs w:val="20"/>
                <w:lang w:eastAsia="zh-CN"/>
              </w:rPr>
              <w:t>ield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</w:tc>
      </w:tr>
      <w:tr w:rsidR="00504EE4" w:rsidRPr="00040251" w14:paraId="6433F89A" w14:textId="77777777" w:rsidTr="008665F7">
        <w:trPr>
          <w:trHeight w:val="302"/>
        </w:trPr>
        <w:tc>
          <w:tcPr>
            <w:tcW w:w="1941" w:type="dxa"/>
          </w:tcPr>
          <w:p w14:paraId="612D2664" w14:textId="1F9FB5EB" w:rsidR="00504EE4" w:rsidRDefault="00DB463A" w:rsidP="00504EE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hasNotifier</w:t>
            </w:r>
          </w:p>
        </w:tc>
        <w:tc>
          <w:tcPr>
            <w:tcW w:w="1700" w:type="dxa"/>
          </w:tcPr>
          <w:p w14:paraId="1C26B45B" w14:textId="1D6C6D7D" w:rsidR="00504EE4" w:rsidRDefault="00DB463A" w:rsidP="00504EE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bool</w:t>
            </w:r>
          </w:p>
        </w:tc>
        <w:tc>
          <w:tcPr>
            <w:tcW w:w="1445" w:type="dxa"/>
          </w:tcPr>
          <w:p w14:paraId="13E1BB5D" w14:textId="28312D31" w:rsidR="00504EE4" w:rsidRDefault="00DB463A" w:rsidP="00504EE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false</w:t>
            </w:r>
          </w:p>
        </w:tc>
        <w:tc>
          <w:tcPr>
            <w:tcW w:w="837" w:type="dxa"/>
          </w:tcPr>
          <w:p w14:paraId="55DD8A05" w14:textId="531BE9AA" w:rsidR="00504EE4" w:rsidRDefault="00DB463A" w:rsidP="00504EE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763" w:type="dxa"/>
          </w:tcPr>
          <w:p w14:paraId="2F04B43D" w14:textId="70DFFD9D" w:rsidR="00504EE4" w:rsidRDefault="00DB463A" w:rsidP="00504EE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68" w:type="dxa"/>
          </w:tcPr>
          <w:p w14:paraId="62835A81" w14:textId="34DFB38B" w:rsidR="00504EE4" w:rsidRDefault="002A5D01" w:rsidP="0007048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8665F7" w:rsidRPr="00040251" w14:paraId="6B310F8A" w14:textId="77777777" w:rsidTr="008665F7">
        <w:trPr>
          <w:trHeight w:val="302"/>
        </w:trPr>
        <w:tc>
          <w:tcPr>
            <w:tcW w:w="1941" w:type="dxa"/>
          </w:tcPr>
          <w:p w14:paraId="4C937963" w14:textId="6387700D" w:rsidR="008665F7" w:rsidRDefault="008665F7" w:rsidP="008665F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notifier</w:t>
            </w:r>
            <w:r w:rsidR="00F94366">
              <w:rPr>
                <w:rFonts w:hint="eastAsia"/>
                <w:sz w:val="20"/>
                <w:szCs w:val="20"/>
                <w:lang w:eastAsia="zh-CN"/>
              </w:rPr>
              <w:t>En</w:t>
            </w:r>
            <w:r w:rsidR="00F94366">
              <w:rPr>
                <w:sz w:val="20"/>
                <w:szCs w:val="20"/>
                <w:lang w:eastAsia="zh-CN"/>
              </w:rPr>
              <w:t>tity</w:t>
            </w:r>
          </w:p>
        </w:tc>
        <w:tc>
          <w:tcPr>
            <w:tcW w:w="1700" w:type="dxa"/>
          </w:tcPr>
          <w:p w14:paraId="50A4A9C0" w14:textId="47F247C7" w:rsidR="008665F7" w:rsidRDefault="008665F7" w:rsidP="008665F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445" w:type="dxa"/>
          </w:tcPr>
          <w:p w14:paraId="5810FBF9" w14:textId="0E4075E0" w:rsidR="008665F7" w:rsidRDefault="004D499B" w:rsidP="008665F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=</w:t>
            </w:r>
            <w:r w:rsidR="00BD1203">
              <w:rPr>
                <w:sz w:val="20"/>
                <w:szCs w:val="20"/>
                <w:lang w:eastAsia="zh-CN"/>
              </w:rPr>
              <w:t>&lt;id&gt;+1</w:t>
            </w:r>
          </w:p>
        </w:tc>
        <w:tc>
          <w:tcPr>
            <w:tcW w:w="837" w:type="dxa"/>
          </w:tcPr>
          <w:p w14:paraId="1E9F5567" w14:textId="211BA36B" w:rsidR="008665F7" w:rsidRDefault="008665F7" w:rsidP="008665F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763" w:type="dxa"/>
          </w:tcPr>
          <w:p w14:paraId="619C1101" w14:textId="3C58FC44" w:rsidR="008665F7" w:rsidRDefault="008665F7" w:rsidP="008665F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3568" w:type="dxa"/>
          </w:tcPr>
          <w:p w14:paraId="2A0F90B6" w14:textId="339F4EF0" w:rsidR="008665F7" w:rsidRDefault="008665F7" w:rsidP="008665F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当</w:t>
            </w:r>
            <w:r w:rsidRPr="00903A11">
              <w:rPr>
                <w:sz w:val="20"/>
                <w:szCs w:val="20"/>
                <w:lang w:eastAsia="zh-CN"/>
              </w:rPr>
              <w:t>hasNotifier</w:t>
            </w:r>
            <w:r>
              <w:rPr>
                <w:rFonts w:hint="eastAsia"/>
                <w:sz w:val="20"/>
                <w:szCs w:val="20"/>
                <w:lang w:eastAsia="zh-CN"/>
              </w:rPr>
              <w:t>为</w:t>
            </w:r>
            <w:r>
              <w:rPr>
                <w:rFonts w:hint="eastAsia"/>
                <w:sz w:val="20"/>
                <w:szCs w:val="20"/>
                <w:lang w:eastAsia="zh-CN"/>
              </w:rPr>
              <w:t>false</w:t>
            </w:r>
            <w:r>
              <w:rPr>
                <w:rFonts w:hint="eastAsia"/>
                <w:sz w:val="20"/>
                <w:szCs w:val="20"/>
                <w:lang w:eastAsia="zh-CN"/>
              </w:rPr>
              <w:t>时，没有该属性；否则多重性为</w:t>
            </w:r>
            <w:r>
              <w:rPr>
                <w:rFonts w:hint="eastAsia"/>
                <w:sz w:val="20"/>
                <w:szCs w:val="20"/>
                <w:lang w:eastAsia="zh-CN"/>
              </w:rPr>
              <w:t>1</w:t>
            </w:r>
            <w:r>
              <w:rPr>
                <w:rFonts w:hint="eastAsia"/>
                <w:sz w:val="20"/>
                <w:szCs w:val="20"/>
                <w:lang w:eastAsia="zh-CN"/>
              </w:rPr>
              <w:t>，值不可为空，默认值自动生成</w:t>
            </w:r>
            <w:r w:rsidR="002203C7">
              <w:rPr>
                <w:rFonts w:hint="eastAsia"/>
                <w:sz w:val="20"/>
                <w:szCs w:val="20"/>
                <w:lang w:eastAsia="zh-CN"/>
              </w:rPr>
              <w:t>。</w:t>
            </w:r>
          </w:p>
          <w:p w14:paraId="3CD27F9D" w14:textId="77777777" w:rsidR="008665F7" w:rsidRDefault="008665F7" w:rsidP="008665F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eneity id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</w:p>
          <w:p w14:paraId="72768BBD" w14:textId="77777777" w:rsidR="008665F7" w:rsidRDefault="008665F7" w:rsidP="008665F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数值全局唯一；</w:t>
            </w:r>
          </w:p>
          <w:p w14:paraId="3B45433B" w14:textId="5FD00F27" w:rsidR="008665F7" w:rsidRDefault="008665F7" w:rsidP="008665F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>0, 65535)</w:t>
            </w:r>
          </w:p>
        </w:tc>
      </w:tr>
      <w:tr w:rsidR="008665F7" w:rsidRPr="00040251" w14:paraId="3F6650A4" w14:textId="77777777" w:rsidTr="008665F7">
        <w:trPr>
          <w:trHeight w:val="302"/>
        </w:trPr>
        <w:tc>
          <w:tcPr>
            <w:tcW w:w="1941" w:type="dxa"/>
          </w:tcPr>
          <w:p w14:paraId="4F34E4B0" w14:textId="1E541D40" w:rsidR="008665F7" w:rsidRDefault="008665F7" w:rsidP="008665F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notifier</w:t>
            </w:r>
            <w:r>
              <w:rPr>
                <w:sz w:val="20"/>
                <w:szCs w:val="20"/>
                <w:lang w:eastAsia="zh-CN"/>
              </w:rPr>
              <w:t>T</w:t>
            </w:r>
            <w:r w:rsidRPr="000962CF">
              <w:rPr>
                <w:sz w:val="20"/>
                <w:szCs w:val="20"/>
                <w:lang w:eastAsia="zh-CN"/>
              </w:rPr>
              <w:t>opicName</w:t>
            </w:r>
          </w:p>
        </w:tc>
        <w:tc>
          <w:tcPr>
            <w:tcW w:w="1700" w:type="dxa"/>
          </w:tcPr>
          <w:p w14:paraId="3B362647" w14:textId="4BFB1194" w:rsidR="008665F7" w:rsidRDefault="008665F7" w:rsidP="008665F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445" w:type="dxa"/>
          </w:tcPr>
          <w:p w14:paraId="276752AD" w14:textId="7BC3200D" w:rsidR="008665F7" w:rsidRDefault="008665F7" w:rsidP="008665F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Topic</w:t>
            </w:r>
            <w:r>
              <w:rPr>
                <w:sz w:val="20"/>
                <w:szCs w:val="20"/>
                <w:lang w:eastAsia="zh-CN"/>
              </w:rPr>
              <w:t>_&lt; field&gt;_Notifier</w:t>
            </w:r>
          </w:p>
        </w:tc>
        <w:tc>
          <w:tcPr>
            <w:tcW w:w="837" w:type="dxa"/>
          </w:tcPr>
          <w:p w14:paraId="41DB8B5E" w14:textId="5B1C60EC" w:rsidR="008665F7" w:rsidRDefault="008665F7" w:rsidP="008665F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763" w:type="dxa"/>
          </w:tcPr>
          <w:p w14:paraId="1E7E6ACB" w14:textId="341E6DBB" w:rsidR="008665F7" w:rsidRDefault="008665F7" w:rsidP="008665F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</w:t>
            </w:r>
            <w:r>
              <w:rPr>
                <w:rFonts w:hint="eastAsia"/>
                <w:sz w:val="20"/>
                <w:szCs w:val="20"/>
                <w:lang w:eastAsia="zh-CN"/>
              </w:rPr>
              <w:t>.</w:t>
            </w: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68" w:type="dxa"/>
          </w:tcPr>
          <w:p w14:paraId="1DBF14EE" w14:textId="15470E5B" w:rsidR="008665F7" w:rsidRDefault="008665F7" w:rsidP="008665F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当</w:t>
            </w:r>
            <w:r w:rsidRPr="00903A11">
              <w:rPr>
                <w:sz w:val="20"/>
                <w:szCs w:val="20"/>
                <w:lang w:eastAsia="zh-CN"/>
              </w:rPr>
              <w:t>hasNotifier</w:t>
            </w:r>
            <w:r>
              <w:rPr>
                <w:rFonts w:hint="eastAsia"/>
                <w:sz w:val="20"/>
                <w:szCs w:val="20"/>
                <w:lang w:eastAsia="zh-CN"/>
              </w:rPr>
              <w:t>为</w:t>
            </w:r>
            <w:r>
              <w:rPr>
                <w:rFonts w:hint="eastAsia"/>
                <w:sz w:val="20"/>
                <w:szCs w:val="20"/>
                <w:lang w:eastAsia="zh-CN"/>
              </w:rPr>
              <w:t>false</w:t>
            </w:r>
            <w:r>
              <w:rPr>
                <w:rFonts w:hint="eastAsia"/>
                <w:sz w:val="20"/>
                <w:szCs w:val="20"/>
                <w:lang w:eastAsia="zh-CN"/>
              </w:rPr>
              <w:t>时，没有该属性；否则多重性为</w:t>
            </w:r>
            <w:r>
              <w:rPr>
                <w:rFonts w:hint="eastAsia"/>
                <w:sz w:val="20"/>
                <w:szCs w:val="20"/>
                <w:lang w:eastAsia="zh-CN"/>
              </w:rPr>
              <w:t>1</w:t>
            </w:r>
            <w:r>
              <w:rPr>
                <w:rFonts w:hint="eastAsia"/>
                <w:sz w:val="20"/>
                <w:szCs w:val="20"/>
                <w:lang w:eastAsia="zh-CN"/>
              </w:rPr>
              <w:t>，值不可为空，默认值自动生成</w:t>
            </w:r>
            <w:r w:rsidR="001A04B6">
              <w:rPr>
                <w:rFonts w:hint="eastAsia"/>
                <w:sz w:val="20"/>
                <w:szCs w:val="20"/>
                <w:lang w:eastAsia="zh-CN"/>
              </w:rPr>
              <w:t>。</w:t>
            </w:r>
          </w:p>
          <w:p w14:paraId="14B81975" w14:textId="1F565307" w:rsidR="008665F7" w:rsidRDefault="008C5400" w:rsidP="008665F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topic</w:t>
            </w:r>
            <w:r>
              <w:rPr>
                <w:sz w:val="20"/>
                <w:szCs w:val="20"/>
                <w:lang w:eastAsia="zh-CN"/>
              </w:rPr>
              <w:t>name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="008665F7">
              <w:rPr>
                <w:rFonts w:hint="eastAsia"/>
                <w:sz w:val="20"/>
                <w:szCs w:val="20"/>
                <w:lang w:eastAsia="zh-CN"/>
              </w:rPr>
              <w:t>数值全局唯一；</w:t>
            </w:r>
          </w:p>
          <w:p w14:paraId="72D3B8D2" w14:textId="55CC2BC5" w:rsidR="008665F7" w:rsidRDefault="008665F7" w:rsidP="008665F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527F3">
              <w:rPr>
                <w:rFonts w:hint="eastAsia"/>
                <w:color w:val="FF5050"/>
                <w:sz w:val="20"/>
                <w:szCs w:val="20"/>
                <w:lang w:eastAsia="zh-CN"/>
              </w:rPr>
              <w:t>注：该值变更的同时，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1C21E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_Ref153551430 \h</w:instrTex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1C21E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qos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Pr="000527F3">
              <w:rPr>
                <w:color w:val="FF5050"/>
                <w:sz w:val="20"/>
                <w:szCs w:val="20"/>
                <w:lang w:eastAsia="zh-CN"/>
              </w:rPr>
              <w:t>::datareader::name</w:t>
            </w:r>
            <w:r w:rsidRPr="000527F3">
              <w:rPr>
                <w:rFonts w:hint="eastAsia"/>
                <w:color w:val="FF5050"/>
                <w:sz w:val="20"/>
                <w:szCs w:val="20"/>
                <w:lang w:eastAsia="zh-CN"/>
              </w:rPr>
              <w:t>和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1C21E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_Ref153551430 \h</w:instrTex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1C21E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qos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Pr="000527F3">
              <w:rPr>
                <w:color w:val="FF5050"/>
                <w:sz w:val="20"/>
                <w:szCs w:val="20"/>
                <w:lang w:eastAsia="zh-CN"/>
              </w:rPr>
              <w:t>::data</w:t>
            </w:r>
            <w:r w:rsidRPr="000527F3">
              <w:rPr>
                <w:rFonts w:hint="eastAsia"/>
                <w:color w:val="FF5050"/>
                <w:sz w:val="20"/>
                <w:szCs w:val="20"/>
                <w:lang w:eastAsia="zh-CN"/>
              </w:rPr>
              <w:t>writer</w:t>
            </w:r>
            <w:r w:rsidRPr="000527F3">
              <w:rPr>
                <w:color w:val="FF5050"/>
                <w:sz w:val="20"/>
                <w:szCs w:val="20"/>
                <w:lang w:eastAsia="zh-CN"/>
              </w:rPr>
              <w:t>::name</w:t>
            </w:r>
            <w:r w:rsidRPr="000527F3">
              <w:rPr>
                <w:rFonts w:hint="eastAsia"/>
                <w:color w:val="FF5050"/>
                <w:sz w:val="20"/>
                <w:szCs w:val="20"/>
                <w:lang w:eastAsia="zh-CN"/>
              </w:rPr>
              <w:t>同步变更</w:t>
            </w:r>
          </w:p>
        </w:tc>
      </w:tr>
      <w:tr w:rsidR="008665F7" w:rsidRPr="00040251" w14:paraId="7BE0E2A0" w14:textId="77777777" w:rsidTr="008665F7">
        <w:trPr>
          <w:trHeight w:val="302"/>
        </w:trPr>
        <w:tc>
          <w:tcPr>
            <w:tcW w:w="1941" w:type="dxa"/>
          </w:tcPr>
          <w:p w14:paraId="4B11A2A4" w14:textId="7A5574E9" w:rsidR="008665F7" w:rsidRDefault="008665F7" w:rsidP="008665F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hasGetter</w:t>
            </w:r>
          </w:p>
        </w:tc>
        <w:tc>
          <w:tcPr>
            <w:tcW w:w="1700" w:type="dxa"/>
          </w:tcPr>
          <w:p w14:paraId="7E994F22" w14:textId="5279FDAF" w:rsidR="008665F7" w:rsidRDefault="008665F7" w:rsidP="008665F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bool</w:t>
            </w:r>
          </w:p>
        </w:tc>
        <w:tc>
          <w:tcPr>
            <w:tcW w:w="1445" w:type="dxa"/>
          </w:tcPr>
          <w:p w14:paraId="5A7DB839" w14:textId="6D8A4E49" w:rsidR="008665F7" w:rsidRDefault="008665F7" w:rsidP="008665F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false</w:t>
            </w:r>
          </w:p>
        </w:tc>
        <w:tc>
          <w:tcPr>
            <w:tcW w:w="837" w:type="dxa"/>
          </w:tcPr>
          <w:p w14:paraId="241139B3" w14:textId="604FC3E4" w:rsidR="008665F7" w:rsidRDefault="008665F7" w:rsidP="008665F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763" w:type="dxa"/>
          </w:tcPr>
          <w:p w14:paraId="43DF5D72" w14:textId="5C116E96" w:rsidR="008665F7" w:rsidRDefault="008665F7" w:rsidP="008665F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68" w:type="dxa"/>
          </w:tcPr>
          <w:p w14:paraId="6B10BAF3" w14:textId="13E4E3FE" w:rsidR="008665F7" w:rsidRDefault="008665F7" w:rsidP="008665F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1D5A77" w:rsidRPr="00040251" w14:paraId="26A60B23" w14:textId="77777777" w:rsidTr="008665F7">
        <w:trPr>
          <w:trHeight w:val="302"/>
        </w:trPr>
        <w:tc>
          <w:tcPr>
            <w:tcW w:w="1941" w:type="dxa"/>
          </w:tcPr>
          <w:p w14:paraId="7CA71304" w14:textId="75A34F49" w:rsidR="001D5A77" w:rsidRDefault="001D5A77" w:rsidP="001D5A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getter</w:t>
            </w:r>
            <w:r>
              <w:rPr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1700" w:type="dxa"/>
          </w:tcPr>
          <w:p w14:paraId="30917604" w14:textId="08458EAB" w:rsidR="001D5A77" w:rsidRDefault="001D5A77" w:rsidP="001D5A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445" w:type="dxa"/>
          </w:tcPr>
          <w:p w14:paraId="57695124" w14:textId="59F6BFC8" w:rsidR="001D5A77" w:rsidRDefault="004D499B" w:rsidP="001D5A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=</w:t>
            </w:r>
            <w:r w:rsidR="001D5A77">
              <w:rPr>
                <w:sz w:val="20"/>
                <w:szCs w:val="20"/>
                <w:lang w:eastAsia="zh-CN"/>
              </w:rPr>
              <w:t>&lt;id&gt;+2</w:t>
            </w:r>
          </w:p>
        </w:tc>
        <w:tc>
          <w:tcPr>
            <w:tcW w:w="837" w:type="dxa"/>
          </w:tcPr>
          <w:p w14:paraId="7E5ABC2C" w14:textId="72084D6F" w:rsidR="001D5A77" w:rsidRDefault="001D5A77" w:rsidP="001D5A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763" w:type="dxa"/>
          </w:tcPr>
          <w:p w14:paraId="79F1EBFA" w14:textId="438F8CD7" w:rsidR="001D5A77" w:rsidRDefault="001D5A77" w:rsidP="001D5A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3568" w:type="dxa"/>
          </w:tcPr>
          <w:p w14:paraId="751AF522" w14:textId="526B6A25" w:rsidR="001D5A77" w:rsidRDefault="001D5A77" w:rsidP="001D5A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当</w:t>
            </w:r>
            <w:r w:rsidR="00A06583" w:rsidRPr="00A06583">
              <w:rPr>
                <w:sz w:val="20"/>
                <w:szCs w:val="20"/>
                <w:lang w:eastAsia="zh-CN"/>
              </w:rPr>
              <w:t>hasGetter</w:t>
            </w:r>
            <w:r>
              <w:rPr>
                <w:rFonts w:hint="eastAsia"/>
                <w:sz w:val="20"/>
                <w:szCs w:val="20"/>
                <w:lang w:eastAsia="zh-CN"/>
              </w:rPr>
              <w:t>为</w:t>
            </w:r>
            <w:r>
              <w:rPr>
                <w:rFonts w:hint="eastAsia"/>
                <w:sz w:val="20"/>
                <w:szCs w:val="20"/>
                <w:lang w:eastAsia="zh-CN"/>
              </w:rPr>
              <w:t>false</w:t>
            </w:r>
            <w:r>
              <w:rPr>
                <w:rFonts w:hint="eastAsia"/>
                <w:sz w:val="20"/>
                <w:szCs w:val="20"/>
                <w:lang w:eastAsia="zh-CN"/>
              </w:rPr>
              <w:t>时，没有该属性；否则多重性为</w:t>
            </w:r>
            <w:r>
              <w:rPr>
                <w:rFonts w:hint="eastAsia"/>
                <w:sz w:val="20"/>
                <w:szCs w:val="20"/>
                <w:lang w:eastAsia="zh-CN"/>
              </w:rPr>
              <w:t>1</w:t>
            </w:r>
            <w:r>
              <w:rPr>
                <w:rFonts w:hint="eastAsia"/>
                <w:sz w:val="20"/>
                <w:szCs w:val="20"/>
                <w:lang w:eastAsia="zh-CN"/>
              </w:rPr>
              <w:t>，值不可为空，默认值自动生成。</w:t>
            </w:r>
          </w:p>
          <w:p w14:paraId="459ABF89" w14:textId="78A2A063" w:rsidR="001D5A77" w:rsidRDefault="001D5A77" w:rsidP="001D5A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eneity id</w:t>
            </w:r>
            <w:r>
              <w:rPr>
                <w:rFonts w:hint="eastAsia"/>
                <w:sz w:val="20"/>
                <w:szCs w:val="20"/>
                <w:lang w:eastAsia="zh-CN"/>
              </w:rPr>
              <w:t>，数值全局唯一；</w:t>
            </w:r>
          </w:p>
          <w:p w14:paraId="50F6C9BC" w14:textId="5CB2C488" w:rsidR="001D5A77" w:rsidRDefault="001D5A77" w:rsidP="001D5A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>0, 65535)</w:t>
            </w:r>
          </w:p>
        </w:tc>
      </w:tr>
      <w:tr w:rsidR="001D5A77" w:rsidRPr="00040251" w14:paraId="42894EC2" w14:textId="77777777" w:rsidTr="008665F7">
        <w:trPr>
          <w:trHeight w:val="302"/>
        </w:trPr>
        <w:tc>
          <w:tcPr>
            <w:tcW w:w="1941" w:type="dxa"/>
          </w:tcPr>
          <w:p w14:paraId="6EF05640" w14:textId="172F5DF1" w:rsidR="001D5A77" w:rsidRDefault="001D5A77" w:rsidP="001D5A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getterTopicName</w:t>
            </w:r>
          </w:p>
        </w:tc>
        <w:tc>
          <w:tcPr>
            <w:tcW w:w="1700" w:type="dxa"/>
          </w:tcPr>
          <w:p w14:paraId="1529D049" w14:textId="61BD0AAC" w:rsidR="001D5A77" w:rsidRDefault="001D5A77" w:rsidP="001D5A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445" w:type="dxa"/>
          </w:tcPr>
          <w:p w14:paraId="00283DE4" w14:textId="4DF695FF" w:rsidR="001D5A77" w:rsidRDefault="001D5A77" w:rsidP="001D5A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Topic</w:t>
            </w:r>
            <w:r>
              <w:rPr>
                <w:sz w:val="20"/>
                <w:szCs w:val="20"/>
                <w:lang w:eastAsia="zh-CN"/>
              </w:rPr>
              <w:t>_&lt; field&gt;_Getter</w:t>
            </w:r>
          </w:p>
        </w:tc>
        <w:tc>
          <w:tcPr>
            <w:tcW w:w="837" w:type="dxa"/>
          </w:tcPr>
          <w:p w14:paraId="22DAFE3D" w14:textId="78CFAEE3" w:rsidR="001D5A77" w:rsidRDefault="001D5A77" w:rsidP="001D5A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763" w:type="dxa"/>
          </w:tcPr>
          <w:p w14:paraId="46583CA8" w14:textId="5275441B" w:rsidR="001D5A77" w:rsidRDefault="001D5A77" w:rsidP="001D5A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</w:t>
            </w:r>
            <w:r>
              <w:rPr>
                <w:rFonts w:hint="eastAsia"/>
                <w:sz w:val="20"/>
                <w:szCs w:val="20"/>
                <w:lang w:eastAsia="zh-CN"/>
              </w:rPr>
              <w:t>.</w:t>
            </w: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68" w:type="dxa"/>
          </w:tcPr>
          <w:p w14:paraId="38B31A16" w14:textId="503F7507" w:rsidR="001D5A77" w:rsidRDefault="001D5A77" w:rsidP="001D5A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当</w:t>
            </w:r>
            <w:r>
              <w:rPr>
                <w:sz w:val="20"/>
                <w:szCs w:val="20"/>
                <w:lang w:eastAsia="zh-CN"/>
              </w:rPr>
              <w:t>hasGetter</w:t>
            </w:r>
            <w:r>
              <w:rPr>
                <w:rFonts w:hint="eastAsia"/>
                <w:sz w:val="20"/>
                <w:szCs w:val="20"/>
                <w:lang w:eastAsia="zh-CN"/>
              </w:rPr>
              <w:t>为</w:t>
            </w:r>
            <w:r>
              <w:rPr>
                <w:rFonts w:hint="eastAsia"/>
                <w:sz w:val="20"/>
                <w:szCs w:val="20"/>
                <w:lang w:eastAsia="zh-CN"/>
              </w:rPr>
              <w:t>false</w:t>
            </w:r>
            <w:r>
              <w:rPr>
                <w:rFonts w:hint="eastAsia"/>
                <w:sz w:val="20"/>
                <w:szCs w:val="20"/>
                <w:lang w:eastAsia="zh-CN"/>
              </w:rPr>
              <w:t>时，没有该属性；否则多重性为</w:t>
            </w:r>
            <w:r>
              <w:rPr>
                <w:rFonts w:hint="eastAsia"/>
                <w:sz w:val="20"/>
                <w:szCs w:val="20"/>
                <w:lang w:eastAsia="zh-CN"/>
              </w:rPr>
              <w:t>1</w:t>
            </w:r>
            <w:r>
              <w:rPr>
                <w:rFonts w:hint="eastAsia"/>
                <w:sz w:val="20"/>
                <w:szCs w:val="20"/>
                <w:lang w:eastAsia="zh-CN"/>
              </w:rPr>
              <w:t>，值不可为空，默认值自动生成。</w:t>
            </w:r>
          </w:p>
          <w:p w14:paraId="512D0297" w14:textId="77777777" w:rsidR="004D6BC5" w:rsidRDefault="004D6BC5" w:rsidP="004D6BC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topic</w:t>
            </w:r>
            <w:r>
              <w:rPr>
                <w:sz w:val="20"/>
                <w:szCs w:val="20"/>
                <w:lang w:eastAsia="zh-CN"/>
              </w:rPr>
              <w:t>name</w:t>
            </w:r>
            <w:r>
              <w:rPr>
                <w:rFonts w:hint="eastAsia"/>
                <w:sz w:val="20"/>
                <w:szCs w:val="20"/>
                <w:lang w:eastAsia="zh-CN"/>
              </w:rPr>
              <w:t>，数值全局唯一；</w:t>
            </w:r>
          </w:p>
          <w:p w14:paraId="421BE0BB" w14:textId="5B5B4A03" w:rsidR="001D5A77" w:rsidRDefault="001D5A77" w:rsidP="001D5A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527F3">
              <w:rPr>
                <w:rFonts w:hint="eastAsia"/>
                <w:color w:val="FF5050"/>
                <w:sz w:val="20"/>
                <w:szCs w:val="20"/>
                <w:lang w:eastAsia="zh-CN"/>
              </w:rPr>
              <w:t>注：该值变更的同时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1C21E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_Ref153551430 \h</w:instrTex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1C21E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qos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Pr="000527F3">
              <w:rPr>
                <w:color w:val="FF5050"/>
                <w:sz w:val="20"/>
                <w:szCs w:val="20"/>
                <w:lang w:eastAsia="zh-CN"/>
              </w:rPr>
              <w:t>::datareader::name</w:t>
            </w:r>
            <w:r w:rsidRPr="000527F3">
              <w:rPr>
                <w:rFonts w:hint="eastAsia"/>
                <w:color w:val="FF5050"/>
                <w:sz w:val="20"/>
                <w:szCs w:val="20"/>
                <w:lang w:eastAsia="zh-CN"/>
              </w:rPr>
              <w:t>和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1C21E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_Ref153551430 \h</w:instrTex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1C21E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qos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Pr="000527F3">
              <w:rPr>
                <w:color w:val="FF5050"/>
                <w:sz w:val="20"/>
                <w:szCs w:val="20"/>
                <w:lang w:eastAsia="zh-CN"/>
              </w:rPr>
              <w:t>::data</w:t>
            </w:r>
            <w:r w:rsidRPr="000527F3">
              <w:rPr>
                <w:rFonts w:hint="eastAsia"/>
                <w:color w:val="FF5050"/>
                <w:sz w:val="20"/>
                <w:szCs w:val="20"/>
                <w:lang w:eastAsia="zh-CN"/>
              </w:rPr>
              <w:t>writer</w:t>
            </w:r>
            <w:r w:rsidRPr="000527F3">
              <w:rPr>
                <w:color w:val="FF5050"/>
                <w:sz w:val="20"/>
                <w:szCs w:val="20"/>
                <w:lang w:eastAsia="zh-CN"/>
              </w:rPr>
              <w:t>::name</w:t>
            </w:r>
            <w:r w:rsidRPr="000527F3">
              <w:rPr>
                <w:rFonts w:hint="eastAsia"/>
                <w:color w:val="FF5050"/>
                <w:sz w:val="20"/>
                <w:szCs w:val="20"/>
                <w:lang w:eastAsia="zh-CN"/>
              </w:rPr>
              <w:t>同步变更</w:t>
            </w:r>
          </w:p>
        </w:tc>
      </w:tr>
      <w:tr w:rsidR="001D5A77" w:rsidRPr="00040251" w14:paraId="74672794" w14:textId="77777777" w:rsidTr="008665F7">
        <w:trPr>
          <w:trHeight w:val="302"/>
        </w:trPr>
        <w:tc>
          <w:tcPr>
            <w:tcW w:w="1941" w:type="dxa"/>
          </w:tcPr>
          <w:p w14:paraId="7EDF689B" w14:textId="391A974C" w:rsidR="001D5A77" w:rsidRDefault="001D5A77" w:rsidP="001D5A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hasSetter</w:t>
            </w:r>
          </w:p>
        </w:tc>
        <w:tc>
          <w:tcPr>
            <w:tcW w:w="1700" w:type="dxa"/>
          </w:tcPr>
          <w:p w14:paraId="5BBD0282" w14:textId="0D9F8688" w:rsidR="001D5A77" w:rsidRDefault="001D5A77" w:rsidP="001D5A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bool</w:t>
            </w:r>
          </w:p>
        </w:tc>
        <w:tc>
          <w:tcPr>
            <w:tcW w:w="1445" w:type="dxa"/>
          </w:tcPr>
          <w:p w14:paraId="7D162D55" w14:textId="2F8CFA83" w:rsidR="001D5A77" w:rsidRDefault="001D5A77" w:rsidP="001D5A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false</w:t>
            </w:r>
          </w:p>
        </w:tc>
        <w:tc>
          <w:tcPr>
            <w:tcW w:w="837" w:type="dxa"/>
          </w:tcPr>
          <w:p w14:paraId="56D61C99" w14:textId="596C0570" w:rsidR="001D5A77" w:rsidRDefault="001D5A77" w:rsidP="001D5A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763" w:type="dxa"/>
          </w:tcPr>
          <w:p w14:paraId="6F140A32" w14:textId="23CC68C1" w:rsidR="001D5A77" w:rsidRDefault="001D5A77" w:rsidP="001D5A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68" w:type="dxa"/>
          </w:tcPr>
          <w:p w14:paraId="6ED82097" w14:textId="6B89F9B4" w:rsidR="001D5A77" w:rsidRDefault="001D5A77" w:rsidP="001D5A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5B50FEA0" w14:textId="77777777" w:rsidR="00F869D7" w:rsidRDefault="00F869D7"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40"/>
        <w:gridCol w:w="1637"/>
        <w:gridCol w:w="1375"/>
        <w:gridCol w:w="603"/>
        <w:gridCol w:w="613"/>
        <w:gridCol w:w="3568"/>
      </w:tblGrid>
      <w:tr w:rsidR="0033185C" w:rsidRPr="00040251" w14:paraId="3FAD96DC" w14:textId="77777777" w:rsidTr="008665F7">
        <w:trPr>
          <w:trHeight w:val="302"/>
        </w:trPr>
        <w:tc>
          <w:tcPr>
            <w:tcW w:w="1941" w:type="dxa"/>
          </w:tcPr>
          <w:p w14:paraId="157F15AF" w14:textId="3131B747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lastRenderedPageBreak/>
              <w:t>setter</w:t>
            </w:r>
            <w:r>
              <w:rPr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1700" w:type="dxa"/>
          </w:tcPr>
          <w:p w14:paraId="476F9D69" w14:textId="59D1298A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445" w:type="dxa"/>
          </w:tcPr>
          <w:p w14:paraId="1FF69FE3" w14:textId="6A283857" w:rsidR="0033185C" w:rsidRDefault="004D499B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=</w:t>
            </w:r>
            <w:r w:rsidR="0033185C">
              <w:rPr>
                <w:sz w:val="20"/>
                <w:szCs w:val="20"/>
                <w:lang w:eastAsia="zh-CN"/>
              </w:rPr>
              <w:t>&lt;id&gt;+3</w:t>
            </w:r>
          </w:p>
        </w:tc>
        <w:tc>
          <w:tcPr>
            <w:tcW w:w="837" w:type="dxa"/>
          </w:tcPr>
          <w:p w14:paraId="536079AA" w14:textId="7AD97C3E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763" w:type="dxa"/>
          </w:tcPr>
          <w:p w14:paraId="3728636C" w14:textId="048050BC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3568" w:type="dxa"/>
          </w:tcPr>
          <w:p w14:paraId="49A5F9AA" w14:textId="7D6526DA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当</w:t>
            </w:r>
            <w:r w:rsidRPr="00A06583">
              <w:rPr>
                <w:sz w:val="20"/>
                <w:szCs w:val="20"/>
                <w:lang w:eastAsia="zh-CN"/>
              </w:rPr>
              <w:t>has</w:t>
            </w:r>
            <w:r>
              <w:rPr>
                <w:sz w:val="20"/>
                <w:szCs w:val="20"/>
                <w:lang w:eastAsia="zh-CN"/>
              </w:rPr>
              <w:t>S</w:t>
            </w:r>
            <w:r w:rsidRPr="00A06583">
              <w:rPr>
                <w:sz w:val="20"/>
                <w:szCs w:val="20"/>
                <w:lang w:eastAsia="zh-CN"/>
              </w:rPr>
              <w:t>etter</w:t>
            </w:r>
            <w:r>
              <w:rPr>
                <w:rFonts w:hint="eastAsia"/>
                <w:sz w:val="20"/>
                <w:szCs w:val="20"/>
                <w:lang w:eastAsia="zh-CN"/>
              </w:rPr>
              <w:t>为</w:t>
            </w:r>
            <w:r>
              <w:rPr>
                <w:rFonts w:hint="eastAsia"/>
                <w:sz w:val="20"/>
                <w:szCs w:val="20"/>
                <w:lang w:eastAsia="zh-CN"/>
              </w:rPr>
              <w:t>false</w:t>
            </w:r>
            <w:r>
              <w:rPr>
                <w:rFonts w:hint="eastAsia"/>
                <w:sz w:val="20"/>
                <w:szCs w:val="20"/>
                <w:lang w:eastAsia="zh-CN"/>
              </w:rPr>
              <w:t>时，没有该属性；否则多重性为</w:t>
            </w:r>
            <w:r>
              <w:rPr>
                <w:rFonts w:hint="eastAsia"/>
                <w:sz w:val="20"/>
                <w:szCs w:val="20"/>
                <w:lang w:eastAsia="zh-CN"/>
              </w:rPr>
              <w:t>1</w:t>
            </w:r>
            <w:r>
              <w:rPr>
                <w:rFonts w:hint="eastAsia"/>
                <w:sz w:val="20"/>
                <w:szCs w:val="20"/>
                <w:lang w:eastAsia="zh-CN"/>
              </w:rPr>
              <w:t>，值不可为空，默认值自动生成。</w:t>
            </w:r>
          </w:p>
          <w:p w14:paraId="7F67BF87" w14:textId="77777777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eneity id</w:t>
            </w:r>
            <w:r>
              <w:rPr>
                <w:rFonts w:hint="eastAsia"/>
                <w:sz w:val="20"/>
                <w:szCs w:val="20"/>
                <w:lang w:eastAsia="zh-CN"/>
              </w:rPr>
              <w:t>，数值全局唯一；</w:t>
            </w:r>
          </w:p>
          <w:p w14:paraId="237AF8F5" w14:textId="4A2B96E7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>0, 65535)</w:t>
            </w:r>
          </w:p>
        </w:tc>
      </w:tr>
      <w:tr w:rsidR="0033185C" w:rsidRPr="00040251" w14:paraId="6C405FAE" w14:textId="77777777" w:rsidTr="008665F7">
        <w:trPr>
          <w:trHeight w:val="302"/>
        </w:trPr>
        <w:tc>
          <w:tcPr>
            <w:tcW w:w="1941" w:type="dxa"/>
          </w:tcPr>
          <w:p w14:paraId="1E5FC3BF" w14:textId="69C4A72C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setterTopicName</w:t>
            </w:r>
          </w:p>
        </w:tc>
        <w:tc>
          <w:tcPr>
            <w:tcW w:w="1700" w:type="dxa"/>
          </w:tcPr>
          <w:p w14:paraId="5AE52C42" w14:textId="1D1959D3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445" w:type="dxa"/>
          </w:tcPr>
          <w:p w14:paraId="24DFD0D2" w14:textId="08CD576C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Topic</w:t>
            </w:r>
            <w:r>
              <w:rPr>
                <w:sz w:val="20"/>
                <w:szCs w:val="20"/>
                <w:lang w:eastAsia="zh-CN"/>
              </w:rPr>
              <w:t>_&lt; field&gt;_Setter</w:t>
            </w:r>
          </w:p>
        </w:tc>
        <w:tc>
          <w:tcPr>
            <w:tcW w:w="837" w:type="dxa"/>
          </w:tcPr>
          <w:p w14:paraId="395AD0E5" w14:textId="07DECD0A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763" w:type="dxa"/>
          </w:tcPr>
          <w:p w14:paraId="6C0CBB67" w14:textId="096CAE83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</w:t>
            </w:r>
            <w:r>
              <w:rPr>
                <w:rFonts w:hint="eastAsia"/>
                <w:sz w:val="20"/>
                <w:szCs w:val="20"/>
                <w:lang w:eastAsia="zh-CN"/>
              </w:rPr>
              <w:t>.</w:t>
            </w: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68" w:type="dxa"/>
          </w:tcPr>
          <w:p w14:paraId="66996021" w14:textId="344F7EB0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当</w:t>
            </w:r>
            <w:r>
              <w:rPr>
                <w:sz w:val="20"/>
                <w:szCs w:val="20"/>
                <w:lang w:eastAsia="zh-CN"/>
              </w:rPr>
              <w:t>hasSetter</w:t>
            </w:r>
            <w:r>
              <w:rPr>
                <w:rFonts w:hint="eastAsia"/>
                <w:sz w:val="20"/>
                <w:szCs w:val="20"/>
                <w:lang w:eastAsia="zh-CN"/>
              </w:rPr>
              <w:t>为</w:t>
            </w:r>
            <w:r>
              <w:rPr>
                <w:rFonts w:hint="eastAsia"/>
                <w:sz w:val="20"/>
                <w:szCs w:val="20"/>
                <w:lang w:eastAsia="zh-CN"/>
              </w:rPr>
              <w:t>false</w:t>
            </w:r>
            <w:r>
              <w:rPr>
                <w:rFonts w:hint="eastAsia"/>
                <w:sz w:val="20"/>
                <w:szCs w:val="20"/>
                <w:lang w:eastAsia="zh-CN"/>
              </w:rPr>
              <w:t>时，没有该属性；否则多重性为</w:t>
            </w:r>
            <w:r>
              <w:rPr>
                <w:rFonts w:hint="eastAsia"/>
                <w:sz w:val="20"/>
                <w:szCs w:val="20"/>
                <w:lang w:eastAsia="zh-CN"/>
              </w:rPr>
              <w:t>1</w:t>
            </w:r>
            <w:r>
              <w:rPr>
                <w:rFonts w:hint="eastAsia"/>
                <w:sz w:val="20"/>
                <w:szCs w:val="20"/>
                <w:lang w:eastAsia="zh-CN"/>
              </w:rPr>
              <w:t>，值不可为空，默认值自动生成。</w:t>
            </w:r>
          </w:p>
          <w:p w14:paraId="6C8B7B27" w14:textId="77777777" w:rsidR="004E1638" w:rsidRDefault="004E1638" w:rsidP="004E163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topic</w:t>
            </w:r>
            <w:r>
              <w:rPr>
                <w:sz w:val="20"/>
                <w:szCs w:val="20"/>
                <w:lang w:eastAsia="zh-CN"/>
              </w:rPr>
              <w:t>name</w:t>
            </w:r>
            <w:r>
              <w:rPr>
                <w:rFonts w:hint="eastAsia"/>
                <w:sz w:val="20"/>
                <w:szCs w:val="20"/>
                <w:lang w:eastAsia="zh-CN"/>
              </w:rPr>
              <w:t>，数值全局唯一；</w:t>
            </w:r>
          </w:p>
          <w:p w14:paraId="3F7E52EF" w14:textId="06495881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525F5">
              <w:rPr>
                <w:rFonts w:hint="eastAsia"/>
                <w:color w:val="FF5050"/>
                <w:sz w:val="20"/>
                <w:szCs w:val="20"/>
                <w:lang w:eastAsia="zh-CN"/>
              </w:rPr>
              <w:t>注：该值变更的同时，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1C21E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_Ref153551430 \h</w:instrTex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1C21E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qos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Pr="00C525F5">
              <w:rPr>
                <w:color w:val="FF5050"/>
                <w:sz w:val="20"/>
                <w:szCs w:val="20"/>
                <w:lang w:eastAsia="zh-CN"/>
              </w:rPr>
              <w:t>::datareader::name</w:t>
            </w:r>
            <w:r w:rsidRPr="00C525F5">
              <w:rPr>
                <w:rFonts w:hint="eastAsia"/>
                <w:color w:val="FF5050"/>
                <w:sz w:val="20"/>
                <w:szCs w:val="20"/>
                <w:lang w:eastAsia="zh-CN"/>
              </w:rPr>
              <w:t>和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1C21E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_Ref153551430 \h</w:instrTex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1C21E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qos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Pr="00C525F5">
              <w:rPr>
                <w:color w:val="FF5050"/>
                <w:sz w:val="20"/>
                <w:szCs w:val="20"/>
                <w:lang w:eastAsia="zh-CN"/>
              </w:rPr>
              <w:t>::data</w:t>
            </w:r>
            <w:r w:rsidRPr="00C525F5">
              <w:rPr>
                <w:rFonts w:hint="eastAsia"/>
                <w:color w:val="FF5050"/>
                <w:sz w:val="20"/>
                <w:szCs w:val="20"/>
                <w:lang w:eastAsia="zh-CN"/>
              </w:rPr>
              <w:t>writer</w:t>
            </w:r>
            <w:r w:rsidRPr="00C525F5">
              <w:rPr>
                <w:color w:val="FF5050"/>
                <w:sz w:val="20"/>
                <w:szCs w:val="20"/>
                <w:lang w:eastAsia="zh-CN"/>
              </w:rPr>
              <w:t>::name</w:t>
            </w:r>
            <w:r w:rsidRPr="00C525F5">
              <w:rPr>
                <w:rFonts w:hint="eastAsia"/>
                <w:color w:val="FF5050"/>
                <w:sz w:val="20"/>
                <w:szCs w:val="20"/>
                <w:lang w:eastAsia="zh-CN"/>
              </w:rPr>
              <w:t>同步变更</w:t>
            </w:r>
          </w:p>
        </w:tc>
      </w:tr>
      <w:tr w:rsidR="0033185C" w:rsidRPr="00040251" w14:paraId="277D89A8" w14:textId="77777777" w:rsidTr="008665F7">
        <w:trPr>
          <w:trHeight w:val="302"/>
        </w:trPr>
        <w:tc>
          <w:tcPr>
            <w:tcW w:w="1941" w:type="dxa"/>
          </w:tcPr>
          <w:p w14:paraId="2635363E" w14:textId="229577DB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552DD">
              <w:rPr>
                <w:sz w:val="20"/>
                <w:szCs w:val="20"/>
                <w:lang w:eastAsia="zh-CN"/>
              </w:rPr>
              <w:t>dataType</w:t>
            </w:r>
          </w:p>
        </w:tc>
        <w:tc>
          <w:tcPr>
            <w:tcW w:w="1700" w:type="dxa"/>
          </w:tcPr>
          <w:p w14:paraId="626EA058" w14:textId="5B23CD26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445" w:type="dxa"/>
          </w:tcPr>
          <w:p w14:paraId="490A362C" w14:textId="07820B51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837" w:type="dxa"/>
          </w:tcPr>
          <w:p w14:paraId="27CD0689" w14:textId="22F8D41B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ref</w:t>
            </w:r>
          </w:p>
        </w:tc>
        <w:tc>
          <w:tcPr>
            <w:tcW w:w="763" w:type="dxa"/>
          </w:tcPr>
          <w:p w14:paraId="7F80735B" w14:textId="3EEDD3B2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68" w:type="dxa"/>
          </w:tcPr>
          <w:p w14:paraId="44DF1CDE" w14:textId="77777777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引用已经定义过的数据类型名</w: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begin"/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instrText xml:space="preserve"> </w:instrText>
            </w:r>
            <w:r w:rsidRPr="00832F40">
              <w:rPr>
                <w:rFonts w:hint="eastAsia"/>
                <w:color w:val="2A8CF1" w:themeColor="accent3" w:themeTint="99"/>
                <w:sz w:val="20"/>
                <w:szCs w:val="20"/>
                <w:lang w:eastAsia="zh-CN"/>
              </w:rPr>
              <w:instrText>REF _Ref153540811 \h</w:instrTex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instrText xml:space="preserve"> </w:instrTex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top_data_type</w: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:</w:t>
            </w:r>
            <w:r>
              <w:rPr>
                <w:sz w:val="20"/>
                <w:szCs w:val="20"/>
                <w:lang w:eastAsia="zh-CN"/>
              </w:rPr>
              <w:t>:</w:t>
            </w:r>
            <w:r w:rsidRPr="00832F40">
              <w:rPr>
                <w:sz w:val="20"/>
                <w:szCs w:val="20"/>
                <w:lang w:eastAsia="zh-CN"/>
              </w:rPr>
              <w:t>dataTypeShortName</w:t>
            </w:r>
          </w:p>
          <w:p w14:paraId="3E635C3F" w14:textId="77777777" w:rsidR="0033185C" w:rsidRPr="0001438B" w:rsidRDefault="0033185C" w:rsidP="0033185C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F102C3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Pr="00F102C3">
              <w:rPr>
                <w:rFonts w:hint="eastAsia"/>
                <w:color w:val="FF5050"/>
                <w:sz w:val="20"/>
                <w:szCs w:val="20"/>
                <w:lang w:eastAsia="zh-CN"/>
              </w:rPr>
              <w:t>event</w:t>
            </w:r>
            <w:r w:rsidRPr="00F102C3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  <w:p w14:paraId="04D6B070" w14:textId="77777777" w:rsidR="0033185C" w:rsidRPr="00F102C3" w:rsidRDefault="0033185C" w:rsidP="0033185C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>
              <w:rPr>
                <w:rFonts w:hint="eastAsia"/>
                <w:color w:val="FF5050"/>
                <w:sz w:val="20"/>
                <w:szCs w:val="20"/>
                <w:lang w:eastAsia="zh-CN"/>
              </w:rPr>
              <w:t>someip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不支持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”[…]/RawMemory”</w:t>
            </w:r>
          </w:p>
          <w:p w14:paraId="7DD67619" w14:textId="3B3B5A1B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102C3">
              <w:rPr>
                <w:rFonts w:hint="eastAsia"/>
                <w:color w:val="FF5050"/>
                <w:sz w:val="20"/>
                <w:szCs w:val="20"/>
                <w:lang w:eastAsia="zh-CN"/>
              </w:rPr>
              <w:t>注：该属性对程序运行无关，仅用于记录和生成</w:t>
            </w:r>
            <w:r w:rsidRPr="00F102C3">
              <w:rPr>
                <w:rFonts w:hint="eastAsia"/>
                <w:color w:val="FF5050"/>
                <w:sz w:val="20"/>
                <w:szCs w:val="20"/>
                <w:lang w:eastAsia="zh-CN"/>
              </w:rPr>
              <w:t>p</w:t>
            </w:r>
            <w:r w:rsidRPr="00F102C3">
              <w:rPr>
                <w:color w:val="FF5050"/>
                <w:sz w:val="20"/>
                <w:szCs w:val="20"/>
                <w:lang w:eastAsia="zh-CN"/>
              </w:rPr>
              <w:t>roto</w:t>
            </w:r>
            <w:r w:rsidRPr="00F102C3">
              <w:rPr>
                <w:rFonts w:hint="eastAsia"/>
                <w:color w:val="FF5050"/>
                <w:sz w:val="20"/>
                <w:szCs w:val="20"/>
                <w:lang w:eastAsia="zh-CN"/>
              </w:rPr>
              <w:t>配置以及生成相应代码</w:t>
            </w:r>
          </w:p>
        </w:tc>
      </w:tr>
      <w:tr w:rsidR="0033185C" w:rsidRPr="00040251" w14:paraId="16367EC2" w14:textId="77777777" w:rsidTr="008665F7">
        <w:trPr>
          <w:trHeight w:val="302"/>
        </w:trPr>
        <w:tc>
          <w:tcPr>
            <w:tcW w:w="1941" w:type="dxa"/>
          </w:tcPr>
          <w:p w14:paraId="5C9DB1E6" w14:textId="6EFC9818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11EAC">
              <w:rPr>
                <w:sz w:val="20"/>
                <w:szCs w:val="20"/>
                <w:lang w:eastAsia="zh-CN"/>
              </w:rPr>
              <w:t>topDataTypeConfig</w:t>
            </w:r>
          </w:p>
        </w:tc>
        <w:tc>
          <w:tcPr>
            <w:tcW w:w="1700" w:type="dxa"/>
          </w:tcPr>
          <w:p w14:paraId="28BE9C99" w14:textId="6B63CC33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EC5B0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_Ref153540811 \h</w:instrText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t>top_data_type</w:t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445" w:type="dxa"/>
          </w:tcPr>
          <w:p w14:paraId="338A5D78" w14:textId="6E9DA78D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837" w:type="dxa"/>
          </w:tcPr>
          <w:p w14:paraId="5E308DCC" w14:textId="3131C323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763" w:type="dxa"/>
          </w:tcPr>
          <w:p w14:paraId="07BCB6B6" w14:textId="5D17D361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3568" w:type="dxa"/>
          </w:tcPr>
          <w:p w14:paraId="76151CE2" w14:textId="77777777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数据类型的详细结构描述，类似</w:t>
            </w:r>
            <w:r>
              <w:rPr>
                <w:rFonts w:hint="eastAsia"/>
                <w:sz w:val="20"/>
                <w:szCs w:val="20"/>
                <w:lang w:eastAsia="zh-CN"/>
              </w:rPr>
              <w:t>C</w:t>
            </w:r>
            <w:r>
              <w:rPr>
                <w:sz w:val="20"/>
                <w:szCs w:val="20"/>
                <w:lang w:eastAsia="zh-CN"/>
              </w:rPr>
              <w:t>++</w:t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strruct</w:t>
            </w:r>
          </w:p>
          <w:p w14:paraId="2301F27B" w14:textId="77777777" w:rsidR="0033185C" w:rsidRDefault="0033185C" w:rsidP="0033185C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event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  <w:p w14:paraId="1CC00D36" w14:textId="77777777" w:rsidR="0033185C" w:rsidRPr="005347A2" w:rsidRDefault="0033185C" w:rsidP="0033185C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>
              <w:rPr>
                <w:rFonts w:hint="eastAsia"/>
                <w:color w:val="FF5050"/>
                <w:sz w:val="20"/>
                <w:szCs w:val="20"/>
                <w:lang w:eastAsia="zh-CN"/>
              </w:rPr>
              <w:t>someip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不支持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”[…]/RawMemory”</w:t>
            </w:r>
          </w:p>
          <w:p w14:paraId="6DBA114C" w14:textId="0EC790C2" w:rsidR="0033185C" w:rsidRDefault="0033185C" w:rsidP="0033185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注：该属性对程序运行无关，仅用于记录和生成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p</w:t>
            </w:r>
            <w:r w:rsidRPr="005347A2">
              <w:rPr>
                <w:color w:val="FF5050"/>
                <w:sz w:val="20"/>
                <w:szCs w:val="20"/>
                <w:lang w:eastAsia="zh-CN"/>
              </w:rPr>
              <w:t>roto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配置以及生成相应代码</w:t>
            </w:r>
          </w:p>
        </w:tc>
      </w:tr>
    </w:tbl>
    <w:p w14:paraId="27A4CE79" w14:textId="77777777" w:rsidR="00F66751" w:rsidRDefault="00F66751" w:rsidP="00302D6B">
      <w:pPr>
        <w:rPr>
          <w:lang w:eastAsia="zh-CN"/>
        </w:rPr>
      </w:pPr>
    </w:p>
    <w:p w14:paraId="3B491713" w14:textId="7E2FF931" w:rsidR="00286AB0" w:rsidRDefault="00286AB0" w:rsidP="00237838">
      <w:pPr>
        <w:rPr>
          <w:lang w:eastAsia="zh-CN"/>
        </w:rPr>
      </w:pPr>
    </w:p>
    <w:p w14:paraId="1177C54A" w14:textId="3AD85E5B" w:rsidR="006F16D5" w:rsidRDefault="006F16D5" w:rsidP="00302D6B">
      <w:pPr>
        <w:rPr>
          <w:lang w:eastAsia="zh-CN"/>
        </w:rPr>
      </w:pPr>
      <w:r>
        <w:rPr>
          <w:lang w:eastAsia="zh-CN"/>
        </w:rPr>
        <w:br w:type="page"/>
      </w:r>
    </w:p>
    <w:p w14:paraId="75CBBFBB" w14:textId="3751289B" w:rsidR="006F16D5" w:rsidRDefault="006F16D5" w:rsidP="006F16D5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77" w:name="_Ref153548626"/>
      <w:bookmarkStart w:id="78" w:name="_Toc153802463"/>
      <w:r>
        <w:rPr>
          <w:noProof/>
          <w:lang w:val="en-GB"/>
        </w:rPr>
        <w:lastRenderedPageBreak/>
        <w:t>dds</w:t>
      </w:r>
      <w:r w:rsidRPr="00E30DA3">
        <w:rPr>
          <w:noProof/>
          <w:lang w:val="en-GB"/>
        </w:rPr>
        <w:t>_</w:t>
      </w:r>
      <w:r>
        <w:rPr>
          <w:noProof/>
          <w:lang w:val="en-GB"/>
        </w:rPr>
        <w:t>method</w:t>
      </w:r>
      <w:bookmarkEnd w:id="77"/>
      <w:bookmarkEnd w:id="7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990"/>
        <w:gridCol w:w="2070"/>
        <w:gridCol w:w="630"/>
        <w:gridCol w:w="810"/>
        <w:gridCol w:w="3689"/>
      </w:tblGrid>
      <w:tr w:rsidR="006F16D5" w:rsidRPr="00040251" w14:paraId="7F428D6E" w14:textId="77777777" w:rsidTr="003C49B8">
        <w:trPr>
          <w:trHeight w:val="302"/>
        </w:trPr>
        <w:tc>
          <w:tcPr>
            <w:tcW w:w="2065" w:type="dxa"/>
          </w:tcPr>
          <w:p w14:paraId="24876C82" w14:textId="77777777" w:rsidR="006F16D5" w:rsidRPr="0008125F" w:rsidRDefault="006F16D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189" w:type="dxa"/>
            <w:gridSpan w:val="5"/>
          </w:tcPr>
          <w:p w14:paraId="7A5A8F90" w14:textId="60DA71E4" w:rsidR="006F16D5" w:rsidRPr="00040251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dds_method</w:t>
            </w:r>
          </w:p>
        </w:tc>
      </w:tr>
      <w:tr w:rsidR="006F16D5" w:rsidRPr="00040251" w14:paraId="0F4174DA" w14:textId="77777777" w:rsidTr="003C49B8">
        <w:trPr>
          <w:trHeight w:val="302"/>
        </w:trPr>
        <w:tc>
          <w:tcPr>
            <w:tcW w:w="2065" w:type="dxa"/>
          </w:tcPr>
          <w:p w14:paraId="3738BA8F" w14:textId="77777777" w:rsidR="006F16D5" w:rsidRPr="0008125F" w:rsidRDefault="006F16D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189" w:type="dxa"/>
            <w:gridSpan w:val="5"/>
          </w:tcPr>
          <w:p w14:paraId="1659D4B2" w14:textId="77777777" w:rsidR="006F16D5" w:rsidRPr="00040251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B6548B" w:rsidRPr="0008125F" w14:paraId="00DC2237" w14:textId="77777777" w:rsidTr="003C49B8">
        <w:trPr>
          <w:trHeight w:val="302"/>
        </w:trPr>
        <w:tc>
          <w:tcPr>
            <w:tcW w:w="2065" w:type="dxa"/>
          </w:tcPr>
          <w:p w14:paraId="5D2C8DE9" w14:textId="77777777" w:rsidR="006F16D5" w:rsidRPr="0008125F" w:rsidRDefault="006F16D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990" w:type="dxa"/>
          </w:tcPr>
          <w:p w14:paraId="114CFEC3" w14:textId="77777777" w:rsidR="006F16D5" w:rsidRPr="0008125F" w:rsidRDefault="006F16D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2070" w:type="dxa"/>
          </w:tcPr>
          <w:p w14:paraId="51D62D85" w14:textId="77777777" w:rsidR="006F16D5" w:rsidRPr="0008125F" w:rsidRDefault="006F16D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630" w:type="dxa"/>
          </w:tcPr>
          <w:p w14:paraId="209D2760" w14:textId="77777777" w:rsidR="006F16D5" w:rsidRPr="0008125F" w:rsidRDefault="006F16D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810" w:type="dxa"/>
          </w:tcPr>
          <w:p w14:paraId="47FC6278" w14:textId="77777777" w:rsidR="006F16D5" w:rsidRPr="0008125F" w:rsidRDefault="006F16D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3689" w:type="dxa"/>
          </w:tcPr>
          <w:p w14:paraId="385A7235" w14:textId="77777777" w:rsidR="006F16D5" w:rsidRPr="0008125F" w:rsidRDefault="006F16D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B6548B" w:rsidRPr="00040251" w14:paraId="59681CBB" w14:textId="77777777" w:rsidTr="003C49B8">
        <w:trPr>
          <w:trHeight w:val="302"/>
        </w:trPr>
        <w:tc>
          <w:tcPr>
            <w:tcW w:w="2065" w:type="dxa"/>
          </w:tcPr>
          <w:p w14:paraId="18194BFC" w14:textId="77777777" w:rsidR="006F16D5" w:rsidRPr="00040251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85E6E">
              <w:rPr>
                <w:sz w:val="20"/>
                <w:szCs w:val="20"/>
                <w:lang w:eastAsia="zh-CN"/>
              </w:rPr>
              <w:t>method</w:t>
            </w:r>
          </w:p>
        </w:tc>
        <w:tc>
          <w:tcPr>
            <w:tcW w:w="990" w:type="dxa"/>
          </w:tcPr>
          <w:p w14:paraId="1D84B846" w14:textId="77777777" w:rsidR="006F16D5" w:rsidRPr="00040251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070" w:type="dxa"/>
          </w:tcPr>
          <w:p w14:paraId="079E1D7A" w14:textId="77777777" w:rsidR="006F16D5" w:rsidRPr="00040251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630" w:type="dxa"/>
          </w:tcPr>
          <w:p w14:paraId="57DD8A74" w14:textId="77777777" w:rsidR="006F16D5" w:rsidRPr="00040251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10" w:type="dxa"/>
          </w:tcPr>
          <w:p w14:paraId="69155E04" w14:textId="77777777" w:rsidR="006F16D5" w:rsidRPr="00040251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689" w:type="dxa"/>
          </w:tcPr>
          <w:p w14:paraId="73C4A7C0" w14:textId="76F48BD5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85E6E">
              <w:rPr>
                <w:sz w:val="20"/>
                <w:szCs w:val="20"/>
                <w:lang w:eastAsia="zh-CN"/>
              </w:rPr>
              <w:t>method</w:t>
            </w:r>
            <w:r>
              <w:rPr>
                <w:rFonts w:hint="eastAsia"/>
                <w:sz w:val="20"/>
                <w:szCs w:val="20"/>
                <w:lang w:eastAsia="zh-CN"/>
              </w:rPr>
              <w:t>名，</w:t>
            </w:r>
            <w:r>
              <w:rPr>
                <w:rFonts w:hint="eastAsia"/>
                <w:sz w:val="20"/>
                <w:szCs w:val="20"/>
                <w:lang w:eastAsia="zh-CN"/>
              </w:rPr>
              <w:t>shortname</w:t>
            </w:r>
            <w:r w:rsidR="00A52570">
              <w:rPr>
                <w:rFonts w:hint="eastAsia"/>
                <w:sz w:val="20"/>
                <w:szCs w:val="20"/>
                <w:lang w:eastAsia="zh-CN"/>
              </w:rPr>
              <w:t>，全局唯一；</w:t>
            </w:r>
          </w:p>
          <w:p w14:paraId="5A646AF5" w14:textId="77777777" w:rsidR="006F16D5" w:rsidRPr="00040251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method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</w:tc>
      </w:tr>
      <w:tr w:rsidR="00B6548B" w:rsidRPr="00040251" w14:paraId="1DEBCD63" w14:textId="77777777" w:rsidTr="003C49B8">
        <w:trPr>
          <w:trHeight w:val="302"/>
        </w:trPr>
        <w:tc>
          <w:tcPr>
            <w:tcW w:w="2065" w:type="dxa"/>
          </w:tcPr>
          <w:p w14:paraId="0A232913" w14:textId="77777777" w:rsidR="006F16D5" w:rsidRPr="00F7493F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990" w:type="dxa"/>
          </w:tcPr>
          <w:p w14:paraId="01EB6A0A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2070" w:type="dxa"/>
          </w:tcPr>
          <w:p w14:paraId="3F4FB496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630" w:type="dxa"/>
          </w:tcPr>
          <w:p w14:paraId="6FCFA5C0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10" w:type="dxa"/>
          </w:tcPr>
          <w:p w14:paraId="0C169DA1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689" w:type="dxa"/>
          </w:tcPr>
          <w:p w14:paraId="1B669DD5" w14:textId="77777777" w:rsidR="00B92A79" w:rsidRDefault="00B92A79" w:rsidP="00B92A7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entity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  <w:r>
              <w:rPr>
                <w:rFonts w:hint="eastAsia"/>
                <w:sz w:val="20"/>
                <w:szCs w:val="20"/>
                <w:lang w:eastAsia="zh-CN"/>
              </w:rPr>
              <w:t>，数值全局唯一；</w:t>
            </w:r>
          </w:p>
          <w:p w14:paraId="43D36747" w14:textId="0D012F89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 xml:space="preserve">0, </w:t>
            </w:r>
            <w:r w:rsidR="00481E56">
              <w:rPr>
                <w:sz w:val="20"/>
                <w:szCs w:val="20"/>
                <w:lang w:eastAsia="zh-CN"/>
              </w:rPr>
              <w:t>65535</w:t>
            </w:r>
            <w:r>
              <w:rPr>
                <w:sz w:val="20"/>
                <w:szCs w:val="20"/>
                <w:lang w:eastAsia="zh-CN"/>
              </w:rPr>
              <w:t>)</w:t>
            </w:r>
          </w:p>
          <w:p w14:paraId="202DF3B9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method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</w:tc>
      </w:tr>
      <w:tr w:rsidR="00B6548B" w:rsidRPr="00040251" w14:paraId="7B3C7C41" w14:textId="77777777" w:rsidTr="003C49B8">
        <w:trPr>
          <w:trHeight w:val="302"/>
        </w:trPr>
        <w:tc>
          <w:tcPr>
            <w:tcW w:w="2065" w:type="dxa"/>
          </w:tcPr>
          <w:p w14:paraId="7A3305E2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8867BE">
              <w:rPr>
                <w:sz w:val="20"/>
                <w:szCs w:val="20"/>
                <w:lang w:eastAsia="zh-CN"/>
              </w:rPr>
              <w:t>isFireAndForget</w:t>
            </w:r>
          </w:p>
        </w:tc>
        <w:tc>
          <w:tcPr>
            <w:tcW w:w="990" w:type="dxa"/>
          </w:tcPr>
          <w:p w14:paraId="1275B4C7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bool</w:t>
            </w:r>
          </w:p>
        </w:tc>
        <w:tc>
          <w:tcPr>
            <w:tcW w:w="2070" w:type="dxa"/>
          </w:tcPr>
          <w:p w14:paraId="48A4EB91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false</w:t>
            </w:r>
          </w:p>
        </w:tc>
        <w:tc>
          <w:tcPr>
            <w:tcW w:w="630" w:type="dxa"/>
          </w:tcPr>
          <w:p w14:paraId="79EDF922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10" w:type="dxa"/>
          </w:tcPr>
          <w:p w14:paraId="397B76ED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689" w:type="dxa"/>
          </w:tcPr>
          <w:p w14:paraId="508E3963" w14:textId="77777777" w:rsidR="006F16D5" w:rsidRPr="0001438B" w:rsidRDefault="006F16D5" w:rsidP="005E287E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method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</w:tc>
      </w:tr>
      <w:tr w:rsidR="00B6548B" w:rsidRPr="00040251" w14:paraId="265BB0DB" w14:textId="77777777" w:rsidTr="003C49B8">
        <w:trPr>
          <w:trHeight w:val="302"/>
        </w:trPr>
        <w:tc>
          <w:tcPr>
            <w:tcW w:w="2065" w:type="dxa"/>
          </w:tcPr>
          <w:p w14:paraId="5A77BC07" w14:textId="0E7AE88C" w:rsidR="00487541" w:rsidRPr="008867BE" w:rsidRDefault="00487541" w:rsidP="004875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B5A91">
              <w:rPr>
                <w:sz w:val="20"/>
                <w:szCs w:val="20"/>
                <w:lang w:eastAsia="zh-CN"/>
              </w:rPr>
              <w:t>requestTopicName</w:t>
            </w:r>
          </w:p>
        </w:tc>
        <w:tc>
          <w:tcPr>
            <w:tcW w:w="990" w:type="dxa"/>
          </w:tcPr>
          <w:p w14:paraId="3E754078" w14:textId="26CE751F" w:rsidR="00487541" w:rsidRDefault="00487541" w:rsidP="004875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070" w:type="dxa"/>
          </w:tcPr>
          <w:p w14:paraId="333712F6" w14:textId="0F53AE9B" w:rsidR="00487541" w:rsidRDefault="00F449F4" w:rsidP="004875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Topic_&lt;method&gt;_</w:t>
            </w:r>
            <w:r w:rsidR="00D07D31" w:rsidRPr="00D07D31">
              <w:rPr>
                <w:sz w:val="20"/>
                <w:szCs w:val="20"/>
                <w:lang w:eastAsia="zh-CN"/>
              </w:rPr>
              <w:t>Request</w:t>
            </w:r>
          </w:p>
        </w:tc>
        <w:tc>
          <w:tcPr>
            <w:tcW w:w="630" w:type="dxa"/>
          </w:tcPr>
          <w:p w14:paraId="62DF3943" w14:textId="77777777" w:rsidR="00487541" w:rsidRDefault="00487541" w:rsidP="004875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10" w:type="dxa"/>
          </w:tcPr>
          <w:p w14:paraId="28A4ADA3" w14:textId="77777777" w:rsidR="00487541" w:rsidRDefault="00487541" w:rsidP="004875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689" w:type="dxa"/>
          </w:tcPr>
          <w:p w14:paraId="0D2B2553" w14:textId="77777777" w:rsidR="00CB7639" w:rsidRDefault="00CB7639" w:rsidP="00CB763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值不可为空，</w:t>
            </w:r>
          </w:p>
          <w:p w14:paraId="40E4F825" w14:textId="77777777" w:rsidR="00E7206C" w:rsidRDefault="00CB7639" w:rsidP="00E7206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默认值自动生成，可修改</w:t>
            </w:r>
            <w:r w:rsidR="00763B97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44C56127" w14:textId="1B71DBF3" w:rsidR="00763B97" w:rsidRDefault="00E7206C" w:rsidP="00763B9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数值在网络中唯一；</w:t>
            </w:r>
          </w:p>
          <w:p w14:paraId="0C90B425" w14:textId="632CE617" w:rsidR="00845E9E" w:rsidRDefault="00763B97" w:rsidP="00763B9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注：该值变更的同时，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1C21E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_Ref153551430 \h</w:instrTex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1C21E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qos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sz w:val="20"/>
                <w:szCs w:val="20"/>
                <w:lang w:eastAsia="zh-CN"/>
              </w:rPr>
              <w:t>::</w:t>
            </w:r>
            <w:r w:rsidRPr="00206B54">
              <w:rPr>
                <w:sz w:val="20"/>
                <w:szCs w:val="20"/>
                <w:lang w:eastAsia="zh-CN"/>
              </w:rPr>
              <w:t>datareader</w:t>
            </w:r>
            <w:r>
              <w:rPr>
                <w:sz w:val="20"/>
                <w:szCs w:val="20"/>
                <w:lang w:eastAsia="zh-CN"/>
              </w:rPr>
              <w:t>::name</w:t>
            </w:r>
            <w:r>
              <w:rPr>
                <w:rFonts w:hint="eastAsia"/>
                <w:sz w:val="20"/>
                <w:szCs w:val="20"/>
                <w:lang w:eastAsia="zh-CN"/>
              </w:rPr>
              <w:t>和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1C21E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_Ref153551430 \h</w:instrTex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1C21E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qos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sz w:val="20"/>
                <w:szCs w:val="20"/>
                <w:lang w:eastAsia="zh-CN"/>
              </w:rPr>
              <w:t>::</w:t>
            </w:r>
            <w:r w:rsidRPr="00206B54">
              <w:rPr>
                <w:sz w:val="20"/>
                <w:szCs w:val="20"/>
                <w:lang w:eastAsia="zh-CN"/>
              </w:rPr>
              <w:t>data</w:t>
            </w:r>
            <w:r>
              <w:rPr>
                <w:rFonts w:hint="eastAsia"/>
                <w:sz w:val="20"/>
                <w:szCs w:val="20"/>
                <w:lang w:eastAsia="zh-CN"/>
              </w:rPr>
              <w:t>writer</w:t>
            </w:r>
            <w:r>
              <w:rPr>
                <w:sz w:val="20"/>
                <w:szCs w:val="20"/>
                <w:lang w:eastAsia="zh-CN"/>
              </w:rPr>
              <w:t>::name</w:t>
            </w:r>
            <w:r>
              <w:rPr>
                <w:rFonts w:hint="eastAsia"/>
                <w:sz w:val="20"/>
                <w:szCs w:val="20"/>
                <w:lang w:eastAsia="zh-CN"/>
              </w:rPr>
              <w:t>同步变更</w:t>
            </w:r>
          </w:p>
        </w:tc>
      </w:tr>
      <w:tr w:rsidR="00B6548B" w:rsidRPr="00040251" w14:paraId="689EB361" w14:textId="77777777" w:rsidTr="003C49B8">
        <w:trPr>
          <w:trHeight w:val="302"/>
        </w:trPr>
        <w:tc>
          <w:tcPr>
            <w:tcW w:w="2065" w:type="dxa"/>
          </w:tcPr>
          <w:p w14:paraId="269C8AFD" w14:textId="76310AB5" w:rsidR="00487541" w:rsidRPr="00503C89" w:rsidRDefault="00487541" w:rsidP="004875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B5A91">
              <w:rPr>
                <w:sz w:val="20"/>
                <w:szCs w:val="20"/>
                <w:lang w:eastAsia="zh-CN"/>
              </w:rPr>
              <w:t>replyTopicName</w:t>
            </w:r>
          </w:p>
        </w:tc>
        <w:tc>
          <w:tcPr>
            <w:tcW w:w="990" w:type="dxa"/>
          </w:tcPr>
          <w:p w14:paraId="5E8CE60C" w14:textId="6A1B88DD" w:rsidR="00487541" w:rsidRDefault="00487541" w:rsidP="004875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070" w:type="dxa"/>
          </w:tcPr>
          <w:p w14:paraId="5E6247E7" w14:textId="75924168" w:rsidR="00487541" w:rsidRDefault="00386C87" w:rsidP="004875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Topic_&lt;method&gt;_</w:t>
            </w:r>
            <w:r w:rsidRPr="00D07D31">
              <w:rPr>
                <w:sz w:val="20"/>
                <w:szCs w:val="20"/>
                <w:lang w:eastAsia="zh-CN"/>
              </w:rPr>
              <w:t>Re</w:t>
            </w:r>
            <w:r>
              <w:rPr>
                <w:sz w:val="20"/>
                <w:szCs w:val="20"/>
                <w:lang w:eastAsia="zh-CN"/>
              </w:rPr>
              <w:t>ply</w:t>
            </w:r>
          </w:p>
        </w:tc>
        <w:tc>
          <w:tcPr>
            <w:tcW w:w="630" w:type="dxa"/>
          </w:tcPr>
          <w:p w14:paraId="7B6D582F" w14:textId="77777777" w:rsidR="00487541" w:rsidRDefault="00487541" w:rsidP="004875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10" w:type="dxa"/>
          </w:tcPr>
          <w:p w14:paraId="2CDCF92A" w14:textId="77777777" w:rsidR="00487541" w:rsidRDefault="00487541" w:rsidP="004875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689" w:type="dxa"/>
          </w:tcPr>
          <w:p w14:paraId="3FF30274" w14:textId="77777777" w:rsidR="00CB7639" w:rsidRDefault="00CB7639" w:rsidP="00CB763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值不可为空，</w:t>
            </w:r>
          </w:p>
          <w:p w14:paraId="32F97673" w14:textId="77777777" w:rsidR="009453A6" w:rsidRDefault="00CB7639" w:rsidP="009453A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默认值自动生成，可修改</w:t>
            </w:r>
            <w:r w:rsidR="00763B97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433913DC" w14:textId="2B54ACD4" w:rsidR="00763B97" w:rsidRDefault="009453A6" w:rsidP="00763B9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数值在网络中唯一；</w:t>
            </w:r>
          </w:p>
          <w:p w14:paraId="344F7DED" w14:textId="7FBBB888" w:rsidR="00487541" w:rsidRDefault="00763B97" w:rsidP="00763B9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注：该值变更的同时，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1C21E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_Ref153551430 \h</w:instrTex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1C21E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qos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sz w:val="20"/>
                <w:szCs w:val="20"/>
                <w:lang w:eastAsia="zh-CN"/>
              </w:rPr>
              <w:t>::</w:t>
            </w:r>
            <w:r w:rsidRPr="00206B54">
              <w:rPr>
                <w:sz w:val="20"/>
                <w:szCs w:val="20"/>
                <w:lang w:eastAsia="zh-CN"/>
              </w:rPr>
              <w:t>datareader</w:t>
            </w:r>
            <w:r>
              <w:rPr>
                <w:sz w:val="20"/>
                <w:szCs w:val="20"/>
                <w:lang w:eastAsia="zh-CN"/>
              </w:rPr>
              <w:t>::name</w:t>
            </w:r>
            <w:r>
              <w:rPr>
                <w:rFonts w:hint="eastAsia"/>
                <w:sz w:val="20"/>
                <w:szCs w:val="20"/>
                <w:lang w:eastAsia="zh-CN"/>
              </w:rPr>
              <w:t>和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1C21E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_Ref153551430 \h</w:instrTex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1C21E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qos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 w:rsidRPr="001C21E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sz w:val="20"/>
                <w:szCs w:val="20"/>
                <w:lang w:eastAsia="zh-CN"/>
              </w:rPr>
              <w:t>::</w:t>
            </w:r>
            <w:r w:rsidRPr="00206B54">
              <w:rPr>
                <w:sz w:val="20"/>
                <w:szCs w:val="20"/>
                <w:lang w:eastAsia="zh-CN"/>
              </w:rPr>
              <w:t>data</w:t>
            </w:r>
            <w:r>
              <w:rPr>
                <w:rFonts w:hint="eastAsia"/>
                <w:sz w:val="20"/>
                <w:szCs w:val="20"/>
                <w:lang w:eastAsia="zh-CN"/>
              </w:rPr>
              <w:t>writer</w:t>
            </w:r>
            <w:r>
              <w:rPr>
                <w:sz w:val="20"/>
                <w:szCs w:val="20"/>
                <w:lang w:eastAsia="zh-CN"/>
              </w:rPr>
              <w:t>::name</w:t>
            </w:r>
            <w:r>
              <w:rPr>
                <w:rFonts w:hint="eastAsia"/>
                <w:sz w:val="20"/>
                <w:szCs w:val="20"/>
                <w:lang w:eastAsia="zh-CN"/>
              </w:rPr>
              <w:t>同步变更</w:t>
            </w:r>
          </w:p>
        </w:tc>
      </w:tr>
      <w:tr w:rsidR="00B6548B" w:rsidRPr="00040251" w14:paraId="54403204" w14:textId="77777777" w:rsidTr="003C49B8">
        <w:trPr>
          <w:trHeight w:val="302"/>
        </w:trPr>
        <w:tc>
          <w:tcPr>
            <w:tcW w:w="2065" w:type="dxa"/>
          </w:tcPr>
          <w:p w14:paraId="2B54789D" w14:textId="77777777" w:rsidR="006F16D5" w:rsidRPr="001A3CAF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4419C6">
              <w:rPr>
                <w:sz w:val="20"/>
                <w:szCs w:val="20"/>
                <w:lang w:eastAsia="zh-CN"/>
              </w:rPr>
              <w:t>requestDataType</w:t>
            </w:r>
          </w:p>
        </w:tc>
        <w:tc>
          <w:tcPr>
            <w:tcW w:w="990" w:type="dxa"/>
          </w:tcPr>
          <w:p w14:paraId="62A3F9D9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070" w:type="dxa"/>
          </w:tcPr>
          <w:p w14:paraId="47B4D95E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630" w:type="dxa"/>
          </w:tcPr>
          <w:p w14:paraId="0003B555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ref</w:t>
            </w:r>
          </w:p>
        </w:tc>
        <w:tc>
          <w:tcPr>
            <w:tcW w:w="810" w:type="dxa"/>
          </w:tcPr>
          <w:p w14:paraId="29502A9D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689" w:type="dxa"/>
          </w:tcPr>
          <w:p w14:paraId="037F8D60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引用已经定义过的数据类型名</w: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begin"/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instrText xml:space="preserve"> </w:instrText>
            </w:r>
            <w:r w:rsidRPr="00832F40">
              <w:rPr>
                <w:rFonts w:hint="eastAsia"/>
                <w:color w:val="2A8CF1" w:themeColor="accent3" w:themeTint="99"/>
                <w:sz w:val="20"/>
                <w:szCs w:val="20"/>
                <w:lang w:eastAsia="zh-CN"/>
              </w:rPr>
              <w:instrText>REF _Ref153540811 \h</w:instrTex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instrText xml:space="preserve"> </w:instrTex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top_data_type</w: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:</w:t>
            </w:r>
            <w:r>
              <w:rPr>
                <w:sz w:val="20"/>
                <w:szCs w:val="20"/>
                <w:lang w:eastAsia="zh-CN"/>
              </w:rPr>
              <w:t>:</w:t>
            </w:r>
            <w:r w:rsidRPr="00832F40">
              <w:rPr>
                <w:sz w:val="20"/>
                <w:szCs w:val="20"/>
                <w:lang w:eastAsia="zh-CN"/>
              </w:rPr>
              <w:t>dataTypeShortName</w:t>
            </w:r>
          </w:p>
          <w:p w14:paraId="4F5F4FFD" w14:textId="026F64E9" w:rsidR="006F16D5" w:rsidRPr="0001438B" w:rsidRDefault="006F16D5" w:rsidP="005E287E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method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  <w:p w14:paraId="168C7045" w14:textId="1E7ED2F3" w:rsidR="006F16D5" w:rsidRPr="0001438B" w:rsidRDefault="006F16D5" w:rsidP="005E287E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="00351549">
              <w:rPr>
                <w:color w:val="FF5050"/>
                <w:sz w:val="20"/>
                <w:szCs w:val="20"/>
                <w:lang w:eastAsia="zh-CN"/>
              </w:rPr>
              <w:t>method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不支持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”[…]/RawMemory”</w:t>
            </w:r>
          </w:p>
          <w:p w14:paraId="24BBD0A6" w14:textId="227C881F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注：该属性对程序运行无关，仅用于记录和生成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p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roto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配置以及生成相应代码</w:t>
            </w:r>
          </w:p>
        </w:tc>
      </w:tr>
      <w:tr w:rsidR="00B6548B" w:rsidRPr="00040251" w14:paraId="1BC4DF0A" w14:textId="77777777" w:rsidTr="003C49B8">
        <w:trPr>
          <w:trHeight w:val="302"/>
        </w:trPr>
        <w:tc>
          <w:tcPr>
            <w:tcW w:w="2065" w:type="dxa"/>
          </w:tcPr>
          <w:p w14:paraId="3DCBA8C2" w14:textId="77777777" w:rsidR="006F16D5" w:rsidRPr="004419C6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F6801">
              <w:rPr>
                <w:sz w:val="20"/>
                <w:szCs w:val="20"/>
                <w:lang w:eastAsia="zh-CN"/>
              </w:rPr>
              <w:t>replyDataType</w:t>
            </w:r>
          </w:p>
        </w:tc>
        <w:tc>
          <w:tcPr>
            <w:tcW w:w="990" w:type="dxa"/>
          </w:tcPr>
          <w:p w14:paraId="4915E421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2070" w:type="dxa"/>
          </w:tcPr>
          <w:p w14:paraId="67DDB508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630" w:type="dxa"/>
          </w:tcPr>
          <w:p w14:paraId="3F76D517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ref</w:t>
            </w:r>
          </w:p>
        </w:tc>
        <w:tc>
          <w:tcPr>
            <w:tcW w:w="810" w:type="dxa"/>
          </w:tcPr>
          <w:p w14:paraId="4CD99D62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689" w:type="dxa"/>
          </w:tcPr>
          <w:p w14:paraId="5377A41F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引用已经定义过的数据类型名</w: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begin"/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instrText xml:space="preserve"> </w:instrText>
            </w:r>
            <w:r w:rsidRPr="00832F40">
              <w:rPr>
                <w:rFonts w:hint="eastAsia"/>
                <w:color w:val="2A8CF1" w:themeColor="accent3" w:themeTint="99"/>
                <w:sz w:val="20"/>
                <w:szCs w:val="20"/>
                <w:lang w:eastAsia="zh-CN"/>
              </w:rPr>
              <w:instrText>REF _Ref153540811 \h</w:instrTex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instrText xml:space="preserve"> </w:instrTex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separate"/>
            </w:r>
            <w:r w:rsidRPr="00832F40">
              <w:rPr>
                <w:noProof/>
                <w:color w:val="2A8CF1" w:themeColor="accent3" w:themeTint="99"/>
                <w:szCs w:val="32"/>
                <w:lang w:eastAsia="en-US"/>
              </w:rPr>
              <w:t>top_data_type</w:t>
            </w:r>
            <w:r w:rsidRPr="00832F40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:</w:t>
            </w:r>
            <w:r>
              <w:rPr>
                <w:sz w:val="20"/>
                <w:szCs w:val="20"/>
                <w:lang w:eastAsia="zh-CN"/>
              </w:rPr>
              <w:t>:</w:t>
            </w:r>
            <w:r w:rsidRPr="00832F40">
              <w:rPr>
                <w:sz w:val="20"/>
                <w:szCs w:val="20"/>
                <w:lang w:eastAsia="zh-CN"/>
              </w:rPr>
              <w:t>dataTypeShortName</w:t>
            </w:r>
          </w:p>
          <w:p w14:paraId="2FE02C34" w14:textId="3382B2DF" w:rsidR="006F16D5" w:rsidRPr="0001438B" w:rsidRDefault="006F16D5" w:rsidP="005E287E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method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  <w:p w14:paraId="460C92CB" w14:textId="3814D620" w:rsidR="006F16D5" w:rsidRPr="0001438B" w:rsidRDefault="006F16D5" w:rsidP="005E287E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="00351549">
              <w:rPr>
                <w:color w:val="FF5050"/>
                <w:sz w:val="20"/>
                <w:szCs w:val="20"/>
                <w:lang w:eastAsia="zh-CN"/>
              </w:rPr>
              <w:t>method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不支持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”[…]/RawMemory”</w:t>
            </w:r>
          </w:p>
          <w:p w14:paraId="6B684FA8" w14:textId="12675D8C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注：该属性对程序运行无关，仅用于记录和生成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p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roto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配置以及生成相应代码</w:t>
            </w:r>
          </w:p>
        </w:tc>
      </w:tr>
      <w:tr w:rsidR="00B6548B" w:rsidRPr="00040251" w14:paraId="598273D3" w14:textId="77777777" w:rsidTr="003C49B8">
        <w:trPr>
          <w:trHeight w:val="302"/>
        </w:trPr>
        <w:tc>
          <w:tcPr>
            <w:tcW w:w="2065" w:type="dxa"/>
          </w:tcPr>
          <w:p w14:paraId="6AAD319C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A6077">
              <w:rPr>
                <w:sz w:val="20"/>
                <w:szCs w:val="20"/>
                <w:lang w:eastAsia="zh-CN"/>
              </w:rPr>
              <w:t>topReqestArgument</w:t>
            </w:r>
          </w:p>
          <w:p w14:paraId="1155299B" w14:textId="77777777" w:rsidR="006F16D5" w:rsidRPr="000F6801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A6077">
              <w:rPr>
                <w:sz w:val="20"/>
                <w:szCs w:val="20"/>
                <w:lang w:eastAsia="zh-CN"/>
              </w:rPr>
              <w:t>Config</w:t>
            </w:r>
          </w:p>
        </w:tc>
        <w:tc>
          <w:tcPr>
            <w:tcW w:w="990" w:type="dxa"/>
          </w:tcPr>
          <w:p w14:paraId="0B29E36C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EC5B0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_Ref153540811 \h</w:instrText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t>top_data_type</w:t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2070" w:type="dxa"/>
          </w:tcPr>
          <w:p w14:paraId="61065DFB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630" w:type="dxa"/>
          </w:tcPr>
          <w:p w14:paraId="4C50456B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10" w:type="dxa"/>
          </w:tcPr>
          <w:p w14:paraId="3E83EE8A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3689" w:type="dxa"/>
          </w:tcPr>
          <w:p w14:paraId="666307B6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数据类型的详细结构描述，类似</w:t>
            </w:r>
            <w:r>
              <w:rPr>
                <w:rFonts w:hint="eastAsia"/>
                <w:sz w:val="20"/>
                <w:szCs w:val="20"/>
                <w:lang w:eastAsia="zh-CN"/>
              </w:rPr>
              <w:t>C</w:t>
            </w:r>
            <w:r>
              <w:rPr>
                <w:sz w:val="20"/>
                <w:szCs w:val="20"/>
                <w:lang w:eastAsia="zh-CN"/>
              </w:rPr>
              <w:t>++</w:t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strruct</w:t>
            </w:r>
          </w:p>
          <w:p w14:paraId="002BBA52" w14:textId="688ABF9A" w:rsidR="006F16D5" w:rsidRDefault="006F16D5" w:rsidP="005E287E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method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  <w:p w14:paraId="4DC53DFB" w14:textId="11223653" w:rsidR="00475B9E" w:rsidRPr="0001438B" w:rsidRDefault="00475B9E" w:rsidP="005E287E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>
              <w:rPr>
                <w:color w:val="FF5050"/>
                <w:sz w:val="20"/>
                <w:szCs w:val="20"/>
                <w:lang w:eastAsia="zh-CN"/>
              </w:rPr>
              <w:t>method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不支持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”[…]/RawMemory”</w:t>
            </w:r>
          </w:p>
          <w:p w14:paraId="2897902A" w14:textId="2DE572A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lastRenderedPageBreak/>
              <w:t>注：该属性对程序运行无关，仅用于记录和生成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p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roto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配置以及生成相应代码</w:t>
            </w:r>
          </w:p>
        </w:tc>
      </w:tr>
    </w:tbl>
    <w:p w14:paraId="576BE4DC" w14:textId="77777777" w:rsidR="001A2C40" w:rsidRDefault="001A2C40">
      <w:r>
        <w:lastRenderedPageBreak/>
        <w:br w:type="page"/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990"/>
        <w:gridCol w:w="2070"/>
        <w:gridCol w:w="630"/>
        <w:gridCol w:w="810"/>
        <w:gridCol w:w="3689"/>
      </w:tblGrid>
      <w:tr w:rsidR="00B6548B" w:rsidRPr="00040251" w14:paraId="13A93F6C" w14:textId="77777777" w:rsidTr="003C49B8">
        <w:trPr>
          <w:trHeight w:val="302"/>
        </w:trPr>
        <w:tc>
          <w:tcPr>
            <w:tcW w:w="2065" w:type="dxa"/>
          </w:tcPr>
          <w:p w14:paraId="7CA24256" w14:textId="63DAAEAC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031FF">
              <w:rPr>
                <w:sz w:val="20"/>
                <w:szCs w:val="20"/>
                <w:lang w:eastAsia="zh-CN"/>
              </w:rPr>
              <w:lastRenderedPageBreak/>
              <w:t>topReplyArgument</w:t>
            </w:r>
          </w:p>
          <w:p w14:paraId="77D7D187" w14:textId="77777777" w:rsidR="006F16D5" w:rsidRPr="00D11EAC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031FF">
              <w:rPr>
                <w:sz w:val="20"/>
                <w:szCs w:val="20"/>
                <w:lang w:eastAsia="zh-CN"/>
              </w:rPr>
              <w:t>Config</w:t>
            </w:r>
          </w:p>
        </w:tc>
        <w:tc>
          <w:tcPr>
            <w:tcW w:w="990" w:type="dxa"/>
          </w:tcPr>
          <w:p w14:paraId="2D8E24A6" w14:textId="77777777" w:rsidR="006F16D5" w:rsidRPr="00EC5B04" w:rsidRDefault="006F16D5" w:rsidP="005E287E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EC5B0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_Ref153540811 \h</w:instrText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t>top_data_type</w:t>
            </w:r>
            <w:r w:rsidRPr="00EC5B04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2070" w:type="dxa"/>
          </w:tcPr>
          <w:p w14:paraId="4120D0D7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630" w:type="dxa"/>
          </w:tcPr>
          <w:p w14:paraId="22F8AE76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10" w:type="dxa"/>
          </w:tcPr>
          <w:p w14:paraId="39499CFD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3689" w:type="dxa"/>
          </w:tcPr>
          <w:p w14:paraId="5818719F" w14:textId="77777777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数据类型的详细结构描述，类似</w:t>
            </w:r>
            <w:r>
              <w:rPr>
                <w:rFonts w:hint="eastAsia"/>
                <w:sz w:val="20"/>
                <w:szCs w:val="20"/>
                <w:lang w:eastAsia="zh-CN"/>
              </w:rPr>
              <w:t>C</w:t>
            </w:r>
            <w:r>
              <w:rPr>
                <w:sz w:val="20"/>
                <w:szCs w:val="20"/>
                <w:lang w:eastAsia="zh-CN"/>
              </w:rPr>
              <w:t>++</w:t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strruct</w:t>
            </w:r>
          </w:p>
          <w:p w14:paraId="3CCBC730" w14:textId="18A4B87C" w:rsidR="006F16D5" w:rsidRPr="0001438B" w:rsidRDefault="006F16D5" w:rsidP="005E287E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method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  <w:p w14:paraId="70A561E3" w14:textId="024634AF" w:rsidR="006F16D5" w:rsidRDefault="006F16D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注：该属性对程序运行无关，仅用于记录和生成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p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roto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配置以及生成相应代码</w:t>
            </w:r>
          </w:p>
        </w:tc>
      </w:tr>
    </w:tbl>
    <w:p w14:paraId="19A8A4EC" w14:textId="77777777" w:rsidR="006F16D5" w:rsidRDefault="006F16D5" w:rsidP="00237838">
      <w:pPr>
        <w:rPr>
          <w:lang w:eastAsia="zh-CN"/>
        </w:rPr>
      </w:pPr>
    </w:p>
    <w:p w14:paraId="23A4B803" w14:textId="2E2AE145" w:rsidR="004013E7" w:rsidRDefault="004013E7" w:rsidP="004013E7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79" w:name="_Ref153549113"/>
      <w:bookmarkStart w:id="80" w:name="_Toc153802464"/>
      <w:r>
        <w:rPr>
          <w:rFonts w:hint="eastAsia"/>
          <w:noProof/>
          <w:lang w:val="en-GB" w:eastAsia="zh-CN"/>
        </w:rPr>
        <w:t>dds</w:t>
      </w:r>
      <w:r w:rsidRPr="00E30DA3">
        <w:rPr>
          <w:noProof/>
          <w:lang w:val="en-GB"/>
        </w:rPr>
        <w:t>_</w:t>
      </w:r>
      <w:r>
        <w:rPr>
          <w:noProof/>
          <w:lang w:val="en-GB"/>
        </w:rPr>
        <w:t>instance</w:t>
      </w:r>
      <w:bookmarkEnd w:id="79"/>
      <w:bookmarkEnd w:id="8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1"/>
        <w:gridCol w:w="2369"/>
        <w:gridCol w:w="1726"/>
        <w:gridCol w:w="910"/>
        <w:gridCol w:w="777"/>
        <w:gridCol w:w="2533"/>
      </w:tblGrid>
      <w:tr w:rsidR="004013E7" w:rsidRPr="00040251" w14:paraId="7118CD6C" w14:textId="77777777" w:rsidTr="000B7D46">
        <w:trPr>
          <w:trHeight w:val="302"/>
        </w:trPr>
        <w:tc>
          <w:tcPr>
            <w:tcW w:w="1512" w:type="dxa"/>
          </w:tcPr>
          <w:p w14:paraId="01341772" w14:textId="77777777" w:rsidR="004013E7" w:rsidRPr="0008125F" w:rsidRDefault="004013E7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742" w:type="dxa"/>
            <w:gridSpan w:val="5"/>
          </w:tcPr>
          <w:p w14:paraId="46742769" w14:textId="7397937E" w:rsidR="004013E7" w:rsidRPr="00040251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dds_instance</w:t>
            </w:r>
          </w:p>
        </w:tc>
      </w:tr>
      <w:tr w:rsidR="004013E7" w:rsidRPr="00040251" w14:paraId="4DB60B53" w14:textId="77777777" w:rsidTr="000B7D46">
        <w:trPr>
          <w:trHeight w:val="302"/>
        </w:trPr>
        <w:tc>
          <w:tcPr>
            <w:tcW w:w="1512" w:type="dxa"/>
          </w:tcPr>
          <w:p w14:paraId="5F8D8B37" w14:textId="77777777" w:rsidR="004013E7" w:rsidRPr="0008125F" w:rsidRDefault="004013E7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742" w:type="dxa"/>
            <w:gridSpan w:val="5"/>
          </w:tcPr>
          <w:p w14:paraId="542294DF" w14:textId="77777777" w:rsidR="004013E7" w:rsidRPr="00040251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4013E7" w:rsidRPr="0008125F" w14:paraId="6E11F00C" w14:textId="77777777" w:rsidTr="000B7D46">
        <w:trPr>
          <w:trHeight w:val="302"/>
        </w:trPr>
        <w:tc>
          <w:tcPr>
            <w:tcW w:w="1512" w:type="dxa"/>
          </w:tcPr>
          <w:p w14:paraId="5BDD4099" w14:textId="77777777" w:rsidR="004013E7" w:rsidRPr="0008125F" w:rsidRDefault="004013E7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2369" w:type="dxa"/>
          </w:tcPr>
          <w:p w14:paraId="5204186E" w14:textId="77777777" w:rsidR="004013E7" w:rsidRPr="0008125F" w:rsidRDefault="004013E7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770" w:type="dxa"/>
          </w:tcPr>
          <w:p w14:paraId="022A0E8E" w14:textId="77777777" w:rsidR="004013E7" w:rsidRPr="0008125F" w:rsidRDefault="004013E7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27" w:type="dxa"/>
          </w:tcPr>
          <w:p w14:paraId="227D01DA" w14:textId="77777777" w:rsidR="004013E7" w:rsidRPr="0008125F" w:rsidRDefault="004013E7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868" w:type="dxa"/>
          </w:tcPr>
          <w:p w14:paraId="30BCDEBE" w14:textId="77777777" w:rsidR="004013E7" w:rsidRPr="0008125F" w:rsidRDefault="004013E7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708" w:type="dxa"/>
          </w:tcPr>
          <w:p w14:paraId="58B9E1A2" w14:textId="77777777" w:rsidR="004013E7" w:rsidRPr="0008125F" w:rsidRDefault="004013E7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4013E7" w:rsidRPr="00040251" w14:paraId="07DA3584" w14:textId="77777777" w:rsidTr="000B7D46">
        <w:trPr>
          <w:trHeight w:val="302"/>
        </w:trPr>
        <w:tc>
          <w:tcPr>
            <w:tcW w:w="1512" w:type="dxa"/>
          </w:tcPr>
          <w:p w14:paraId="4132E14A" w14:textId="77777777" w:rsidR="004013E7" w:rsidRPr="00040251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07C42">
              <w:rPr>
                <w:sz w:val="20"/>
                <w:szCs w:val="20"/>
                <w:lang w:eastAsia="zh-CN"/>
              </w:rPr>
              <w:t>shortName</w:t>
            </w:r>
          </w:p>
        </w:tc>
        <w:tc>
          <w:tcPr>
            <w:tcW w:w="2369" w:type="dxa"/>
          </w:tcPr>
          <w:p w14:paraId="57F9A122" w14:textId="77777777" w:rsidR="004013E7" w:rsidRPr="00040251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770" w:type="dxa"/>
          </w:tcPr>
          <w:p w14:paraId="1EA7799C" w14:textId="77777777" w:rsidR="004013E7" w:rsidRPr="00040251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27" w:type="dxa"/>
          </w:tcPr>
          <w:p w14:paraId="19F10A80" w14:textId="77777777" w:rsidR="004013E7" w:rsidRPr="00040251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68" w:type="dxa"/>
          </w:tcPr>
          <w:p w14:paraId="4F2C8626" w14:textId="77777777" w:rsidR="004013E7" w:rsidRPr="00040251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708" w:type="dxa"/>
          </w:tcPr>
          <w:p w14:paraId="7A233BBD" w14:textId="1E294A75" w:rsidR="004013E7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服务实例名，</w:t>
            </w:r>
            <w:r>
              <w:rPr>
                <w:rFonts w:hint="eastAsia"/>
                <w:sz w:val="20"/>
                <w:szCs w:val="20"/>
                <w:lang w:eastAsia="zh-CN"/>
              </w:rPr>
              <w:t>shortname</w:t>
            </w:r>
            <w:r w:rsidR="00E7763F">
              <w:rPr>
                <w:rFonts w:hint="eastAsia"/>
                <w:sz w:val="20"/>
                <w:szCs w:val="20"/>
                <w:lang w:eastAsia="zh-CN"/>
              </w:rPr>
              <w:t>，全局唯一；</w:t>
            </w:r>
          </w:p>
          <w:p w14:paraId="34B7BCFE" w14:textId="77777777" w:rsidR="004013E7" w:rsidRPr="00040251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>
              <w:rPr>
                <w:color w:val="FF5050"/>
                <w:sz w:val="20"/>
                <w:szCs w:val="20"/>
                <w:lang w:eastAsia="zh-CN"/>
              </w:rPr>
              <w:t>instance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</w:tc>
      </w:tr>
      <w:tr w:rsidR="004013E7" w:rsidRPr="00040251" w14:paraId="591E3BAE" w14:textId="77777777" w:rsidTr="000B7D46">
        <w:trPr>
          <w:trHeight w:val="302"/>
        </w:trPr>
        <w:tc>
          <w:tcPr>
            <w:tcW w:w="1512" w:type="dxa"/>
          </w:tcPr>
          <w:p w14:paraId="5943C93E" w14:textId="77777777" w:rsidR="004013E7" w:rsidRPr="00F7493F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47C43">
              <w:rPr>
                <w:sz w:val="20"/>
                <w:szCs w:val="20"/>
                <w:lang w:eastAsia="zh-CN"/>
              </w:rPr>
              <w:t>instance</w:t>
            </w:r>
          </w:p>
        </w:tc>
        <w:tc>
          <w:tcPr>
            <w:tcW w:w="2369" w:type="dxa"/>
          </w:tcPr>
          <w:p w14:paraId="188C2385" w14:textId="77777777" w:rsidR="004013E7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770" w:type="dxa"/>
          </w:tcPr>
          <w:p w14:paraId="533B708B" w14:textId="77777777" w:rsidR="004013E7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027" w:type="dxa"/>
          </w:tcPr>
          <w:p w14:paraId="2A596C6C" w14:textId="77777777" w:rsidR="004013E7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68" w:type="dxa"/>
          </w:tcPr>
          <w:p w14:paraId="43A1429A" w14:textId="77777777" w:rsidR="004013E7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708" w:type="dxa"/>
          </w:tcPr>
          <w:p w14:paraId="1C84DFD8" w14:textId="7EFC9C40" w:rsidR="004013E7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服务实例</w:t>
            </w: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</w:p>
          <w:p w14:paraId="308C2967" w14:textId="77777777" w:rsidR="004013E7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>1, 65534)</w:t>
            </w:r>
          </w:p>
          <w:p w14:paraId="0C1D1649" w14:textId="77777777" w:rsidR="004013E7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>
              <w:rPr>
                <w:color w:val="FF5050"/>
                <w:sz w:val="20"/>
                <w:szCs w:val="20"/>
                <w:lang w:eastAsia="zh-CN"/>
              </w:rPr>
              <w:t>instance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  <w:p w14:paraId="52EC9508" w14:textId="77777777" w:rsidR="004013E7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89773B">
              <w:rPr>
                <w:rFonts w:hint="eastAsia"/>
                <w:color w:val="FF5050"/>
                <w:sz w:val="20"/>
                <w:szCs w:val="20"/>
                <w:lang w:eastAsia="zh-CN"/>
              </w:rPr>
              <w:t>注：值是数值字符串</w:t>
            </w:r>
          </w:p>
        </w:tc>
      </w:tr>
      <w:tr w:rsidR="004013E7" w:rsidRPr="00040251" w14:paraId="74EAEAD8" w14:textId="77777777" w:rsidTr="000B7D46">
        <w:trPr>
          <w:trHeight w:val="302"/>
        </w:trPr>
        <w:tc>
          <w:tcPr>
            <w:tcW w:w="1512" w:type="dxa"/>
          </w:tcPr>
          <w:p w14:paraId="77E47200" w14:textId="77777777" w:rsidR="004013E7" w:rsidRPr="00B54E1B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BE5FF4">
              <w:rPr>
                <w:sz w:val="20"/>
                <w:szCs w:val="20"/>
                <w:lang w:eastAsia="zh-CN"/>
              </w:rPr>
              <w:t>network</w:t>
            </w:r>
          </w:p>
        </w:tc>
        <w:tc>
          <w:tcPr>
            <w:tcW w:w="2369" w:type="dxa"/>
          </w:tcPr>
          <w:p w14:paraId="11F66A81" w14:textId="77777777" w:rsidR="004013E7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770" w:type="dxa"/>
          </w:tcPr>
          <w:p w14:paraId="35609E1F" w14:textId="77777777" w:rsidR="004013E7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27" w:type="dxa"/>
          </w:tcPr>
          <w:p w14:paraId="569EDB22" w14:textId="77777777" w:rsidR="004013E7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68" w:type="dxa"/>
          </w:tcPr>
          <w:p w14:paraId="27499952" w14:textId="77777777" w:rsidR="004013E7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2708" w:type="dxa"/>
          </w:tcPr>
          <w:p w14:paraId="4D8B9CD4" w14:textId="77777777" w:rsidR="004013E7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网络，</w:t>
            </w:r>
            <w:r>
              <w:rPr>
                <w:rFonts w:hint="eastAsia"/>
                <w:sz w:val="20"/>
                <w:szCs w:val="20"/>
                <w:lang w:eastAsia="zh-CN"/>
              </w:rPr>
              <w:t>I</w:t>
            </w:r>
            <w:r>
              <w:rPr>
                <w:sz w:val="20"/>
                <w:szCs w:val="20"/>
                <w:lang w:eastAsia="zh-CN"/>
              </w:rPr>
              <w:t>P</w:t>
            </w:r>
            <w:r>
              <w:rPr>
                <w:rFonts w:hint="eastAsia"/>
                <w:sz w:val="20"/>
                <w:szCs w:val="20"/>
                <w:lang w:eastAsia="zh-CN"/>
              </w:rPr>
              <w:t>或</w:t>
            </w:r>
            <w:r>
              <w:rPr>
                <w:rFonts w:hint="eastAsia"/>
                <w:sz w:val="20"/>
                <w:szCs w:val="20"/>
                <w:lang w:eastAsia="zh-CN"/>
              </w:rPr>
              <w:t>vlan</w:t>
            </w:r>
            <w:r>
              <w:rPr>
                <w:rFonts w:hint="eastAsia"/>
                <w:sz w:val="20"/>
                <w:szCs w:val="20"/>
                <w:lang w:eastAsia="zh-CN"/>
              </w:rPr>
              <w:t>名</w:t>
            </w:r>
          </w:p>
          <w:p w14:paraId="000C5A25" w14:textId="77777777" w:rsidR="004013E7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>
              <w:rPr>
                <w:color w:val="FF5050"/>
                <w:sz w:val="20"/>
                <w:szCs w:val="20"/>
                <w:lang w:eastAsia="zh-CN"/>
              </w:rPr>
              <w:t>instance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</w:tc>
      </w:tr>
      <w:tr w:rsidR="004013E7" w:rsidRPr="00040251" w14:paraId="64E5C386" w14:textId="77777777" w:rsidTr="000B7D46">
        <w:trPr>
          <w:trHeight w:val="302"/>
        </w:trPr>
        <w:tc>
          <w:tcPr>
            <w:tcW w:w="1512" w:type="dxa"/>
          </w:tcPr>
          <w:p w14:paraId="73406384" w14:textId="77777777" w:rsidR="004013E7" w:rsidRPr="0090398F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B54E1B">
              <w:rPr>
                <w:sz w:val="20"/>
                <w:szCs w:val="20"/>
                <w:lang w:eastAsia="zh-CN"/>
              </w:rPr>
              <w:t>vlan</w:t>
            </w:r>
          </w:p>
        </w:tc>
        <w:tc>
          <w:tcPr>
            <w:tcW w:w="2369" w:type="dxa"/>
          </w:tcPr>
          <w:p w14:paraId="0836C0F5" w14:textId="77777777" w:rsidR="004013E7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770" w:type="dxa"/>
          </w:tcPr>
          <w:p w14:paraId="3795302D" w14:textId="77777777" w:rsidR="004013E7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27" w:type="dxa"/>
          </w:tcPr>
          <w:p w14:paraId="7165F886" w14:textId="77777777" w:rsidR="004013E7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68" w:type="dxa"/>
          </w:tcPr>
          <w:p w14:paraId="6FFC2623" w14:textId="77777777" w:rsidR="004013E7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2708" w:type="dxa"/>
          </w:tcPr>
          <w:p w14:paraId="374FF77D" w14:textId="77777777" w:rsidR="004013E7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vlan</w:t>
            </w:r>
            <w:r>
              <w:rPr>
                <w:rFonts w:hint="eastAsia"/>
                <w:sz w:val="20"/>
                <w:szCs w:val="20"/>
                <w:lang w:eastAsia="zh-CN"/>
              </w:rPr>
              <w:t>名</w:t>
            </w:r>
          </w:p>
          <w:p w14:paraId="11D64A1C" w14:textId="77777777" w:rsidR="004013E7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>
              <w:rPr>
                <w:color w:val="FF5050"/>
                <w:sz w:val="20"/>
                <w:szCs w:val="20"/>
                <w:lang w:eastAsia="zh-CN"/>
              </w:rPr>
              <w:t>instance</w:t>
            </w:r>
            <w:r w:rsidRPr="005347A2">
              <w:rPr>
                <w:rFonts w:hint="eastAsia"/>
                <w:color w:val="FF5050"/>
                <w:sz w:val="20"/>
                <w:szCs w:val="20"/>
                <w:lang w:eastAsia="zh-CN"/>
              </w:rPr>
              <w:t>通用属性</w:t>
            </w:r>
          </w:p>
        </w:tc>
      </w:tr>
      <w:tr w:rsidR="004013E7" w:rsidRPr="00040251" w14:paraId="5207A140" w14:textId="77777777" w:rsidTr="000B7D46">
        <w:trPr>
          <w:trHeight w:val="302"/>
        </w:trPr>
        <w:tc>
          <w:tcPr>
            <w:tcW w:w="1512" w:type="dxa"/>
          </w:tcPr>
          <w:p w14:paraId="5D8AE417" w14:textId="09C47320" w:rsidR="004013E7" w:rsidRPr="0090398F" w:rsidRDefault="00F13C8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13C87">
              <w:rPr>
                <w:sz w:val="20"/>
                <w:szCs w:val="20"/>
                <w:lang w:eastAsia="zh-CN"/>
              </w:rPr>
              <w:t>domainId</w:t>
            </w:r>
          </w:p>
        </w:tc>
        <w:tc>
          <w:tcPr>
            <w:tcW w:w="2369" w:type="dxa"/>
          </w:tcPr>
          <w:p w14:paraId="345D1C39" w14:textId="7582D365" w:rsidR="004013E7" w:rsidRDefault="00F13C8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770" w:type="dxa"/>
          </w:tcPr>
          <w:p w14:paraId="731096B0" w14:textId="77777777" w:rsidR="004013E7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27" w:type="dxa"/>
          </w:tcPr>
          <w:p w14:paraId="5E71D1ED" w14:textId="77777777" w:rsidR="004013E7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68" w:type="dxa"/>
          </w:tcPr>
          <w:p w14:paraId="4F8F51D4" w14:textId="6773ADA0" w:rsidR="004013E7" w:rsidRDefault="00F13C8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708" w:type="dxa"/>
          </w:tcPr>
          <w:p w14:paraId="48431EF6" w14:textId="1253F459" w:rsidR="004013E7" w:rsidRDefault="00C964F3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4013E7" w:rsidRPr="00040251" w14:paraId="34C36273" w14:textId="77777777" w:rsidTr="000B7D46">
        <w:trPr>
          <w:trHeight w:val="302"/>
        </w:trPr>
        <w:tc>
          <w:tcPr>
            <w:tcW w:w="1512" w:type="dxa"/>
          </w:tcPr>
          <w:p w14:paraId="09C204F2" w14:textId="5C31B727" w:rsidR="004013E7" w:rsidRPr="0090398F" w:rsidRDefault="00F13C8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13C87">
              <w:rPr>
                <w:sz w:val="20"/>
                <w:szCs w:val="20"/>
                <w:lang w:eastAsia="zh-CN"/>
              </w:rPr>
              <w:t>qosProfile</w:t>
            </w:r>
          </w:p>
        </w:tc>
        <w:tc>
          <w:tcPr>
            <w:tcW w:w="2369" w:type="dxa"/>
          </w:tcPr>
          <w:p w14:paraId="73447295" w14:textId="1496D7FB" w:rsidR="004013E7" w:rsidRDefault="00F13C8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770" w:type="dxa"/>
          </w:tcPr>
          <w:p w14:paraId="23ECA096" w14:textId="753AAEC9" w:rsidR="004013E7" w:rsidRDefault="00EA4C4D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default_qos.xml</w:t>
            </w:r>
          </w:p>
        </w:tc>
        <w:tc>
          <w:tcPr>
            <w:tcW w:w="1027" w:type="dxa"/>
          </w:tcPr>
          <w:p w14:paraId="47D9680B" w14:textId="77777777" w:rsidR="004013E7" w:rsidRDefault="004013E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868" w:type="dxa"/>
          </w:tcPr>
          <w:p w14:paraId="7A7947C2" w14:textId="6D024760" w:rsidR="004013E7" w:rsidRDefault="00143A67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708" w:type="dxa"/>
          </w:tcPr>
          <w:p w14:paraId="3A40CA5F" w14:textId="13323C5C" w:rsidR="00165AC3" w:rsidRDefault="00165AC3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qos</w:t>
            </w:r>
            <w:r>
              <w:rPr>
                <w:rFonts w:hint="eastAsia"/>
                <w:sz w:val="20"/>
                <w:szCs w:val="20"/>
                <w:lang w:eastAsia="zh-CN"/>
              </w:rPr>
              <w:t>配置项数值修改仅在</w:t>
            </w:r>
            <w:r w:rsidRPr="005D035E">
              <w:rPr>
                <w:sz w:val="20"/>
                <w:szCs w:val="20"/>
                <w:lang w:eastAsia="zh-CN"/>
              </w:rPr>
              <w:t>customized_qos.xml</w:t>
            </w:r>
            <w:r>
              <w:rPr>
                <w:rFonts w:hint="eastAsia"/>
                <w:sz w:val="20"/>
                <w:szCs w:val="20"/>
                <w:lang w:eastAsia="zh-CN"/>
              </w:rPr>
              <w:t>中生效（</w:t>
            </w:r>
            <w:r w:rsidR="00BB783A" w:rsidRPr="00BB783A">
              <w:rPr>
                <w:sz w:val="20"/>
                <w:szCs w:val="20"/>
                <w:lang w:eastAsia="zh-CN"/>
              </w:rPr>
              <w:t>transport</w:t>
            </w:r>
            <w:r w:rsidR="00BB783A">
              <w:rPr>
                <w:rFonts w:hint="eastAsia"/>
                <w:sz w:val="20"/>
                <w:szCs w:val="20"/>
                <w:lang w:eastAsia="zh-CN"/>
              </w:rPr>
              <w:t>配置项除外</w:t>
            </w:r>
            <w:r>
              <w:rPr>
                <w:rFonts w:hint="eastAsia"/>
                <w:sz w:val="20"/>
                <w:szCs w:val="20"/>
                <w:lang w:eastAsia="zh-CN"/>
              </w:rPr>
              <w:t>）</w:t>
            </w:r>
            <w:r w:rsidR="00420A12">
              <w:rPr>
                <w:rFonts w:hint="eastAsia"/>
                <w:sz w:val="20"/>
                <w:szCs w:val="20"/>
                <w:lang w:eastAsia="zh-CN"/>
              </w:rPr>
              <w:t>，</w:t>
            </w:r>
          </w:p>
          <w:p w14:paraId="617A8814" w14:textId="02CAD457" w:rsidR="004013E7" w:rsidRDefault="00863EF3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{</w:t>
            </w:r>
            <w:r w:rsidR="005D035E">
              <w:rPr>
                <w:sz w:val="20"/>
                <w:szCs w:val="20"/>
                <w:lang w:eastAsia="zh-CN"/>
              </w:rPr>
              <w:t xml:space="preserve">default_qos.xml, </w:t>
            </w:r>
            <w:r w:rsidR="005D035E" w:rsidRPr="005D035E">
              <w:rPr>
                <w:sz w:val="20"/>
                <w:szCs w:val="20"/>
                <w:lang w:eastAsia="zh-CN"/>
              </w:rPr>
              <w:t>customized_qos.xml</w:t>
            </w:r>
            <w:r>
              <w:rPr>
                <w:sz w:val="20"/>
                <w:szCs w:val="20"/>
                <w:lang w:eastAsia="zh-CN"/>
              </w:rPr>
              <w:t>}</w:t>
            </w:r>
          </w:p>
        </w:tc>
      </w:tr>
      <w:tr w:rsidR="00E37FC0" w:rsidRPr="00040251" w14:paraId="77D28491" w14:textId="77777777" w:rsidTr="000B7D46">
        <w:trPr>
          <w:trHeight w:val="302"/>
        </w:trPr>
        <w:tc>
          <w:tcPr>
            <w:tcW w:w="1512" w:type="dxa"/>
          </w:tcPr>
          <w:p w14:paraId="46A4A0EE" w14:textId="77B22F55" w:rsidR="00E37FC0" w:rsidRPr="0090398F" w:rsidRDefault="00E37FC0" w:rsidP="00E37FC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86096">
              <w:rPr>
                <w:sz w:val="20"/>
                <w:szCs w:val="20"/>
                <w:lang w:eastAsia="zh-CN"/>
              </w:rPr>
              <w:t>events</w:t>
            </w:r>
          </w:p>
        </w:tc>
        <w:tc>
          <w:tcPr>
            <w:tcW w:w="2369" w:type="dxa"/>
          </w:tcPr>
          <w:p w14:paraId="34BEAB6B" w14:textId="35BB16FB" w:rsidR="00E37FC0" w:rsidRPr="00610787" w:rsidRDefault="000B7D46" w:rsidP="00E37FC0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610787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610787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610787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_Ref153549264 \h</w:instrText>
            </w:r>
            <w:r w:rsidRPr="00610787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610787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610787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610787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610787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dds</w:t>
            </w:r>
            <w:r w:rsidRPr="00610787">
              <w:rPr>
                <w:noProof/>
                <w:color w:val="2A8CF1" w:themeColor="accent3" w:themeTint="99"/>
                <w:szCs w:val="32"/>
                <w:lang w:eastAsia="en-US"/>
              </w:rPr>
              <w:t>_instance_event</w:t>
            </w:r>
            <w:r w:rsidRPr="00610787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770" w:type="dxa"/>
          </w:tcPr>
          <w:p w14:paraId="11C3035D" w14:textId="145ABC55" w:rsidR="00E37FC0" w:rsidRDefault="000B7D46" w:rsidP="00E37FC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27" w:type="dxa"/>
          </w:tcPr>
          <w:p w14:paraId="0164B1F3" w14:textId="7A0D3D80" w:rsidR="00E37FC0" w:rsidRDefault="000B7D46" w:rsidP="00E37FC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868" w:type="dxa"/>
          </w:tcPr>
          <w:p w14:paraId="0F0B5C5F" w14:textId="01F2F278" w:rsidR="00E37FC0" w:rsidRDefault="000B7D46" w:rsidP="00E37FC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0..*</w:t>
            </w:r>
          </w:p>
        </w:tc>
        <w:tc>
          <w:tcPr>
            <w:tcW w:w="2708" w:type="dxa"/>
          </w:tcPr>
          <w:p w14:paraId="1E5D2EA0" w14:textId="604CA0EF" w:rsidR="00E37FC0" w:rsidRDefault="000B7D46" w:rsidP="00E37FC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0B7D46" w:rsidRPr="00040251" w14:paraId="1958CD55" w14:textId="77777777" w:rsidTr="000B7D46">
        <w:trPr>
          <w:trHeight w:val="302"/>
        </w:trPr>
        <w:tc>
          <w:tcPr>
            <w:tcW w:w="1512" w:type="dxa"/>
          </w:tcPr>
          <w:p w14:paraId="5FB127CC" w14:textId="09CEB842" w:rsidR="000B7D46" w:rsidRPr="0090398F" w:rsidRDefault="000B7D46" w:rsidP="000B7D4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9077D3">
              <w:rPr>
                <w:sz w:val="20"/>
                <w:szCs w:val="20"/>
                <w:lang w:eastAsia="zh-CN"/>
              </w:rPr>
              <w:t>fields</w:t>
            </w:r>
          </w:p>
        </w:tc>
        <w:tc>
          <w:tcPr>
            <w:tcW w:w="2369" w:type="dxa"/>
          </w:tcPr>
          <w:p w14:paraId="2A509C45" w14:textId="656D7CD0" w:rsidR="000B7D46" w:rsidRPr="00610787" w:rsidRDefault="000B7D46" w:rsidP="000B7D46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610787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610787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610787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_Ref153549266 \h</w:instrText>
            </w:r>
            <w:r w:rsidRPr="00610787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610787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610787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610787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610787">
              <w:rPr>
                <w:noProof/>
                <w:color w:val="2A8CF1" w:themeColor="accent3" w:themeTint="99"/>
                <w:szCs w:val="32"/>
                <w:lang w:eastAsia="en-US"/>
              </w:rPr>
              <w:t>dds_instance_field</w:t>
            </w:r>
            <w:r w:rsidRPr="00610787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770" w:type="dxa"/>
          </w:tcPr>
          <w:p w14:paraId="7187D0C4" w14:textId="77F7BD07" w:rsidR="000B7D46" w:rsidRDefault="000B7D46" w:rsidP="000B7D4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27" w:type="dxa"/>
          </w:tcPr>
          <w:p w14:paraId="0260D6E8" w14:textId="6F2F4BDD" w:rsidR="000B7D46" w:rsidRDefault="000B7D46" w:rsidP="000B7D4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868" w:type="dxa"/>
          </w:tcPr>
          <w:p w14:paraId="582144BE" w14:textId="047E618A" w:rsidR="000B7D46" w:rsidRDefault="000B7D46" w:rsidP="000B7D4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0..*</w:t>
            </w:r>
          </w:p>
        </w:tc>
        <w:tc>
          <w:tcPr>
            <w:tcW w:w="2708" w:type="dxa"/>
          </w:tcPr>
          <w:p w14:paraId="0F570B4A" w14:textId="7F708F2B" w:rsidR="000B7D46" w:rsidRDefault="000B7D46" w:rsidP="000B7D4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0B7D46" w:rsidRPr="00040251" w14:paraId="3572DB45" w14:textId="77777777" w:rsidTr="000B7D46">
        <w:trPr>
          <w:trHeight w:val="302"/>
        </w:trPr>
        <w:tc>
          <w:tcPr>
            <w:tcW w:w="1512" w:type="dxa"/>
          </w:tcPr>
          <w:p w14:paraId="55DC919D" w14:textId="5A7F7C0A" w:rsidR="000B7D46" w:rsidRPr="0090398F" w:rsidRDefault="000B7D46" w:rsidP="000B7D4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methods</w:t>
            </w:r>
          </w:p>
        </w:tc>
        <w:tc>
          <w:tcPr>
            <w:tcW w:w="2369" w:type="dxa"/>
          </w:tcPr>
          <w:p w14:paraId="09CB2063" w14:textId="345A2B67" w:rsidR="000B7D46" w:rsidRPr="00610787" w:rsidRDefault="000B7D46" w:rsidP="000B7D46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610787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610787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610787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_Ref153549269 \h</w:instrText>
            </w:r>
            <w:r w:rsidRPr="00610787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610787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610787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610787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610787">
              <w:rPr>
                <w:noProof/>
                <w:color w:val="2A8CF1" w:themeColor="accent3" w:themeTint="99"/>
                <w:szCs w:val="32"/>
                <w:lang w:eastAsia="en-US"/>
              </w:rPr>
              <w:t>dds_instance_</w:t>
            </w:r>
            <w:r w:rsidRPr="00610787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method</w:t>
            </w:r>
            <w:r w:rsidRPr="00610787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770" w:type="dxa"/>
          </w:tcPr>
          <w:p w14:paraId="50A61C1A" w14:textId="761B9F90" w:rsidR="000B7D46" w:rsidRDefault="000B7D46" w:rsidP="000B7D4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27" w:type="dxa"/>
          </w:tcPr>
          <w:p w14:paraId="0F90FCBF" w14:textId="4B0AA5A9" w:rsidR="000B7D46" w:rsidRDefault="000B7D46" w:rsidP="000B7D4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868" w:type="dxa"/>
          </w:tcPr>
          <w:p w14:paraId="483CE30F" w14:textId="72822E0A" w:rsidR="000B7D46" w:rsidRDefault="000B7D46" w:rsidP="000B7D4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0..*</w:t>
            </w:r>
          </w:p>
        </w:tc>
        <w:tc>
          <w:tcPr>
            <w:tcW w:w="2708" w:type="dxa"/>
          </w:tcPr>
          <w:p w14:paraId="62DF8EB7" w14:textId="072D3A2F" w:rsidR="000B7D46" w:rsidRDefault="000B7D46" w:rsidP="000B7D46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7903D8E5" w14:textId="3A8E1F63" w:rsidR="00286AB0" w:rsidRDefault="00286AB0" w:rsidP="00237838">
      <w:pPr>
        <w:rPr>
          <w:lang w:eastAsia="en-US"/>
        </w:rPr>
      </w:pPr>
    </w:p>
    <w:p w14:paraId="7956EBE8" w14:textId="16A52669" w:rsidR="00E37FC0" w:rsidRDefault="00E37FC0" w:rsidP="00302D6B">
      <w:pPr>
        <w:rPr>
          <w:lang w:eastAsia="en-US"/>
        </w:rPr>
      </w:pPr>
      <w:r>
        <w:rPr>
          <w:lang w:eastAsia="en-US"/>
        </w:rPr>
        <w:br w:type="page"/>
      </w:r>
    </w:p>
    <w:p w14:paraId="3AF3D6B6" w14:textId="19B7C032" w:rsidR="00E37FC0" w:rsidRDefault="00E37FC0" w:rsidP="00E37FC0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81" w:name="_Ref153549264"/>
      <w:bookmarkStart w:id="82" w:name="_Toc153802465"/>
      <w:r>
        <w:rPr>
          <w:rFonts w:hint="eastAsia"/>
          <w:noProof/>
          <w:lang w:val="en-GB" w:eastAsia="zh-CN"/>
        </w:rPr>
        <w:lastRenderedPageBreak/>
        <w:t>dds</w:t>
      </w:r>
      <w:r w:rsidRPr="00E30DA3">
        <w:rPr>
          <w:noProof/>
          <w:lang w:val="en-GB"/>
        </w:rPr>
        <w:t>_</w:t>
      </w:r>
      <w:r>
        <w:rPr>
          <w:noProof/>
          <w:lang w:val="en-GB"/>
        </w:rPr>
        <w:t>instance_event</w:t>
      </w:r>
      <w:bookmarkEnd w:id="81"/>
      <w:bookmarkEnd w:id="8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42"/>
        <w:gridCol w:w="1628"/>
        <w:gridCol w:w="1789"/>
        <w:gridCol w:w="1063"/>
        <w:gridCol w:w="889"/>
        <w:gridCol w:w="2825"/>
      </w:tblGrid>
      <w:tr w:rsidR="00E37FC0" w:rsidRPr="00040251" w14:paraId="496ABEE4" w14:textId="77777777" w:rsidTr="005E287E">
        <w:trPr>
          <w:trHeight w:val="302"/>
        </w:trPr>
        <w:tc>
          <w:tcPr>
            <w:tcW w:w="1615" w:type="dxa"/>
          </w:tcPr>
          <w:p w14:paraId="3780D8B6" w14:textId="77777777" w:rsidR="00E37FC0" w:rsidRPr="0008125F" w:rsidRDefault="00E37FC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</w:tcPr>
          <w:p w14:paraId="65069ABA" w14:textId="7D72784C" w:rsidR="00E37FC0" w:rsidRPr="00040251" w:rsidRDefault="00E37FC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dds</w:t>
            </w:r>
            <w:r w:rsidRPr="00680BCE">
              <w:rPr>
                <w:sz w:val="20"/>
                <w:szCs w:val="20"/>
                <w:lang w:eastAsia="zh-CN"/>
              </w:rPr>
              <w:t>_instance_event</w:t>
            </w:r>
          </w:p>
        </w:tc>
      </w:tr>
      <w:tr w:rsidR="00E37FC0" w:rsidRPr="00040251" w14:paraId="2839115F" w14:textId="77777777" w:rsidTr="005E287E">
        <w:trPr>
          <w:trHeight w:val="302"/>
        </w:trPr>
        <w:tc>
          <w:tcPr>
            <w:tcW w:w="1615" w:type="dxa"/>
          </w:tcPr>
          <w:p w14:paraId="1F2A0B32" w14:textId="77777777" w:rsidR="00E37FC0" w:rsidRPr="0008125F" w:rsidRDefault="00E37FC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</w:tcPr>
          <w:p w14:paraId="2AFC32E4" w14:textId="77777777" w:rsidR="00E37FC0" w:rsidRPr="00040251" w:rsidRDefault="00E37FC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E37FC0" w:rsidRPr="0008125F" w14:paraId="5F96A980" w14:textId="77777777" w:rsidTr="005E287E">
        <w:trPr>
          <w:trHeight w:val="302"/>
        </w:trPr>
        <w:tc>
          <w:tcPr>
            <w:tcW w:w="1615" w:type="dxa"/>
          </w:tcPr>
          <w:p w14:paraId="305C3A5C" w14:textId="77777777" w:rsidR="00E37FC0" w:rsidRPr="0008125F" w:rsidRDefault="00E37FC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786" w:type="dxa"/>
          </w:tcPr>
          <w:p w14:paraId="5D37B4E3" w14:textId="77777777" w:rsidR="00E37FC0" w:rsidRPr="0008125F" w:rsidRDefault="00E37FC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19" w:type="dxa"/>
          </w:tcPr>
          <w:p w14:paraId="3D233DA9" w14:textId="77777777" w:rsidR="00E37FC0" w:rsidRPr="0008125F" w:rsidRDefault="00E37FC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159" w:type="dxa"/>
          </w:tcPr>
          <w:p w14:paraId="0C014408" w14:textId="77777777" w:rsidR="00E37FC0" w:rsidRPr="0008125F" w:rsidRDefault="00E37FC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70" w:type="dxa"/>
          </w:tcPr>
          <w:p w14:paraId="279B8CE6" w14:textId="77777777" w:rsidR="00E37FC0" w:rsidRPr="0008125F" w:rsidRDefault="00E37FC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05" w:type="dxa"/>
          </w:tcPr>
          <w:p w14:paraId="15790A8E" w14:textId="77777777" w:rsidR="00E37FC0" w:rsidRPr="0008125F" w:rsidRDefault="00E37FC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E37FC0" w:rsidRPr="00040251" w14:paraId="6FED20F3" w14:textId="77777777" w:rsidTr="005E287E">
        <w:trPr>
          <w:trHeight w:val="302"/>
        </w:trPr>
        <w:tc>
          <w:tcPr>
            <w:tcW w:w="1615" w:type="dxa"/>
          </w:tcPr>
          <w:p w14:paraId="31F16B04" w14:textId="77777777" w:rsidR="00E37FC0" w:rsidRPr="00040251" w:rsidRDefault="00E37FC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1786" w:type="dxa"/>
          </w:tcPr>
          <w:p w14:paraId="15A3584A" w14:textId="77777777" w:rsidR="00E37FC0" w:rsidRPr="00040251" w:rsidRDefault="00E37FC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9" w:type="dxa"/>
          </w:tcPr>
          <w:p w14:paraId="367ECE93" w14:textId="77777777" w:rsidR="00E37FC0" w:rsidRPr="00040251" w:rsidRDefault="00E37FC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9" w:type="dxa"/>
          </w:tcPr>
          <w:p w14:paraId="39C7A004" w14:textId="77777777" w:rsidR="00E37FC0" w:rsidRPr="00040251" w:rsidRDefault="00E37FC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ref</w:t>
            </w:r>
          </w:p>
        </w:tc>
        <w:tc>
          <w:tcPr>
            <w:tcW w:w="970" w:type="dxa"/>
          </w:tcPr>
          <w:p w14:paraId="3A527F49" w14:textId="77777777" w:rsidR="00E37FC0" w:rsidRPr="00040251" w:rsidRDefault="00E37FC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05" w:type="dxa"/>
          </w:tcPr>
          <w:p w14:paraId="09E9F874" w14:textId="0E1AB4F6" w:rsidR="00E37FC0" w:rsidRPr="00040251" w:rsidRDefault="00E37FC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引用</w:t>
            </w:r>
            <w:r w:rsidR="00484033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484033" w:rsidRPr="00484033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484033" w:rsidRPr="00484033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_Ref153549246 \h</w:instrText>
            </w:r>
            <w:r w:rsidR="00484033" w:rsidRPr="00484033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484033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484033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484033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484033" w:rsidRPr="00484033">
              <w:rPr>
                <w:noProof/>
                <w:color w:val="2A8CF1" w:themeColor="accent3" w:themeTint="99"/>
                <w:szCs w:val="32"/>
                <w:lang w:eastAsia="en-US"/>
              </w:rPr>
              <w:t>dds_service</w:t>
            </w:r>
            <w:r w:rsidR="00484033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:</w:t>
            </w:r>
            <w:r>
              <w:rPr>
                <w:sz w:val="20"/>
                <w:szCs w:val="20"/>
                <w:lang w:eastAsia="zh-CN"/>
              </w:rPr>
              <w:t>:</w:t>
            </w:r>
            <w:r w:rsidRPr="0084122A">
              <w:rPr>
                <w:sz w:val="20"/>
                <w:szCs w:val="20"/>
                <w:lang w:eastAsia="zh-CN"/>
              </w:rPr>
              <w:t>events</w:t>
            </w:r>
            <w:r>
              <w:rPr>
                <w:sz w:val="20"/>
                <w:szCs w:val="20"/>
                <w:lang w:eastAsia="zh-CN"/>
              </w:rPr>
              <w:t>::id</w:t>
            </w:r>
          </w:p>
        </w:tc>
      </w:tr>
      <w:tr w:rsidR="00BF6E0E" w:rsidRPr="00040251" w14:paraId="39336F22" w14:textId="77777777" w:rsidTr="005E287E">
        <w:trPr>
          <w:trHeight w:val="302"/>
        </w:trPr>
        <w:tc>
          <w:tcPr>
            <w:tcW w:w="1615" w:type="dxa"/>
          </w:tcPr>
          <w:p w14:paraId="50155B3B" w14:textId="4B18A57D" w:rsidR="00BF6E0E" w:rsidRDefault="00BF6E0E" w:rsidP="00BF6E0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13C87">
              <w:rPr>
                <w:sz w:val="20"/>
                <w:szCs w:val="20"/>
                <w:lang w:eastAsia="zh-CN"/>
              </w:rPr>
              <w:t>qosProfile</w:t>
            </w:r>
          </w:p>
        </w:tc>
        <w:tc>
          <w:tcPr>
            <w:tcW w:w="1786" w:type="dxa"/>
          </w:tcPr>
          <w:p w14:paraId="5E59C404" w14:textId="0B918EF2" w:rsidR="00BF6E0E" w:rsidRDefault="00BF6E0E" w:rsidP="00BF6E0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819" w:type="dxa"/>
          </w:tcPr>
          <w:p w14:paraId="34C1C8A3" w14:textId="6A2587EB" w:rsidR="00BF6E0E" w:rsidRDefault="00BF6E0E" w:rsidP="00BF6E0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default_qos.xml</w:t>
            </w:r>
          </w:p>
        </w:tc>
        <w:tc>
          <w:tcPr>
            <w:tcW w:w="1159" w:type="dxa"/>
          </w:tcPr>
          <w:p w14:paraId="093AE05F" w14:textId="3CDC3071" w:rsidR="00BF6E0E" w:rsidRDefault="00BF6E0E" w:rsidP="00BF6E0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70" w:type="dxa"/>
          </w:tcPr>
          <w:p w14:paraId="32BE571B" w14:textId="663B325E" w:rsidR="00BF6E0E" w:rsidRDefault="00BF6E0E" w:rsidP="00BF6E0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05" w:type="dxa"/>
          </w:tcPr>
          <w:p w14:paraId="52BF0583" w14:textId="77777777" w:rsidR="00420A12" w:rsidRDefault="00420A12" w:rsidP="00420A1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qos</w:t>
            </w:r>
            <w:r>
              <w:rPr>
                <w:rFonts w:hint="eastAsia"/>
                <w:sz w:val="20"/>
                <w:szCs w:val="20"/>
                <w:lang w:eastAsia="zh-CN"/>
              </w:rPr>
              <w:t>配置项数值修改仅在</w:t>
            </w:r>
            <w:r w:rsidRPr="005D035E">
              <w:rPr>
                <w:sz w:val="20"/>
                <w:szCs w:val="20"/>
                <w:lang w:eastAsia="zh-CN"/>
              </w:rPr>
              <w:t>customized_qos.xml</w:t>
            </w:r>
            <w:r>
              <w:rPr>
                <w:rFonts w:hint="eastAsia"/>
                <w:sz w:val="20"/>
                <w:szCs w:val="20"/>
                <w:lang w:eastAsia="zh-CN"/>
              </w:rPr>
              <w:t>中生效（</w:t>
            </w:r>
            <w:r w:rsidRPr="00BB783A">
              <w:rPr>
                <w:sz w:val="20"/>
                <w:szCs w:val="20"/>
                <w:lang w:eastAsia="zh-CN"/>
              </w:rPr>
              <w:t>transport</w:t>
            </w:r>
            <w:r>
              <w:rPr>
                <w:rFonts w:hint="eastAsia"/>
                <w:sz w:val="20"/>
                <w:szCs w:val="20"/>
                <w:lang w:eastAsia="zh-CN"/>
              </w:rPr>
              <w:t>配置项除外），</w:t>
            </w:r>
          </w:p>
          <w:p w14:paraId="4B20824C" w14:textId="08083FC1" w:rsidR="00BF6E0E" w:rsidRDefault="00BF6E0E" w:rsidP="00BF6E0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{</w:t>
            </w:r>
            <w:r>
              <w:rPr>
                <w:sz w:val="20"/>
                <w:szCs w:val="20"/>
                <w:lang w:eastAsia="zh-CN"/>
              </w:rPr>
              <w:t xml:space="preserve">default_qos.xml, </w:t>
            </w:r>
            <w:r w:rsidRPr="005D035E">
              <w:rPr>
                <w:sz w:val="20"/>
                <w:szCs w:val="20"/>
                <w:lang w:eastAsia="zh-CN"/>
              </w:rPr>
              <w:t>customized_qos.xml</w:t>
            </w:r>
            <w:r>
              <w:rPr>
                <w:sz w:val="20"/>
                <w:szCs w:val="20"/>
                <w:lang w:eastAsia="zh-CN"/>
              </w:rPr>
              <w:t>}</w:t>
            </w:r>
          </w:p>
        </w:tc>
      </w:tr>
    </w:tbl>
    <w:p w14:paraId="77160DEC" w14:textId="77777777" w:rsidR="00E37FC0" w:rsidRDefault="00E37FC0" w:rsidP="00E37FC0">
      <w:pPr>
        <w:rPr>
          <w:lang w:eastAsia="en-US"/>
        </w:rPr>
      </w:pPr>
    </w:p>
    <w:p w14:paraId="24211C7C" w14:textId="0FC59BE9" w:rsidR="00E37FC0" w:rsidRDefault="00E37FC0" w:rsidP="00E37FC0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83" w:name="_Ref153549266"/>
      <w:bookmarkStart w:id="84" w:name="_Toc153802466"/>
      <w:r>
        <w:rPr>
          <w:noProof/>
          <w:lang w:val="en-GB"/>
        </w:rPr>
        <w:t>dds</w:t>
      </w:r>
      <w:r w:rsidRPr="00906CBE">
        <w:rPr>
          <w:noProof/>
          <w:lang w:val="en-GB"/>
        </w:rPr>
        <w:t>_instance_field</w:t>
      </w:r>
      <w:bookmarkEnd w:id="83"/>
      <w:bookmarkEnd w:id="8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44"/>
        <w:gridCol w:w="1633"/>
        <w:gridCol w:w="1790"/>
        <w:gridCol w:w="1067"/>
        <w:gridCol w:w="892"/>
        <w:gridCol w:w="2810"/>
      </w:tblGrid>
      <w:tr w:rsidR="00E37FC0" w:rsidRPr="00040251" w14:paraId="6EE3C72E" w14:textId="77777777" w:rsidTr="005E287E">
        <w:trPr>
          <w:trHeight w:val="302"/>
        </w:trPr>
        <w:tc>
          <w:tcPr>
            <w:tcW w:w="1615" w:type="dxa"/>
          </w:tcPr>
          <w:p w14:paraId="254E7D5E" w14:textId="77777777" w:rsidR="00E37FC0" w:rsidRPr="0008125F" w:rsidRDefault="00E37FC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</w:tcPr>
          <w:p w14:paraId="4F2C3B17" w14:textId="6A7D9977" w:rsidR="00E37FC0" w:rsidRPr="00040251" w:rsidRDefault="00E37FC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dds</w:t>
            </w:r>
            <w:r w:rsidRPr="00680BCE">
              <w:rPr>
                <w:sz w:val="20"/>
                <w:szCs w:val="20"/>
                <w:lang w:eastAsia="zh-CN"/>
              </w:rPr>
              <w:t>_instance_</w:t>
            </w:r>
            <w:r>
              <w:rPr>
                <w:rFonts w:hint="eastAsia"/>
                <w:sz w:val="20"/>
                <w:szCs w:val="20"/>
                <w:lang w:eastAsia="zh-CN"/>
              </w:rPr>
              <w:t>field</w:t>
            </w:r>
          </w:p>
        </w:tc>
      </w:tr>
      <w:tr w:rsidR="00E37FC0" w:rsidRPr="00040251" w14:paraId="1CCCD3C3" w14:textId="77777777" w:rsidTr="005E287E">
        <w:trPr>
          <w:trHeight w:val="302"/>
        </w:trPr>
        <w:tc>
          <w:tcPr>
            <w:tcW w:w="1615" w:type="dxa"/>
          </w:tcPr>
          <w:p w14:paraId="335D2A25" w14:textId="77777777" w:rsidR="00E37FC0" w:rsidRPr="0008125F" w:rsidRDefault="00E37FC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</w:tcPr>
          <w:p w14:paraId="18269FCA" w14:textId="77777777" w:rsidR="00E37FC0" w:rsidRPr="00040251" w:rsidRDefault="00E37FC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E37FC0" w:rsidRPr="0008125F" w14:paraId="1A894521" w14:textId="77777777" w:rsidTr="005E287E">
        <w:trPr>
          <w:trHeight w:val="302"/>
        </w:trPr>
        <w:tc>
          <w:tcPr>
            <w:tcW w:w="1615" w:type="dxa"/>
          </w:tcPr>
          <w:p w14:paraId="78E4AF56" w14:textId="77777777" w:rsidR="00E37FC0" w:rsidRPr="0008125F" w:rsidRDefault="00E37FC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786" w:type="dxa"/>
          </w:tcPr>
          <w:p w14:paraId="78276BBA" w14:textId="77777777" w:rsidR="00E37FC0" w:rsidRPr="0008125F" w:rsidRDefault="00E37FC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19" w:type="dxa"/>
          </w:tcPr>
          <w:p w14:paraId="1B5CB795" w14:textId="77777777" w:rsidR="00E37FC0" w:rsidRPr="0008125F" w:rsidRDefault="00E37FC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159" w:type="dxa"/>
          </w:tcPr>
          <w:p w14:paraId="4EFB9017" w14:textId="77777777" w:rsidR="00E37FC0" w:rsidRPr="0008125F" w:rsidRDefault="00E37FC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70" w:type="dxa"/>
          </w:tcPr>
          <w:p w14:paraId="23D3AEB4" w14:textId="77777777" w:rsidR="00E37FC0" w:rsidRPr="0008125F" w:rsidRDefault="00E37FC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05" w:type="dxa"/>
          </w:tcPr>
          <w:p w14:paraId="0AE1FBE5" w14:textId="77777777" w:rsidR="00E37FC0" w:rsidRPr="0008125F" w:rsidRDefault="00E37FC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484033" w:rsidRPr="00040251" w14:paraId="67E79284" w14:textId="77777777" w:rsidTr="005E287E">
        <w:trPr>
          <w:trHeight w:val="302"/>
        </w:trPr>
        <w:tc>
          <w:tcPr>
            <w:tcW w:w="1615" w:type="dxa"/>
          </w:tcPr>
          <w:p w14:paraId="1F2DBAAA" w14:textId="77777777" w:rsidR="00484033" w:rsidRPr="00040251" w:rsidRDefault="00484033" w:rsidP="0048403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1786" w:type="dxa"/>
          </w:tcPr>
          <w:p w14:paraId="385EBDA9" w14:textId="77777777" w:rsidR="00484033" w:rsidRPr="00040251" w:rsidRDefault="00484033" w:rsidP="0048403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9" w:type="dxa"/>
          </w:tcPr>
          <w:p w14:paraId="259ED530" w14:textId="77777777" w:rsidR="00484033" w:rsidRPr="00040251" w:rsidRDefault="00484033" w:rsidP="0048403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9" w:type="dxa"/>
          </w:tcPr>
          <w:p w14:paraId="59654F47" w14:textId="77777777" w:rsidR="00484033" w:rsidRPr="00040251" w:rsidRDefault="00484033" w:rsidP="0048403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ref</w:t>
            </w:r>
          </w:p>
        </w:tc>
        <w:tc>
          <w:tcPr>
            <w:tcW w:w="970" w:type="dxa"/>
          </w:tcPr>
          <w:p w14:paraId="1E9F4384" w14:textId="366E0669" w:rsidR="00484033" w:rsidRPr="00040251" w:rsidRDefault="00484033" w:rsidP="0048403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05" w:type="dxa"/>
          </w:tcPr>
          <w:p w14:paraId="5EEDE7EF" w14:textId="50C59504" w:rsidR="00484033" w:rsidRPr="00040251" w:rsidRDefault="00484033" w:rsidP="0048403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引用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484033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484033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_Ref153549246 \h</w:instrText>
            </w:r>
            <w:r w:rsidRPr="00484033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484033">
              <w:rPr>
                <w:noProof/>
                <w:color w:val="2A8CF1" w:themeColor="accent3" w:themeTint="99"/>
                <w:szCs w:val="32"/>
                <w:lang w:eastAsia="en-US"/>
              </w:rPr>
              <w:t>dds_service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:</w:t>
            </w:r>
            <w:r>
              <w:rPr>
                <w:sz w:val="20"/>
                <w:szCs w:val="20"/>
                <w:lang w:eastAsia="zh-CN"/>
              </w:rPr>
              <w:t>:</w:t>
            </w:r>
            <w:r w:rsidR="00C51972">
              <w:rPr>
                <w:sz w:val="20"/>
                <w:szCs w:val="20"/>
                <w:lang w:eastAsia="zh-CN"/>
              </w:rPr>
              <w:t>fields</w:t>
            </w:r>
            <w:r>
              <w:rPr>
                <w:sz w:val="20"/>
                <w:szCs w:val="20"/>
                <w:lang w:eastAsia="zh-CN"/>
              </w:rPr>
              <w:t>::id</w:t>
            </w:r>
          </w:p>
        </w:tc>
      </w:tr>
      <w:tr w:rsidR="00BF6E0E" w:rsidRPr="00040251" w14:paraId="6A2051B1" w14:textId="77777777" w:rsidTr="005E287E">
        <w:trPr>
          <w:trHeight w:val="302"/>
        </w:trPr>
        <w:tc>
          <w:tcPr>
            <w:tcW w:w="1615" w:type="dxa"/>
          </w:tcPr>
          <w:p w14:paraId="4D019325" w14:textId="7A379791" w:rsidR="00BF6E0E" w:rsidRDefault="00BF6E0E" w:rsidP="00BF6E0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13C87">
              <w:rPr>
                <w:sz w:val="20"/>
                <w:szCs w:val="20"/>
                <w:lang w:eastAsia="zh-CN"/>
              </w:rPr>
              <w:t>qosProfile</w:t>
            </w:r>
          </w:p>
        </w:tc>
        <w:tc>
          <w:tcPr>
            <w:tcW w:w="1786" w:type="dxa"/>
          </w:tcPr>
          <w:p w14:paraId="5076D293" w14:textId="41BE804D" w:rsidR="00BF6E0E" w:rsidRDefault="00BF6E0E" w:rsidP="00BF6E0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819" w:type="dxa"/>
          </w:tcPr>
          <w:p w14:paraId="79792CF6" w14:textId="444CCFBB" w:rsidR="00BF6E0E" w:rsidRDefault="00BF6E0E" w:rsidP="00BF6E0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default_qos.xml</w:t>
            </w:r>
          </w:p>
        </w:tc>
        <w:tc>
          <w:tcPr>
            <w:tcW w:w="1159" w:type="dxa"/>
          </w:tcPr>
          <w:p w14:paraId="38BED839" w14:textId="51CA16E5" w:rsidR="00BF6E0E" w:rsidRDefault="00BF6E0E" w:rsidP="00BF6E0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70" w:type="dxa"/>
          </w:tcPr>
          <w:p w14:paraId="0C79CA1E" w14:textId="50DD207D" w:rsidR="00BF6E0E" w:rsidRDefault="00BF6E0E" w:rsidP="00BF6E0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05" w:type="dxa"/>
          </w:tcPr>
          <w:p w14:paraId="15D5F0EA" w14:textId="77777777" w:rsidR="00420A12" w:rsidRDefault="00420A12" w:rsidP="00420A1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qos</w:t>
            </w:r>
            <w:r>
              <w:rPr>
                <w:rFonts w:hint="eastAsia"/>
                <w:sz w:val="20"/>
                <w:szCs w:val="20"/>
                <w:lang w:eastAsia="zh-CN"/>
              </w:rPr>
              <w:t>配置项数值修改仅在</w:t>
            </w:r>
            <w:r w:rsidRPr="005D035E">
              <w:rPr>
                <w:sz w:val="20"/>
                <w:szCs w:val="20"/>
                <w:lang w:eastAsia="zh-CN"/>
              </w:rPr>
              <w:t>customized_qos.xml</w:t>
            </w:r>
            <w:r>
              <w:rPr>
                <w:rFonts w:hint="eastAsia"/>
                <w:sz w:val="20"/>
                <w:szCs w:val="20"/>
                <w:lang w:eastAsia="zh-CN"/>
              </w:rPr>
              <w:t>中生效（</w:t>
            </w:r>
            <w:r w:rsidRPr="00BB783A">
              <w:rPr>
                <w:sz w:val="20"/>
                <w:szCs w:val="20"/>
                <w:lang w:eastAsia="zh-CN"/>
              </w:rPr>
              <w:t>transport</w:t>
            </w:r>
            <w:r>
              <w:rPr>
                <w:rFonts w:hint="eastAsia"/>
                <w:sz w:val="20"/>
                <w:szCs w:val="20"/>
                <w:lang w:eastAsia="zh-CN"/>
              </w:rPr>
              <w:t>配置项除外），</w:t>
            </w:r>
          </w:p>
          <w:p w14:paraId="374B9859" w14:textId="4E343852" w:rsidR="00BF6E0E" w:rsidRDefault="00BF6E0E" w:rsidP="00BF6E0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{</w:t>
            </w:r>
            <w:r>
              <w:rPr>
                <w:sz w:val="20"/>
                <w:szCs w:val="20"/>
                <w:lang w:eastAsia="zh-CN"/>
              </w:rPr>
              <w:t xml:space="preserve">default_qos.xml, </w:t>
            </w:r>
            <w:r w:rsidRPr="005D035E">
              <w:rPr>
                <w:sz w:val="20"/>
                <w:szCs w:val="20"/>
                <w:lang w:eastAsia="zh-CN"/>
              </w:rPr>
              <w:t>customized_qos.xml</w:t>
            </w:r>
            <w:r>
              <w:rPr>
                <w:sz w:val="20"/>
                <w:szCs w:val="20"/>
                <w:lang w:eastAsia="zh-CN"/>
              </w:rPr>
              <w:t>}</w:t>
            </w:r>
          </w:p>
        </w:tc>
      </w:tr>
    </w:tbl>
    <w:p w14:paraId="39ECB1DD" w14:textId="77777777" w:rsidR="00E37FC0" w:rsidRDefault="00E37FC0" w:rsidP="00E37FC0">
      <w:pPr>
        <w:rPr>
          <w:lang w:eastAsia="en-US"/>
        </w:rPr>
      </w:pPr>
    </w:p>
    <w:p w14:paraId="487031F1" w14:textId="3E3359CC" w:rsidR="00E37FC0" w:rsidRDefault="00E37FC0" w:rsidP="00E37FC0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85" w:name="_Ref153549269"/>
      <w:bookmarkStart w:id="86" w:name="_Toc153802467"/>
      <w:r>
        <w:rPr>
          <w:noProof/>
          <w:lang w:val="en-GB"/>
        </w:rPr>
        <w:t>dds</w:t>
      </w:r>
      <w:r w:rsidRPr="00906CBE">
        <w:rPr>
          <w:noProof/>
          <w:lang w:val="en-GB"/>
        </w:rPr>
        <w:t>_instance_</w:t>
      </w:r>
      <w:r>
        <w:rPr>
          <w:rFonts w:hint="eastAsia"/>
          <w:noProof/>
          <w:lang w:val="en-GB" w:eastAsia="zh-CN"/>
        </w:rPr>
        <w:t>method</w:t>
      </w:r>
      <w:bookmarkEnd w:id="85"/>
      <w:bookmarkEnd w:id="8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7"/>
        <w:gridCol w:w="1620"/>
        <w:gridCol w:w="1788"/>
        <w:gridCol w:w="1058"/>
        <w:gridCol w:w="885"/>
        <w:gridCol w:w="2848"/>
      </w:tblGrid>
      <w:tr w:rsidR="00E37FC0" w:rsidRPr="00040251" w14:paraId="236F6152" w14:textId="77777777" w:rsidTr="005E287E">
        <w:trPr>
          <w:trHeight w:val="302"/>
        </w:trPr>
        <w:tc>
          <w:tcPr>
            <w:tcW w:w="1615" w:type="dxa"/>
          </w:tcPr>
          <w:p w14:paraId="1338CF68" w14:textId="77777777" w:rsidR="00E37FC0" w:rsidRPr="0008125F" w:rsidRDefault="00E37FC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</w:tcPr>
          <w:p w14:paraId="05798EFE" w14:textId="08279520" w:rsidR="00E37FC0" w:rsidRPr="00040251" w:rsidRDefault="00E37FC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dds</w:t>
            </w:r>
            <w:r w:rsidRPr="00680BCE">
              <w:rPr>
                <w:sz w:val="20"/>
                <w:szCs w:val="20"/>
                <w:lang w:eastAsia="zh-CN"/>
              </w:rPr>
              <w:t>_instance_</w:t>
            </w:r>
            <w:r>
              <w:rPr>
                <w:rFonts w:hint="eastAsia"/>
                <w:sz w:val="20"/>
                <w:szCs w:val="20"/>
                <w:lang w:eastAsia="zh-CN"/>
              </w:rPr>
              <w:t>method</w:t>
            </w:r>
          </w:p>
        </w:tc>
      </w:tr>
      <w:tr w:rsidR="00E37FC0" w:rsidRPr="00040251" w14:paraId="4BD3A0D5" w14:textId="77777777" w:rsidTr="005E287E">
        <w:trPr>
          <w:trHeight w:val="302"/>
        </w:trPr>
        <w:tc>
          <w:tcPr>
            <w:tcW w:w="1615" w:type="dxa"/>
          </w:tcPr>
          <w:p w14:paraId="02F53F5D" w14:textId="77777777" w:rsidR="00E37FC0" w:rsidRPr="0008125F" w:rsidRDefault="00E37FC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</w:tcPr>
          <w:p w14:paraId="158C8B95" w14:textId="77777777" w:rsidR="00E37FC0" w:rsidRPr="00040251" w:rsidRDefault="00E37FC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E37FC0" w:rsidRPr="0008125F" w14:paraId="32A4E7A0" w14:textId="77777777" w:rsidTr="005E287E">
        <w:trPr>
          <w:trHeight w:val="302"/>
        </w:trPr>
        <w:tc>
          <w:tcPr>
            <w:tcW w:w="1615" w:type="dxa"/>
          </w:tcPr>
          <w:p w14:paraId="10CDE3B9" w14:textId="77777777" w:rsidR="00E37FC0" w:rsidRPr="0008125F" w:rsidRDefault="00E37FC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786" w:type="dxa"/>
          </w:tcPr>
          <w:p w14:paraId="45A5E99A" w14:textId="77777777" w:rsidR="00E37FC0" w:rsidRPr="0008125F" w:rsidRDefault="00E37FC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19" w:type="dxa"/>
          </w:tcPr>
          <w:p w14:paraId="08FF9808" w14:textId="77777777" w:rsidR="00E37FC0" w:rsidRPr="0008125F" w:rsidRDefault="00E37FC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159" w:type="dxa"/>
          </w:tcPr>
          <w:p w14:paraId="507831A3" w14:textId="77777777" w:rsidR="00E37FC0" w:rsidRPr="0008125F" w:rsidRDefault="00E37FC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70" w:type="dxa"/>
          </w:tcPr>
          <w:p w14:paraId="2E15260A" w14:textId="77777777" w:rsidR="00E37FC0" w:rsidRPr="0008125F" w:rsidRDefault="00E37FC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05" w:type="dxa"/>
          </w:tcPr>
          <w:p w14:paraId="7C610FB7" w14:textId="77777777" w:rsidR="00E37FC0" w:rsidRPr="0008125F" w:rsidRDefault="00E37FC0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484033" w:rsidRPr="00040251" w14:paraId="2D1CB58C" w14:textId="77777777" w:rsidTr="005E287E">
        <w:trPr>
          <w:trHeight w:val="302"/>
        </w:trPr>
        <w:tc>
          <w:tcPr>
            <w:tcW w:w="1615" w:type="dxa"/>
          </w:tcPr>
          <w:p w14:paraId="7B56C09C" w14:textId="77777777" w:rsidR="00484033" w:rsidRPr="00040251" w:rsidRDefault="00484033" w:rsidP="0048403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1786" w:type="dxa"/>
          </w:tcPr>
          <w:p w14:paraId="4A28188F" w14:textId="77777777" w:rsidR="00484033" w:rsidRPr="00040251" w:rsidRDefault="00484033" w:rsidP="0048403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9" w:type="dxa"/>
          </w:tcPr>
          <w:p w14:paraId="7F42F166" w14:textId="77777777" w:rsidR="00484033" w:rsidRPr="00040251" w:rsidRDefault="00484033" w:rsidP="0048403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9" w:type="dxa"/>
          </w:tcPr>
          <w:p w14:paraId="4633D2E3" w14:textId="77777777" w:rsidR="00484033" w:rsidRPr="00040251" w:rsidRDefault="00484033" w:rsidP="0048403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ref</w:t>
            </w:r>
          </w:p>
        </w:tc>
        <w:tc>
          <w:tcPr>
            <w:tcW w:w="970" w:type="dxa"/>
          </w:tcPr>
          <w:p w14:paraId="4D2E199E" w14:textId="4D747961" w:rsidR="00484033" w:rsidRPr="00040251" w:rsidRDefault="00484033" w:rsidP="0048403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05" w:type="dxa"/>
          </w:tcPr>
          <w:p w14:paraId="7C99A35A" w14:textId="0C4BBE06" w:rsidR="00484033" w:rsidRPr="00040251" w:rsidRDefault="00484033" w:rsidP="0048403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引用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484033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484033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_Ref153549246 \h</w:instrText>
            </w:r>
            <w:r w:rsidRPr="00484033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484033">
              <w:rPr>
                <w:noProof/>
                <w:color w:val="2A8CF1" w:themeColor="accent3" w:themeTint="99"/>
                <w:szCs w:val="32"/>
                <w:lang w:eastAsia="en-US"/>
              </w:rPr>
              <w:t>dds_service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:</w:t>
            </w:r>
            <w:r>
              <w:rPr>
                <w:sz w:val="20"/>
                <w:szCs w:val="20"/>
                <w:lang w:eastAsia="zh-CN"/>
              </w:rPr>
              <w:t>:</w:t>
            </w:r>
            <w:r w:rsidR="00C51972">
              <w:rPr>
                <w:sz w:val="20"/>
                <w:szCs w:val="20"/>
                <w:lang w:eastAsia="zh-CN"/>
              </w:rPr>
              <w:t>methods</w:t>
            </w:r>
            <w:r>
              <w:rPr>
                <w:sz w:val="20"/>
                <w:szCs w:val="20"/>
                <w:lang w:eastAsia="zh-CN"/>
              </w:rPr>
              <w:t>::id</w:t>
            </w:r>
          </w:p>
        </w:tc>
      </w:tr>
      <w:tr w:rsidR="00BF6E0E" w:rsidRPr="00040251" w14:paraId="36F9E082" w14:textId="77777777" w:rsidTr="005E287E">
        <w:trPr>
          <w:trHeight w:val="302"/>
        </w:trPr>
        <w:tc>
          <w:tcPr>
            <w:tcW w:w="1615" w:type="dxa"/>
          </w:tcPr>
          <w:p w14:paraId="49764DB5" w14:textId="25832436" w:rsidR="00BF6E0E" w:rsidRDefault="00BF6E0E" w:rsidP="00BF6E0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13C87">
              <w:rPr>
                <w:sz w:val="20"/>
                <w:szCs w:val="20"/>
                <w:lang w:eastAsia="zh-CN"/>
              </w:rPr>
              <w:t>qosProfile</w:t>
            </w:r>
          </w:p>
        </w:tc>
        <w:tc>
          <w:tcPr>
            <w:tcW w:w="1786" w:type="dxa"/>
          </w:tcPr>
          <w:p w14:paraId="5A8FE6C1" w14:textId="3310FB44" w:rsidR="00BF6E0E" w:rsidRDefault="00BF6E0E" w:rsidP="00BF6E0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819" w:type="dxa"/>
          </w:tcPr>
          <w:p w14:paraId="5D945753" w14:textId="2D843CC4" w:rsidR="00BF6E0E" w:rsidRDefault="00BF6E0E" w:rsidP="00BF6E0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default_qos.xml</w:t>
            </w:r>
          </w:p>
        </w:tc>
        <w:tc>
          <w:tcPr>
            <w:tcW w:w="1159" w:type="dxa"/>
          </w:tcPr>
          <w:p w14:paraId="1EE6E37F" w14:textId="451BF59B" w:rsidR="00BF6E0E" w:rsidRDefault="00BF6E0E" w:rsidP="00BF6E0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70" w:type="dxa"/>
          </w:tcPr>
          <w:p w14:paraId="1AB23889" w14:textId="5CAA234F" w:rsidR="00BF6E0E" w:rsidRDefault="00BF6E0E" w:rsidP="00BF6E0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05" w:type="dxa"/>
          </w:tcPr>
          <w:p w14:paraId="330A8423" w14:textId="77777777" w:rsidR="00420A12" w:rsidRDefault="00420A12" w:rsidP="00420A1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qos</w:t>
            </w:r>
            <w:r>
              <w:rPr>
                <w:rFonts w:hint="eastAsia"/>
                <w:sz w:val="20"/>
                <w:szCs w:val="20"/>
                <w:lang w:eastAsia="zh-CN"/>
              </w:rPr>
              <w:t>配置项数值修改仅在</w:t>
            </w:r>
            <w:r w:rsidRPr="005D035E">
              <w:rPr>
                <w:sz w:val="20"/>
                <w:szCs w:val="20"/>
                <w:lang w:eastAsia="zh-CN"/>
              </w:rPr>
              <w:t>customized_qos.xml</w:t>
            </w:r>
            <w:r>
              <w:rPr>
                <w:rFonts w:hint="eastAsia"/>
                <w:sz w:val="20"/>
                <w:szCs w:val="20"/>
                <w:lang w:eastAsia="zh-CN"/>
              </w:rPr>
              <w:t>中生效（</w:t>
            </w:r>
            <w:r w:rsidRPr="00BB783A">
              <w:rPr>
                <w:sz w:val="20"/>
                <w:szCs w:val="20"/>
                <w:lang w:eastAsia="zh-CN"/>
              </w:rPr>
              <w:t>transport</w:t>
            </w:r>
            <w:r>
              <w:rPr>
                <w:rFonts w:hint="eastAsia"/>
                <w:sz w:val="20"/>
                <w:szCs w:val="20"/>
                <w:lang w:eastAsia="zh-CN"/>
              </w:rPr>
              <w:t>配置项除外），</w:t>
            </w:r>
          </w:p>
          <w:p w14:paraId="422F987E" w14:textId="06196C0A" w:rsidR="00BF6E0E" w:rsidRDefault="00BF6E0E" w:rsidP="00BF6E0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{</w:t>
            </w:r>
            <w:r>
              <w:rPr>
                <w:sz w:val="20"/>
                <w:szCs w:val="20"/>
                <w:lang w:eastAsia="zh-CN"/>
              </w:rPr>
              <w:t xml:space="preserve">default_qos.xml, </w:t>
            </w:r>
            <w:r w:rsidRPr="005D035E">
              <w:rPr>
                <w:sz w:val="20"/>
                <w:szCs w:val="20"/>
                <w:lang w:eastAsia="zh-CN"/>
              </w:rPr>
              <w:t>customized_qos.xml</w:t>
            </w:r>
            <w:r>
              <w:rPr>
                <w:sz w:val="20"/>
                <w:szCs w:val="20"/>
                <w:lang w:eastAsia="zh-CN"/>
              </w:rPr>
              <w:t>}</w:t>
            </w:r>
          </w:p>
        </w:tc>
      </w:tr>
    </w:tbl>
    <w:p w14:paraId="75C7D804" w14:textId="77777777" w:rsidR="00286AB0" w:rsidRDefault="00286AB0" w:rsidP="00237838">
      <w:pPr>
        <w:rPr>
          <w:lang w:eastAsia="en-US"/>
        </w:rPr>
      </w:pPr>
    </w:p>
    <w:p w14:paraId="472C2FF9" w14:textId="4054B6EC" w:rsidR="00184450" w:rsidRDefault="00184450" w:rsidP="00302D6B">
      <w:pPr>
        <w:rPr>
          <w:lang w:eastAsia="en-US"/>
        </w:rPr>
      </w:pPr>
      <w:r>
        <w:rPr>
          <w:lang w:eastAsia="en-US"/>
        </w:rPr>
        <w:br w:type="page"/>
      </w:r>
    </w:p>
    <w:p w14:paraId="5539DA76" w14:textId="5F4090DA" w:rsidR="007547F7" w:rsidRDefault="00417620" w:rsidP="007547F7">
      <w:pPr>
        <w:pStyle w:val="2"/>
        <w:numPr>
          <w:ilvl w:val="1"/>
          <w:numId w:val="4"/>
        </w:numPr>
        <w:tabs>
          <w:tab w:val="num" w:pos="720"/>
        </w:tabs>
        <w:ind w:left="624" w:hanging="624"/>
        <w:rPr>
          <w:noProof/>
          <w:lang w:val="en-GB" w:eastAsia="zh-CN"/>
        </w:rPr>
      </w:pPr>
      <w:bookmarkStart w:id="87" w:name="_Toc153802376"/>
      <w:bookmarkStart w:id="88" w:name="_Toc153802468"/>
      <w:bookmarkStart w:id="89" w:name="_Toc153978267"/>
      <w:r>
        <w:rPr>
          <w:noProof/>
          <w:lang w:val="en-GB" w:eastAsia="zh-CN"/>
        </w:rPr>
        <w:lastRenderedPageBreak/>
        <w:t>e2e.json</w:t>
      </w:r>
      <w:bookmarkEnd w:id="87"/>
      <w:bookmarkEnd w:id="88"/>
      <w:bookmarkEnd w:id="89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435"/>
        <w:gridCol w:w="1890"/>
        <w:gridCol w:w="1080"/>
        <w:gridCol w:w="990"/>
        <w:gridCol w:w="2879"/>
      </w:tblGrid>
      <w:tr w:rsidR="00CB6183" w14:paraId="653A19CD" w14:textId="77777777" w:rsidTr="00CB6183">
        <w:trPr>
          <w:trHeight w:val="302"/>
        </w:trPr>
        <w:tc>
          <w:tcPr>
            <w:tcW w:w="1980" w:type="dxa"/>
            <w:vAlign w:val="center"/>
          </w:tcPr>
          <w:p w14:paraId="75D07ECD" w14:textId="77777777" w:rsidR="00CB6183" w:rsidRPr="0008125F" w:rsidRDefault="00CB6183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274" w:type="dxa"/>
            <w:gridSpan w:val="5"/>
            <w:vAlign w:val="center"/>
          </w:tcPr>
          <w:p w14:paraId="5A9D7263" w14:textId="20C2864E" w:rsidR="00CB6183" w:rsidRPr="00FF5E6A" w:rsidRDefault="00CB618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e2e.json</w:t>
            </w:r>
          </w:p>
        </w:tc>
      </w:tr>
      <w:tr w:rsidR="00CB6183" w14:paraId="2142ACA0" w14:textId="77777777" w:rsidTr="00CB6183">
        <w:trPr>
          <w:trHeight w:val="302"/>
        </w:trPr>
        <w:tc>
          <w:tcPr>
            <w:tcW w:w="1980" w:type="dxa"/>
            <w:vAlign w:val="center"/>
          </w:tcPr>
          <w:p w14:paraId="00FCC583" w14:textId="77777777" w:rsidR="00CB6183" w:rsidRPr="0008125F" w:rsidRDefault="00CB6183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域</w:t>
            </w:r>
          </w:p>
        </w:tc>
        <w:tc>
          <w:tcPr>
            <w:tcW w:w="8274" w:type="dxa"/>
            <w:gridSpan w:val="5"/>
            <w:vAlign w:val="center"/>
          </w:tcPr>
          <w:p w14:paraId="7C31E59D" w14:textId="77777777" w:rsidR="00CB6183" w:rsidRPr="00FF5E6A" w:rsidRDefault="00CB618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F5E6A">
              <w:rPr>
                <w:rFonts w:hint="eastAsia"/>
                <w:sz w:val="20"/>
                <w:szCs w:val="20"/>
                <w:lang w:eastAsia="zh-CN"/>
              </w:rPr>
              <w:t>/</w:t>
            </w:r>
            <w:r>
              <w:rPr>
                <w:sz w:val="20"/>
                <w:szCs w:val="20"/>
                <w:lang w:eastAsia="zh-CN"/>
              </w:rPr>
              <w:t>&lt;key&gt;/</w:t>
            </w:r>
          </w:p>
        </w:tc>
      </w:tr>
      <w:tr w:rsidR="00CB6183" w14:paraId="29D8A087" w14:textId="77777777" w:rsidTr="00CB6183">
        <w:trPr>
          <w:trHeight w:val="302"/>
        </w:trPr>
        <w:tc>
          <w:tcPr>
            <w:tcW w:w="1980" w:type="dxa"/>
            <w:vAlign w:val="center"/>
          </w:tcPr>
          <w:p w14:paraId="15E54D6B" w14:textId="77777777" w:rsidR="00CB6183" w:rsidRPr="0008125F" w:rsidRDefault="00CB6183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274" w:type="dxa"/>
            <w:gridSpan w:val="5"/>
            <w:vAlign w:val="center"/>
          </w:tcPr>
          <w:p w14:paraId="18D7CCCD" w14:textId="77777777" w:rsidR="00CB6183" w:rsidRPr="00FF5E6A" w:rsidRDefault="00CB618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CB6183" w14:paraId="31DDB77D" w14:textId="77777777" w:rsidTr="00CB6183">
        <w:trPr>
          <w:trHeight w:val="302"/>
        </w:trPr>
        <w:tc>
          <w:tcPr>
            <w:tcW w:w="1980" w:type="dxa"/>
            <w:vAlign w:val="center"/>
          </w:tcPr>
          <w:p w14:paraId="76931C87" w14:textId="77777777" w:rsidR="00CB6183" w:rsidRPr="0008125F" w:rsidRDefault="00CB6183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435" w:type="dxa"/>
            <w:vAlign w:val="center"/>
          </w:tcPr>
          <w:p w14:paraId="04BA5DCF" w14:textId="77777777" w:rsidR="00CB6183" w:rsidRPr="0008125F" w:rsidRDefault="00CB6183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90" w:type="dxa"/>
            <w:vAlign w:val="center"/>
          </w:tcPr>
          <w:p w14:paraId="7CAD7DED" w14:textId="77777777" w:rsidR="00CB6183" w:rsidRPr="0008125F" w:rsidRDefault="00CB6183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26C4E1FD" w14:textId="77777777" w:rsidR="00CB6183" w:rsidRPr="0008125F" w:rsidRDefault="00CB6183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6A1E682C" w14:textId="77777777" w:rsidR="00CB6183" w:rsidRPr="0008125F" w:rsidRDefault="00CB6183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2B8F41D8" w14:textId="77777777" w:rsidR="00CB6183" w:rsidRPr="0008125F" w:rsidRDefault="00CB6183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CB6183" w14:paraId="37EAD53F" w14:textId="77777777" w:rsidTr="00CB6183">
        <w:trPr>
          <w:trHeight w:val="302"/>
        </w:trPr>
        <w:tc>
          <w:tcPr>
            <w:tcW w:w="1980" w:type="dxa"/>
            <w:vAlign w:val="center"/>
          </w:tcPr>
          <w:p w14:paraId="21D4FCD8" w14:textId="6F82D20B" w:rsidR="00CB6183" w:rsidRPr="008720F3" w:rsidRDefault="00CB618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B6183">
              <w:rPr>
                <w:sz w:val="20"/>
                <w:szCs w:val="20"/>
                <w:lang w:eastAsia="zh-CN"/>
              </w:rPr>
              <w:t>e2eProfileConfigs</w:t>
            </w:r>
          </w:p>
        </w:tc>
        <w:tc>
          <w:tcPr>
            <w:tcW w:w="1435" w:type="dxa"/>
            <w:vAlign w:val="center"/>
          </w:tcPr>
          <w:p w14:paraId="02F4BA6C" w14:textId="37623A9E" w:rsidR="00CB6183" w:rsidRPr="00832F40" w:rsidRDefault="006778F7" w:rsidP="00D94545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6778F7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6778F7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_Ref153983117 \h </w:instrText>
            </w:r>
            <w:r w:rsidRPr="006778F7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6778F7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6778F7">
              <w:rPr>
                <w:color w:val="2A8CF1" w:themeColor="accent3" w:themeTint="99"/>
                <w:sz w:val="20"/>
                <w:szCs w:val="20"/>
                <w:lang w:eastAsia="zh-CN"/>
              </w:rPr>
              <w:t>e2eProfileConfig</w:t>
            </w:r>
            <w:r w:rsidRPr="006778F7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01A06D72" w14:textId="77777777" w:rsidR="00CB6183" w:rsidRPr="00FF5E6A" w:rsidRDefault="00CB618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02936857" w14:textId="77777777" w:rsidR="00CB6183" w:rsidRPr="00FF5E6A" w:rsidRDefault="00CB618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90" w:type="dxa"/>
            <w:vAlign w:val="center"/>
          </w:tcPr>
          <w:p w14:paraId="6C16855F" w14:textId="77777777" w:rsidR="00CB6183" w:rsidRDefault="00CB618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1..*</w:t>
            </w:r>
          </w:p>
        </w:tc>
        <w:tc>
          <w:tcPr>
            <w:tcW w:w="2879" w:type="dxa"/>
            <w:vAlign w:val="center"/>
          </w:tcPr>
          <w:p w14:paraId="37078E4C" w14:textId="01A76942" w:rsidR="00CB6183" w:rsidRPr="00FF5E6A" w:rsidRDefault="00CB618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代表</w:t>
            </w:r>
            <w:r>
              <w:rPr>
                <w:rFonts w:hint="eastAsia"/>
                <w:sz w:val="20"/>
                <w:szCs w:val="20"/>
                <w:lang w:eastAsia="zh-CN"/>
              </w:rPr>
              <w:t>e</w:t>
            </w:r>
            <w:r>
              <w:rPr>
                <w:sz w:val="20"/>
                <w:szCs w:val="20"/>
                <w:lang w:eastAsia="zh-CN"/>
              </w:rPr>
              <w:t xml:space="preserve">2e config set </w:t>
            </w:r>
            <w:r>
              <w:rPr>
                <w:rFonts w:hint="eastAsia"/>
                <w:sz w:val="20"/>
                <w:szCs w:val="20"/>
                <w:lang w:eastAsia="zh-CN"/>
              </w:rPr>
              <w:t>数组</w:t>
            </w:r>
          </w:p>
        </w:tc>
      </w:tr>
    </w:tbl>
    <w:p w14:paraId="5B91555B" w14:textId="6F06741D" w:rsidR="008B555B" w:rsidRDefault="008B555B" w:rsidP="008B555B">
      <w:pPr>
        <w:rPr>
          <w:lang w:eastAsia="en-US"/>
        </w:rPr>
      </w:pPr>
    </w:p>
    <w:p w14:paraId="65A15E9D" w14:textId="6ED99DB0" w:rsidR="008B555B" w:rsidRDefault="008B555B" w:rsidP="008B555B">
      <w:pPr>
        <w:pStyle w:val="3"/>
        <w:ind w:left="1906"/>
        <w:rPr>
          <w:lang w:eastAsia="zh-CN"/>
        </w:rPr>
      </w:pPr>
      <w:bookmarkStart w:id="90" w:name="_Ref153983117"/>
      <w:r w:rsidRPr="00CB6183">
        <w:rPr>
          <w:sz w:val="20"/>
          <w:szCs w:val="20"/>
          <w:lang w:eastAsia="zh-CN"/>
        </w:rPr>
        <w:t>e2eProfileConfig</w:t>
      </w:r>
      <w:bookmarkEnd w:id="90"/>
    </w:p>
    <w:tbl>
      <w:tblPr>
        <w:tblStyle w:val="a8"/>
        <w:tblW w:w="10254" w:type="dxa"/>
        <w:tblLayout w:type="fixed"/>
        <w:tblLook w:val="04A0" w:firstRow="1" w:lastRow="0" w:firstColumn="1" w:lastColumn="0" w:noHBand="0" w:noVBand="1"/>
      </w:tblPr>
      <w:tblGrid>
        <w:gridCol w:w="1980"/>
        <w:gridCol w:w="1435"/>
        <w:gridCol w:w="1890"/>
        <w:gridCol w:w="1080"/>
        <w:gridCol w:w="990"/>
        <w:gridCol w:w="2879"/>
      </w:tblGrid>
      <w:tr w:rsidR="008B555B" w14:paraId="00499FEB" w14:textId="77777777" w:rsidTr="001B7CA9">
        <w:trPr>
          <w:trHeight w:val="302"/>
        </w:trPr>
        <w:tc>
          <w:tcPr>
            <w:tcW w:w="1980" w:type="dxa"/>
            <w:vAlign w:val="center"/>
          </w:tcPr>
          <w:p w14:paraId="41D856CC" w14:textId="77777777" w:rsidR="008B555B" w:rsidRPr="0008125F" w:rsidRDefault="008B555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274" w:type="dxa"/>
            <w:gridSpan w:val="5"/>
            <w:vAlign w:val="center"/>
          </w:tcPr>
          <w:p w14:paraId="2386AA8D" w14:textId="67CBEC7F" w:rsidR="008B555B" w:rsidRPr="00FF5E6A" w:rsidRDefault="008B555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8B555B">
              <w:rPr>
                <w:sz w:val="20"/>
                <w:szCs w:val="20"/>
                <w:lang w:eastAsia="zh-CN"/>
              </w:rPr>
              <w:t>e2eProfileConfig</w:t>
            </w:r>
          </w:p>
        </w:tc>
      </w:tr>
      <w:tr w:rsidR="008B555B" w14:paraId="08A7A9A9" w14:textId="77777777" w:rsidTr="001B7CA9">
        <w:trPr>
          <w:trHeight w:val="302"/>
        </w:trPr>
        <w:tc>
          <w:tcPr>
            <w:tcW w:w="1980" w:type="dxa"/>
            <w:vAlign w:val="center"/>
          </w:tcPr>
          <w:p w14:paraId="2159BD65" w14:textId="77777777" w:rsidR="008B555B" w:rsidRPr="0008125F" w:rsidRDefault="008B555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274" w:type="dxa"/>
            <w:gridSpan w:val="5"/>
            <w:vAlign w:val="center"/>
          </w:tcPr>
          <w:p w14:paraId="0AC37D39" w14:textId="77777777" w:rsidR="008B555B" w:rsidRPr="00FF5E6A" w:rsidRDefault="008B555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8B555B" w14:paraId="17CDAFBA" w14:textId="77777777" w:rsidTr="001B7CA9">
        <w:trPr>
          <w:trHeight w:val="302"/>
        </w:trPr>
        <w:tc>
          <w:tcPr>
            <w:tcW w:w="1980" w:type="dxa"/>
            <w:vAlign w:val="center"/>
          </w:tcPr>
          <w:p w14:paraId="2324637B" w14:textId="77777777" w:rsidR="008B555B" w:rsidRPr="0008125F" w:rsidRDefault="008B555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435" w:type="dxa"/>
            <w:vAlign w:val="center"/>
          </w:tcPr>
          <w:p w14:paraId="46092A2B" w14:textId="77777777" w:rsidR="008B555B" w:rsidRPr="0008125F" w:rsidRDefault="008B555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90" w:type="dxa"/>
            <w:vAlign w:val="center"/>
          </w:tcPr>
          <w:p w14:paraId="68A38E35" w14:textId="77777777" w:rsidR="008B555B" w:rsidRPr="0008125F" w:rsidRDefault="008B555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6593783E" w14:textId="77777777" w:rsidR="008B555B" w:rsidRPr="0008125F" w:rsidRDefault="008B555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6578DF6D" w14:textId="77777777" w:rsidR="008B555B" w:rsidRPr="0008125F" w:rsidRDefault="008B555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692050EE" w14:textId="77777777" w:rsidR="008B555B" w:rsidRPr="0008125F" w:rsidRDefault="008B555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8B555B" w14:paraId="78C0BE77" w14:textId="77777777" w:rsidTr="001B7CA9">
        <w:trPr>
          <w:trHeight w:val="302"/>
        </w:trPr>
        <w:tc>
          <w:tcPr>
            <w:tcW w:w="1980" w:type="dxa"/>
            <w:vAlign w:val="center"/>
          </w:tcPr>
          <w:p w14:paraId="48DB3050" w14:textId="565CA265" w:rsidR="008B555B" w:rsidRPr="008720F3" w:rsidRDefault="008B555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8B555B">
              <w:rPr>
                <w:sz w:val="20"/>
                <w:szCs w:val="20"/>
                <w:lang w:eastAsia="zh-CN"/>
              </w:rPr>
              <w:t>e2eProfileConfiguration</w:t>
            </w:r>
          </w:p>
        </w:tc>
        <w:tc>
          <w:tcPr>
            <w:tcW w:w="1435" w:type="dxa"/>
            <w:vAlign w:val="center"/>
          </w:tcPr>
          <w:p w14:paraId="1BD93A51" w14:textId="2469A8F6" w:rsidR="008B555B" w:rsidRPr="00832F40" w:rsidRDefault="001B7CA9" w:rsidP="00D94545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1B7CA9">
              <w:rPr>
                <w:sz w:val="20"/>
                <w:szCs w:val="20"/>
                <w:lang w:eastAsia="zh-CN"/>
              </w:rPr>
              <w:t>S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1890" w:type="dxa"/>
            <w:vAlign w:val="center"/>
          </w:tcPr>
          <w:p w14:paraId="779EF350" w14:textId="77777777" w:rsidR="008B555B" w:rsidRPr="00FF5E6A" w:rsidRDefault="008B555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27E9459E" w14:textId="77777777" w:rsidR="008B555B" w:rsidRPr="00FF5E6A" w:rsidRDefault="008B555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90" w:type="dxa"/>
            <w:vAlign w:val="center"/>
          </w:tcPr>
          <w:p w14:paraId="3B20741F" w14:textId="75B2C15B" w:rsidR="008B555B" w:rsidRDefault="008B555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6713AC2A" w14:textId="73DE0290" w:rsidR="001B7CA9" w:rsidRPr="00FF5E6A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全局唯一名字，一般使用文件路径表示</w:t>
            </w:r>
            <w:r>
              <w:rPr>
                <w:sz w:val="20"/>
                <w:szCs w:val="20"/>
                <w:lang w:eastAsia="zh-CN"/>
              </w:rPr>
              <w:t xml:space="preserve">. </w:t>
            </w:r>
          </w:p>
        </w:tc>
      </w:tr>
      <w:tr w:rsidR="001B7CA9" w14:paraId="44B438E5" w14:textId="77777777" w:rsidTr="001B7CA9">
        <w:trPr>
          <w:trHeight w:val="302"/>
        </w:trPr>
        <w:tc>
          <w:tcPr>
            <w:tcW w:w="1980" w:type="dxa"/>
            <w:vAlign w:val="center"/>
          </w:tcPr>
          <w:p w14:paraId="56B7FED9" w14:textId="37FD5388" w:rsidR="001B7CA9" w:rsidRPr="008B555B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B7CA9">
              <w:rPr>
                <w:sz w:val="20"/>
                <w:szCs w:val="20"/>
                <w:lang w:eastAsia="zh-CN"/>
              </w:rPr>
              <w:t>profileName</w:t>
            </w:r>
          </w:p>
        </w:tc>
        <w:tc>
          <w:tcPr>
            <w:tcW w:w="1435" w:type="dxa"/>
            <w:vAlign w:val="center"/>
          </w:tcPr>
          <w:p w14:paraId="6BB8B9B9" w14:textId="0FD531A0" w:rsidR="001B7CA9" w:rsidRPr="00832F40" w:rsidRDefault="001B7CA9" w:rsidP="00D94545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1B7CA9">
              <w:rPr>
                <w:sz w:val="20"/>
                <w:szCs w:val="20"/>
                <w:lang w:eastAsia="zh-CN"/>
              </w:rPr>
              <w:t>S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1890" w:type="dxa"/>
            <w:vAlign w:val="center"/>
          </w:tcPr>
          <w:p w14:paraId="28B9E7D1" w14:textId="1A3ED518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7EFF0F45" w14:textId="10973539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90" w:type="dxa"/>
            <w:vAlign w:val="center"/>
          </w:tcPr>
          <w:p w14:paraId="19F9BBCF" w14:textId="65B0C880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64779A59" w14:textId="14189901" w:rsidR="001B7CA9" w:rsidRPr="001B7CA9" w:rsidRDefault="001B7CA9" w:rsidP="001B7CA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B7CA9">
              <w:rPr>
                <w:sz w:val="20"/>
                <w:szCs w:val="20"/>
                <w:lang w:eastAsia="zh-CN"/>
              </w:rPr>
              <w:t>Event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、</w:t>
            </w:r>
            <w:r w:rsidRPr="001B7CA9">
              <w:rPr>
                <w:sz w:val="20"/>
                <w:szCs w:val="20"/>
                <w:lang w:eastAsia="zh-CN"/>
              </w:rPr>
              <w:t>Field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的</w:t>
            </w:r>
            <w:r w:rsidRPr="001B7CA9">
              <w:rPr>
                <w:sz w:val="20"/>
                <w:szCs w:val="20"/>
                <w:lang w:eastAsia="zh-CN"/>
              </w:rPr>
              <w:t>Notify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场景需要支持</w:t>
            </w:r>
            <w:r w:rsidRPr="001B7CA9">
              <w:rPr>
                <w:sz w:val="20"/>
                <w:szCs w:val="20"/>
                <w:lang w:eastAsia="zh-CN"/>
              </w:rPr>
              <w:t>Profile 4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Pr="001B7CA9">
              <w:rPr>
                <w:sz w:val="20"/>
                <w:szCs w:val="20"/>
                <w:lang w:eastAsia="zh-CN"/>
              </w:rPr>
              <w:t xml:space="preserve"> 5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Pr="001B7CA9">
              <w:rPr>
                <w:sz w:val="20"/>
                <w:szCs w:val="20"/>
                <w:lang w:eastAsia="zh-CN"/>
              </w:rPr>
              <w:t xml:space="preserve"> 6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，</w:t>
            </w:r>
          </w:p>
          <w:p w14:paraId="30B45952" w14:textId="257DC4A1" w:rsidR="001B7CA9" w:rsidRDefault="001B7CA9" w:rsidP="001B7CA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B7CA9">
              <w:rPr>
                <w:sz w:val="20"/>
                <w:szCs w:val="20"/>
                <w:lang w:eastAsia="zh-CN"/>
              </w:rPr>
              <w:t>7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Pr="001B7CA9">
              <w:rPr>
                <w:sz w:val="20"/>
                <w:szCs w:val="20"/>
                <w:lang w:eastAsia="zh-CN"/>
              </w:rPr>
              <w:t xml:space="preserve"> 11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Pr="001B7CA9">
              <w:rPr>
                <w:sz w:val="20"/>
                <w:szCs w:val="20"/>
                <w:lang w:eastAsia="zh-CN"/>
              </w:rPr>
              <w:t xml:space="preserve"> 22</w:t>
            </w:r>
          </w:p>
          <w:p w14:paraId="64ED221D" w14:textId="78429344" w:rsidR="001B7CA9" w:rsidRDefault="001B7CA9" w:rsidP="001B7CA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  <w:p w14:paraId="047BF750" w14:textId="77777777" w:rsidR="001B7CA9" w:rsidRPr="001B7CA9" w:rsidRDefault="001B7CA9" w:rsidP="001B7CA9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B7CA9">
              <w:rPr>
                <w:sz w:val="20"/>
                <w:szCs w:val="20"/>
                <w:lang w:eastAsia="zh-CN"/>
              </w:rPr>
              <w:t>Method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场景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支持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 w:rsidRPr="001B7CA9">
              <w:rPr>
                <w:sz w:val="20"/>
                <w:szCs w:val="20"/>
                <w:lang w:eastAsia="zh-CN"/>
              </w:rPr>
              <w:t>Profile 4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Pr="001B7CA9">
              <w:rPr>
                <w:sz w:val="20"/>
                <w:szCs w:val="20"/>
                <w:lang w:eastAsia="zh-CN"/>
              </w:rPr>
              <w:t xml:space="preserve"> 5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Pr="001B7CA9">
              <w:rPr>
                <w:sz w:val="20"/>
                <w:szCs w:val="20"/>
                <w:lang w:eastAsia="zh-CN"/>
              </w:rPr>
              <w:t xml:space="preserve"> 6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，</w:t>
            </w:r>
          </w:p>
          <w:p w14:paraId="2D1884A6" w14:textId="7E1B9B3F" w:rsidR="001B7CA9" w:rsidRDefault="001B7CA9" w:rsidP="001B7CA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B7CA9">
              <w:rPr>
                <w:sz w:val="20"/>
                <w:szCs w:val="20"/>
                <w:lang w:eastAsia="zh-CN"/>
              </w:rPr>
              <w:t>7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Pr="001B7CA9">
              <w:rPr>
                <w:sz w:val="20"/>
                <w:szCs w:val="20"/>
                <w:lang w:eastAsia="zh-CN"/>
              </w:rPr>
              <w:t xml:space="preserve"> 11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Pr="001B7CA9">
              <w:rPr>
                <w:sz w:val="20"/>
                <w:szCs w:val="20"/>
                <w:lang w:eastAsia="zh-CN"/>
              </w:rPr>
              <w:t xml:space="preserve"> 22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Pr="001B7CA9">
              <w:rPr>
                <w:sz w:val="20"/>
                <w:szCs w:val="20"/>
                <w:lang w:eastAsia="zh-CN"/>
              </w:rPr>
              <w:t>4M</w:t>
            </w:r>
          </w:p>
          <w:p w14:paraId="041FB946" w14:textId="50136FCC" w:rsidR="001B7CA9" w:rsidRDefault="001B7CA9" w:rsidP="001B7CA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  <w:p w14:paraId="1C620E4F" w14:textId="0F1308E9" w:rsidR="001B7CA9" w:rsidRPr="001B7CA9" w:rsidRDefault="001B7CA9" w:rsidP="001B7CA9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B7CA9">
              <w:rPr>
                <w:sz w:val="20"/>
                <w:szCs w:val="20"/>
                <w:lang w:eastAsia="zh-CN"/>
              </w:rPr>
              <w:t>Field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 w:rsidRPr="001B7CA9">
              <w:rPr>
                <w:sz w:val="20"/>
                <w:szCs w:val="20"/>
                <w:lang w:eastAsia="zh-CN"/>
              </w:rPr>
              <w:t>Setter</w:t>
            </w:r>
            <w:r>
              <w:rPr>
                <w:rFonts w:hint="eastAsia"/>
                <w:sz w:val="20"/>
                <w:szCs w:val="20"/>
                <w:lang w:eastAsia="zh-CN"/>
              </w:rPr>
              <w:t>、</w:t>
            </w:r>
            <w:r w:rsidRPr="001B7CA9">
              <w:rPr>
                <w:sz w:val="20"/>
                <w:szCs w:val="20"/>
                <w:lang w:eastAsia="zh-CN"/>
              </w:rPr>
              <w:t>Getter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场景：</w:t>
            </w:r>
            <w:r w:rsidRPr="001B7CA9">
              <w:rPr>
                <w:sz w:val="20"/>
                <w:szCs w:val="20"/>
                <w:lang w:eastAsia="zh-CN"/>
              </w:rPr>
              <w:t>Profile 4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Pr="001B7CA9">
              <w:rPr>
                <w:sz w:val="20"/>
                <w:szCs w:val="20"/>
                <w:lang w:eastAsia="zh-CN"/>
              </w:rPr>
              <w:t xml:space="preserve"> 5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Pr="001B7CA9">
              <w:rPr>
                <w:sz w:val="20"/>
                <w:szCs w:val="20"/>
                <w:lang w:eastAsia="zh-CN"/>
              </w:rPr>
              <w:t xml:space="preserve"> 6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，</w:t>
            </w:r>
          </w:p>
          <w:p w14:paraId="14B4B5E3" w14:textId="78CBB30E" w:rsidR="001B7CA9" w:rsidRPr="001B7CA9" w:rsidRDefault="001B7CA9" w:rsidP="001B7CA9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B7CA9">
              <w:rPr>
                <w:sz w:val="20"/>
                <w:szCs w:val="20"/>
                <w:lang w:eastAsia="zh-CN"/>
              </w:rPr>
              <w:t>7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Pr="001B7CA9">
              <w:rPr>
                <w:sz w:val="20"/>
                <w:szCs w:val="20"/>
                <w:lang w:eastAsia="zh-CN"/>
              </w:rPr>
              <w:t xml:space="preserve"> 11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Pr="001B7CA9">
              <w:rPr>
                <w:sz w:val="20"/>
                <w:szCs w:val="20"/>
                <w:lang w:eastAsia="zh-CN"/>
              </w:rPr>
              <w:t xml:space="preserve"> 22</w:t>
            </w:r>
            <w:r w:rsidRPr="001B7CA9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Pr="001B7CA9">
              <w:rPr>
                <w:sz w:val="20"/>
                <w:szCs w:val="20"/>
                <w:lang w:eastAsia="zh-CN"/>
              </w:rPr>
              <w:t>4M</w:t>
            </w:r>
          </w:p>
          <w:p w14:paraId="1CA6C3DA" w14:textId="06AEBD55" w:rsidR="001B7CA9" w:rsidRDefault="001B7CA9" w:rsidP="001B7CA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</w:tr>
      <w:tr w:rsidR="001B7CA9" w14:paraId="3010EF8D" w14:textId="77777777" w:rsidTr="001B7CA9">
        <w:trPr>
          <w:trHeight w:val="302"/>
        </w:trPr>
        <w:tc>
          <w:tcPr>
            <w:tcW w:w="1980" w:type="dxa"/>
            <w:vAlign w:val="center"/>
          </w:tcPr>
          <w:p w14:paraId="16EABFB7" w14:textId="70FF99E0" w:rsidR="001B7CA9" w:rsidRPr="008B555B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B7CA9">
              <w:rPr>
                <w:sz w:val="20"/>
                <w:szCs w:val="20"/>
                <w:lang w:eastAsia="zh-CN"/>
              </w:rPr>
              <w:t>clearFormValidToInvalid</w:t>
            </w:r>
          </w:p>
        </w:tc>
        <w:tc>
          <w:tcPr>
            <w:tcW w:w="1435" w:type="dxa"/>
            <w:vAlign w:val="center"/>
          </w:tcPr>
          <w:p w14:paraId="46C97B2A" w14:textId="11851FB6" w:rsidR="001B7CA9" w:rsidRPr="001B7CA9" w:rsidRDefault="001B7CA9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1B7CA9">
              <w:rPr>
                <w:noProof/>
                <w:szCs w:val="32"/>
                <w:lang w:eastAsia="zh-CN"/>
              </w:rPr>
              <w:t>B</w:t>
            </w:r>
            <w:r w:rsidRPr="001B7CA9">
              <w:rPr>
                <w:rFonts w:hint="eastAsia"/>
                <w:noProof/>
                <w:szCs w:val="32"/>
                <w:lang w:eastAsia="zh-CN"/>
              </w:rPr>
              <w:t>ool</w:t>
            </w:r>
          </w:p>
        </w:tc>
        <w:tc>
          <w:tcPr>
            <w:tcW w:w="1890" w:type="dxa"/>
            <w:vAlign w:val="center"/>
          </w:tcPr>
          <w:p w14:paraId="3A86D020" w14:textId="7781C77E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60EB3B9B" w14:textId="5E1F15C9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90" w:type="dxa"/>
            <w:vAlign w:val="center"/>
          </w:tcPr>
          <w:p w14:paraId="3B5A9D4C" w14:textId="4A08CDDC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1E514D58" w14:textId="7D5C9EDC" w:rsidR="001B7CA9" w:rsidRDefault="000F561F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用户配置</w:t>
            </w:r>
          </w:p>
        </w:tc>
      </w:tr>
      <w:tr w:rsidR="001B7CA9" w14:paraId="67E5E11C" w14:textId="77777777" w:rsidTr="001B7CA9">
        <w:trPr>
          <w:trHeight w:val="302"/>
        </w:trPr>
        <w:tc>
          <w:tcPr>
            <w:tcW w:w="1980" w:type="dxa"/>
            <w:vAlign w:val="center"/>
          </w:tcPr>
          <w:p w14:paraId="3EF6B026" w14:textId="0FA28B0D" w:rsidR="001B7CA9" w:rsidRPr="008B555B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B7CA9">
              <w:rPr>
                <w:sz w:val="20"/>
                <w:szCs w:val="20"/>
                <w:lang w:eastAsia="zh-CN"/>
              </w:rPr>
              <w:t>maxDeltaCounter</w:t>
            </w:r>
          </w:p>
        </w:tc>
        <w:tc>
          <w:tcPr>
            <w:tcW w:w="1435" w:type="dxa"/>
            <w:vAlign w:val="center"/>
          </w:tcPr>
          <w:p w14:paraId="18D07E92" w14:textId="26CA2A99" w:rsidR="001B7CA9" w:rsidRPr="001B7CA9" w:rsidRDefault="001B7CA9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1B7CA9">
              <w:rPr>
                <w:noProof/>
                <w:szCs w:val="32"/>
                <w:lang w:eastAsia="zh-CN"/>
              </w:rPr>
              <w:t>I</w:t>
            </w:r>
            <w:r w:rsidRPr="001B7CA9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11945593" w14:textId="48CF1B71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02A3942A" w14:textId="69939596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90" w:type="dxa"/>
            <w:vAlign w:val="center"/>
          </w:tcPr>
          <w:p w14:paraId="5877C5BB" w14:textId="4ECE5853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05E972CD" w14:textId="7D47C7B4" w:rsidR="001B7CA9" w:rsidRDefault="000F561F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用户配置</w:t>
            </w:r>
          </w:p>
        </w:tc>
      </w:tr>
      <w:tr w:rsidR="001B7CA9" w14:paraId="54192EE8" w14:textId="77777777" w:rsidTr="001B7CA9">
        <w:trPr>
          <w:trHeight w:val="302"/>
        </w:trPr>
        <w:tc>
          <w:tcPr>
            <w:tcW w:w="1980" w:type="dxa"/>
            <w:vAlign w:val="center"/>
          </w:tcPr>
          <w:p w14:paraId="6EB20B9E" w14:textId="0C169972" w:rsidR="001B7CA9" w:rsidRPr="008B555B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B7CA9">
              <w:rPr>
                <w:sz w:val="20"/>
                <w:szCs w:val="20"/>
                <w:lang w:eastAsia="zh-CN"/>
              </w:rPr>
              <w:t>maxErrorStateInit</w:t>
            </w:r>
          </w:p>
        </w:tc>
        <w:tc>
          <w:tcPr>
            <w:tcW w:w="1435" w:type="dxa"/>
            <w:vAlign w:val="center"/>
          </w:tcPr>
          <w:p w14:paraId="3F749FF0" w14:textId="54050E30" w:rsidR="001B7CA9" w:rsidRPr="001B7CA9" w:rsidRDefault="001B7CA9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1B7CA9">
              <w:rPr>
                <w:noProof/>
                <w:szCs w:val="32"/>
                <w:lang w:eastAsia="zh-CN"/>
              </w:rPr>
              <w:t>I</w:t>
            </w:r>
            <w:r w:rsidRPr="001B7CA9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7828979F" w14:textId="79EA2B7F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484D9C02" w14:textId="5DDE85F7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90" w:type="dxa"/>
            <w:vAlign w:val="center"/>
          </w:tcPr>
          <w:p w14:paraId="6466CC45" w14:textId="5D1F351A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56B76136" w14:textId="45C52FEA" w:rsidR="001B7CA9" w:rsidRDefault="000F561F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用户配置</w:t>
            </w:r>
          </w:p>
        </w:tc>
      </w:tr>
      <w:tr w:rsidR="001B7CA9" w14:paraId="63FA96A9" w14:textId="77777777" w:rsidTr="001B7CA9">
        <w:trPr>
          <w:trHeight w:val="302"/>
        </w:trPr>
        <w:tc>
          <w:tcPr>
            <w:tcW w:w="1980" w:type="dxa"/>
            <w:vAlign w:val="center"/>
          </w:tcPr>
          <w:p w14:paraId="3D20CEE6" w14:textId="6FCC17B4" w:rsidR="001B7CA9" w:rsidRP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B7CA9">
              <w:rPr>
                <w:sz w:val="20"/>
                <w:szCs w:val="20"/>
                <w:lang w:eastAsia="zh-CN"/>
              </w:rPr>
              <w:t>maxErrorStateValid</w:t>
            </w:r>
          </w:p>
        </w:tc>
        <w:tc>
          <w:tcPr>
            <w:tcW w:w="1435" w:type="dxa"/>
            <w:vAlign w:val="center"/>
          </w:tcPr>
          <w:p w14:paraId="2EAE25AC" w14:textId="60FE1A02" w:rsidR="001B7CA9" w:rsidRPr="001B7CA9" w:rsidRDefault="001B7CA9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1B7CA9">
              <w:rPr>
                <w:noProof/>
                <w:szCs w:val="32"/>
                <w:lang w:eastAsia="zh-CN"/>
              </w:rPr>
              <w:t>I</w:t>
            </w:r>
            <w:r w:rsidRPr="001B7CA9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69E80256" w14:textId="279393EF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04AE88B1" w14:textId="3CC632D7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90" w:type="dxa"/>
            <w:vAlign w:val="center"/>
          </w:tcPr>
          <w:p w14:paraId="36BEB3E9" w14:textId="11451531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4D08C1AB" w14:textId="38CBF0A9" w:rsidR="001B7CA9" w:rsidRDefault="000F561F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用户配置</w:t>
            </w:r>
          </w:p>
        </w:tc>
      </w:tr>
      <w:tr w:rsidR="001B7CA9" w14:paraId="4EAB8287" w14:textId="77777777" w:rsidTr="001B7CA9">
        <w:trPr>
          <w:trHeight w:val="302"/>
        </w:trPr>
        <w:tc>
          <w:tcPr>
            <w:tcW w:w="1980" w:type="dxa"/>
            <w:vAlign w:val="center"/>
          </w:tcPr>
          <w:p w14:paraId="56521E7B" w14:textId="12685CA5" w:rsidR="001B7CA9" w:rsidRP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B7CA9">
              <w:rPr>
                <w:sz w:val="20"/>
                <w:szCs w:val="20"/>
                <w:lang w:eastAsia="zh-CN"/>
              </w:rPr>
              <w:t>minOkStateInit</w:t>
            </w:r>
          </w:p>
        </w:tc>
        <w:tc>
          <w:tcPr>
            <w:tcW w:w="1435" w:type="dxa"/>
            <w:vAlign w:val="center"/>
          </w:tcPr>
          <w:p w14:paraId="276847C6" w14:textId="0F389F03" w:rsidR="001B7CA9" w:rsidRPr="001B7CA9" w:rsidRDefault="001B7CA9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1B7CA9">
              <w:rPr>
                <w:noProof/>
                <w:szCs w:val="32"/>
                <w:lang w:eastAsia="zh-CN"/>
              </w:rPr>
              <w:t>I</w:t>
            </w:r>
            <w:r w:rsidRPr="001B7CA9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669650C4" w14:textId="639F07C5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2FA5673D" w14:textId="1A994158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90" w:type="dxa"/>
            <w:vAlign w:val="center"/>
          </w:tcPr>
          <w:p w14:paraId="7776688C" w14:textId="224ABE1D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1495B773" w14:textId="63EEC36E" w:rsidR="001B7CA9" w:rsidRDefault="000F561F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用户配置</w:t>
            </w:r>
          </w:p>
        </w:tc>
      </w:tr>
      <w:tr w:rsidR="001B7CA9" w14:paraId="611DA475" w14:textId="77777777" w:rsidTr="001B7CA9">
        <w:trPr>
          <w:trHeight w:val="302"/>
        </w:trPr>
        <w:tc>
          <w:tcPr>
            <w:tcW w:w="1980" w:type="dxa"/>
            <w:vAlign w:val="center"/>
          </w:tcPr>
          <w:p w14:paraId="361AC4AF" w14:textId="1F25151D" w:rsidR="001B7CA9" w:rsidRP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B7CA9">
              <w:rPr>
                <w:sz w:val="20"/>
                <w:szCs w:val="20"/>
                <w:lang w:eastAsia="zh-CN"/>
              </w:rPr>
              <w:t>minOkStateInvalid</w:t>
            </w:r>
          </w:p>
        </w:tc>
        <w:tc>
          <w:tcPr>
            <w:tcW w:w="1435" w:type="dxa"/>
            <w:vAlign w:val="center"/>
          </w:tcPr>
          <w:p w14:paraId="3BF8459E" w14:textId="0A38F93B" w:rsidR="001B7CA9" w:rsidRPr="001B7CA9" w:rsidRDefault="001B7CA9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1B7CA9">
              <w:rPr>
                <w:noProof/>
                <w:szCs w:val="32"/>
                <w:lang w:eastAsia="zh-CN"/>
              </w:rPr>
              <w:t>I</w:t>
            </w:r>
            <w:r w:rsidRPr="001B7CA9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3E938249" w14:textId="66FA0980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3BF9F3BA" w14:textId="046C7B47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90" w:type="dxa"/>
            <w:vAlign w:val="center"/>
          </w:tcPr>
          <w:p w14:paraId="7F07EBCD" w14:textId="286C12B0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6DEE1161" w14:textId="59CC2DC6" w:rsidR="001B7CA9" w:rsidRDefault="000F561F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用户配置</w:t>
            </w:r>
          </w:p>
        </w:tc>
      </w:tr>
      <w:tr w:rsidR="001B7CA9" w14:paraId="5C226061" w14:textId="77777777" w:rsidTr="001B7CA9">
        <w:trPr>
          <w:trHeight w:val="302"/>
        </w:trPr>
        <w:tc>
          <w:tcPr>
            <w:tcW w:w="1980" w:type="dxa"/>
            <w:vAlign w:val="center"/>
          </w:tcPr>
          <w:p w14:paraId="493AFDD6" w14:textId="4CC13CB3" w:rsidR="001B7CA9" w:rsidRP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B7CA9">
              <w:rPr>
                <w:sz w:val="20"/>
                <w:szCs w:val="20"/>
                <w:lang w:eastAsia="zh-CN"/>
              </w:rPr>
              <w:t>minOkStateValid</w:t>
            </w:r>
          </w:p>
        </w:tc>
        <w:tc>
          <w:tcPr>
            <w:tcW w:w="1435" w:type="dxa"/>
            <w:vAlign w:val="center"/>
          </w:tcPr>
          <w:p w14:paraId="7728D2B4" w14:textId="46BDF652" w:rsidR="001B7CA9" w:rsidRPr="001B7CA9" w:rsidRDefault="001B7CA9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1B7CA9">
              <w:rPr>
                <w:noProof/>
                <w:szCs w:val="32"/>
                <w:lang w:eastAsia="zh-CN"/>
              </w:rPr>
              <w:t>I</w:t>
            </w:r>
            <w:r w:rsidRPr="001B7CA9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74284D08" w14:textId="214B53C9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49201FAC" w14:textId="50C21002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90" w:type="dxa"/>
            <w:vAlign w:val="center"/>
          </w:tcPr>
          <w:p w14:paraId="706BD562" w14:textId="5515AD99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73E610E0" w14:textId="0904E478" w:rsidR="001B7CA9" w:rsidRDefault="000F561F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用户配置</w:t>
            </w:r>
          </w:p>
        </w:tc>
      </w:tr>
      <w:tr w:rsidR="001B7CA9" w14:paraId="4CF8CBEE" w14:textId="77777777" w:rsidTr="001B7CA9">
        <w:trPr>
          <w:trHeight w:val="302"/>
        </w:trPr>
        <w:tc>
          <w:tcPr>
            <w:tcW w:w="1980" w:type="dxa"/>
            <w:vAlign w:val="center"/>
          </w:tcPr>
          <w:p w14:paraId="2DD83E95" w14:textId="70AE463E" w:rsidR="001B7CA9" w:rsidRP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B7CA9">
              <w:rPr>
                <w:sz w:val="20"/>
                <w:szCs w:val="20"/>
                <w:lang w:eastAsia="zh-CN"/>
              </w:rPr>
              <w:t>windowSizeInit</w:t>
            </w:r>
          </w:p>
        </w:tc>
        <w:tc>
          <w:tcPr>
            <w:tcW w:w="1435" w:type="dxa"/>
            <w:vAlign w:val="center"/>
          </w:tcPr>
          <w:p w14:paraId="5BE5AFB2" w14:textId="009F6FE0" w:rsidR="001B7CA9" w:rsidRPr="001B7CA9" w:rsidRDefault="001B7CA9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1B7CA9">
              <w:rPr>
                <w:noProof/>
                <w:szCs w:val="32"/>
                <w:lang w:eastAsia="zh-CN"/>
              </w:rPr>
              <w:t>I</w:t>
            </w:r>
            <w:r w:rsidRPr="001B7CA9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15922A24" w14:textId="762FD306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23675ED4" w14:textId="3FED05ED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90" w:type="dxa"/>
            <w:vAlign w:val="center"/>
          </w:tcPr>
          <w:p w14:paraId="4FADA3E3" w14:textId="3BB1A13F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53751022" w14:textId="1BBD7369" w:rsidR="001B7CA9" w:rsidRDefault="000F561F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用户配置</w:t>
            </w:r>
          </w:p>
        </w:tc>
      </w:tr>
      <w:tr w:rsidR="001B7CA9" w14:paraId="045BE1CD" w14:textId="77777777" w:rsidTr="001B7CA9">
        <w:trPr>
          <w:trHeight w:val="302"/>
        </w:trPr>
        <w:tc>
          <w:tcPr>
            <w:tcW w:w="1980" w:type="dxa"/>
            <w:vAlign w:val="center"/>
          </w:tcPr>
          <w:p w14:paraId="7FB452A8" w14:textId="1B3E5659" w:rsidR="001B7CA9" w:rsidRP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B7CA9">
              <w:rPr>
                <w:sz w:val="20"/>
                <w:szCs w:val="20"/>
                <w:lang w:eastAsia="zh-CN"/>
              </w:rPr>
              <w:t>windowSizeInvalid</w:t>
            </w:r>
          </w:p>
        </w:tc>
        <w:tc>
          <w:tcPr>
            <w:tcW w:w="1435" w:type="dxa"/>
            <w:vAlign w:val="center"/>
          </w:tcPr>
          <w:p w14:paraId="43D3F822" w14:textId="0310DB98" w:rsidR="001B7CA9" w:rsidRPr="001B7CA9" w:rsidRDefault="001B7CA9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1B7CA9">
              <w:rPr>
                <w:noProof/>
                <w:szCs w:val="32"/>
                <w:lang w:eastAsia="zh-CN"/>
              </w:rPr>
              <w:t>I</w:t>
            </w:r>
            <w:r w:rsidRPr="001B7CA9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35E308FE" w14:textId="23BF7602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61DCCD8A" w14:textId="03092FD7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90" w:type="dxa"/>
            <w:vAlign w:val="center"/>
          </w:tcPr>
          <w:p w14:paraId="6EC61C18" w14:textId="2883BF7C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4130B350" w14:textId="4E01563D" w:rsidR="001B7CA9" w:rsidRDefault="000F561F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用户配置</w:t>
            </w:r>
          </w:p>
        </w:tc>
      </w:tr>
      <w:tr w:rsidR="001B7CA9" w14:paraId="40A2CA5B" w14:textId="77777777" w:rsidTr="001B7CA9">
        <w:trPr>
          <w:trHeight w:val="302"/>
        </w:trPr>
        <w:tc>
          <w:tcPr>
            <w:tcW w:w="1980" w:type="dxa"/>
            <w:vAlign w:val="center"/>
          </w:tcPr>
          <w:p w14:paraId="53F231DD" w14:textId="6AA513FB" w:rsidR="001B7CA9" w:rsidRP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B7CA9">
              <w:rPr>
                <w:sz w:val="20"/>
                <w:szCs w:val="20"/>
                <w:lang w:eastAsia="zh-CN"/>
              </w:rPr>
              <w:t>windowSizeValid</w:t>
            </w:r>
          </w:p>
        </w:tc>
        <w:tc>
          <w:tcPr>
            <w:tcW w:w="1435" w:type="dxa"/>
            <w:vAlign w:val="center"/>
          </w:tcPr>
          <w:p w14:paraId="0D6FD490" w14:textId="38C4F6AA" w:rsidR="001B7CA9" w:rsidRPr="001B7CA9" w:rsidRDefault="001B7CA9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1B7CA9">
              <w:rPr>
                <w:noProof/>
                <w:szCs w:val="32"/>
                <w:lang w:eastAsia="zh-CN"/>
              </w:rPr>
              <w:t>I</w:t>
            </w:r>
            <w:r w:rsidRPr="001B7CA9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163A53A9" w14:textId="031EE2B4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56A82879" w14:textId="127CFD4F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90" w:type="dxa"/>
            <w:vAlign w:val="center"/>
          </w:tcPr>
          <w:p w14:paraId="0C259F00" w14:textId="6155CA77" w:rsidR="001B7CA9" w:rsidRDefault="001B7CA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1A516BD7" w14:textId="24564CDC" w:rsidR="001B7CA9" w:rsidRDefault="000F561F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用户配置</w:t>
            </w:r>
          </w:p>
        </w:tc>
      </w:tr>
    </w:tbl>
    <w:p w14:paraId="4D9EDE74" w14:textId="44E41D4D" w:rsidR="008B555B" w:rsidRPr="008B555B" w:rsidRDefault="008B555B" w:rsidP="008B555B">
      <w:pPr>
        <w:spacing w:after="0" w:line="240" w:lineRule="auto"/>
      </w:pPr>
      <w:r>
        <w:rPr>
          <w:lang w:eastAsia="en-US"/>
        </w:rPr>
        <w:br w:type="page"/>
      </w:r>
    </w:p>
    <w:p w14:paraId="7E44E9F6" w14:textId="77777777" w:rsidR="00184450" w:rsidRDefault="00184450" w:rsidP="00302D6B">
      <w:pPr>
        <w:rPr>
          <w:lang w:eastAsia="en-US"/>
        </w:rPr>
      </w:pPr>
    </w:p>
    <w:p w14:paraId="25D9970C" w14:textId="77777777" w:rsidR="005140E0" w:rsidRDefault="005140E0" w:rsidP="005140E0">
      <w:pPr>
        <w:pStyle w:val="2"/>
        <w:numPr>
          <w:ilvl w:val="1"/>
          <w:numId w:val="4"/>
        </w:numPr>
        <w:tabs>
          <w:tab w:val="num" w:pos="720"/>
        </w:tabs>
        <w:ind w:left="624" w:hanging="624"/>
        <w:rPr>
          <w:noProof/>
          <w:lang w:val="en-GB" w:eastAsia="zh-CN"/>
        </w:rPr>
      </w:pPr>
      <w:bookmarkStart w:id="91" w:name="_Toc153802377"/>
      <w:bookmarkStart w:id="92" w:name="_Toc153802469"/>
      <w:bookmarkStart w:id="93" w:name="_Toc153978268"/>
      <w:r>
        <w:rPr>
          <w:noProof/>
          <w:lang w:val="en-GB" w:eastAsia="zh-CN"/>
        </w:rPr>
        <w:t>qos.xml</w:t>
      </w:r>
      <w:bookmarkEnd w:id="91"/>
      <w:bookmarkEnd w:id="92"/>
      <w:bookmarkEnd w:id="93"/>
    </w:p>
    <w:p w14:paraId="27845B10" w14:textId="4D630E5F" w:rsidR="005140E0" w:rsidRDefault="005140E0" w:rsidP="005140E0">
      <w:pPr>
        <w:rPr>
          <w:lang w:eastAsia="zh-CN"/>
        </w:rPr>
      </w:pPr>
      <w:r>
        <w:rPr>
          <w:rFonts w:hint="eastAsia"/>
          <w:lang w:eastAsia="zh-CN"/>
        </w:rPr>
        <w:t>qos</w:t>
      </w:r>
      <w:r>
        <w:rPr>
          <w:lang w:eastAsia="zh-CN"/>
        </w:rPr>
        <w:t>.xml</w:t>
      </w:r>
      <w:r>
        <w:rPr>
          <w:rFonts w:hint="eastAsia"/>
          <w:lang w:eastAsia="zh-CN"/>
        </w:rPr>
        <w:t>具体分为：</w:t>
      </w:r>
      <w:r>
        <w:rPr>
          <w:rFonts w:hint="eastAsia"/>
          <w:lang w:eastAsia="zh-CN"/>
        </w:rPr>
        <w:t>default</w:t>
      </w:r>
      <w:r>
        <w:rPr>
          <w:lang w:eastAsia="zh-CN"/>
        </w:rPr>
        <w:t>_qos.xml</w:t>
      </w:r>
      <w:r>
        <w:rPr>
          <w:rFonts w:hint="eastAsia"/>
          <w:lang w:eastAsia="zh-CN"/>
        </w:rPr>
        <w:t>和</w:t>
      </w:r>
      <w:r w:rsidRPr="00F50653">
        <w:rPr>
          <w:lang w:eastAsia="zh-CN"/>
        </w:rPr>
        <w:t>customized_qos.xml</w:t>
      </w:r>
      <w:r w:rsidR="008B24C0">
        <w:rPr>
          <w:rFonts w:hint="eastAsia"/>
          <w:lang w:eastAsia="zh-CN"/>
        </w:rPr>
        <w:t>，生成配置文件时，同时生成这两个文件，此时</w:t>
      </w:r>
      <w:r w:rsidR="008B24C0">
        <w:rPr>
          <w:rFonts w:hint="eastAsia"/>
          <w:lang w:eastAsia="zh-CN"/>
        </w:rPr>
        <w:t>c</w:t>
      </w:r>
      <w:r w:rsidR="008B24C0">
        <w:rPr>
          <w:lang w:eastAsia="zh-CN"/>
        </w:rPr>
        <w:t>ustomized_qos.xml</w:t>
      </w:r>
      <w:r w:rsidR="008B24C0">
        <w:rPr>
          <w:rFonts w:hint="eastAsia"/>
          <w:lang w:eastAsia="zh-CN"/>
        </w:rPr>
        <w:t>的内容与</w:t>
      </w:r>
      <w:r w:rsidR="008B24C0">
        <w:rPr>
          <w:rFonts w:hint="eastAsia"/>
          <w:lang w:eastAsia="zh-CN"/>
        </w:rPr>
        <w:t>d</w:t>
      </w:r>
      <w:r w:rsidR="008B24C0">
        <w:rPr>
          <w:lang w:eastAsia="zh-CN"/>
        </w:rPr>
        <w:t>efault_qos.xml</w:t>
      </w:r>
      <w:r w:rsidR="008B24C0">
        <w:rPr>
          <w:rFonts w:hint="eastAsia"/>
          <w:lang w:eastAsia="zh-CN"/>
        </w:rPr>
        <w:t>的内容完全一致</w:t>
      </w:r>
      <w:r w:rsidR="00D03A67">
        <w:rPr>
          <w:rFonts w:hint="eastAsia"/>
          <w:lang w:eastAsia="zh-CN"/>
        </w:rPr>
        <w:t>，</w:t>
      </w:r>
      <w:r w:rsidR="00D03A67">
        <w:rPr>
          <w:rFonts w:hint="eastAsia"/>
          <w:lang w:eastAsia="zh-CN"/>
        </w:rPr>
        <w:t>d</w:t>
      </w:r>
      <w:r w:rsidR="00D03A67">
        <w:rPr>
          <w:lang w:eastAsia="zh-CN"/>
        </w:rPr>
        <w:t>efault_qos.xml</w:t>
      </w:r>
      <w:r w:rsidR="00D03A67">
        <w:rPr>
          <w:rFonts w:hint="eastAsia"/>
          <w:lang w:eastAsia="zh-CN"/>
        </w:rPr>
        <w:t>里生成</w:t>
      </w:r>
      <w:r w:rsidR="00763466">
        <w:rPr>
          <w:rFonts w:hint="eastAsia"/>
          <w:lang w:eastAsia="zh-CN"/>
        </w:rPr>
        <w:t>一个</w:t>
      </w:r>
      <w:r w:rsidR="00763466" w:rsidRPr="00763466">
        <w:rPr>
          <w:lang w:eastAsia="zh-CN"/>
        </w:rPr>
        <w:t>domain_participant</w:t>
      </w:r>
      <w:r w:rsidR="00763466">
        <w:rPr>
          <w:rFonts w:hint="eastAsia"/>
          <w:lang w:eastAsia="zh-CN"/>
        </w:rPr>
        <w:t>配置以及每个</w:t>
      </w:r>
      <w:r w:rsidR="00763466">
        <w:rPr>
          <w:rFonts w:hint="eastAsia"/>
          <w:lang w:eastAsia="zh-CN"/>
        </w:rPr>
        <w:t>t</w:t>
      </w:r>
      <w:r w:rsidR="00763466">
        <w:rPr>
          <w:lang w:eastAsia="zh-CN"/>
        </w:rPr>
        <w:t>opic</w:t>
      </w:r>
      <w:r w:rsidR="00763466">
        <w:rPr>
          <w:rFonts w:hint="eastAsia"/>
          <w:lang w:eastAsia="zh-CN"/>
        </w:rPr>
        <w:t>都生成一个对应的</w:t>
      </w:r>
      <w:r w:rsidR="00763466">
        <w:rPr>
          <w:rFonts w:hint="eastAsia"/>
          <w:lang w:eastAsia="zh-CN"/>
        </w:rPr>
        <w:t>d</w:t>
      </w:r>
      <w:r w:rsidR="00763466">
        <w:rPr>
          <w:lang w:eastAsia="zh-CN"/>
        </w:rPr>
        <w:t>atareader</w:t>
      </w:r>
      <w:r w:rsidR="00763466">
        <w:rPr>
          <w:rFonts w:hint="eastAsia"/>
          <w:lang w:eastAsia="zh-CN"/>
        </w:rPr>
        <w:t>和</w:t>
      </w:r>
      <w:r w:rsidR="00763466">
        <w:rPr>
          <w:rFonts w:hint="eastAsia"/>
          <w:lang w:eastAsia="zh-CN"/>
        </w:rPr>
        <w:t>d</w:t>
      </w:r>
      <w:r w:rsidR="00763466">
        <w:rPr>
          <w:lang w:eastAsia="zh-CN"/>
        </w:rPr>
        <w:t>ataerwriter</w:t>
      </w:r>
      <w:r w:rsidR="00763466">
        <w:rPr>
          <w:rFonts w:hint="eastAsia"/>
          <w:lang w:eastAsia="zh-CN"/>
        </w:rPr>
        <w:t>配置，所有配置项的值都为默认值。</w:t>
      </w:r>
    </w:p>
    <w:p w14:paraId="6C2B21A2" w14:textId="66B92560" w:rsidR="004C2FCF" w:rsidRPr="00771AF6" w:rsidRDefault="004C2FCF" w:rsidP="005140E0">
      <w:pPr>
        <w:rPr>
          <w:lang w:eastAsia="zh-CN"/>
        </w:rPr>
      </w:pPr>
      <w:r>
        <w:rPr>
          <w:rFonts w:hint="eastAsia"/>
          <w:lang w:eastAsia="zh-CN"/>
        </w:rPr>
        <w:t>后续用户进行配置时，</w:t>
      </w:r>
      <w:r w:rsidR="00771AF6">
        <w:rPr>
          <w:rFonts w:hint="eastAsia"/>
          <w:lang w:eastAsia="zh-CN"/>
        </w:rPr>
        <w:t>修改了配置项的值，</w:t>
      </w:r>
      <w:r w:rsidR="00BE39C4">
        <w:rPr>
          <w:rFonts w:hint="eastAsia"/>
          <w:lang w:eastAsia="zh-CN"/>
        </w:rPr>
        <w:t>d</w:t>
      </w:r>
      <w:r w:rsidR="00BE39C4">
        <w:rPr>
          <w:lang w:eastAsia="zh-CN"/>
        </w:rPr>
        <w:t>efault_qos</w:t>
      </w:r>
      <w:r w:rsidR="00395103">
        <w:rPr>
          <w:rFonts w:hint="eastAsia"/>
          <w:lang w:eastAsia="zh-CN"/>
        </w:rPr>
        <w:t>.</w:t>
      </w:r>
      <w:r w:rsidR="00395103">
        <w:rPr>
          <w:lang w:eastAsia="zh-CN"/>
        </w:rPr>
        <w:t>xml</w:t>
      </w:r>
      <w:r w:rsidR="00771AF6">
        <w:rPr>
          <w:rFonts w:hint="eastAsia"/>
          <w:lang w:eastAsia="zh-CN"/>
        </w:rPr>
        <w:t>中的值不修改，仅修改</w:t>
      </w:r>
      <w:r w:rsidR="00771AF6" w:rsidRPr="00F50653">
        <w:rPr>
          <w:lang w:eastAsia="zh-CN"/>
        </w:rPr>
        <w:t>customized_qos.xml</w:t>
      </w:r>
      <w:r w:rsidR="00771AF6">
        <w:rPr>
          <w:rFonts w:hint="eastAsia"/>
          <w:lang w:eastAsia="zh-CN"/>
        </w:rPr>
        <w:t>的值</w:t>
      </w:r>
      <w:r w:rsidR="008323D9">
        <w:rPr>
          <w:rFonts w:hint="eastAsia"/>
          <w:lang w:eastAsia="zh-CN"/>
        </w:rPr>
        <w:t>（部分配置项除外，具体为：</w:t>
      </w:r>
      <w:r w:rsidR="00507B91" w:rsidRPr="002E1AAD">
        <w:rPr>
          <w:noProof/>
          <w:color w:val="2A8CF1" w:themeColor="accent3" w:themeTint="99"/>
          <w:szCs w:val="32"/>
          <w:lang w:eastAsia="en-US"/>
        </w:rPr>
        <w:fldChar w:fldCharType="begin"/>
      </w:r>
      <w:r w:rsidR="00507B91" w:rsidRPr="002E1AAD">
        <w:rPr>
          <w:noProof/>
          <w:color w:val="2A8CF1" w:themeColor="accent3" w:themeTint="99"/>
          <w:szCs w:val="32"/>
          <w:lang w:eastAsia="en-US"/>
        </w:rPr>
        <w:instrText xml:space="preserve"> </w:instrText>
      </w:r>
      <w:r w:rsidR="00507B91" w:rsidRPr="002E1AAD">
        <w:rPr>
          <w:rFonts w:hint="eastAsia"/>
          <w:noProof/>
          <w:color w:val="2A8CF1" w:themeColor="accent3" w:themeTint="99"/>
          <w:szCs w:val="32"/>
          <w:lang w:eastAsia="en-US"/>
        </w:rPr>
        <w:instrText>REF _Ref153551955 \h</w:instrText>
      </w:r>
      <w:r w:rsidR="00507B91" w:rsidRPr="002E1AAD">
        <w:rPr>
          <w:noProof/>
          <w:color w:val="2A8CF1" w:themeColor="accent3" w:themeTint="99"/>
          <w:szCs w:val="32"/>
          <w:lang w:eastAsia="en-US"/>
        </w:rPr>
        <w:instrText xml:space="preserve"> </w:instrText>
      </w:r>
      <w:r w:rsidR="002E1AAD">
        <w:rPr>
          <w:noProof/>
          <w:color w:val="2A8CF1" w:themeColor="accent3" w:themeTint="99"/>
          <w:szCs w:val="32"/>
          <w:lang w:eastAsia="en-US"/>
        </w:rPr>
        <w:instrText xml:space="preserve"> \* MERGEFORMAT </w:instrText>
      </w:r>
      <w:r w:rsidR="00507B91" w:rsidRPr="002E1AAD">
        <w:rPr>
          <w:noProof/>
          <w:color w:val="2A8CF1" w:themeColor="accent3" w:themeTint="99"/>
          <w:szCs w:val="32"/>
          <w:lang w:eastAsia="en-US"/>
        </w:rPr>
      </w:r>
      <w:r w:rsidR="00507B91" w:rsidRPr="002E1AAD">
        <w:rPr>
          <w:noProof/>
          <w:color w:val="2A8CF1" w:themeColor="accent3" w:themeTint="99"/>
          <w:szCs w:val="32"/>
          <w:lang w:eastAsia="en-US"/>
        </w:rPr>
        <w:fldChar w:fldCharType="separate"/>
      </w:r>
      <w:r w:rsidR="00507B91" w:rsidRPr="002E1AAD">
        <w:rPr>
          <w:noProof/>
          <w:color w:val="2A8CF1" w:themeColor="accent3" w:themeTint="99"/>
          <w:szCs w:val="32"/>
          <w:lang w:eastAsia="en-US"/>
        </w:rPr>
        <w:t>domain_participant_element</w:t>
      </w:r>
      <w:r w:rsidR="00507B91" w:rsidRPr="002E1AAD">
        <w:rPr>
          <w:noProof/>
          <w:color w:val="2A8CF1" w:themeColor="accent3" w:themeTint="99"/>
          <w:szCs w:val="32"/>
          <w:lang w:eastAsia="en-US"/>
        </w:rPr>
        <w:fldChar w:fldCharType="end"/>
      </w:r>
      <w:r w:rsidR="00507B91">
        <w:rPr>
          <w:lang w:eastAsia="zh-CN"/>
        </w:rPr>
        <w:t>::</w:t>
      </w:r>
      <w:r w:rsidR="00921E5C" w:rsidRPr="00921E5C">
        <w:rPr>
          <w:lang w:eastAsia="zh-CN"/>
        </w:rPr>
        <w:t>transport</w:t>
      </w:r>
      <w:r w:rsidR="008323D9">
        <w:rPr>
          <w:rFonts w:hint="eastAsia"/>
          <w:lang w:eastAsia="zh-CN"/>
        </w:rPr>
        <w:t>）</w:t>
      </w:r>
    </w:p>
    <w:p w14:paraId="1BA63507" w14:textId="45B46247" w:rsidR="005140E0" w:rsidRDefault="005140E0" w:rsidP="005140E0">
      <w:pPr>
        <w:rPr>
          <w:lang w:eastAsia="zh-CN"/>
        </w:rPr>
      </w:pPr>
    </w:p>
    <w:p w14:paraId="342B2A37" w14:textId="39FD5A6D" w:rsidR="000C4CFD" w:rsidRPr="009B1760" w:rsidRDefault="009B1760" w:rsidP="005140E0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94" w:name="_Toc153802470"/>
      <w:r>
        <w:rPr>
          <w:rFonts w:hint="eastAsia"/>
          <w:noProof/>
          <w:lang w:val="en-GB" w:eastAsia="zh-CN"/>
        </w:rPr>
        <w:t>qos</w:t>
      </w:r>
      <w:r>
        <w:rPr>
          <w:noProof/>
          <w:lang w:val="en-GB"/>
        </w:rPr>
        <w:t>.xml</w:t>
      </w:r>
      <w:bookmarkEnd w:id="94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080"/>
        <w:gridCol w:w="990"/>
        <w:gridCol w:w="2879"/>
      </w:tblGrid>
      <w:tr w:rsidR="000C4CFD" w14:paraId="4821A489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0AF77ECE" w14:textId="77777777" w:rsidR="000C4CFD" w:rsidRPr="0008125F" w:rsidRDefault="000C4CF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53C85996" w14:textId="5F1B76D2" w:rsidR="000C4CFD" w:rsidRPr="00FF5E6A" w:rsidRDefault="000C4CF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qos.xml</w:t>
            </w:r>
          </w:p>
        </w:tc>
      </w:tr>
      <w:tr w:rsidR="000C4CFD" w14:paraId="451AE549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DB1FBD4" w14:textId="77777777" w:rsidR="000C4CFD" w:rsidRPr="0008125F" w:rsidRDefault="000C4CF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域</w:t>
            </w:r>
          </w:p>
        </w:tc>
        <w:tc>
          <w:tcPr>
            <w:tcW w:w="8639" w:type="dxa"/>
            <w:gridSpan w:val="5"/>
            <w:vAlign w:val="center"/>
          </w:tcPr>
          <w:p w14:paraId="4016C89C" w14:textId="77777777" w:rsidR="000C4CFD" w:rsidRPr="00FF5E6A" w:rsidRDefault="000C4CF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F5E6A">
              <w:rPr>
                <w:rFonts w:hint="eastAsia"/>
                <w:sz w:val="20"/>
                <w:szCs w:val="20"/>
                <w:lang w:eastAsia="zh-CN"/>
              </w:rPr>
              <w:t>/</w:t>
            </w:r>
            <w:r>
              <w:rPr>
                <w:sz w:val="20"/>
                <w:szCs w:val="20"/>
                <w:lang w:eastAsia="zh-CN"/>
              </w:rPr>
              <w:t>&lt;key&gt;/</w:t>
            </w:r>
          </w:p>
        </w:tc>
      </w:tr>
      <w:tr w:rsidR="000C4CFD" w14:paraId="00AA97AA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33DAE87A" w14:textId="77777777" w:rsidR="000C4CFD" w:rsidRPr="0008125F" w:rsidRDefault="000C4CF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70156AAE" w14:textId="204BC9F7" w:rsidR="000C4CFD" w:rsidRPr="00FF5E6A" w:rsidRDefault="009C3D4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不生成</w:t>
            </w:r>
            <w:r>
              <w:rPr>
                <w:rFonts w:hint="eastAsia"/>
                <w:sz w:val="20"/>
                <w:szCs w:val="20"/>
                <w:lang w:eastAsia="zh-CN"/>
              </w:rPr>
              <w:t>q</w:t>
            </w:r>
            <w:r>
              <w:rPr>
                <w:sz w:val="20"/>
                <w:szCs w:val="20"/>
                <w:lang w:eastAsia="zh-CN"/>
              </w:rPr>
              <w:t>os.xml</w:t>
            </w:r>
            <w:r>
              <w:rPr>
                <w:rFonts w:hint="eastAsia"/>
                <w:sz w:val="20"/>
                <w:szCs w:val="20"/>
                <w:lang w:eastAsia="zh-CN"/>
              </w:rPr>
              <w:t>，具体生成文件见下级字段</w:t>
            </w:r>
          </w:p>
        </w:tc>
      </w:tr>
      <w:tr w:rsidR="000C4CFD" w14:paraId="3D0F5410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2B891160" w14:textId="77777777" w:rsidR="000C4CFD" w:rsidRPr="0008125F" w:rsidRDefault="000C4CF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800" w:type="dxa"/>
            <w:vAlign w:val="center"/>
          </w:tcPr>
          <w:p w14:paraId="446C67B1" w14:textId="77777777" w:rsidR="000C4CFD" w:rsidRPr="0008125F" w:rsidRDefault="000C4CF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90" w:type="dxa"/>
            <w:vAlign w:val="center"/>
          </w:tcPr>
          <w:p w14:paraId="0DD2D226" w14:textId="77777777" w:rsidR="000C4CFD" w:rsidRPr="0008125F" w:rsidRDefault="000C4CF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6BD4B9B1" w14:textId="77777777" w:rsidR="000C4CFD" w:rsidRPr="0008125F" w:rsidRDefault="000C4CF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5AE4BCDA" w14:textId="77777777" w:rsidR="000C4CFD" w:rsidRPr="0008125F" w:rsidRDefault="000C4CF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142DD349" w14:textId="77777777" w:rsidR="000C4CFD" w:rsidRPr="0008125F" w:rsidRDefault="000C4CF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0C4CFD" w14:paraId="653EC104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1018BAAA" w14:textId="1DCAC8D2" w:rsidR="000C4CFD" w:rsidRPr="008720F3" w:rsidRDefault="00B26C3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800" w:type="dxa"/>
            <w:vAlign w:val="center"/>
          </w:tcPr>
          <w:p w14:paraId="1FBDBEDC" w14:textId="362DB4AA" w:rsidR="000C4CFD" w:rsidRPr="00C071FD" w:rsidRDefault="00FF047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071FD"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890" w:type="dxa"/>
            <w:vAlign w:val="center"/>
          </w:tcPr>
          <w:p w14:paraId="4D4FD31D" w14:textId="105EB8F5" w:rsidR="000C4CFD" w:rsidRPr="00FF5E6A" w:rsidRDefault="00B26C3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0A62ED89" w14:textId="62C011F3" w:rsidR="000C4CFD" w:rsidRPr="00FF5E6A" w:rsidRDefault="00B26C3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  <w:vAlign w:val="center"/>
          </w:tcPr>
          <w:p w14:paraId="103F46C3" w14:textId="5071FD2E" w:rsidR="000C4CFD" w:rsidRDefault="00B26C3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879" w:type="dxa"/>
            <w:vAlign w:val="center"/>
          </w:tcPr>
          <w:p w14:paraId="668A5DD6" w14:textId="77A1B1A9" w:rsidR="000C4CFD" w:rsidRPr="00FF5E6A" w:rsidRDefault="00B26C3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D01600" w14:paraId="616608D5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1415B27E" w14:textId="440BE201" w:rsidR="00D01600" w:rsidRDefault="00D01600" w:rsidP="00D0160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1800" w:type="dxa"/>
            <w:vAlign w:val="center"/>
          </w:tcPr>
          <w:p w14:paraId="1F6D45FF" w14:textId="4588DC48" w:rsidR="00D01600" w:rsidRPr="00832F40" w:rsidRDefault="003C28AE" w:rsidP="00D01600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="00D01600"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890" w:type="dxa"/>
            <w:vAlign w:val="center"/>
          </w:tcPr>
          <w:p w14:paraId="3E230048" w14:textId="07A9292C" w:rsidR="00D01600" w:rsidRDefault="00D01600" w:rsidP="00D0160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5FCEB048" w14:textId="12A9783A" w:rsidR="00D01600" w:rsidRDefault="006D7B36" w:rsidP="00D0160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90" w:type="dxa"/>
            <w:vAlign w:val="center"/>
          </w:tcPr>
          <w:p w14:paraId="174DAA1A" w14:textId="4B05BFCD" w:rsidR="00D01600" w:rsidRDefault="00D01600" w:rsidP="00D0160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19836929" w14:textId="369BE86D" w:rsidR="00D01600" w:rsidRDefault="00D01600" w:rsidP="00D0160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D01600" w14:paraId="043AE5B4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135CA070" w14:textId="6EA11778" w:rsidR="00D01600" w:rsidRDefault="00B26C36" w:rsidP="00D0160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qos</w:t>
            </w:r>
          </w:p>
        </w:tc>
        <w:tc>
          <w:tcPr>
            <w:tcW w:w="1800" w:type="dxa"/>
            <w:vAlign w:val="center"/>
          </w:tcPr>
          <w:p w14:paraId="63839C50" w14:textId="6E733CD6" w:rsidR="00D01600" w:rsidRPr="00832F40" w:rsidRDefault="001306F1" w:rsidP="00D01600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_Ref153551430 \h </w:instrText>
            </w:r>
            <w:r w:rsidR="00FF047D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FF047D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qos</w:t>
            </w:r>
            <w:r w:rsidRPr="00FF047D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4B1088AC" w14:textId="73CEC85E" w:rsidR="00D01600" w:rsidRDefault="00A156B4" w:rsidP="00D0160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5457FFA1" w14:textId="5FABF4F6" w:rsidR="00D01600" w:rsidRDefault="00A156B4" w:rsidP="00D0160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4EF6B8D3" w14:textId="62E15E5A" w:rsidR="00D01600" w:rsidRDefault="00A156B4" w:rsidP="00D0160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6A1D61B9" w14:textId="12B38CF5" w:rsidR="00D01600" w:rsidRDefault="00F219F2" w:rsidP="00D0160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D01600" w14:paraId="06AAAB6E" w14:textId="77777777" w:rsidTr="00035049">
        <w:trPr>
          <w:trHeight w:val="302"/>
        </w:trPr>
        <w:tc>
          <w:tcPr>
            <w:tcW w:w="1615" w:type="dxa"/>
          </w:tcPr>
          <w:p w14:paraId="0AF72FEC" w14:textId="4561452C" w:rsidR="00D01600" w:rsidRDefault="00D01600" w:rsidP="00D0160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下级字段</w:t>
            </w:r>
          </w:p>
        </w:tc>
        <w:tc>
          <w:tcPr>
            <w:tcW w:w="8639" w:type="dxa"/>
            <w:gridSpan w:val="5"/>
          </w:tcPr>
          <w:p w14:paraId="0798A97C" w14:textId="21179F8D" w:rsidR="00D01600" w:rsidRDefault="00D01600" w:rsidP="00D0160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lang w:eastAsia="zh-CN"/>
              </w:rPr>
              <w:t>default</w:t>
            </w:r>
            <w:r>
              <w:rPr>
                <w:lang w:eastAsia="zh-CN"/>
              </w:rPr>
              <w:t xml:space="preserve">_qos.xml, </w:t>
            </w:r>
            <w:r w:rsidRPr="00F50653">
              <w:rPr>
                <w:lang w:eastAsia="zh-CN"/>
              </w:rPr>
              <w:t>customized_qos.xml</w:t>
            </w:r>
            <w:r>
              <w:rPr>
                <w:color w:val="000000" w:themeColor="text1"/>
                <w:sz w:val="20"/>
                <w:szCs w:val="20"/>
                <w:lang w:eastAsia="zh-CN"/>
              </w:rPr>
              <w:fldChar w:fldCharType="begin"/>
            </w:r>
            <w:r>
              <w:rPr>
                <w:color w:val="000000" w:themeColor="text1"/>
                <w:sz w:val="20"/>
                <w:szCs w:val="20"/>
                <w:lang w:eastAsia="zh-CN"/>
              </w:rPr>
              <w:instrText xml:space="preserve"> REF _Ref153291812 \h </w:instrText>
            </w:r>
            <w:r>
              <w:rPr>
                <w:color w:val="000000" w:themeColor="text1"/>
                <w:sz w:val="20"/>
                <w:szCs w:val="20"/>
                <w:lang w:eastAsia="zh-CN"/>
              </w:rPr>
            </w:r>
            <w:r w:rsidR="00000000">
              <w:rPr>
                <w:color w:val="000000" w:themeColor="text1"/>
                <w:sz w:val="20"/>
                <w:szCs w:val="20"/>
                <w:lang w:eastAsia="zh-CN"/>
              </w:rPr>
              <w:fldChar w:fldCharType="separate"/>
            </w:r>
            <w:r>
              <w:rPr>
                <w:color w:val="000000" w:themeColor="text1"/>
                <w:sz w:val="20"/>
                <w:szCs w:val="20"/>
                <w:lang w:eastAsia="zh-CN"/>
              </w:rPr>
              <w:fldChar w:fldCharType="end"/>
            </w:r>
          </w:p>
        </w:tc>
      </w:tr>
    </w:tbl>
    <w:p w14:paraId="2BA015E2" w14:textId="37743AE5" w:rsidR="00D959C7" w:rsidRDefault="00D959C7" w:rsidP="005140E0">
      <w:pPr>
        <w:rPr>
          <w:lang w:eastAsia="en-US"/>
        </w:rPr>
      </w:pPr>
    </w:p>
    <w:p w14:paraId="1A5B70F1" w14:textId="45581296" w:rsidR="00D959C7" w:rsidRPr="009B1760" w:rsidRDefault="00D959C7" w:rsidP="00D959C7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95" w:name="_Ref153551430"/>
      <w:bookmarkStart w:id="96" w:name="_Toc153802471"/>
      <w:r>
        <w:rPr>
          <w:rFonts w:hint="eastAsia"/>
          <w:noProof/>
          <w:lang w:val="en-GB" w:eastAsia="zh-CN"/>
        </w:rPr>
        <w:t>qos</w:t>
      </w:r>
      <w:r>
        <w:rPr>
          <w:noProof/>
          <w:lang w:val="en-GB" w:eastAsia="zh-CN"/>
        </w:rPr>
        <w:t>_element</w:t>
      </w:r>
      <w:bookmarkEnd w:id="95"/>
      <w:bookmarkEnd w:id="96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080"/>
        <w:gridCol w:w="990"/>
        <w:gridCol w:w="2879"/>
      </w:tblGrid>
      <w:tr w:rsidR="00D959C7" w14:paraId="63BBB6BF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1089F00" w14:textId="77777777" w:rsidR="00D959C7" w:rsidRPr="0008125F" w:rsidRDefault="00D959C7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02C892FD" w14:textId="0233C397" w:rsidR="00D959C7" w:rsidRPr="00FF5E6A" w:rsidRDefault="00D959C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qos</w:t>
            </w:r>
            <w:r w:rsidR="003E002E">
              <w:rPr>
                <w:rFonts w:hint="eastAsia"/>
                <w:sz w:val="20"/>
                <w:szCs w:val="20"/>
                <w:lang w:eastAsia="zh-CN"/>
              </w:rPr>
              <w:t>_</w:t>
            </w:r>
            <w:r w:rsidR="003E002E">
              <w:rPr>
                <w:sz w:val="20"/>
                <w:szCs w:val="20"/>
                <w:lang w:eastAsia="zh-CN"/>
              </w:rPr>
              <w:t>element</w:t>
            </w:r>
          </w:p>
        </w:tc>
      </w:tr>
      <w:tr w:rsidR="00D959C7" w14:paraId="3E15F702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7FFE3E99" w14:textId="77777777" w:rsidR="00D959C7" w:rsidRPr="0008125F" w:rsidRDefault="00D959C7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57B461BA" w14:textId="4404095D" w:rsidR="00D959C7" w:rsidRPr="00FF5E6A" w:rsidRDefault="003E002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D959C7" w14:paraId="1D6609C6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6BB1EAC8" w14:textId="77777777" w:rsidR="00D959C7" w:rsidRPr="0008125F" w:rsidRDefault="00D959C7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800" w:type="dxa"/>
            <w:vAlign w:val="center"/>
          </w:tcPr>
          <w:p w14:paraId="2388D971" w14:textId="77777777" w:rsidR="00D959C7" w:rsidRPr="0008125F" w:rsidRDefault="00D959C7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90" w:type="dxa"/>
            <w:vAlign w:val="center"/>
          </w:tcPr>
          <w:p w14:paraId="540A9559" w14:textId="77777777" w:rsidR="00D959C7" w:rsidRPr="0008125F" w:rsidRDefault="00D959C7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3510543E" w14:textId="77777777" w:rsidR="00D959C7" w:rsidRPr="0008125F" w:rsidRDefault="00D959C7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4E7CB15A" w14:textId="77777777" w:rsidR="00D959C7" w:rsidRPr="0008125F" w:rsidRDefault="00D959C7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20ACB9F1" w14:textId="77777777" w:rsidR="00D959C7" w:rsidRPr="0008125F" w:rsidRDefault="00D959C7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922D42" w14:paraId="115B7282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6E91C5BF" w14:textId="44A092B0" w:rsidR="00922D42" w:rsidRPr="008720F3" w:rsidRDefault="0077374B" w:rsidP="00922D4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7374B">
              <w:rPr>
                <w:sz w:val="20"/>
                <w:szCs w:val="20"/>
                <w:lang w:eastAsia="zh-CN"/>
              </w:rPr>
              <w:t>profile</w:t>
            </w:r>
          </w:p>
        </w:tc>
        <w:tc>
          <w:tcPr>
            <w:tcW w:w="1800" w:type="dxa"/>
            <w:vAlign w:val="center"/>
          </w:tcPr>
          <w:p w14:paraId="695C21E7" w14:textId="14C2319D" w:rsidR="00922D42" w:rsidRPr="00832F40" w:rsidRDefault="0077374B" w:rsidP="00922D42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890" w:type="dxa"/>
            <w:vAlign w:val="center"/>
          </w:tcPr>
          <w:p w14:paraId="0E8D7BF4" w14:textId="2DAC724E" w:rsidR="00922D42" w:rsidRPr="00FF5E6A" w:rsidRDefault="0077374B" w:rsidP="00922D4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DDSQosProfile</w:t>
            </w:r>
          </w:p>
        </w:tc>
        <w:tc>
          <w:tcPr>
            <w:tcW w:w="1080" w:type="dxa"/>
            <w:vAlign w:val="center"/>
          </w:tcPr>
          <w:p w14:paraId="64D8FBBB" w14:textId="12925293" w:rsidR="00922D42" w:rsidRPr="00FF5E6A" w:rsidRDefault="0077374B" w:rsidP="00922D4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733E28B2" w14:textId="6927AE26" w:rsidR="00922D42" w:rsidRDefault="0077374B" w:rsidP="00922D4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32AC26DB" w14:textId="31E46107" w:rsidR="00922D42" w:rsidRPr="00FF5E6A" w:rsidRDefault="006C6EAC" w:rsidP="00922D4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C6EAC">
              <w:rPr>
                <w:rFonts w:hint="eastAsia"/>
                <w:sz w:val="20"/>
                <w:szCs w:val="20"/>
                <w:lang w:eastAsia="zh-CN"/>
              </w:rPr>
              <w:t>该字段值为固定值，不可修改</w:t>
            </w:r>
          </w:p>
        </w:tc>
      </w:tr>
      <w:tr w:rsidR="00D959C7" w14:paraId="1A329F7F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7C449B9F" w14:textId="77777777" w:rsidR="00D959C7" w:rsidRDefault="00D959C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1800" w:type="dxa"/>
            <w:vAlign w:val="center"/>
          </w:tcPr>
          <w:p w14:paraId="6F131E04" w14:textId="77777777" w:rsidR="00D959C7" w:rsidRPr="00832F40" w:rsidRDefault="00D959C7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890" w:type="dxa"/>
            <w:vAlign w:val="center"/>
          </w:tcPr>
          <w:p w14:paraId="4B737803" w14:textId="77777777" w:rsidR="00D959C7" w:rsidRDefault="00D959C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27CFEEF9" w14:textId="77777777" w:rsidR="00D959C7" w:rsidRDefault="00D959C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90" w:type="dxa"/>
            <w:vAlign w:val="center"/>
          </w:tcPr>
          <w:p w14:paraId="6F0F7ECD" w14:textId="77777777" w:rsidR="00D959C7" w:rsidRDefault="00D959C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40806F17" w14:textId="77777777" w:rsidR="00D959C7" w:rsidRDefault="00D959C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D959C7" w14:paraId="682F9A62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231D9252" w14:textId="44C12B04" w:rsidR="00D959C7" w:rsidRDefault="00487AD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487AD5">
              <w:rPr>
                <w:sz w:val="20"/>
                <w:szCs w:val="20"/>
                <w:lang w:eastAsia="zh-CN"/>
              </w:rPr>
              <w:t>domain_participant</w:t>
            </w:r>
          </w:p>
        </w:tc>
        <w:tc>
          <w:tcPr>
            <w:tcW w:w="1800" w:type="dxa"/>
            <w:vAlign w:val="center"/>
          </w:tcPr>
          <w:p w14:paraId="40831CB2" w14:textId="5D871332" w:rsidR="00D959C7" w:rsidRPr="00832F40" w:rsidRDefault="00370222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_Ref153551955 \h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370222">
              <w:rPr>
                <w:noProof/>
                <w:color w:val="2A8CF1" w:themeColor="accent3" w:themeTint="99"/>
                <w:szCs w:val="32"/>
                <w:lang w:eastAsia="en-US"/>
              </w:rPr>
              <w:t>domain_participant_element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00F0A864" w14:textId="77777777" w:rsidR="00D959C7" w:rsidRDefault="00D959C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2B78C1FF" w14:textId="77777777" w:rsidR="00D959C7" w:rsidRDefault="00D959C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52B719EB" w14:textId="77777777" w:rsidR="00D959C7" w:rsidRDefault="00D959C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556A403F" w14:textId="77777777" w:rsidR="00D959C7" w:rsidRDefault="00D959C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A66D48" w14:paraId="6B4D6CEE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B752856" w14:textId="73691C0C" w:rsidR="00A66D48" w:rsidRPr="00487AD5" w:rsidRDefault="00A66D4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A66D48">
              <w:rPr>
                <w:sz w:val="20"/>
                <w:szCs w:val="20"/>
                <w:lang w:eastAsia="zh-CN"/>
              </w:rPr>
              <w:t>datareader</w:t>
            </w:r>
          </w:p>
        </w:tc>
        <w:tc>
          <w:tcPr>
            <w:tcW w:w="1800" w:type="dxa"/>
            <w:vAlign w:val="center"/>
          </w:tcPr>
          <w:p w14:paraId="68993F16" w14:textId="5140982D" w:rsidR="00A66D48" w:rsidRPr="00832F40" w:rsidRDefault="00235289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_Ref153802971 \h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235289">
              <w:rPr>
                <w:noProof/>
                <w:color w:val="2A8CF1" w:themeColor="accent3" w:themeTint="99"/>
                <w:szCs w:val="32"/>
                <w:lang w:eastAsia="en-US"/>
              </w:rPr>
              <w:t>datareader_element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5A1612A5" w14:textId="4711AE24" w:rsidR="00A66D48" w:rsidRDefault="00A66D4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1BD6341D" w14:textId="3B1F017B" w:rsidR="00A66D48" w:rsidRDefault="00A66D4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0399ECCB" w14:textId="62931539" w:rsidR="00A66D48" w:rsidRDefault="00A66D4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0..*</w:t>
            </w:r>
          </w:p>
        </w:tc>
        <w:tc>
          <w:tcPr>
            <w:tcW w:w="2879" w:type="dxa"/>
            <w:vAlign w:val="center"/>
          </w:tcPr>
          <w:p w14:paraId="431DDA53" w14:textId="2DAFC67F" w:rsidR="00A66D48" w:rsidRDefault="00A66D4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</w:tr>
      <w:tr w:rsidR="00DC7690" w14:paraId="5BB48483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0FE71882" w14:textId="695F25E5" w:rsidR="00DC7690" w:rsidRPr="00A66D48" w:rsidRDefault="00DC769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C7690">
              <w:rPr>
                <w:sz w:val="20"/>
                <w:szCs w:val="20"/>
                <w:lang w:eastAsia="zh-CN"/>
              </w:rPr>
              <w:t>datawriter</w:t>
            </w:r>
          </w:p>
        </w:tc>
        <w:tc>
          <w:tcPr>
            <w:tcW w:w="1800" w:type="dxa"/>
            <w:vAlign w:val="center"/>
          </w:tcPr>
          <w:p w14:paraId="2FA3FC6F" w14:textId="171D4B5C" w:rsidR="00DC7690" w:rsidRPr="00832F40" w:rsidRDefault="00130AEF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_Ref153807255 \h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130AEF">
              <w:rPr>
                <w:noProof/>
                <w:color w:val="2A8CF1" w:themeColor="accent3" w:themeTint="99"/>
                <w:szCs w:val="32"/>
                <w:lang w:eastAsia="en-US"/>
              </w:rPr>
              <w:t>datar</w:t>
            </w:r>
            <w:r w:rsidRPr="00130AEF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writer</w:t>
            </w:r>
            <w:r w:rsidRPr="00130AEF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4117F38F" w14:textId="023DA507" w:rsidR="00DC7690" w:rsidRDefault="00DC769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4EE7887E" w14:textId="223F55CF" w:rsidR="00DC7690" w:rsidRDefault="00DC769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236C37EC" w14:textId="47669979" w:rsidR="00DC7690" w:rsidRDefault="00DC769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0..*</w:t>
            </w:r>
          </w:p>
        </w:tc>
        <w:tc>
          <w:tcPr>
            <w:tcW w:w="2879" w:type="dxa"/>
            <w:vAlign w:val="center"/>
          </w:tcPr>
          <w:p w14:paraId="09AA0CAA" w14:textId="4B5ECBF7" w:rsidR="00DC7690" w:rsidRDefault="00DC769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</w:tr>
    </w:tbl>
    <w:p w14:paraId="01043B16" w14:textId="499DA099" w:rsidR="00D959C7" w:rsidRDefault="00D959C7" w:rsidP="005140E0">
      <w:pPr>
        <w:rPr>
          <w:lang w:eastAsia="en-US"/>
        </w:rPr>
      </w:pPr>
    </w:p>
    <w:p w14:paraId="3F26F74E" w14:textId="54EA507D" w:rsidR="00F373E8" w:rsidRDefault="00F373E8" w:rsidP="00302D6B">
      <w:pPr>
        <w:rPr>
          <w:lang w:eastAsia="en-US"/>
        </w:rPr>
      </w:pPr>
      <w:r>
        <w:rPr>
          <w:lang w:eastAsia="en-US"/>
        </w:rPr>
        <w:br w:type="page"/>
      </w:r>
    </w:p>
    <w:p w14:paraId="303C862C" w14:textId="28024373" w:rsidR="00166EB5" w:rsidRPr="009B1760" w:rsidRDefault="00537303" w:rsidP="00166EB5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97" w:name="_Ref153551955"/>
      <w:bookmarkStart w:id="98" w:name="_Toc153802472"/>
      <w:r w:rsidRPr="00537303">
        <w:rPr>
          <w:noProof/>
          <w:lang w:val="en-GB"/>
        </w:rPr>
        <w:lastRenderedPageBreak/>
        <w:t>domain_participant_element</w:t>
      </w:r>
      <w:bookmarkEnd w:id="97"/>
      <w:bookmarkEnd w:id="9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710"/>
        <w:gridCol w:w="900"/>
        <w:gridCol w:w="1080"/>
        <w:gridCol w:w="900"/>
        <w:gridCol w:w="4049"/>
      </w:tblGrid>
      <w:tr w:rsidR="00166EB5" w14:paraId="32471B03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1CF420E0" w14:textId="77777777" w:rsidR="00166EB5" w:rsidRPr="0008125F" w:rsidRDefault="00166EB5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5C9DF183" w14:textId="5DD55D43" w:rsidR="00166EB5" w:rsidRPr="00FF5E6A" w:rsidRDefault="009F28A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9F28A7">
              <w:rPr>
                <w:sz w:val="20"/>
                <w:szCs w:val="20"/>
                <w:lang w:eastAsia="zh-CN"/>
              </w:rPr>
              <w:t>domain_participant</w:t>
            </w:r>
            <w:r>
              <w:rPr>
                <w:sz w:val="20"/>
                <w:szCs w:val="20"/>
                <w:lang w:eastAsia="zh-CN"/>
              </w:rPr>
              <w:t>_element</w:t>
            </w:r>
          </w:p>
        </w:tc>
      </w:tr>
      <w:tr w:rsidR="00166EB5" w14:paraId="1CBE081D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6CE4158F" w14:textId="77777777" w:rsidR="00166EB5" w:rsidRPr="0008125F" w:rsidRDefault="00166EB5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051BF621" w14:textId="77777777" w:rsidR="00166EB5" w:rsidRPr="00FF5E6A" w:rsidRDefault="00166EB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1D3F05" w14:paraId="50E41066" w14:textId="77777777" w:rsidTr="006F4B41">
        <w:trPr>
          <w:trHeight w:val="302"/>
        </w:trPr>
        <w:tc>
          <w:tcPr>
            <w:tcW w:w="1615" w:type="dxa"/>
            <w:vAlign w:val="center"/>
          </w:tcPr>
          <w:p w14:paraId="4149F5E2" w14:textId="77777777" w:rsidR="00166EB5" w:rsidRPr="0008125F" w:rsidRDefault="00166EB5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710" w:type="dxa"/>
            <w:vAlign w:val="center"/>
          </w:tcPr>
          <w:p w14:paraId="4D6AC587" w14:textId="77777777" w:rsidR="00166EB5" w:rsidRPr="0008125F" w:rsidRDefault="00166EB5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900" w:type="dxa"/>
            <w:vAlign w:val="center"/>
          </w:tcPr>
          <w:p w14:paraId="1428B180" w14:textId="77777777" w:rsidR="00166EB5" w:rsidRPr="0008125F" w:rsidRDefault="00166EB5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782E2CBA" w14:textId="77777777" w:rsidR="00166EB5" w:rsidRPr="0008125F" w:rsidRDefault="00166EB5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00" w:type="dxa"/>
            <w:vAlign w:val="center"/>
          </w:tcPr>
          <w:p w14:paraId="1E76C260" w14:textId="77777777" w:rsidR="00166EB5" w:rsidRPr="0008125F" w:rsidRDefault="00166EB5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4049" w:type="dxa"/>
            <w:vAlign w:val="center"/>
          </w:tcPr>
          <w:p w14:paraId="4D0B9871" w14:textId="77777777" w:rsidR="00166EB5" w:rsidRPr="0008125F" w:rsidRDefault="00166EB5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1D3F05" w14:paraId="03E3BF66" w14:textId="77777777" w:rsidTr="006F4B41">
        <w:trPr>
          <w:trHeight w:val="302"/>
        </w:trPr>
        <w:tc>
          <w:tcPr>
            <w:tcW w:w="1615" w:type="dxa"/>
            <w:vAlign w:val="center"/>
          </w:tcPr>
          <w:p w14:paraId="585601BA" w14:textId="4FE73F9B" w:rsidR="00166EB5" w:rsidRPr="008720F3" w:rsidRDefault="000C4B1A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1710" w:type="dxa"/>
            <w:vAlign w:val="center"/>
          </w:tcPr>
          <w:p w14:paraId="768D3341" w14:textId="77777777" w:rsidR="00166EB5" w:rsidRPr="00832F40" w:rsidRDefault="00166EB5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900" w:type="dxa"/>
            <w:vAlign w:val="center"/>
          </w:tcPr>
          <w:p w14:paraId="21F43A07" w14:textId="70E65D36" w:rsidR="00166EB5" w:rsidRPr="00FF5E6A" w:rsidRDefault="00EF4AFB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3162EA4C" w14:textId="77777777" w:rsidR="00166EB5" w:rsidRPr="00FF5E6A" w:rsidRDefault="00166EB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00" w:type="dxa"/>
            <w:vAlign w:val="center"/>
          </w:tcPr>
          <w:p w14:paraId="3AC33196" w14:textId="77777777" w:rsidR="00166EB5" w:rsidRDefault="00166EB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049" w:type="dxa"/>
            <w:vAlign w:val="center"/>
          </w:tcPr>
          <w:p w14:paraId="7753A52C" w14:textId="5525490E" w:rsidR="00166EB5" w:rsidRDefault="00166EB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C6EAC">
              <w:rPr>
                <w:rFonts w:hint="eastAsia"/>
                <w:sz w:val="20"/>
                <w:szCs w:val="20"/>
                <w:lang w:eastAsia="zh-CN"/>
              </w:rPr>
              <w:t>该字段值为</w:t>
            </w:r>
            <w:r w:rsidR="00EF4AFB">
              <w:rPr>
                <w:rFonts w:hint="eastAsia"/>
                <w:sz w:val="20"/>
                <w:szCs w:val="20"/>
                <w:lang w:eastAsia="zh-CN"/>
              </w:rPr>
              <w:t>生成值</w:t>
            </w:r>
            <w:r w:rsidRPr="006C6EAC">
              <w:rPr>
                <w:rFonts w:hint="eastAsia"/>
                <w:sz w:val="20"/>
                <w:szCs w:val="20"/>
                <w:lang w:eastAsia="zh-CN"/>
              </w:rPr>
              <w:t>，不可修改</w:t>
            </w:r>
            <w:r w:rsidR="00C642CE">
              <w:rPr>
                <w:rFonts w:hint="eastAsia"/>
                <w:sz w:val="20"/>
                <w:szCs w:val="20"/>
                <w:lang w:eastAsia="zh-CN"/>
              </w:rPr>
              <w:t>，</w:t>
            </w:r>
          </w:p>
          <w:p w14:paraId="72E0B7B1" w14:textId="515B612C" w:rsidR="00EF4AFB" w:rsidRDefault="00EF4AFB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生成规则为：</w:t>
            </w:r>
            <w:r>
              <w:rPr>
                <w:sz w:val="20"/>
                <w:szCs w:val="20"/>
                <w:lang w:eastAsia="zh-CN"/>
              </w:rPr>
              <w:t>domain_&lt;domain_id&gt;</w:t>
            </w:r>
          </w:p>
          <w:p w14:paraId="6D52285F" w14:textId="7CCB768F" w:rsidR="00E47BB0" w:rsidRPr="00FF5E6A" w:rsidRDefault="00E47BB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domain_id</w:t>
            </w:r>
            <w:r>
              <w:rPr>
                <w:rFonts w:hint="eastAsia"/>
                <w:sz w:val="20"/>
                <w:szCs w:val="20"/>
                <w:lang w:eastAsia="zh-CN"/>
              </w:rPr>
              <w:t>：见</w:t>
            </w:r>
            <w:r w:rsidR="00E73D9D" w:rsidRPr="0005310A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E73D9D" w:rsidRPr="0005310A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E73D9D" w:rsidRPr="0005310A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_Ref153549113 \h</w:instrText>
            </w:r>
            <w:r w:rsidR="00E73D9D" w:rsidRPr="0005310A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05310A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E73D9D" w:rsidRPr="0005310A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E73D9D" w:rsidRPr="0005310A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E73D9D" w:rsidRPr="0005310A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dds</w:t>
            </w:r>
            <w:r w:rsidR="00E73D9D" w:rsidRPr="0005310A">
              <w:rPr>
                <w:noProof/>
                <w:color w:val="2A8CF1" w:themeColor="accent3" w:themeTint="99"/>
                <w:szCs w:val="32"/>
                <w:lang w:eastAsia="en-US"/>
              </w:rPr>
              <w:t>_instance</w:t>
            </w:r>
            <w:r w:rsidR="00E73D9D" w:rsidRPr="0005310A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</w:tr>
      <w:tr w:rsidR="0089507E" w14:paraId="4E7AD3E0" w14:textId="77777777" w:rsidTr="006F4B41">
        <w:trPr>
          <w:trHeight w:val="302"/>
        </w:trPr>
        <w:tc>
          <w:tcPr>
            <w:tcW w:w="1615" w:type="dxa"/>
            <w:vAlign w:val="center"/>
          </w:tcPr>
          <w:p w14:paraId="53325B55" w14:textId="77777777" w:rsidR="00166EB5" w:rsidRDefault="00166EB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1710" w:type="dxa"/>
            <w:vAlign w:val="center"/>
          </w:tcPr>
          <w:p w14:paraId="4DE6BD52" w14:textId="77777777" w:rsidR="00166EB5" w:rsidRPr="00832F40" w:rsidRDefault="00166EB5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900" w:type="dxa"/>
            <w:vAlign w:val="center"/>
          </w:tcPr>
          <w:p w14:paraId="27F9CCC8" w14:textId="77777777" w:rsidR="00166EB5" w:rsidRDefault="00166EB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3531CDE7" w14:textId="77777777" w:rsidR="00166EB5" w:rsidRDefault="00166EB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00" w:type="dxa"/>
            <w:vAlign w:val="center"/>
          </w:tcPr>
          <w:p w14:paraId="52B4E811" w14:textId="77777777" w:rsidR="00166EB5" w:rsidRDefault="00166EB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4049" w:type="dxa"/>
            <w:vAlign w:val="center"/>
          </w:tcPr>
          <w:p w14:paraId="0137A328" w14:textId="77777777" w:rsidR="00166EB5" w:rsidRDefault="00166EB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1D3F05" w14:paraId="20C668F1" w14:textId="77777777" w:rsidTr="006F4B41">
        <w:trPr>
          <w:trHeight w:val="208"/>
        </w:trPr>
        <w:tc>
          <w:tcPr>
            <w:tcW w:w="1615" w:type="dxa"/>
            <w:vAlign w:val="center"/>
          </w:tcPr>
          <w:p w14:paraId="591F27DE" w14:textId="7EB5B2BD" w:rsidR="00166EB5" w:rsidRDefault="005568D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568D9">
              <w:rPr>
                <w:sz w:val="20"/>
                <w:szCs w:val="20"/>
                <w:lang w:eastAsia="zh-CN"/>
              </w:rPr>
              <w:t>transport</w:t>
            </w:r>
          </w:p>
        </w:tc>
        <w:tc>
          <w:tcPr>
            <w:tcW w:w="1710" w:type="dxa"/>
            <w:vAlign w:val="center"/>
          </w:tcPr>
          <w:p w14:paraId="1B495FBE" w14:textId="2D78E0F5" w:rsidR="00166EB5" w:rsidRPr="00832F40" w:rsidRDefault="00D90CEC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_Ref153552272 \h </w:instrText>
            </w:r>
            <w:r w:rsidR="00A414A4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A414A4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transport</w:t>
            </w:r>
            <w:r w:rsidRPr="00A414A4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900" w:type="dxa"/>
            <w:vAlign w:val="center"/>
          </w:tcPr>
          <w:p w14:paraId="68EACBAC" w14:textId="77777777" w:rsidR="00166EB5" w:rsidRDefault="00166EB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1294628C" w14:textId="77777777" w:rsidR="00166EB5" w:rsidRDefault="00166EB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00" w:type="dxa"/>
            <w:vAlign w:val="center"/>
          </w:tcPr>
          <w:p w14:paraId="61955F43" w14:textId="77777777" w:rsidR="00166EB5" w:rsidRDefault="00166EB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049" w:type="dxa"/>
            <w:vAlign w:val="center"/>
          </w:tcPr>
          <w:p w14:paraId="7061F85F" w14:textId="4F6AF3BE" w:rsidR="00FA1B8D" w:rsidRDefault="002E509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该值的修改，需要同时在</w:t>
            </w:r>
            <w:r>
              <w:rPr>
                <w:rFonts w:hint="eastAsia"/>
                <w:sz w:val="20"/>
                <w:szCs w:val="20"/>
                <w:lang w:eastAsia="zh-CN"/>
              </w:rPr>
              <w:t>d</w:t>
            </w:r>
            <w:r>
              <w:rPr>
                <w:sz w:val="20"/>
                <w:szCs w:val="20"/>
                <w:lang w:eastAsia="zh-CN"/>
              </w:rPr>
              <w:t>efault_qos.xml</w:t>
            </w:r>
            <w:r>
              <w:rPr>
                <w:rFonts w:hint="eastAsia"/>
                <w:sz w:val="20"/>
                <w:szCs w:val="20"/>
                <w:lang w:eastAsia="zh-CN"/>
              </w:rPr>
              <w:t>和</w:t>
            </w:r>
            <w:r w:rsidR="004A0570" w:rsidRPr="004A0570">
              <w:rPr>
                <w:sz w:val="20"/>
                <w:szCs w:val="20"/>
                <w:lang w:eastAsia="zh-CN"/>
              </w:rPr>
              <w:t>customized_qos.xml</w:t>
            </w:r>
            <w:r w:rsidR="004A0570">
              <w:rPr>
                <w:rFonts w:hint="eastAsia"/>
                <w:sz w:val="20"/>
                <w:szCs w:val="20"/>
                <w:lang w:eastAsia="zh-CN"/>
              </w:rPr>
              <w:t>中生效</w:t>
            </w:r>
            <w:r w:rsidR="00A575F3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3A747557" w14:textId="759B87B3" w:rsidR="00A575F3" w:rsidRDefault="00A270E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A270E9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="00A575F3" w:rsidRPr="00A270E9">
              <w:rPr>
                <w:rFonts w:hint="eastAsia"/>
                <w:color w:val="FF5050"/>
                <w:sz w:val="20"/>
                <w:szCs w:val="20"/>
                <w:lang w:eastAsia="zh-CN"/>
              </w:rPr>
              <w:t>该值的修改</w:t>
            </w:r>
            <w:r w:rsidR="0096285F" w:rsidRPr="00A270E9">
              <w:rPr>
                <w:rFonts w:hint="eastAsia"/>
                <w:color w:val="FF5050"/>
                <w:sz w:val="20"/>
                <w:szCs w:val="20"/>
                <w:lang w:eastAsia="zh-CN"/>
              </w:rPr>
              <w:t>同时</w:t>
            </w:r>
            <w:r w:rsidR="00A575F3" w:rsidRPr="00A270E9">
              <w:rPr>
                <w:rFonts w:hint="eastAsia"/>
                <w:color w:val="FF5050"/>
                <w:sz w:val="20"/>
                <w:szCs w:val="20"/>
                <w:lang w:eastAsia="zh-CN"/>
              </w:rPr>
              <w:t>影响</w:t>
            </w:r>
            <w:r w:rsidR="002A5448" w:rsidRPr="00A270E9">
              <w:rPr>
                <w:color w:val="FF5050"/>
                <w:sz w:val="20"/>
                <w:szCs w:val="20"/>
                <w:lang w:eastAsia="zh-CN"/>
              </w:rPr>
              <w:t>transchannel</w:t>
            </w:r>
            <w:r w:rsidR="0096285F" w:rsidRPr="00A270E9">
              <w:rPr>
                <w:rFonts w:hint="eastAsia"/>
                <w:color w:val="FF5050"/>
                <w:sz w:val="20"/>
                <w:szCs w:val="20"/>
                <w:lang w:eastAsia="zh-CN"/>
              </w:rPr>
              <w:t>的实现</w:t>
            </w:r>
            <w:r w:rsidR="002A5448" w:rsidRPr="00A270E9">
              <w:rPr>
                <w:rFonts w:hint="eastAsia"/>
                <w:color w:val="FF5050"/>
                <w:sz w:val="20"/>
                <w:szCs w:val="20"/>
                <w:lang w:eastAsia="zh-CN"/>
              </w:rPr>
              <w:t>（包含</w:t>
            </w:r>
            <w:r w:rsidR="002A5448" w:rsidRPr="002A544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2A5448" w:rsidRPr="002A5448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2A5448" w:rsidRPr="002A5448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_Ref153551955 \h</w:instrText>
            </w:r>
            <w:r w:rsidR="002A5448" w:rsidRPr="002A5448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2A5448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2A5448" w:rsidRPr="002A5448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2A5448" w:rsidRPr="002A544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2A5448" w:rsidRPr="002A5448">
              <w:rPr>
                <w:noProof/>
                <w:color w:val="2A8CF1" w:themeColor="accent3" w:themeTint="99"/>
                <w:szCs w:val="32"/>
                <w:lang w:eastAsia="en-US"/>
              </w:rPr>
              <w:t>domain_participant_element</w:t>
            </w:r>
            <w:r w:rsidR="002A5448" w:rsidRPr="002A544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595898">
              <w:rPr>
                <w:rFonts w:hint="eastAsia"/>
                <w:noProof/>
                <w:color w:val="2A8CF1" w:themeColor="accent3" w:themeTint="99"/>
                <w:szCs w:val="32"/>
                <w:lang w:eastAsia="zh-CN"/>
              </w:rPr>
              <w:t>,</w:t>
            </w:r>
            <w:r w:rsidR="00595898">
              <w:rPr>
                <w:noProof/>
                <w:color w:val="2A8CF1" w:themeColor="accent3" w:themeTint="99"/>
                <w:szCs w:val="32"/>
                <w:lang w:eastAsia="zh-CN"/>
              </w:rPr>
              <w:t xml:space="preserve"> </w:t>
            </w:r>
            <w:r w:rsidR="002A5448" w:rsidRPr="002A544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2A5448" w:rsidRPr="002A5448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_Ref153802971 \h </w:instrText>
            </w:r>
            <w:r w:rsidR="002A5448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2A5448" w:rsidRPr="002A5448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2A5448" w:rsidRPr="002A544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2A5448" w:rsidRPr="002A5448">
              <w:rPr>
                <w:noProof/>
                <w:color w:val="2A8CF1" w:themeColor="accent3" w:themeTint="99"/>
                <w:szCs w:val="32"/>
                <w:lang w:eastAsia="en-US"/>
              </w:rPr>
              <w:t>datareader_element</w:t>
            </w:r>
            <w:r w:rsidR="002A5448" w:rsidRPr="002A544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595898">
              <w:rPr>
                <w:noProof/>
                <w:color w:val="2A8CF1" w:themeColor="accent3" w:themeTint="99"/>
                <w:szCs w:val="32"/>
                <w:lang w:eastAsia="en-US"/>
              </w:rPr>
              <w:t xml:space="preserve">, </w:t>
            </w:r>
            <w:r w:rsidR="002A5448" w:rsidRPr="002A544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2A5448" w:rsidRPr="002A5448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_Ref153807255 \h </w:instrText>
            </w:r>
            <w:r w:rsidR="002A5448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2A5448" w:rsidRPr="002A5448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2A5448" w:rsidRPr="002A544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2A5448" w:rsidRPr="002A5448">
              <w:rPr>
                <w:noProof/>
                <w:color w:val="2A8CF1" w:themeColor="accent3" w:themeTint="99"/>
                <w:szCs w:val="32"/>
                <w:lang w:eastAsia="en-US"/>
              </w:rPr>
              <w:t>datar</w:t>
            </w:r>
            <w:r w:rsidR="002A5448" w:rsidRPr="002A5448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writer</w:t>
            </w:r>
            <w:r w:rsidR="002A5448" w:rsidRPr="002A5448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 w:rsidR="002A5448" w:rsidRPr="002A544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2A5448" w:rsidRPr="00A270E9">
              <w:rPr>
                <w:rFonts w:hint="eastAsia"/>
                <w:color w:val="FF5050"/>
                <w:sz w:val="20"/>
                <w:szCs w:val="20"/>
                <w:lang w:eastAsia="zh-CN"/>
              </w:rPr>
              <w:t>）</w:t>
            </w:r>
          </w:p>
        </w:tc>
      </w:tr>
      <w:tr w:rsidR="0089507E" w14:paraId="5C82F783" w14:textId="77777777" w:rsidTr="006F4B41">
        <w:trPr>
          <w:trHeight w:val="302"/>
        </w:trPr>
        <w:tc>
          <w:tcPr>
            <w:tcW w:w="1615" w:type="dxa"/>
            <w:vAlign w:val="center"/>
          </w:tcPr>
          <w:p w14:paraId="76B4B353" w14:textId="00297F28" w:rsidR="00166EB5" w:rsidRPr="00487AD5" w:rsidRDefault="005568D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568D9">
              <w:rPr>
                <w:sz w:val="20"/>
                <w:szCs w:val="20"/>
                <w:lang w:eastAsia="zh-CN"/>
              </w:rPr>
              <w:t>transchannel</w:t>
            </w:r>
          </w:p>
        </w:tc>
        <w:tc>
          <w:tcPr>
            <w:tcW w:w="1710" w:type="dxa"/>
            <w:vAlign w:val="center"/>
          </w:tcPr>
          <w:p w14:paraId="0D5065D3" w14:textId="28799EB2" w:rsidR="00166EB5" w:rsidRPr="00832F40" w:rsidRDefault="00C04128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_Ref153552990 \h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C04128">
              <w:rPr>
                <w:noProof/>
                <w:color w:val="2A8CF1" w:themeColor="accent3" w:themeTint="99"/>
                <w:szCs w:val="32"/>
                <w:lang w:eastAsia="en-US"/>
              </w:rPr>
              <w:t>domain_</w:t>
            </w:r>
            <w:r w:rsidRPr="00C04128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transchannel</w:t>
            </w:r>
            <w:r w:rsidRPr="00C04128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900" w:type="dxa"/>
            <w:vAlign w:val="center"/>
          </w:tcPr>
          <w:p w14:paraId="605F0E11" w14:textId="77777777" w:rsidR="00166EB5" w:rsidRDefault="00166EB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39AB87C7" w14:textId="1D84FE44" w:rsidR="00166EB5" w:rsidRDefault="00216B5C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</w:t>
            </w:r>
            <w:r w:rsidR="00166EB5"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00" w:type="dxa"/>
            <w:vAlign w:val="center"/>
          </w:tcPr>
          <w:p w14:paraId="0484C2D3" w14:textId="673A34FE" w:rsidR="00166EB5" w:rsidRDefault="005568D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049" w:type="dxa"/>
            <w:vAlign w:val="center"/>
          </w:tcPr>
          <w:p w14:paraId="0F971372" w14:textId="5023B1A5" w:rsidR="0089507E" w:rsidRPr="0089507E" w:rsidRDefault="001D3F05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当</w:t>
            </w:r>
            <w:r>
              <w:rPr>
                <w:rFonts w:hint="eastAsia"/>
                <w:sz w:val="20"/>
                <w:szCs w:val="20"/>
                <w:lang w:eastAsia="zh-CN"/>
              </w:rPr>
              <w:t>transport</w:t>
            </w:r>
            <w:r w:rsidR="001A7223">
              <w:rPr>
                <w:sz w:val="20"/>
                <w:szCs w:val="20"/>
                <w:lang w:eastAsia="zh-CN"/>
              </w:rPr>
              <w:t>::mask</w:t>
            </w:r>
            <w:r>
              <w:rPr>
                <w:rFonts w:hint="eastAsia"/>
                <w:sz w:val="20"/>
                <w:szCs w:val="20"/>
                <w:lang w:eastAsia="zh-CN"/>
              </w:rPr>
              <w:t>为</w:t>
            </w:r>
            <w:r w:rsidRPr="001B7EDA">
              <w:rPr>
                <w:sz w:val="20"/>
                <w:szCs w:val="20"/>
                <w:lang w:eastAsia="zh-CN"/>
              </w:rPr>
              <w:t>TRANSPORT_</w:t>
            </w:r>
            <w:r w:rsidR="004577A7">
              <w:rPr>
                <w:sz w:val="20"/>
                <w:szCs w:val="20"/>
                <w:lang w:eastAsia="zh-CN"/>
              </w:rPr>
              <w:t>UDP</w:t>
            </w:r>
            <w:r>
              <w:rPr>
                <w:rFonts w:hint="eastAsia"/>
                <w:sz w:val="20"/>
                <w:szCs w:val="20"/>
                <w:lang w:eastAsia="zh-CN"/>
              </w:rPr>
              <w:t>时，</w:t>
            </w:r>
            <w:r w:rsidR="0089507E">
              <w:rPr>
                <w:rFonts w:hint="eastAsia"/>
                <w:sz w:val="20"/>
                <w:szCs w:val="20"/>
                <w:lang w:eastAsia="zh-CN"/>
              </w:rPr>
              <w:t>具体实现为</w:t>
            </w:r>
            <w:r w:rsidR="00E30B6E" w:rsidRPr="00E30B6E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E30B6E" w:rsidRPr="00E30B6E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E30B6E" w:rsidRPr="00E30B6E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_Ref153553510 \h</w:instrText>
            </w:r>
            <w:r w:rsidR="00E30B6E" w:rsidRPr="00E30B6E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E30B6E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E30B6E" w:rsidRPr="00E30B6E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E30B6E" w:rsidRPr="00E30B6E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E30B6E" w:rsidRPr="00E30B6E">
              <w:rPr>
                <w:noProof/>
                <w:color w:val="2A8CF1" w:themeColor="accent3" w:themeTint="99"/>
                <w:szCs w:val="32"/>
                <w:lang w:eastAsia="en-US"/>
              </w:rPr>
              <w:t>domain_udp_transchannel_element</w:t>
            </w:r>
            <w:r w:rsidR="00E30B6E" w:rsidRPr="00E30B6E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Pr="0078696C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78696C">
              <w:rPr>
                <w:noProof/>
                <w:color w:val="2A8CF1" w:themeColor="accent3" w:themeTint="99"/>
                <w:szCs w:val="32"/>
                <w:lang w:eastAsia="zh-CN"/>
              </w:rPr>
              <w:instrText xml:space="preserve"> </w:instrText>
            </w:r>
            <w:r w:rsidRPr="0078696C">
              <w:rPr>
                <w:rFonts w:hint="eastAsia"/>
                <w:noProof/>
                <w:color w:val="2A8CF1" w:themeColor="accent3" w:themeTint="99"/>
                <w:szCs w:val="32"/>
                <w:lang w:eastAsia="zh-CN"/>
              </w:rPr>
              <w:instrText>REF _Ref153553522 \h</w:instrText>
            </w:r>
            <w:r w:rsidRPr="0078696C">
              <w:rPr>
                <w:noProof/>
                <w:color w:val="2A8CF1" w:themeColor="accent3" w:themeTint="99"/>
                <w:szCs w:val="32"/>
                <w:lang w:eastAsia="zh-CN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zh-CN"/>
              </w:rPr>
              <w:instrText xml:space="preserve"> \* MERGEFORMAT </w:instrText>
            </w:r>
            <w:r w:rsidRPr="0078696C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00000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78696C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89507E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2965D26E" w14:textId="48EA330C" w:rsidR="0089507E" w:rsidRDefault="001D3F0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当</w:t>
            </w:r>
            <w:r w:rsidR="001A7223">
              <w:rPr>
                <w:rFonts w:hint="eastAsia"/>
                <w:sz w:val="20"/>
                <w:szCs w:val="20"/>
                <w:lang w:eastAsia="zh-CN"/>
              </w:rPr>
              <w:t>transport</w:t>
            </w:r>
            <w:r w:rsidR="001A7223">
              <w:rPr>
                <w:sz w:val="20"/>
                <w:szCs w:val="20"/>
                <w:lang w:eastAsia="zh-CN"/>
              </w:rPr>
              <w:t>::mask</w:t>
            </w:r>
            <w:r>
              <w:rPr>
                <w:rFonts w:hint="eastAsia"/>
                <w:sz w:val="20"/>
                <w:szCs w:val="20"/>
                <w:lang w:eastAsia="zh-CN"/>
              </w:rPr>
              <w:t>为</w:t>
            </w:r>
            <w:r w:rsidRPr="001B7EDA">
              <w:rPr>
                <w:sz w:val="20"/>
                <w:szCs w:val="20"/>
                <w:lang w:eastAsia="zh-CN"/>
              </w:rPr>
              <w:t>TRANSPORT_</w:t>
            </w:r>
            <w:r w:rsidR="004577A7">
              <w:rPr>
                <w:sz w:val="20"/>
                <w:szCs w:val="20"/>
                <w:lang w:eastAsia="zh-CN"/>
              </w:rPr>
              <w:t>SHM</w:t>
            </w:r>
            <w:r>
              <w:rPr>
                <w:rFonts w:hint="eastAsia"/>
                <w:sz w:val="20"/>
                <w:szCs w:val="20"/>
                <w:lang w:eastAsia="zh-CN"/>
              </w:rPr>
              <w:t>时，</w:t>
            </w:r>
            <w:r w:rsidR="0089507E">
              <w:rPr>
                <w:rFonts w:hint="eastAsia"/>
                <w:sz w:val="20"/>
                <w:szCs w:val="20"/>
                <w:lang w:eastAsia="zh-CN"/>
              </w:rPr>
              <w:t>具体实现为</w:t>
            </w:r>
            <w:r w:rsidR="00E30B6E" w:rsidRPr="00E30B6E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E30B6E" w:rsidRPr="00E30B6E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E30B6E" w:rsidRPr="00E30B6E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_Ref153553515 \h</w:instrText>
            </w:r>
            <w:r w:rsidR="00E30B6E" w:rsidRPr="00E30B6E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E30B6E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E30B6E" w:rsidRPr="00E30B6E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E30B6E" w:rsidRPr="00E30B6E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E30B6E" w:rsidRPr="00E30B6E">
              <w:rPr>
                <w:noProof/>
                <w:color w:val="2A8CF1" w:themeColor="accent3" w:themeTint="99"/>
                <w:szCs w:val="32"/>
                <w:lang w:eastAsia="en-US"/>
              </w:rPr>
              <w:t>domain_shm_transchannel_element</w:t>
            </w:r>
            <w:r w:rsidR="00E30B6E" w:rsidRPr="00E30B6E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89507E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7432D0D9" w14:textId="4415F253" w:rsidR="00166EB5" w:rsidRPr="0089507E" w:rsidRDefault="001B7EDA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当</w:t>
            </w:r>
            <w:r w:rsidR="001A7223">
              <w:rPr>
                <w:rFonts w:hint="eastAsia"/>
                <w:sz w:val="20"/>
                <w:szCs w:val="20"/>
                <w:lang w:eastAsia="zh-CN"/>
              </w:rPr>
              <w:t>transport</w:t>
            </w:r>
            <w:r w:rsidR="001A7223">
              <w:rPr>
                <w:sz w:val="20"/>
                <w:szCs w:val="20"/>
                <w:lang w:eastAsia="zh-CN"/>
              </w:rPr>
              <w:t>::mask</w:t>
            </w:r>
            <w:r>
              <w:rPr>
                <w:rFonts w:hint="eastAsia"/>
                <w:sz w:val="20"/>
                <w:szCs w:val="20"/>
                <w:lang w:eastAsia="zh-CN"/>
              </w:rPr>
              <w:t>为</w:t>
            </w:r>
            <w:r w:rsidRPr="001B7EDA">
              <w:rPr>
                <w:sz w:val="20"/>
                <w:szCs w:val="20"/>
                <w:lang w:eastAsia="zh-CN"/>
              </w:rPr>
              <w:t>TRANSPORT_ICC</w:t>
            </w:r>
            <w:r>
              <w:rPr>
                <w:rFonts w:hint="eastAsia"/>
                <w:sz w:val="20"/>
                <w:szCs w:val="20"/>
                <w:lang w:eastAsia="zh-CN"/>
              </w:rPr>
              <w:t>时，</w:t>
            </w:r>
            <w:r w:rsidR="0089507E">
              <w:rPr>
                <w:rFonts w:hint="eastAsia"/>
                <w:sz w:val="20"/>
                <w:szCs w:val="20"/>
                <w:lang w:eastAsia="zh-CN"/>
              </w:rPr>
              <w:t>具体实现为</w:t>
            </w:r>
            <w:r w:rsidR="00E30B6E" w:rsidRPr="00E30B6E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E30B6E" w:rsidRPr="00E30B6E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E30B6E" w:rsidRPr="00E30B6E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_Ref153553522 \h</w:instrText>
            </w:r>
            <w:r w:rsidR="00E30B6E" w:rsidRPr="00E30B6E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E30B6E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E30B6E" w:rsidRPr="00E30B6E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E30B6E" w:rsidRPr="00E30B6E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E30B6E" w:rsidRPr="00E30B6E">
              <w:rPr>
                <w:noProof/>
                <w:color w:val="2A8CF1" w:themeColor="accent3" w:themeTint="99"/>
                <w:szCs w:val="32"/>
                <w:lang w:eastAsia="en-US"/>
              </w:rPr>
              <w:t>domain_icc_transchannel_element</w:t>
            </w:r>
            <w:r w:rsidR="00E30B6E" w:rsidRPr="00E30B6E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</w:tr>
      <w:tr w:rsidR="0089507E" w14:paraId="4EA34A98" w14:textId="77777777" w:rsidTr="006F4B41">
        <w:trPr>
          <w:trHeight w:val="302"/>
        </w:trPr>
        <w:tc>
          <w:tcPr>
            <w:tcW w:w="1615" w:type="dxa"/>
            <w:vAlign w:val="center"/>
          </w:tcPr>
          <w:p w14:paraId="275E3EF9" w14:textId="52D9C791" w:rsidR="00166EB5" w:rsidRPr="00A66D48" w:rsidRDefault="005568D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568D9">
              <w:rPr>
                <w:sz w:val="20"/>
                <w:szCs w:val="20"/>
                <w:lang w:eastAsia="zh-CN"/>
              </w:rPr>
              <w:t>discover_config</w:t>
            </w:r>
          </w:p>
        </w:tc>
        <w:tc>
          <w:tcPr>
            <w:tcW w:w="1710" w:type="dxa"/>
            <w:vAlign w:val="center"/>
          </w:tcPr>
          <w:p w14:paraId="65A29CE3" w14:textId="38C77137" w:rsidR="00166EB5" w:rsidRPr="00832F40" w:rsidRDefault="0089507E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_Ref153802673 \h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9507E">
              <w:rPr>
                <w:noProof/>
                <w:color w:val="2A8CF1" w:themeColor="accent3" w:themeTint="99"/>
                <w:szCs w:val="32"/>
                <w:lang w:eastAsia="en-US"/>
              </w:rPr>
              <w:t>discover_config_element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900" w:type="dxa"/>
            <w:vAlign w:val="center"/>
          </w:tcPr>
          <w:p w14:paraId="2A69A6C7" w14:textId="77777777" w:rsidR="00166EB5" w:rsidRDefault="00166EB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322FF2DD" w14:textId="77777777" w:rsidR="00166EB5" w:rsidRDefault="00166EB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00" w:type="dxa"/>
            <w:vAlign w:val="center"/>
          </w:tcPr>
          <w:p w14:paraId="7484E891" w14:textId="60203524" w:rsidR="00166EB5" w:rsidRDefault="005568D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049" w:type="dxa"/>
            <w:vAlign w:val="center"/>
          </w:tcPr>
          <w:p w14:paraId="29DAEC2D" w14:textId="77777777" w:rsidR="00166EB5" w:rsidRDefault="00166EB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3C1EAD7E" w14:textId="662F99B6" w:rsidR="00084730" w:rsidRDefault="00084730" w:rsidP="005140E0">
      <w:pPr>
        <w:rPr>
          <w:lang w:eastAsia="en-US"/>
        </w:rPr>
      </w:pPr>
    </w:p>
    <w:p w14:paraId="4B28D819" w14:textId="77777777" w:rsidR="00084730" w:rsidRDefault="00084730">
      <w:pPr>
        <w:spacing w:after="0" w:line="240" w:lineRule="auto"/>
        <w:rPr>
          <w:lang w:eastAsia="en-US"/>
        </w:rPr>
      </w:pPr>
      <w:r>
        <w:rPr>
          <w:lang w:eastAsia="en-US"/>
        </w:rPr>
        <w:br w:type="page"/>
      </w:r>
    </w:p>
    <w:p w14:paraId="7A048C56" w14:textId="208DC417" w:rsidR="00133A30" w:rsidRPr="009B1760" w:rsidRDefault="00914561" w:rsidP="00133A30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99" w:name="_Ref153802971"/>
      <w:r w:rsidRPr="00914561">
        <w:rPr>
          <w:noProof/>
          <w:lang w:val="en-GB"/>
        </w:rPr>
        <w:lastRenderedPageBreak/>
        <w:t>datareader_element</w:t>
      </w:r>
      <w:bookmarkEnd w:id="99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900"/>
        <w:gridCol w:w="810"/>
        <w:gridCol w:w="630"/>
        <w:gridCol w:w="4229"/>
      </w:tblGrid>
      <w:tr w:rsidR="00133A30" w14:paraId="29321A7F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1B88B242" w14:textId="77777777" w:rsidR="00133A30" w:rsidRPr="0008125F" w:rsidRDefault="00133A3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662B60EC" w14:textId="067D825E" w:rsidR="00133A30" w:rsidRPr="00FF5E6A" w:rsidRDefault="00914561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914561">
              <w:rPr>
                <w:sz w:val="20"/>
                <w:szCs w:val="20"/>
                <w:lang w:eastAsia="zh-CN"/>
              </w:rPr>
              <w:t>datareader</w:t>
            </w:r>
            <w:r w:rsidR="00133A30">
              <w:rPr>
                <w:sz w:val="20"/>
                <w:szCs w:val="20"/>
                <w:lang w:eastAsia="zh-CN"/>
              </w:rPr>
              <w:t>_element</w:t>
            </w:r>
          </w:p>
        </w:tc>
      </w:tr>
      <w:tr w:rsidR="00133A30" w14:paraId="195BC162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022F4F09" w14:textId="77777777" w:rsidR="00133A30" w:rsidRPr="0008125F" w:rsidRDefault="00133A3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6BF7B806" w14:textId="77777777" w:rsidR="00133A30" w:rsidRPr="00FF5E6A" w:rsidRDefault="00133A3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133A30" w14:paraId="758C7DC9" w14:textId="77777777" w:rsidTr="00237DC2">
        <w:trPr>
          <w:trHeight w:val="302"/>
        </w:trPr>
        <w:tc>
          <w:tcPr>
            <w:tcW w:w="1615" w:type="dxa"/>
            <w:vAlign w:val="center"/>
          </w:tcPr>
          <w:p w14:paraId="7016991A" w14:textId="77777777" w:rsidR="00133A30" w:rsidRPr="0008125F" w:rsidRDefault="00133A3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2070" w:type="dxa"/>
            <w:vAlign w:val="center"/>
          </w:tcPr>
          <w:p w14:paraId="2DFC65BE" w14:textId="77777777" w:rsidR="00133A30" w:rsidRPr="0008125F" w:rsidRDefault="00133A3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900" w:type="dxa"/>
            <w:vAlign w:val="center"/>
          </w:tcPr>
          <w:p w14:paraId="46D8080F" w14:textId="77777777" w:rsidR="00133A30" w:rsidRPr="0008125F" w:rsidRDefault="00133A3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810" w:type="dxa"/>
            <w:vAlign w:val="center"/>
          </w:tcPr>
          <w:p w14:paraId="68B9FFB6" w14:textId="77777777" w:rsidR="00133A30" w:rsidRPr="0008125F" w:rsidRDefault="00133A3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630" w:type="dxa"/>
            <w:vAlign w:val="center"/>
          </w:tcPr>
          <w:p w14:paraId="4293E845" w14:textId="77777777" w:rsidR="00133A30" w:rsidRPr="0008125F" w:rsidRDefault="00133A3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4229" w:type="dxa"/>
            <w:vAlign w:val="center"/>
          </w:tcPr>
          <w:p w14:paraId="3F428246" w14:textId="77777777" w:rsidR="00133A30" w:rsidRPr="0008125F" w:rsidRDefault="00133A3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133A30" w14:paraId="439CE99B" w14:textId="77777777" w:rsidTr="00237DC2">
        <w:trPr>
          <w:trHeight w:val="302"/>
        </w:trPr>
        <w:tc>
          <w:tcPr>
            <w:tcW w:w="1615" w:type="dxa"/>
            <w:vAlign w:val="center"/>
          </w:tcPr>
          <w:p w14:paraId="29C2775D" w14:textId="77777777" w:rsidR="00133A30" w:rsidRPr="008720F3" w:rsidRDefault="00133A3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2070" w:type="dxa"/>
            <w:vAlign w:val="center"/>
          </w:tcPr>
          <w:p w14:paraId="246A01A1" w14:textId="77777777" w:rsidR="00133A30" w:rsidRPr="00832F40" w:rsidRDefault="00133A30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900" w:type="dxa"/>
            <w:vAlign w:val="center"/>
          </w:tcPr>
          <w:p w14:paraId="11CD44F9" w14:textId="77777777" w:rsidR="00133A30" w:rsidRPr="00FF5E6A" w:rsidRDefault="00133A3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810" w:type="dxa"/>
            <w:vAlign w:val="center"/>
          </w:tcPr>
          <w:p w14:paraId="0ADBC2E0" w14:textId="77777777" w:rsidR="00133A30" w:rsidRPr="00FF5E6A" w:rsidRDefault="00133A3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630" w:type="dxa"/>
            <w:vAlign w:val="center"/>
          </w:tcPr>
          <w:p w14:paraId="2BCFCA9E" w14:textId="77777777" w:rsidR="00133A30" w:rsidRDefault="00133A3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229" w:type="dxa"/>
            <w:vAlign w:val="center"/>
          </w:tcPr>
          <w:p w14:paraId="5D9CCE90" w14:textId="77777777" w:rsidR="00133A30" w:rsidRDefault="00133A3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C6EAC">
              <w:rPr>
                <w:rFonts w:hint="eastAsia"/>
                <w:sz w:val="20"/>
                <w:szCs w:val="20"/>
                <w:lang w:eastAsia="zh-CN"/>
              </w:rPr>
              <w:t>该字段值为</w:t>
            </w:r>
            <w:r>
              <w:rPr>
                <w:rFonts w:hint="eastAsia"/>
                <w:sz w:val="20"/>
                <w:szCs w:val="20"/>
                <w:lang w:eastAsia="zh-CN"/>
              </w:rPr>
              <w:t>生成值</w:t>
            </w:r>
            <w:r w:rsidRPr="006C6EAC">
              <w:rPr>
                <w:rFonts w:hint="eastAsia"/>
                <w:sz w:val="20"/>
                <w:szCs w:val="20"/>
                <w:lang w:eastAsia="zh-CN"/>
              </w:rPr>
              <w:t>，不可修改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</w:p>
          <w:p w14:paraId="1F8A38A0" w14:textId="77777777" w:rsidR="00D16C83" w:rsidRDefault="00133A30" w:rsidP="00D16C8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生成规则为：</w:t>
            </w:r>
            <w:r>
              <w:rPr>
                <w:sz w:val="20"/>
                <w:szCs w:val="20"/>
                <w:lang w:eastAsia="zh-CN"/>
              </w:rPr>
              <w:t>domain_&lt;domainid&gt;</w:t>
            </w:r>
            <w:r w:rsidR="00243F41">
              <w:rPr>
                <w:sz w:val="20"/>
                <w:szCs w:val="20"/>
                <w:lang w:eastAsia="zh-CN"/>
              </w:rPr>
              <w:t>_&lt;serviceid&gt;_&lt;instanceid&gt;_&lt;topicname&gt;_reader</w:t>
            </w:r>
          </w:p>
          <w:p w14:paraId="57F75B5D" w14:textId="072C3856" w:rsidR="00D16C83" w:rsidRDefault="00D16C83" w:rsidP="00D16C8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domainid</w:t>
            </w:r>
            <w:r>
              <w:rPr>
                <w:rFonts w:hint="eastAsia"/>
                <w:sz w:val="20"/>
                <w:szCs w:val="20"/>
                <w:lang w:eastAsia="zh-CN"/>
              </w:rPr>
              <w:t>：见</w:t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05310A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_Ref153549113 \h</w:instrText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05310A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dds</w:t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  <w:t>_instance</w:t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  <w:p w14:paraId="4679E07B" w14:textId="60FAD846" w:rsidR="00D16C83" w:rsidRDefault="00D16C83" w:rsidP="00D16C8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serviceid</w:t>
            </w:r>
            <w:r>
              <w:rPr>
                <w:rFonts w:hint="eastAsia"/>
                <w:sz w:val="20"/>
                <w:szCs w:val="20"/>
                <w:lang w:eastAsia="zh-CN"/>
              </w:rPr>
              <w:t>：见</w:t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C876C5" w:rsidRPr="00C876C5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_Ref153549246 \h</w:instrText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C876C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  <w:t>dds_service</w:t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  <w:p w14:paraId="637B7C28" w14:textId="77777777" w:rsidR="00D16C83" w:rsidRDefault="00D16C83" w:rsidP="00D16C8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instanceid</w:t>
            </w:r>
            <w:r>
              <w:rPr>
                <w:rFonts w:hint="eastAsia"/>
                <w:sz w:val="20"/>
                <w:szCs w:val="20"/>
                <w:lang w:eastAsia="zh-CN"/>
              </w:rPr>
              <w:t>：见</w:t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05310A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_Ref153549113 \h</w:instrText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05310A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dds</w:t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  <w:t>_instance</w:t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  <w:p w14:paraId="09D175B2" w14:textId="5AF72B8E" w:rsidR="00133A30" w:rsidRPr="00FF5E6A" w:rsidRDefault="00D16C83" w:rsidP="00D16C83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topic</w:t>
            </w:r>
            <w:r w:rsidR="00D01DD0">
              <w:rPr>
                <w:sz w:val="20"/>
                <w:szCs w:val="20"/>
                <w:lang w:eastAsia="zh-CN"/>
              </w:rPr>
              <w:t>name</w:t>
            </w:r>
            <w:r>
              <w:rPr>
                <w:rFonts w:hint="eastAsia"/>
                <w:sz w:val="20"/>
                <w:szCs w:val="20"/>
                <w:lang w:eastAsia="zh-CN"/>
              </w:rPr>
              <w:t>：见</w:t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C876C5" w:rsidRPr="00C876C5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_Ref153548458 \h</w:instrText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="00C876C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  <w:t>dds_</w:t>
            </w:r>
            <w:r w:rsidR="00C876C5" w:rsidRPr="00C876C5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event</w:t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  <w:t xml:space="preserve">, </w:t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_Ref153548460 \h </w:instrText>
            </w:r>
            <w:r w:rsidR="00C876C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  <w:t>dds_</w:t>
            </w:r>
            <w:r w:rsidR="00C876C5" w:rsidRPr="00C876C5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field</w:t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C876C5" w:rsidRPr="00C876C5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,</w:t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  <w:t xml:space="preserve"> </w:t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_Ref153548626 \h </w:instrText>
            </w:r>
            <w:r w:rsidR="00C876C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  <w:t>dds_method</w:t>
            </w:r>
            <w:r w:rsidR="00C876C5" w:rsidRPr="00C876C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</w:tr>
      <w:tr w:rsidR="00133A30" w14:paraId="31057810" w14:textId="77777777" w:rsidTr="00237DC2">
        <w:trPr>
          <w:trHeight w:val="302"/>
        </w:trPr>
        <w:tc>
          <w:tcPr>
            <w:tcW w:w="1615" w:type="dxa"/>
            <w:vAlign w:val="center"/>
          </w:tcPr>
          <w:p w14:paraId="75BAC522" w14:textId="77777777" w:rsidR="00133A30" w:rsidRDefault="00133A3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2070" w:type="dxa"/>
            <w:vAlign w:val="center"/>
          </w:tcPr>
          <w:p w14:paraId="1929A3C9" w14:textId="77777777" w:rsidR="00133A30" w:rsidRPr="00832F40" w:rsidRDefault="00133A30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900" w:type="dxa"/>
            <w:vAlign w:val="center"/>
          </w:tcPr>
          <w:p w14:paraId="6D7D285D" w14:textId="77777777" w:rsidR="00133A30" w:rsidRDefault="00133A3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810" w:type="dxa"/>
            <w:vAlign w:val="center"/>
          </w:tcPr>
          <w:p w14:paraId="75826986" w14:textId="77777777" w:rsidR="00133A30" w:rsidRDefault="00133A3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630" w:type="dxa"/>
            <w:vAlign w:val="center"/>
          </w:tcPr>
          <w:p w14:paraId="27172FB2" w14:textId="77777777" w:rsidR="00133A30" w:rsidRDefault="00133A3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4229" w:type="dxa"/>
            <w:vAlign w:val="center"/>
          </w:tcPr>
          <w:p w14:paraId="3F8D7670" w14:textId="77777777" w:rsidR="00133A30" w:rsidRDefault="00133A3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3E52AA" w14:paraId="52A4ED1D" w14:textId="77777777" w:rsidTr="00237DC2">
        <w:trPr>
          <w:trHeight w:val="208"/>
        </w:trPr>
        <w:tc>
          <w:tcPr>
            <w:tcW w:w="1615" w:type="dxa"/>
            <w:vAlign w:val="center"/>
          </w:tcPr>
          <w:p w14:paraId="39DBBB54" w14:textId="661D6CA0" w:rsidR="003E52AA" w:rsidRDefault="003E52AA" w:rsidP="003E52A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35EE3">
              <w:rPr>
                <w:sz w:val="20"/>
                <w:szCs w:val="20"/>
                <w:lang w:eastAsia="zh-CN"/>
              </w:rPr>
              <w:t>durability</w:t>
            </w:r>
          </w:p>
        </w:tc>
        <w:tc>
          <w:tcPr>
            <w:tcW w:w="2070" w:type="dxa"/>
            <w:vAlign w:val="center"/>
          </w:tcPr>
          <w:p w14:paraId="3DAE643A" w14:textId="74A4E36D" w:rsidR="003E52AA" w:rsidRPr="00832F40" w:rsidRDefault="003E52AA" w:rsidP="003E52AA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_Ref153806623 \h </w:instrText>
            </w:r>
            <w:r w:rsidR="009D1332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9D1332">
              <w:rPr>
                <w:noProof/>
                <w:color w:val="2A8CF1" w:themeColor="accent3" w:themeTint="99"/>
                <w:szCs w:val="32"/>
                <w:lang w:eastAsia="en-US"/>
              </w:rPr>
              <w:t>durability_element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14:paraId="6647CF52" w14:textId="6776431A" w:rsidR="003E52AA" w:rsidRDefault="003E52AA" w:rsidP="003E52A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810" w:type="dxa"/>
            <w:vAlign w:val="center"/>
          </w:tcPr>
          <w:p w14:paraId="6BE97D37" w14:textId="3EF92B31" w:rsidR="003E52AA" w:rsidRDefault="003E52AA" w:rsidP="003E52A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630" w:type="dxa"/>
            <w:vAlign w:val="center"/>
          </w:tcPr>
          <w:p w14:paraId="77758D8E" w14:textId="77FABC1B" w:rsidR="003E52AA" w:rsidRDefault="003E52AA" w:rsidP="003E52A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229" w:type="dxa"/>
            <w:vAlign w:val="center"/>
          </w:tcPr>
          <w:p w14:paraId="73C4740C" w14:textId="0CCA1B9A" w:rsidR="003E52AA" w:rsidRDefault="003E52AA" w:rsidP="003E52A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3E52AA" w14:paraId="7CE2C611" w14:textId="77777777" w:rsidTr="00237DC2">
        <w:trPr>
          <w:trHeight w:val="208"/>
        </w:trPr>
        <w:tc>
          <w:tcPr>
            <w:tcW w:w="1615" w:type="dxa"/>
            <w:vAlign w:val="center"/>
          </w:tcPr>
          <w:p w14:paraId="329F5E1D" w14:textId="3C201392" w:rsidR="003E52AA" w:rsidRPr="00035EE3" w:rsidRDefault="003E52AA" w:rsidP="003E52A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A140A">
              <w:rPr>
                <w:sz w:val="20"/>
                <w:szCs w:val="20"/>
                <w:lang w:eastAsia="zh-CN"/>
              </w:rPr>
              <w:t>reliability</w:t>
            </w:r>
          </w:p>
        </w:tc>
        <w:tc>
          <w:tcPr>
            <w:tcW w:w="2070" w:type="dxa"/>
            <w:vAlign w:val="center"/>
          </w:tcPr>
          <w:p w14:paraId="26EA5514" w14:textId="74B5CC7F" w:rsidR="003E52AA" w:rsidRDefault="003E52AA" w:rsidP="003E52AA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_Ref153806635 \h </w:instrText>
            </w:r>
            <w:r w:rsidR="009D1332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9D1332">
              <w:rPr>
                <w:noProof/>
                <w:color w:val="2A8CF1" w:themeColor="accent3" w:themeTint="99"/>
                <w:szCs w:val="32"/>
                <w:lang w:eastAsia="en-US"/>
              </w:rPr>
              <w:t>reliability_element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900" w:type="dxa"/>
            <w:vAlign w:val="center"/>
          </w:tcPr>
          <w:p w14:paraId="06CEB23E" w14:textId="4091973F" w:rsidR="003E52AA" w:rsidRDefault="003E52AA" w:rsidP="003E52A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810" w:type="dxa"/>
            <w:vAlign w:val="center"/>
          </w:tcPr>
          <w:p w14:paraId="42989D0F" w14:textId="2C641D7C" w:rsidR="003E52AA" w:rsidRDefault="003E52AA" w:rsidP="003E52A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630" w:type="dxa"/>
            <w:vAlign w:val="center"/>
          </w:tcPr>
          <w:p w14:paraId="73CE2C8D" w14:textId="17CBF079" w:rsidR="003E52AA" w:rsidRDefault="003E52AA" w:rsidP="003E52A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229" w:type="dxa"/>
            <w:vAlign w:val="center"/>
          </w:tcPr>
          <w:p w14:paraId="479010D6" w14:textId="05D4FDF2" w:rsidR="003E52AA" w:rsidRDefault="003E52AA" w:rsidP="003E52A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EA140A" w14:paraId="3EEA7C22" w14:textId="77777777" w:rsidTr="00237DC2">
        <w:trPr>
          <w:trHeight w:val="208"/>
        </w:trPr>
        <w:tc>
          <w:tcPr>
            <w:tcW w:w="1615" w:type="dxa"/>
            <w:vAlign w:val="center"/>
          </w:tcPr>
          <w:p w14:paraId="773D19D7" w14:textId="2C531C5D" w:rsidR="00EA140A" w:rsidRPr="00EA140A" w:rsidRDefault="00C26E4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26E4D">
              <w:rPr>
                <w:sz w:val="20"/>
                <w:szCs w:val="20"/>
                <w:lang w:eastAsia="zh-CN"/>
              </w:rPr>
              <w:t>destination_order</w:t>
            </w:r>
          </w:p>
        </w:tc>
        <w:tc>
          <w:tcPr>
            <w:tcW w:w="2070" w:type="dxa"/>
            <w:vAlign w:val="center"/>
          </w:tcPr>
          <w:p w14:paraId="7E15419E" w14:textId="7D7326BC" w:rsidR="00EA140A" w:rsidRDefault="00C669AC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_Ref153806663 \h </w:instrText>
            </w:r>
            <w:r w:rsidR="009D1332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9D1332">
              <w:rPr>
                <w:noProof/>
                <w:color w:val="2A8CF1" w:themeColor="accent3" w:themeTint="99"/>
                <w:szCs w:val="32"/>
                <w:lang w:eastAsia="en-US"/>
              </w:rPr>
              <w:t>destination_order_element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900" w:type="dxa"/>
            <w:vAlign w:val="center"/>
          </w:tcPr>
          <w:p w14:paraId="1083412A" w14:textId="25F3AA10" w:rsidR="00EA140A" w:rsidRDefault="003E52AA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810" w:type="dxa"/>
            <w:vAlign w:val="center"/>
          </w:tcPr>
          <w:p w14:paraId="166797FD" w14:textId="67DCCC93" w:rsidR="00EA140A" w:rsidRDefault="003E52AA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630" w:type="dxa"/>
            <w:vAlign w:val="center"/>
          </w:tcPr>
          <w:p w14:paraId="1F3E9370" w14:textId="1CA120D6" w:rsidR="00EA140A" w:rsidRDefault="003E52AA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229" w:type="dxa"/>
            <w:vAlign w:val="center"/>
          </w:tcPr>
          <w:p w14:paraId="3EAAF0F3" w14:textId="6C7567C3" w:rsidR="00EA140A" w:rsidRDefault="003E52AA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E471EA" w14:paraId="78E63612" w14:textId="77777777" w:rsidTr="00237DC2">
        <w:trPr>
          <w:trHeight w:val="208"/>
        </w:trPr>
        <w:tc>
          <w:tcPr>
            <w:tcW w:w="1615" w:type="dxa"/>
            <w:vAlign w:val="center"/>
          </w:tcPr>
          <w:p w14:paraId="6BCFA33E" w14:textId="1D3D8E9B" w:rsidR="00E471EA" w:rsidRPr="00C26E4D" w:rsidRDefault="00E471EA" w:rsidP="00E471E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471EA">
              <w:rPr>
                <w:sz w:val="20"/>
                <w:szCs w:val="20"/>
                <w:lang w:eastAsia="zh-CN"/>
              </w:rPr>
              <w:t>history</w:t>
            </w:r>
          </w:p>
        </w:tc>
        <w:tc>
          <w:tcPr>
            <w:tcW w:w="2070" w:type="dxa"/>
            <w:vAlign w:val="center"/>
          </w:tcPr>
          <w:p w14:paraId="17B66196" w14:textId="45A1EB37" w:rsidR="00E471EA" w:rsidRDefault="00E471EA" w:rsidP="00E471EA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_Ref153806698 \h </w:instrText>
            </w:r>
            <w:r w:rsidR="009D1332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9D1332">
              <w:rPr>
                <w:noProof/>
                <w:color w:val="2A8CF1" w:themeColor="accent3" w:themeTint="99"/>
                <w:szCs w:val="32"/>
                <w:lang w:eastAsia="en-US"/>
              </w:rPr>
              <w:t>history_element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900" w:type="dxa"/>
            <w:vAlign w:val="center"/>
          </w:tcPr>
          <w:p w14:paraId="4ACA65DF" w14:textId="4CAA6C92" w:rsidR="00E471EA" w:rsidRDefault="00E471EA" w:rsidP="00E471E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810" w:type="dxa"/>
            <w:vAlign w:val="center"/>
          </w:tcPr>
          <w:p w14:paraId="51B3068F" w14:textId="411401F8" w:rsidR="00E471EA" w:rsidRDefault="00E471EA" w:rsidP="00E471E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630" w:type="dxa"/>
            <w:vAlign w:val="center"/>
          </w:tcPr>
          <w:p w14:paraId="5C0F8107" w14:textId="379C5445" w:rsidR="00E471EA" w:rsidRDefault="00E471EA" w:rsidP="00E471E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229" w:type="dxa"/>
            <w:vAlign w:val="center"/>
          </w:tcPr>
          <w:p w14:paraId="59D5C4A8" w14:textId="0359B85B" w:rsidR="00E471EA" w:rsidRDefault="00E471EA" w:rsidP="00E471E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E471EA" w14:paraId="04A2111B" w14:textId="77777777" w:rsidTr="00237DC2">
        <w:trPr>
          <w:trHeight w:val="208"/>
        </w:trPr>
        <w:tc>
          <w:tcPr>
            <w:tcW w:w="1615" w:type="dxa"/>
            <w:vAlign w:val="center"/>
          </w:tcPr>
          <w:p w14:paraId="087501A3" w14:textId="6E509A16" w:rsidR="00E471EA" w:rsidRPr="00E471EA" w:rsidRDefault="00E471EA" w:rsidP="00E471E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471EA">
              <w:rPr>
                <w:sz w:val="20"/>
                <w:szCs w:val="20"/>
                <w:lang w:eastAsia="zh-CN"/>
              </w:rPr>
              <w:t>resource</w:t>
            </w:r>
          </w:p>
        </w:tc>
        <w:tc>
          <w:tcPr>
            <w:tcW w:w="2070" w:type="dxa"/>
            <w:vAlign w:val="center"/>
          </w:tcPr>
          <w:p w14:paraId="0BCC8D2B" w14:textId="6FC96CA0" w:rsidR="00E471EA" w:rsidRDefault="00E471EA" w:rsidP="00E471EA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_Ref153806713 \h </w:instrText>
            </w:r>
            <w:r w:rsidR="009D1332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9D1332">
              <w:rPr>
                <w:noProof/>
                <w:color w:val="2A8CF1" w:themeColor="accent3" w:themeTint="99"/>
                <w:szCs w:val="32"/>
                <w:lang w:eastAsia="en-US"/>
              </w:rPr>
              <w:t>resource_element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900" w:type="dxa"/>
            <w:vAlign w:val="center"/>
          </w:tcPr>
          <w:p w14:paraId="41505644" w14:textId="24023402" w:rsidR="00E471EA" w:rsidRDefault="00E471EA" w:rsidP="00E471E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810" w:type="dxa"/>
            <w:vAlign w:val="center"/>
          </w:tcPr>
          <w:p w14:paraId="420A5445" w14:textId="0391E601" w:rsidR="00E471EA" w:rsidRDefault="00E471EA" w:rsidP="00E471E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630" w:type="dxa"/>
            <w:vAlign w:val="center"/>
          </w:tcPr>
          <w:p w14:paraId="214FA9E5" w14:textId="0F316D76" w:rsidR="00E471EA" w:rsidRDefault="00E471EA" w:rsidP="00E471E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229" w:type="dxa"/>
            <w:vAlign w:val="center"/>
          </w:tcPr>
          <w:p w14:paraId="08356CF8" w14:textId="76410B13" w:rsidR="00E471EA" w:rsidRDefault="00E471EA" w:rsidP="00E471EA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711A02" w14:paraId="7DBE5A03" w14:textId="77777777" w:rsidTr="00237DC2">
        <w:trPr>
          <w:trHeight w:val="208"/>
        </w:trPr>
        <w:tc>
          <w:tcPr>
            <w:tcW w:w="1615" w:type="dxa"/>
            <w:vAlign w:val="center"/>
          </w:tcPr>
          <w:p w14:paraId="391E685B" w14:textId="0C171810" w:rsidR="00711A02" w:rsidRPr="00E471EA" w:rsidRDefault="00711A02" w:rsidP="00711A0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712FE">
              <w:rPr>
                <w:sz w:val="20"/>
                <w:szCs w:val="20"/>
                <w:lang w:eastAsia="zh-CN"/>
              </w:rPr>
              <w:t>transchannel</w:t>
            </w:r>
          </w:p>
        </w:tc>
        <w:tc>
          <w:tcPr>
            <w:tcW w:w="2070" w:type="dxa"/>
            <w:vAlign w:val="center"/>
          </w:tcPr>
          <w:p w14:paraId="5E964CD7" w14:textId="1D59398D" w:rsidR="00711A02" w:rsidRDefault="00711A02" w:rsidP="00711A02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_Ref153806831 \h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9D1332">
              <w:rPr>
                <w:noProof/>
                <w:color w:val="2A8CF1" w:themeColor="accent3" w:themeTint="99"/>
                <w:szCs w:val="32"/>
                <w:lang w:eastAsia="en-US"/>
              </w:rPr>
              <w:t>topic_</w:t>
            </w:r>
            <w:r w:rsidRPr="009D1332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transchannel</w:t>
            </w:r>
            <w:r w:rsidRPr="009D1332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900" w:type="dxa"/>
            <w:vAlign w:val="center"/>
          </w:tcPr>
          <w:p w14:paraId="470EAF85" w14:textId="494278C9" w:rsidR="00711A02" w:rsidRDefault="00711A02" w:rsidP="00711A0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810" w:type="dxa"/>
            <w:vAlign w:val="center"/>
          </w:tcPr>
          <w:p w14:paraId="19704BDF" w14:textId="162088EB" w:rsidR="00711A02" w:rsidRDefault="00711A02" w:rsidP="00711A0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630" w:type="dxa"/>
            <w:vAlign w:val="center"/>
          </w:tcPr>
          <w:p w14:paraId="041B7997" w14:textId="14DA1FC4" w:rsidR="00711A02" w:rsidRDefault="00711A02" w:rsidP="00711A0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4229" w:type="dxa"/>
            <w:vAlign w:val="center"/>
          </w:tcPr>
          <w:p w14:paraId="340FE5C2" w14:textId="77777777" w:rsidR="007C46E6" w:rsidRDefault="00711A02" w:rsidP="00711A0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当</w: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7F1A06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_Ref153551955 \h</w:instrTex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t>domain_participant_element</w: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sz w:val="20"/>
                <w:szCs w:val="20"/>
                <w:lang w:eastAsia="zh-CN"/>
              </w:rPr>
              <w:t>::</w:t>
            </w:r>
          </w:p>
          <w:p w14:paraId="7A40C299" w14:textId="77777777" w:rsidR="008901DD" w:rsidRDefault="00711A02" w:rsidP="00711A0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transport</w:t>
            </w:r>
            <w:r w:rsidR="000E3337">
              <w:rPr>
                <w:sz w:val="20"/>
                <w:szCs w:val="20"/>
                <w:lang w:eastAsia="zh-CN"/>
              </w:rPr>
              <w:t>::mask</w:t>
            </w:r>
            <w:r>
              <w:rPr>
                <w:rFonts w:hint="eastAsia"/>
                <w:sz w:val="20"/>
                <w:szCs w:val="20"/>
                <w:lang w:eastAsia="zh-CN"/>
              </w:rPr>
              <w:t>为</w:t>
            </w:r>
            <w:r w:rsidRPr="001B7EDA">
              <w:rPr>
                <w:sz w:val="20"/>
                <w:szCs w:val="20"/>
                <w:lang w:eastAsia="zh-CN"/>
              </w:rPr>
              <w:t>TRANSPORT_</w:t>
            </w:r>
            <w:r>
              <w:rPr>
                <w:sz w:val="20"/>
                <w:szCs w:val="20"/>
                <w:lang w:eastAsia="zh-CN"/>
              </w:rPr>
              <w:t>UDP</w:t>
            </w:r>
            <w:r>
              <w:rPr>
                <w:rFonts w:hint="eastAsia"/>
                <w:sz w:val="20"/>
                <w:szCs w:val="20"/>
                <w:lang w:eastAsia="zh-CN"/>
              </w:rPr>
              <w:t>时，具体实现为</w: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7F1A06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_Ref153806902 \h</w:instrTex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t>topic_udp_transchannel_element</w: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Pr="0078696C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78696C">
              <w:rPr>
                <w:noProof/>
                <w:color w:val="2A8CF1" w:themeColor="accent3" w:themeTint="99"/>
                <w:szCs w:val="32"/>
                <w:lang w:eastAsia="zh-CN"/>
              </w:rPr>
              <w:instrText xml:space="preserve"> </w:instrText>
            </w:r>
            <w:r w:rsidRPr="0078696C">
              <w:rPr>
                <w:rFonts w:hint="eastAsia"/>
                <w:noProof/>
                <w:color w:val="2A8CF1" w:themeColor="accent3" w:themeTint="99"/>
                <w:szCs w:val="32"/>
                <w:lang w:eastAsia="zh-CN"/>
              </w:rPr>
              <w:instrText>REF _Ref153553522 \h</w:instrText>
            </w:r>
            <w:r w:rsidRPr="0078696C">
              <w:rPr>
                <w:noProof/>
                <w:color w:val="2A8CF1" w:themeColor="accent3" w:themeTint="99"/>
                <w:szCs w:val="32"/>
                <w:lang w:eastAsia="zh-CN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zh-CN"/>
              </w:rPr>
              <w:instrText xml:space="preserve"> \* MERGEFORMAT </w:instrText>
            </w:r>
            <w:r w:rsidRPr="0078696C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00000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78696C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</w:p>
          <w:p w14:paraId="69F59797" w14:textId="17A67EC0" w:rsidR="00711A02" w:rsidRDefault="008901DD" w:rsidP="00711A0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此时</w:t>
            </w:r>
            <w:r w:rsidR="00711A02">
              <w:rPr>
                <w:rFonts w:hint="eastAsia"/>
                <w:sz w:val="20"/>
                <w:szCs w:val="20"/>
                <w:lang w:eastAsia="zh-CN"/>
              </w:rPr>
              <w:t>多重性为</w:t>
            </w:r>
            <w:r w:rsidR="00711A02">
              <w:rPr>
                <w:rFonts w:hint="eastAsia"/>
                <w:sz w:val="20"/>
                <w:szCs w:val="20"/>
                <w:lang w:eastAsia="zh-CN"/>
              </w:rPr>
              <w:t>0</w:t>
            </w:r>
            <w:r w:rsidR="00711A02">
              <w:rPr>
                <w:sz w:val="20"/>
                <w:szCs w:val="20"/>
                <w:lang w:eastAsia="zh-CN"/>
              </w:rPr>
              <w:t>..1</w:t>
            </w:r>
            <w:r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69595A93" w14:textId="77777777" w:rsidR="00E725F6" w:rsidRPr="0089507E" w:rsidRDefault="00E725F6" w:rsidP="00711A02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zh-CN"/>
              </w:rPr>
            </w:pPr>
          </w:p>
          <w:p w14:paraId="5854365B" w14:textId="77777777" w:rsidR="007C46E6" w:rsidRDefault="00711A02" w:rsidP="00711A0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当</w: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7F1A06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_Ref153551955 \h</w:instrTex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t>domain_participant_element</w: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sz w:val="20"/>
                <w:szCs w:val="20"/>
                <w:lang w:eastAsia="zh-CN"/>
              </w:rPr>
              <w:t>::</w:t>
            </w:r>
          </w:p>
          <w:p w14:paraId="5AB34FE3" w14:textId="77777777" w:rsidR="008901DD" w:rsidRDefault="00711A02" w:rsidP="00711A0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transport</w:t>
            </w:r>
            <w:r w:rsidR="00640FF2">
              <w:rPr>
                <w:sz w:val="20"/>
                <w:szCs w:val="20"/>
                <w:lang w:eastAsia="zh-CN"/>
              </w:rPr>
              <w:t>::mask</w:t>
            </w:r>
            <w:r>
              <w:rPr>
                <w:rFonts w:hint="eastAsia"/>
                <w:sz w:val="20"/>
                <w:szCs w:val="20"/>
                <w:lang w:eastAsia="zh-CN"/>
              </w:rPr>
              <w:t>为</w:t>
            </w:r>
            <w:r w:rsidRPr="001B7EDA">
              <w:rPr>
                <w:sz w:val="20"/>
                <w:szCs w:val="20"/>
                <w:lang w:eastAsia="zh-CN"/>
              </w:rPr>
              <w:t>TRANSPORT_</w:t>
            </w:r>
            <w:r>
              <w:rPr>
                <w:sz w:val="20"/>
                <w:szCs w:val="20"/>
                <w:lang w:eastAsia="zh-CN"/>
              </w:rPr>
              <w:t>SHM</w:t>
            </w:r>
            <w:r>
              <w:rPr>
                <w:rFonts w:hint="eastAsia"/>
                <w:sz w:val="20"/>
                <w:szCs w:val="20"/>
                <w:lang w:eastAsia="zh-CN"/>
              </w:rPr>
              <w:t>时，具体实现为</w: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7F1A06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_Ref153806906 \h</w:instrTex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t>topic_shm_transchannel_element</w: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</w:p>
          <w:p w14:paraId="69A2DABC" w14:textId="23F4968A" w:rsidR="00711A02" w:rsidRDefault="008901DD" w:rsidP="00711A0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此时</w:t>
            </w:r>
            <w:r w:rsidR="00711A02">
              <w:rPr>
                <w:rFonts w:hint="eastAsia"/>
                <w:sz w:val="20"/>
                <w:szCs w:val="20"/>
                <w:lang w:eastAsia="zh-CN"/>
              </w:rPr>
              <w:t>多重性为</w:t>
            </w:r>
            <w:r w:rsidR="00711A02">
              <w:rPr>
                <w:sz w:val="20"/>
                <w:szCs w:val="20"/>
                <w:lang w:eastAsia="zh-CN"/>
              </w:rPr>
              <w:t>1</w:t>
            </w:r>
            <w:r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793FFD80" w14:textId="77777777" w:rsidR="00E725F6" w:rsidRDefault="00E725F6" w:rsidP="00711A0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  <w:p w14:paraId="2ACD73C1" w14:textId="77777777" w:rsidR="007C46E6" w:rsidRDefault="00711A02" w:rsidP="00711A0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当</w: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7F1A06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_Ref153551955 \h</w:instrTex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t>domain_participant_element</w: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sz w:val="20"/>
                <w:szCs w:val="20"/>
                <w:lang w:eastAsia="zh-CN"/>
              </w:rPr>
              <w:t>::</w:t>
            </w:r>
          </w:p>
          <w:p w14:paraId="73156AAD" w14:textId="77777777" w:rsidR="00E149B8" w:rsidRDefault="00711A02" w:rsidP="00711A0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transport</w:t>
            </w:r>
            <w:r w:rsidR="00640FF2">
              <w:rPr>
                <w:sz w:val="20"/>
                <w:szCs w:val="20"/>
                <w:lang w:eastAsia="zh-CN"/>
              </w:rPr>
              <w:t>::mask</w:t>
            </w:r>
            <w:r>
              <w:rPr>
                <w:rFonts w:hint="eastAsia"/>
                <w:sz w:val="20"/>
                <w:szCs w:val="20"/>
                <w:lang w:eastAsia="zh-CN"/>
              </w:rPr>
              <w:t>为</w:t>
            </w:r>
            <w:r w:rsidRPr="001B7EDA">
              <w:rPr>
                <w:sz w:val="20"/>
                <w:szCs w:val="20"/>
                <w:lang w:eastAsia="zh-CN"/>
              </w:rPr>
              <w:t>TRANSPORT_ICC</w:t>
            </w:r>
            <w:r>
              <w:rPr>
                <w:rFonts w:hint="eastAsia"/>
                <w:sz w:val="20"/>
                <w:szCs w:val="20"/>
                <w:lang w:eastAsia="zh-CN"/>
              </w:rPr>
              <w:t>时，具体实现为</w: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7F1A06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_Ref153806895 \h</w:instrTex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t>topic_icc_transchannel_element</w: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</w:p>
          <w:p w14:paraId="2D144596" w14:textId="3C6574EB" w:rsidR="00711A02" w:rsidRDefault="00E149B8" w:rsidP="00711A0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此时</w:t>
            </w:r>
            <w:r w:rsidR="00711A02">
              <w:rPr>
                <w:rFonts w:hint="eastAsia"/>
                <w:sz w:val="20"/>
                <w:szCs w:val="20"/>
                <w:lang w:eastAsia="zh-CN"/>
              </w:rPr>
              <w:t>多重性为</w:t>
            </w:r>
            <w:r w:rsidR="00711A02">
              <w:rPr>
                <w:sz w:val="20"/>
                <w:szCs w:val="20"/>
                <w:lang w:eastAsia="zh-CN"/>
              </w:rPr>
              <w:t>1</w:t>
            </w:r>
            <w:r w:rsidR="008901DD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</w:tc>
      </w:tr>
    </w:tbl>
    <w:p w14:paraId="158C553F" w14:textId="472B7FAF" w:rsidR="00EA6F0D" w:rsidRDefault="00EA6F0D" w:rsidP="005D19FD">
      <w:pPr>
        <w:rPr>
          <w:lang w:eastAsia="en-US"/>
        </w:rPr>
      </w:pPr>
    </w:p>
    <w:p w14:paraId="6ACE3D74" w14:textId="77777777" w:rsidR="00EA6F0D" w:rsidRDefault="00EA6F0D">
      <w:pPr>
        <w:spacing w:after="0" w:line="240" w:lineRule="auto"/>
        <w:rPr>
          <w:lang w:eastAsia="en-US"/>
        </w:rPr>
      </w:pPr>
      <w:r>
        <w:rPr>
          <w:lang w:eastAsia="en-US"/>
        </w:rPr>
        <w:br w:type="page"/>
      </w:r>
    </w:p>
    <w:p w14:paraId="43AF080F" w14:textId="6A382152" w:rsidR="005D19FD" w:rsidRPr="009B1760" w:rsidRDefault="005D19FD" w:rsidP="005D19FD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100" w:name="_Ref153807255"/>
      <w:r w:rsidRPr="00914561">
        <w:rPr>
          <w:noProof/>
          <w:lang w:val="en-GB"/>
        </w:rPr>
        <w:lastRenderedPageBreak/>
        <w:t>datar</w:t>
      </w:r>
      <w:r>
        <w:rPr>
          <w:rFonts w:hint="eastAsia"/>
          <w:noProof/>
          <w:lang w:val="en-GB" w:eastAsia="zh-CN"/>
        </w:rPr>
        <w:t>writer</w:t>
      </w:r>
      <w:r w:rsidRPr="00914561">
        <w:rPr>
          <w:noProof/>
          <w:lang w:val="en-GB"/>
        </w:rPr>
        <w:t>_element</w:t>
      </w:r>
      <w:bookmarkEnd w:id="10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160"/>
        <w:gridCol w:w="630"/>
        <w:gridCol w:w="810"/>
        <w:gridCol w:w="630"/>
        <w:gridCol w:w="4229"/>
      </w:tblGrid>
      <w:tr w:rsidR="00304DBD" w:rsidRPr="00FF5E6A" w14:paraId="00B1129A" w14:textId="77777777" w:rsidTr="001B2217">
        <w:trPr>
          <w:trHeight w:val="302"/>
        </w:trPr>
        <w:tc>
          <w:tcPr>
            <w:tcW w:w="1795" w:type="dxa"/>
            <w:vAlign w:val="center"/>
          </w:tcPr>
          <w:p w14:paraId="233D1643" w14:textId="77777777" w:rsidR="00304DBD" w:rsidRPr="0008125F" w:rsidRDefault="00304DB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459" w:type="dxa"/>
            <w:gridSpan w:val="5"/>
            <w:vAlign w:val="center"/>
          </w:tcPr>
          <w:p w14:paraId="798BBBD0" w14:textId="496AFE07" w:rsidR="00304DBD" w:rsidRPr="00FF5E6A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914561">
              <w:rPr>
                <w:sz w:val="20"/>
                <w:szCs w:val="20"/>
                <w:lang w:eastAsia="zh-CN"/>
              </w:rPr>
              <w:t>datar</w:t>
            </w:r>
            <w:r w:rsidR="00663A87">
              <w:rPr>
                <w:rFonts w:hint="eastAsia"/>
                <w:sz w:val="20"/>
                <w:szCs w:val="20"/>
                <w:lang w:eastAsia="zh-CN"/>
              </w:rPr>
              <w:t>writer</w:t>
            </w:r>
            <w:r>
              <w:rPr>
                <w:sz w:val="20"/>
                <w:szCs w:val="20"/>
                <w:lang w:eastAsia="zh-CN"/>
              </w:rPr>
              <w:t>_element</w:t>
            </w:r>
          </w:p>
        </w:tc>
      </w:tr>
      <w:tr w:rsidR="00304DBD" w:rsidRPr="00FF5E6A" w14:paraId="6B269A9B" w14:textId="77777777" w:rsidTr="001B2217">
        <w:trPr>
          <w:trHeight w:val="302"/>
        </w:trPr>
        <w:tc>
          <w:tcPr>
            <w:tcW w:w="1795" w:type="dxa"/>
            <w:vAlign w:val="center"/>
          </w:tcPr>
          <w:p w14:paraId="24235120" w14:textId="77777777" w:rsidR="00304DBD" w:rsidRPr="0008125F" w:rsidRDefault="00304DB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459" w:type="dxa"/>
            <w:gridSpan w:val="5"/>
            <w:vAlign w:val="center"/>
          </w:tcPr>
          <w:p w14:paraId="79EBEE6C" w14:textId="77777777" w:rsidR="00304DBD" w:rsidRPr="00FF5E6A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304DBD" w:rsidRPr="0008125F" w14:paraId="1BD5AE58" w14:textId="77777777" w:rsidTr="001B2217">
        <w:trPr>
          <w:trHeight w:val="302"/>
        </w:trPr>
        <w:tc>
          <w:tcPr>
            <w:tcW w:w="1795" w:type="dxa"/>
            <w:vAlign w:val="center"/>
          </w:tcPr>
          <w:p w14:paraId="43062E29" w14:textId="77777777" w:rsidR="00304DBD" w:rsidRPr="0008125F" w:rsidRDefault="00304DB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2160" w:type="dxa"/>
            <w:vAlign w:val="center"/>
          </w:tcPr>
          <w:p w14:paraId="5F25AC7D" w14:textId="77777777" w:rsidR="00304DBD" w:rsidRPr="0008125F" w:rsidRDefault="00304DB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630" w:type="dxa"/>
            <w:vAlign w:val="center"/>
          </w:tcPr>
          <w:p w14:paraId="43573032" w14:textId="77777777" w:rsidR="00304DBD" w:rsidRPr="0008125F" w:rsidRDefault="00304DB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810" w:type="dxa"/>
            <w:vAlign w:val="center"/>
          </w:tcPr>
          <w:p w14:paraId="02E0C084" w14:textId="77777777" w:rsidR="00304DBD" w:rsidRPr="0008125F" w:rsidRDefault="00304DB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630" w:type="dxa"/>
            <w:vAlign w:val="center"/>
          </w:tcPr>
          <w:p w14:paraId="03462CF9" w14:textId="77777777" w:rsidR="00304DBD" w:rsidRPr="0008125F" w:rsidRDefault="00304DB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4229" w:type="dxa"/>
            <w:vAlign w:val="center"/>
          </w:tcPr>
          <w:p w14:paraId="3637F599" w14:textId="77777777" w:rsidR="00304DBD" w:rsidRPr="0008125F" w:rsidRDefault="00304DB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304DBD" w:rsidRPr="00FF5E6A" w14:paraId="0D7B318A" w14:textId="77777777" w:rsidTr="001B2217">
        <w:trPr>
          <w:trHeight w:val="302"/>
        </w:trPr>
        <w:tc>
          <w:tcPr>
            <w:tcW w:w="1795" w:type="dxa"/>
            <w:vAlign w:val="center"/>
          </w:tcPr>
          <w:p w14:paraId="6F8E27E7" w14:textId="77777777" w:rsidR="00304DBD" w:rsidRPr="008720F3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2160" w:type="dxa"/>
            <w:vAlign w:val="center"/>
          </w:tcPr>
          <w:p w14:paraId="3B9DC320" w14:textId="77777777" w:rsidR="00304DBD" w:rsidRPr="00832F40" w:rsidRDefault="00304DBD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630" w:type="dxa"/>
            <w:vAlign w:val="center"/>
          </w:tcPr>
          <w:p w14:paraId="2E53865B" w14:textId="77777777" w:rsidR="00304DBD" w:rsidRPr="00FF5E6A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810" w:type="dxa"/>
            <w:vAlign w:val="center"/>
          </w:tcPr>
          <w:p w14:paraId="555621D5" w14:textId="77777777" w:rsidR="00304DBD" w:rsidRPr="00FF5E6A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630" w:type="dxa"/>
            <w:vAlign w:val="center"/>
          </w:tcPr>
          <w:p w14:paraId="645CBAE0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229" w:type="dxa"/>
            <w:vAlign w:val="center"/>
          </w:tcPr>
          <w:p w14:paraId="5479FCB0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C6EAC">
              <w:rPr>
                <w:rFonts w:hint="eastAsia"/>
                <w:sz w:val="20"/>
                <w:szCs w:val="20"/>
                <w:lang w:eastAsia="zh-CN"/>
              </w:rPr>
              <w:t>该字段值为</w:t>
            </w:r>
            <w:r>
              <w:rPr>
                <w:rFonts w:hint="eastAsia"/>
                <w:sz w:val="20"/>
                <w:szCs w:val="20"/>
                <w:lang w:eastAsia="zh-CN"/>
              </w:rPr>
              <w:t>生成值</w:t>
            </w:r>
            <w:r w:rsidRPr="006C6EAC">
              <w:rPr>
                <w:rFonts w:hint="eastAsia"/>
                <w:sz w:val="20"/>
                <w:szCs w:val="20"/>
                <w:lang w:eastAsia="zh-CN"/>
              </w:rPr>
              <w:t>，不可修改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</w:p>
          <w:p w14:paraId="66DFD98E" w14:textId="02474339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生成规则为：</w:t>
            </w:r>
            <w:r>
              <w:rPr>
                <w:sz w:val="20"/>
                <w:szCs w:val="20"/>
                <w:lang w:eastAsia="zh-CN"/>
              </w:rPr>
              <w:t>domain_&lt;domainid&gt;_&lt;serviceid&gt;_&lt;instanceid&gt;_&lt;topicname&gt;_</w:t>
            </w:r>
            <w:r w:rsidR="00663A87">
              <w:rPr>
                <w:sz w:val="20"/>
                <w:szCs w:val="20"/>
                <w:lang w:eastAsia="zh-CN"/>
              </w:rPr>
              <w:t>writer</w:t>
            </w:r>
          </w:p>
          <w:p w14:paraId="34AA12D3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domainid</w:t>
            </w:r>
            <w:r>
              <w:rPr>
                <w:rFonts w:hint="eastAsia"/>
                <w:sz w:val="20"/>
                <w:szCs w:val="20"/>
                <w:lang w:eastAsia="zh-CN"/>
              </w:rPr>
              <w:t>：见</w:t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05310A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_Ref153549113 \h</w:instrText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05310A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dds</w:t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  <w:t>_instance</w:t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  <w:p w14:paraId="7BA0F440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serviceid</w:t>
            </w:r>
            <w:r>
              <w:rPr>
                <w:rFonts w:hint="eastAsia"/>
                <w:sz w:val="20"/>
                <w:szCs w:val="20"/>
                <w:lang w:eastAsia="zh-CN"/>
              </w:rPr>
              <w:t>：见</w:t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C876C5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_Ref153549246 \h</w:instrText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  <w:t>dds_service</w:t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  <w:p w14:paraId="68C74604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instanceid</w:t>
            </w:r>
            <w:r>
              <w:rPr>
                <w:rFonts w:hint="eastAsia"/>
                <w:sz w:val="20"/>
                <w:szCs w:val="20"/>
                <w:lang w:eastAsia="zh-CN"/>
              </w:rPr>
              <w:t>：见</w:t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05310A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_Ref153549113 \h</w:instrText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05310A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dds</w:t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  <w:t>_instance</w:t>
            </w:r>
            <w:r w:rsidRPr="0005310A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  <w:p w14:paraId="3FD5F094" w14:textId="77777777" w:rsidR="00304DBD" w:rsidRPr="00FF5E6A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topicname</w:t>
            </w:r>
            <w:r>
              <w:rPr>
                <w:rFonts w:hint="eastAsia"/>
                <w:sz w:val="20"/>
                <w:szCs w:val="20"/>
                <w:lang w:eastAsia="zh-CN"/>
              </w:rPr>
              <w:t>：见</w:t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C876C5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_Ref153548458 \h</w:instrText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  <w:t>dds_</w:t>
            </w:r>
            <w:r w:rsidRPr="00C876C5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event</w:t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  <w:t xml:space="preserve">, </w:t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_Ref153548460 \h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  <w:t>dds_</w:t>
            </w:r>
            <w:r w:rsidRPr="00C876C5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field</w:t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Pr="00C876C5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,</w:t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  <w:t xml:space="preserve"> </w:t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_Ref153548626 \h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  <w:t>dds_method</w:t>
            </w:r>
            <w:r w:rsidRPr="00C876C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</w:tr>
      <w:tr w:rsidR="00304DBD" w14:paraId="1A2FD7C9" w14:textId="77777777" w:rsidTr="001B2217">
        <w:trPr>
          <w:trHeight w:val="302"/>
        </w:trPr>
        <w:tc>
          <w:tcPr>
            <w:tcW w:w="1795" w:type="dxa"/>
            <w:vAlign w:val="center"/>
          </w:tcPr>
          <w:p w14:paraId="4A283175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2160" w:type="dxa"/>
            <w:vAlign w:val="center"/>
          </w:tcPr>
          <w:p w14:paraId="02FE236F" w14:textId="77777777" w:rsidR="00304DBD" w:rsidRPr="00832F40" w:rsidRDefault="00304DBD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630" w:type="dxa"/>
            <w:vAlign w:val="center"/>
          </w:tcPr>
          <w:p w14:paraId="6AA20933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810" w:type="dxa"/>
            <w:vAlign w:val="center"/>
          </w:tcPr>
          <w:p w14:paraId="6547EC5A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630" w:type="dxa"/>
            <w:vAlign w:val="center"/>
          </w:tcPr>
          <w:p w14:paraId="13432F16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4229" w:type="dxa"/>
            <w:vAlign w:val="center"/>
          </w:tcPr>
          <w:p w14:paraId="1372122C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304DBD" w14:paraId="7AA20AB3" w14:textId="77777777" w:rsidTr="001B2217">
        <w:trPr>
          <w:trHeight w:val="208"/>
        </w:trPr>
        <w:tc>
          <w:tcPr>
            <w:tcW w:w="1795" w:type="dxa"/>
            <w:vAlign w:val="center"/>
          </w:tcPr>
          <w:p w14:paraId="3875FD88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35EE3">
              <w:rPr>
                <w:sz w:val="20"/>
                <w:szCs w:val="20"/>
                <w:lang w:eastAsia="zh-CN"/>
              </w:rPr>
              <w:t>durability</w:t>
            </w:r>
          </w:p>
        </w:tc>
        <w:tc>
          <w:tcPr>
            <w:tcW w:w="2160" w:type="dxa"/>
            <w:vAlign w:val="center"/>
          </w:tcPr>
          <w:p w14:paraId="218C1723" w14:textId="77777777" w:rsidR="00304DBD" w:rsidRPr="00832F40" w:rsidRDefault="00304DBD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_Ref153806623 \h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9D1332">
              <w:rPr>
                <w:noProof/>
                <w:color w:val="2A8CF1" w:themeColor="accent3" w:themeTint="99"/>
                <w:szCs w:val="32"/>
                <w:lang w:eastAsia="en-US"/>
              </w:rPr>
              <w:t>durability_element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t xml:space="preserve"> </w:t>
            </w:r>
          </w:p>
        </w:tc>
        <w:tc>
          <w:tcPr>
            <w:tcW w:w="630" w:type="dxa"/>
            <w:vAlign w:val="center"/>
          </w:tcPr>
          <w:p w14:paraId="16604D32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810" w:type="dxa"/>
            <w:vAlign w:val="center"/>
          </w:tcPr>
          <w:p w14:paraId="077E227A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630" w:type="dxa"/>
            <w:vAlign w:val="center"/>
          </w:tcPr>
          <w:p w14:paraId="0CFD555A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229" w:type="dxa"/>
            <w:vAlign w:val="center"/>
          </w:tcPr>
          <w:p w14:paraId="6DC0058E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304DBD" w14:paraId="51DA9191" w14:textId="77777777" w:rsidTr="001B2217">
        <w:trPr>
          <w:trHeight w:val="208"/>
        </w:trPr>
        <w:tc>
          <w:tcPr>
            <w:tcW w:w="1795" w:type="dxa"/>
            <w:vAlign w:val="center"/>
          </w:tcPr>
          <w:p w14:paraId="35816772" w14:textId="77777777" w:rsidR="00304DBD" w:rsidRPr="00035EE3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A140A">
              <w:rPr>
                <w:sz w:val="20"/>
                <w:szCs w:val="20"/>
                <w:lang w:eastAsia="zh-CN"/>
              </w:rPr>
              <w:t>reliability</w:t>
            </w:r>
          </w:p>
        </w:tc>
        <w:tc>
          <w:tcPr>
            <w:tcW w:w="2160" w:type="dxa"/>
            <w:vAlign w:val="center"/>
          </w:tcPr>
          <w:p w14:paraId="406A41FA" w14:textId="77777777" w:rsidR="00304DBD" w:rsidRDefault="00304DBD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_Ref153806635 \h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9D1332">
              <w:rPr>
                <w:noProof/>
                <w:color w:val="2A8CF1" w:themeColor="accent3" w:themeTint="99"/>
                <w:szCs w:val="32"/>
                <w:lang w:eastAsia="en-US"/>
              </w:rPr>
              <w:t>reliability_element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630" w:type="dxa"/>
            <w:vAlign w:val="center"/>
          </w:tcPr>
          <w:p w14:paraId="4771EB30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810" w:type="dxa"/>
            <w:vAlign w:val="center"/>
          </w:tcPr>
          <w:p w14:paraId="78586255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630" w:type="dxa"/>
            <w:vAlign w:val="center"/>
          </w:tcPr>
          <w:p w14:paraId="71C1452C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229" w:type="dxa"/>
            <w:vAlign w:val="center"/>
          </w:tcPr>
          <w:p w14:paraId="1E879136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304DBD" w14:paraId="10C2D90D" w14:textId="77777777" w:rsidTr="001B2217">
        <w:trPr>
          <w:trHeight w:val="208"/>
        </w:trPr>
        <w:tc>
          <w:tcPr>
            <w:tcW w:w="1795" w:type="dxa"/>
            <w:vAlign w:val="center"/>
          </w:tcPr>
          <w:p w14:paraId="490F566B" w14:textId="77777777" w:rsidR="00304DBD" w:rsidRPr="00EA140A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26E4D">
              <w:rPr>
                <w:sz w:val="20"/>
                <w:szCs w:val="20"/>
                <w:lang w:eastAsia="zh-CN"/>
              </w:rPr>
              <w:t>destination_order</w:t>
            </w:r>
          </w:p>
        </w:tc>
        <w:tc>
          <w:tcPr>
            <w:tcW w:w="2160" w:type="dxa"/>
            <w:vAlign w:val="center"/>
          </w:tcPr>
          <w:p w14:paraId="6C73328A" w14:textId="77777777" w:rsidR="00304DBD" w:rsidRDefault="00304DBD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_Ref153806663 \h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9D1332">
              <w:rPr>
                <w:noProof/>
                <w:color w:val="2A8CF1" w:themeColor="accent3" w:themeTint="99"/>
                <w:szCs w:val="32"/>
                <w:lang w:eastAsia="en-US"/>
              </w:rPr>
              <w:t>destination_order_element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630" w:type="dxa"/>
            <w:vAlign w:val="center"/>
          </w:tcPr>
          <w:p w14:paraId="1A66D903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810" w:type="dxa"/>
            <w:vAlign w:val="center"/>
          </w:tcPr>
          <w:p w14:paraId="76A00BBF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630" w:type="dxa"/>
            <w:vAlign w:val="center"/>
          </w:tcPr>
          <w:p w14:paraId="74EF9F69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229" w:type="dxa"/>
            <w:vAlign w:val="center"/>
          </w:tcPr>
          <w:p w14:paraId="27C37742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304DBD" w14:paraId="7440AE27" w14:textId="77777777" w:rsidTr="001B2217">
        <w:trPr>
          <w:trHeight w:val="208"/>
        </w:trPr>
        <w:tc>
          <w:tcPr>
            <w:tcW w:w="1795" w:type="dxa"/>
            <w:vAlign w:val="center"/>
          </w:tcPr>
          <w:p w14:paraId="1E0D726F" w14:textId="77777777" w:rsidR="00304DBD" w:rsidRPr="00C26E4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471EA">
              <w:rPr>
                <w:sz w:val="20"/>
                <w:szCs w:val="20"/>
                <w:lang w:eastAsia="zh-CN"/>
              </w:rPr>
              <w:t>history</w:t>
            </w:r>
          </w:p>
        </w:tc>
        <w:tc>
          <w:tcPr>
            <w:tcW w:w="2160" w:type="dxa"/>
            <w:vAlign w:val="center"/>
          </w:tcPr>
          <w:p w14:paraId="04EBD456" w14:textId="77777777" w:rsidR="00304DBD" w:rsidRDefault="00304DBD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_Ref153806698 \h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9D1332">
              <w:rPr>
                <w:noProof/>
                <w:color w:val="2A8CF1" w:themeColor="accent3" w:themeTint="99"/>
                <w:szCs w:val="32"/>
                <w:lang w:eastAsia="en-US"/>
              </w:rPr>
              <w:t>history_element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630" w:type="dxa"/>
            <w:vAlign w:val="center"/>
          </w:tcPr>
          <w:p w14:paraId="663D89B5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810" w:type="dxa"/>
            <w:vAlign w:val="center"/>
          </w:tcPr>
          <w:p w14:paraId="61D8D3DF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630" w:type="dxa"/>
            <w:vAlign w:val="center"/>
          </w:tcPr>
          <w:p w14:paraId="5644FA29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229" w:type="dxa"/>
            <w:vAlign w:val="center"/>
          </w:tcPr>
          <w:p w14:paraId="2F3DE32B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304DBD" w14:paraId="59B19733" w14:textId="77777777" w:rsidTr="001B2217">
        <w:trPr>
          <w:trHeight w:val="208"/>
        </w:trPr>
        <w:tc>
          <w:tcPr>
            <w:tcW w:w="1795" w:type="dxa"/>
            <w:vAlign w:val="center"/>
          </w:tcPr>
          <w:p w14:paraId="7065FD95" w14:textId="77777777" w:rsidR="00304DBD" w:rsidRPr="00E471EA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471EA">
              <w:rPr>
                <w:sz w:val="20"/>
                <w:szCs w:val="20"/>
                <w:lang w:eastAsia="zh-CN"/>
              </w:rPr>
              <w:t>resource</w:t>
            </w:r>
          </w:p>
        </w:tc>
        <w:tc>
          <w:tcPr>
            <w:tcW w:w="2160" w:type="dxa"/>
            <w:vAlign w:val="center"/>
          </w:tcPr>
          <w:p w14:paraId="13BE413B" w14:textId="77777777" w:rsidR="00304DBD" w:rsidRDefault="00304DBD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_Ref153806713 \h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9D1332">
              <w:rPr>
                <w:noProof/>
                <w:color w:val="2A8CF1" w:themeColor="accent3" w:themeTint="99"/>
                <w:szCs w:val="32"/>
                <w:lang w:eastAsia="en-US"/>
              </w:rPr>
              <w:t>resource_element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630" w:type="dxa"/>
            <w:vAlign w:val="center"/>
          </w:tcPr>
          <w:p w14:paraId="04D930E8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810" w:type="dxa"/>
            <w:vAlign w:val="center"/>
          </w:tcPr>
          <w:p w14:paraId="1B35D7CD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630" w:type="dxa"/>
            <w:vAlign w:val="center"/>
          </w:tcPr>
          <w:p w14:paraId="7BA48AB1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229" w:type="dxa"/>
            <w:vAlign w:val="center"/>
          </w:tcPr>
          <w:p w14:paraId="7269A37B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304DBD" w14:paraId="194BD048" w14:textId="77777777" w:rsidTr="001B2217">
        <w:trPr>
          <w:trHeight w:val="208"/>
        </w:trPr>
        <w:tc>
          <w:tcPr>
            <w:tcW w:w="1795" w:type="dxa"/>
            <w:vAlign w:val="center"/>
          </w:tcPr>
          <w:p w14:paraId="0D026090" w14:textId="77777777" w:rsidR="00304DBD" w:rsidRPr="00E471EA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712FE">
              <w:rPr>
                <w:sz w:val="20"/>
                <w:szCs w:val="20"/>
                <w:lang w:eastAsia="zh-CN"/>
              </w:rPr>
              <w:t>transchannel</w:t>
            </w:r>
          </w:p>
        </w:tc>
        <w:tc>
          <w:tcPr>
            <w:tcW w:w="2160" w:type="dxa"/>
            <w:vAlign w:val="center"/>
          </w:tcPr>
          <w:p w14:paraId="2F3F3068" w14:textId="77777777" w:rsidR="00304DBD" w:rsidRDefault="00304DBD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_Ref153806831 \h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9D1332">
              <w:rPr>
                <w:noProof/>
                <w:color w:val="2A8CF1" w:themeColor="accent3" w:themeTint="99"/>
                <w:szCs w:val="32"/>
                <w:lang w:eastAsia="en-US"/>
              </w:rPr>
              <w:t>topic_</w:t>
            </w:r>
            <w:r w:rsidRPr="009D1332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transchannel</w:t>
            </w:r>
            <w:r w:rsidRPr="009D1332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630" w:type="dxa"/>
            <w:vAlign w:val="center"/>
          </w:tcPr>
          <w:p w14:paraId="2630D32F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810" w:type="dxa"/>
            <w:vAlign w:val="center"/>
          </w:tcPr>
          <w:p w14:paraId="3A227DE7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630" w:type="dxa"/>
            <w:vAlign w:val="center"/>
          </w:tcPr>
          <w:p w14:paraId="5844D9DD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4229" w:type="dxa"/>
            <w:vAlign w:val="center"/>
          </w:tcPr>
          <w:p w14:paraId="6466D00B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当</w: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7F1A06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_Ref153551955 \h</w:instrTex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t>domain_participant_element</w: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sz w:val="20"/>
                <w:szCs w:val="20"/>
                <w:lang w:eastAsia="zh-CN"/>
              </w:rPr>
              <w:t>::</w:t>
            </w:r>
          </w:p>
          <w:p w14:paraId="57483141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transport</w:t>
            </w:r>
            <w:r>
              <w:rPr>
                <w:sz w:val="20"/>
                <w:szCs w:val="20"/>
                <w:lang w:eastAsia="zh-CN"/>
              </w:rPr>
              <w:t>::mask</w:t>
            </w:r>
            <w:r>
              <w:rPr>
                <w:rFonts w:hint="eastAsia"/>
                <w:sz w:val="20"/>
                <w:szCs w:val="20"/>
                <w:lang w:eastAsia="zh-CN"/>
              </w:rPr>
              <w:t>为</w:t>
            </w:r>
            <w:r w:rsidRPr="001B7EDA">
              <w:rPr>
                <w:sz w:val="20"/>
                <w:szCs w:val="20"/>
                <w:lang w:eastAsia="zh-CN"/>
              </w:rPr>
              <w:t>TRANSPORT_</w:t>
            </w:r>
            <w:r>
              <w:rPr>
                <w:sz w:val="20"/>
                <w:szCs w:val="20"/>
                <w:lang w:eastAsia="zh-CN"/>
              </w:rPr>
              <w:t>UDP</w:t>
            </w:r>
            <w:r>
              <w:rPr>
                <w:rFonts w:hint="eastAsia"/>
                <w:sz w:val="20"/>
                <w:szCs w:val="20"/>
                <w:lang w:eastAsia="zh-CN"/>
              </w:rPr>
              <w:t>时，具体实现为</w: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7F1A06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_Ref153806902 \h</w:instrTex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t>topic_udp_transchannel_element</w: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Pr="0078696C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78696C">
              <w:rPr>
                <w:noProof/>
                <w:color w:val="2A8CF1" w:themeColor="accent3" w:themeTint="99"/>
                <w:szCs w:val="32"/>
                <w:lang w:eastAsia="zh-CN"/>
              </w:rPr>
              <w:instrText xml:space="preserve"> </w:instrText>
            </w:r>
            <w:r w:rsidRPr="0078696C">
              <w:rPr>
                <w:rFonts w:hint="eastAsia"/>
                <w:noProof/>
                <w:color w:val="2A8CF1" w:themeColor="accent3" w:themeTint="99"/>
                <w:szCs w:val="32"/>
                <w:lang w:eastAsia="zh-CN"/>
              </w:rPr>
              <w:instrText>REF _Ref153553522 \h</w:instrText>
            </w:r>
            <w:r w:rsidRPr="0078696C">
              <w:rPr>
                <w:noProof/>
                <w:color w:val="2A8CF1" w:themeColor="accent3" w:themeTint="99"/>
                <w:szCs w:val="32"/>
                <w:lang w:eastAsia="zh-CN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zh-CN"/>
              </w:rPr>
              <w:instrText xml:space="preserve"> \* MERGEFORMAT </w:instrText>
            </w:r>
            <w:r w:rsidRPr="0078696C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="00000000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78696C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</w:p>
          <w:p w14:paraId="07965CBD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此时多重性为</w:t>
            </w:r>
            <w:r>
              <w:rPr>
                <w:rFonts w:hint="eastAsia"/>
                <w:sz w:val="20"/>
                <w:szCs w:val="20"/>
                <w:lang w:eastAsia="zh-CN"/>
              </w:rPr>
              <w:t>0</w:t>
            </w:r>
            <w:r>
              <w:rPr>
                <w:sz w:val="20"/>
                <w:szCs w:val="20"/>
                <w:lang w:eastAsia="zh-CN"/>
              </w:rPr>
              <w:t>..1</w:t>
            </w:r>
            <w:r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2E707522" w14:textId="77777777" w:rsidR="00304DBD" w:rsidRPr="0089507E" w:rsidRDefault="00304DBD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zh-CN"/>
              </w:rPr>
            </w:pPr>
          </w:p>
          <w:p w14:paraId="2B4A7537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当</w: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7F1A06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_Ref153551955 \h</w:instrTex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t>domain_participant_element</w: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sz w:val="20"/>
                <w:szCs w:val="20"/>
                <w:lang w:eastAsia="zh-CN"/>
              </w:rPr>
              <w:t>::</w:t>
            </w:r>
          </w:p>
          <w:p w14:paraId="627F8CFB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transport</w:t>
            </w:r>
            <w:r>
              <w:rPr>
                <w:sz w:val="20"/>
                <w:szCs w:val="20"/>
                <w:lang w:eastAsia="zh-CN"/>
              </w:rPr>
              <w:t>::mask</w:t>
            </w:r>
            <w:r>
              <w:rPr>
                <w:rFonts w:hint="eastAsia"/>
                <w:sz w:val="20"/>
                <w:szCs w:val="20"/>
                <w:lang w:eastAsia="zh-CN"/>
              </w:rPr>
              <w:t>为</w:t>
            </w:r>
            <w:r w:rsidRPr="001B7EDA">
              <w:rPr>
                <w:sz w:val="20"/>
                <w:szCs w:val="20"/>
                <w:lang w:eastAsia="zh-CN"/>
              </w:rPr>
              <w:t>TRANSPORT_</w:t>
            </w:r>
            <w:r>
              <w:rPr>
                <w:sz w:val="20"/>
                <w:szCs w:val="20"/>
                <w:lang w:eastAsia="zh-CN"/>
              </w:rPr>
              <w:t>SHM</w:t>
            </w:r>
            <w:r>
              <w:rPr>
                <w:rFonts w:hint="eastAsia"/>
                <w:sz w:val="20"/>
                <w:szCs w:val="20"/>
                <w:lang w:eastAsia="zh-CN"/>
              </w:rPr>
              <w:t>时，具体实现为</w: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7F1A06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_Ref153806906 \h</w:instrTex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t>topic_shm_transchannel_element</w: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</w:p>
          <w:p w14:paraId="52505665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此时多重性为</w:t>
            </w:r>
            <w:r>
              <w:rPr>
                <w:sz w:val="20"/>
                <w:szCs w:val="20"/>
                <w:lang w:eastAsia="zh-CN"/>
              </w:rPr>
              <w:t>1</w:t>
            </w:r>
            <w:r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6F0F3908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  <w:p w14:paraId="360BC7AA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当</w: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7F1A06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_Ref153551955 \h</w:instrTex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t>domain_participant_element</w: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sz w:val="20"/>
                <w:szCs w:val="20"/>
                <w:lang w:eastAsia="zh-CN"/>
              </w:rPr>
              <w:t>::</w:t>
            </w:r>
          </w:p>
          <w:p w14:paraId="7CF7A3FD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transport</w:t>
            </w:r>
            <w:r>
              <w:rPr>
                <w:sz w:val="20"/>
                <w:szCs w:val="20"/>
                <w:lang w:eastAsia="zh-CN"/>
              </w:rPr>
              <w:t>::mask</w:t>
            </w:r>
            <w:r>
              <w:rPr>
                <w:rFonts w:hint="eastAsia"/>
                <w:sz w:val="20"/>
                <w:szCs w:val="20"/>
                <w:lang w:eastAsia="zh-CN"/>
              </w:rPr>
              <w:t>为</w:t>
            </w:r>
            <w:r w:rsidRPr="001B7EDA">
              <w:rPr>
                <w:sz w:val="20"/>
                <w:szCs w:val="20"/>
                <w:lang w:eastAsia="zh-CN"/>
              </w:rPr>
              <w:t>TRANSPORT_ICC</w:t>
            </w:r>
            <w:r>
              <w:rPr>
                <w:rFonts w:hint="eastAsia"/>
                <w:sz w:val="20"/>
                <w:szCs w:val="20"/>
                <w:lang w:eastAsia="zh-CN"/>
              </w:rPr>
              <w:t>时，具体实现为</w: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7F1A06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_Ref153806895 \h</w:instrTex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t>topic_icc_transchannel_element</w:t>
            </w:r>
            <w:r w:rsidRPr="007F1A06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</w:p>
          <w:p w14:paraId="435B1BF1" w14:textId="77777777" w:rsidR="00304DBD" w:rsidRDefault="00304DB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此时多重性为</w:t>
            </w:r>
            <w:r>
              <w:rPr>
                <w:sz w:val="20"/>
                <w:szCs w:val="20"/>
                <w:lang w:eastAsia="zh-CN"/>
              </w:rPr>
              <w:t>1</w:t>
            </w:r>
            <w:r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</w:tc>
      </w:tr>
      <w:tr w:rsidR="00FC7A8B" w14:paraId="31DD2C3E" w14:textId="77777777" w:rsidTr="001B2217">
        <w:trPr>
          <w:trHeight w:val="208"/>
        </w:trPr>
        <w:tc>
          <w:tcPr>
            <w:tcW w:w="1795" w:type="dxa"/>
            <w:vAlign w:val="center"/>
          </w:tcPr>
          <w:p w14:paraId="6990265A" w14:textId="17E5CEE3" w:rsidR="00FC7A8B" w:rsidRPr="007712FE" w:rsidRDefault="00FC7A8B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C7A8B">
              <w:rPr>
                <w:sz w:val="20"/>
                <w:szCs w:val="20"/>
                <w:lang w:eastAsia="zh-CN"/>
              </w:rPr>
              <w:t>publish_mode</w:t>
            </w:r>
          </w:p>
        </w:tc>
        <w:tc>
          <w:tcPr>
            <w:tcW w:w="2160" w:type="dxa"/>
            <w:vAlign w:val="center"/>
          </w:tcPr>
          <w:p w14:paraId="5A1C31F2" w14:textId="2083A4B2" w:rsidR="00FC7A8B" w:rsidRDefault="0072292B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_Ref153807715 \h </w:instrText>
            </w:r>
            <w:r w:rsidR="00B31CFA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B31CFA">
              <w:rPr>
                <w:noProof/>
                <w:color w:val="2A8CF1" w:themeColor="accent3" w:themeTint="99"/>
                <w:szCs w:val="32"/>
                <w:lang w:eastAsia="en-US"/>
              </w:rPr>
              <w:t>publish_mode_element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630" w:type="dxa"/>
            <w:vAlign w:val="center"/>
          </w:tcPr>
          <w:p w14:paraId="06B4F64C" w14:textId="70535411" w:rsidR="00FC7A8B" w:rsidRDefault="0072292B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810" w:type="dxa"/>
            <w:vAlign w:val="center"/>
          </w:tcPr>
          <w:p w14:paraId="67596BDE" w14:textId="6CC740B4" w:rsidR="00FC7A8B" w:rsidRDefault="0072292B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630" w:type="dxa"/>
            <w:vAlign w:val="center"/>
          </w:tcPr>
          <w:p w14:paraId="6C8C0E92" w14:textId="330A2CEE" w:rsidR="00FC7A8B" w:rsidRDefault="0072292B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229" w:type="dxa"/>
            <w:vAlign w:val="center"/>
          </w:tcPr>
          <w:p w14:paraId="5417D898" w14:textId="1B8B2314" w:rsidR="00FC7A8B" w:rsidRDefault="00EB649B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FF7B7D" w14:paraId="56C8AB5A" w14:textId="77777777" w:rsidTr="001B2217">
        <w:trPr>
          <w:trHeight w:val="208"/>
        </w:trPr>
        <w:tc>
          <w:tcPr>
            <w:tcW w:w="1795" w:type="dxa"/>
            <w:vAlign w:val="center"/>
          </w:tcPr>
          <w:p w14:paraId="0C2B7121" w14:textId="13E1DA21" w:rsidR="00FF7B7D" w:rsidRPr="00FC7A8B" w:rsidRDefault="00FF7B7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F7B7D">
              <w:rPr>
                <w:sz w:val="20"/>
                <w:szCs w:val="20"/>
                <w:lang w:eastAsia="zh-CN"/>
              </w:rPr>
              <w:lastRenderedPageBreak/>
              <w:t>transport_priority</w:t>
            </w:r>
          </w:p>
        </w:tc>
        <w:tc>
          <w:tcPr>
            <w:tcW w:w="2160" w:type="dxa"/>
            <w:vAlign w:val="center"/>
          </w:tcPr>
          <w:p w14:paraId="799FBF33" w14:textId="58C61C79" w:rsidR="00FF7B7D" w:rsidRPr="00DA1ED2" w:rsidRDefault="00FF7B7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A1ED2"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630" w:type="dxa"/>
            <w:vAlign w:val="center"/>
          </w:tcPr>
          <w:p w14:paraId="0076FAEC" w14:textId="433F4611" w:rsidR="00FF7B7D" w:rsidRDefault="00FF7B7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</w:t>
            </w:r>
          </w:p>
        </w:tc>
        <w:tc>
          <w:tcPr>
            <w:tcW w:w="810" w:type="dxa"/>
            <w:vAlign w:val="center"/>
          </w:tcPr>
          <w:p w14:paraId="6F84D8B8" w14:textId="653DA143" w:rsidR="00FF7B7D" w:rsidRDefault="00FF7B7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630" w:type="dxa"/>
            <w:vAlign w:val="center"/>
          </w:tcPr>
          <w:p w14:paraId="567AF265" w14:textId="08607CD5" w:rsidR="00FF7B7D" w:rsidRDefault="00FF7B7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229" w:type="dxa"/>
            <w:vAlign w:val="center"/>
          </w:tcPr>
          <w:p w14:paraId="45B1F31E" w14:textId="519C9BB1" w:rsidR="00FF7B7D" w:rsidRDefault="00F5137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</w:t>
            </w:r>
            <w:r>
              <w:rPr>
                <w:rFonts w:hint="eastAsia"/>
                <w:sz w:val="20"/>
                <w:szCs w:val="20"/>
                <w:lang w:eastAsia="zh-CN"/>
              </w:rPr>
              <w:t>&gt;</w:t>
            </w:r>
            <w:r>
              <w:rPr>
                <w:sz w:val="20"/>
                <w:szCs w:val="20"/>
                <w:lang w:eastAsia="zh-CN"/>
              </w:rPr>
              <w:t>=0</w:t>
            </w:r>
          </w:p>
        </w:tc>
      </w:tr>
    </w:tbl>
    <w:p w14:paraId="12DBF283" w14:textId="77777777" w:rsidR="008E05DC" w:rsidRDefault="008E05DC" w:rsidP="008A4044">
      <w:pPr>
        <w:rPr>
          <w:lang w:eastAsia="en-US"/>
        </w:rPr>
      </w:pPr>
    </w:p>
    <w:p w14:paraId="6BA78AFF" w14:textId="6BE6DDE8" w:rsidR="00F24FB2" w:rsidRDefault="00F24FB2">
      <w:pPr>
        <w:spacing w:after="0" w:line="240" w:lineRule="auto"/>
        <w:rPr>
          <w:lang w:eastAsia="en-US"/>
        </w:rPr>
      </w:pPr>
      <w:r>
        <w:rPr>
          <w:lang w:eastAsia="en-US"/>
        </w:rPr>
        <w:br w:type="page"/>
      </w:r>
    </w:p>
    <w:p w14:paraId="38E01DCD" w14:textId="46489288" w:rsidR="005428B6" w:rsidRPr="009B1760" w:rsidRDefault="005428B6" w:rsidP="005428B6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101" w:name="_Ref153552272"/>
      <w:bookmarkStart w:id="102" w:name="_Toc153802473"/>
      <w:r>
        <w:rPr>
          <w:rFonts w:hint="eastAsia"/>
          <w:noProof/>
          <w:lang w:val="en-GB" w:eastAsia="zh-CN"/>
        </w:rPr>
        <w:lastRenderedPageBreak/>
        <w:t>transport</w:t>
      </w:r>
      <w:r w:rsidRPr="00537303">
        <w:rPr>
          <w:noProof/>
          <w:lang w:val="en-GB"/>
        </w:rPr>
        <w:t>_element</w:t>
      </w:r>
      <w:bookmarkEnd w:id="101"/>
      <w:bookmarkEnd w:id="102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350"/>
        <w:gridCol w:w="1260"/>
        <w:gridCol w:w="990"/>
        <w:gridCol w:w="2969"/>
      </w:tblGrid>
      <w:tr w:rsidR="005428B6" w14:paraId="3E041A65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08E40596" w14:textId="77777777" w:rsidR="005428B6" w:rsidRPr="0008125F" w:rsidRDefault="005428B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2EB7033D" w14:textId="7D98CB37" w:rsidR="005428B6" w:rsidRPr="00FF5E6A" w:rsidRDefault="00B34351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B34351">
              <w:rPr>
                <w:sz w:val="20"/>
                <w:szCs w:val="20"/>
                <w:lang w:eastAsia="zh-CN"/>
              </w:rPr>
              <w:t>transport_element</w:t>
            </w:r>
          </w:p>
        </w:tc>
      </w:tr>
      <w:tr w:rsidR="005428B6" w14:paraId="79203332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3E75695C" w14:textId="77777777" w:rsidR="005428B6" w:rsidRPr="0008125F" w:rsidRDefault="005428B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3957D201" w14:textId="77777777" w:rsidR="005428B6" w:rsidRPr="00FF5E6A" w:rsidRDefault="005428B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095C42" w14:paraId="7316332F" w14:textId="77777777" w:rsidTr="00095C42">
        <w:trPr>
          <w:trHeight w:val="302"/>
        </w:trPr>
        <w:tc>
          <w:tcPr>
            <w:tcW w:w="1615" w:type="dxa"/>
            <w:vAlign w:val="center"/>
          </w:tcPr>
          <w:p w14:paraId="63590644" w14:textId="77777777" w:rsidR="005428B6" w:rsidRPr="0008125F" w:rsidRDefault="005428B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2070" w:type="dxa"/>
            <w:vAlign w:val="center"/>
          </w:tcPr>
          <w:p w14:paraId="69523757" w14:textId="77777777" w:rsidR="005428B6" w:rsidRPr="0008125F" w:rsidRDefault="005428B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350" w:type="dxa"/>
            <w:vAlign w:val="center"/>
          </w:tcPr>
          <w:p w14:paraId="1222003E" w14:textId="77777777" w:rsidR="005428B6" w:rsidRPr="0008125F" w:rsidRDefault="005428B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3D6FF2C3" w14:textId="77777777" w:rsidR="005428B6" w:rsidRPr="0008125F" w:rsidRDefault="005428B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0AC0EB13" w14:textId="77777777" w:rsidR="005428B6" w:rsidRPr="0008125F" w:rsidRDefault="005428B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2606EF47" w14:textId="77777777" w:rsidR="005428B6" w:rsidRPr="0008125F" w:rsidRDefault="005428B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095C42" w14:paraId="5580D81D" w14:textId="77777777" w:rsidTr="00095C42">
        <w:trPr>
          <w:trHeight w:val="302"/>
        </w:trPr>
        <w:tc>
          <w:tcPr>
            <w:tcW w:w="1615" w:type="dxa"/>
            <w:vAlign w:val="center"/>
          </w:tcPr>
          <w:p w14:paraId="35B67B59" w14:textId="3A6E2749" w:rsidR="005428B6" w:rsidRPr="008720F3" w:rsidRDefault="00974D1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70" w:type="dxa"/>
            <w:vAlign w:val="center"/>
          </w:tcPr>
          <w:p w14:paraId="34A6E71D" w14:textId="6766DDD2" w:rsidR="005428B6" w:rsidRPr="00832F40" w:rsidRDefault="00E82280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350" w:type="dxa"/>
            <w:vAlign w:val="center"/>
          </w:tcPr>
          <w:p w14:paraId="01FD1EF4" w14:textId="4869EBEE" w:rsidR="005428B6" w:rsidRPr="00FF5E6A" w:rsidRDefault="00974D1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260" w:type="dxa"/>
            <w:vAlign w:val="center"/>
          </w:tcPr>
          <w:p w14:paraId="66991AD4" w14:textId="228CD271" w:rsidR="005428B6" w:rsidRPr="00FF5E6A" w:rsidRDefault="00974D1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  <w:vAlign w:val="center"/>
          </w:tcPr>
          <w:p w14:paraId="1AA72CF5" w14:textId="0F720FBF" w:rsidR="005428B6" w:rsidRDefault="00974D1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969" w:type="dxa"/>
            <w:vAlign w:val="center"/>
          </w:tcPr>
          <w:p w14:paraId="1C57205A" w14:textId="25D2CBEF" w:rsidR="005428B6" w:rsidRPr="00FF5E6A" w:rsidRDefault="00974D1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095C42" w14:paraId="7CFA8544" w14:textId="77777777" w:rsidTr="00095C42">
        <w:trPr>
          <w:trHeight w:val="302"/>
        </w:trPr>
        <w:tc>
          <w:tcPr>
            <w:tcW w:w="1615" w:type="dxa"/>
            <w:vAlign w:val="center"/>
          </w:tcPr>
          <w:p w14:paraId="4AEFB773" w14:textId="77777777" w:rsidR="005428B6" w:rsidRDefault="005428B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2070" w:type="dxa"/>
            <w:vAlign w:val="center"/>
          </w:tcPr>
          <w:p w14:paraId="695D8FF1" w14:textId="77777777" w:rsidR="005428B6" w:rsidRPr="00832F40" w:rsidRDefault="005428B6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350" w:type="dxa"/>
            <w:vAlign w:val="center"/>
          </w:tcPr>
          <w:p w14:paraId="4567F03C" w14:textId="77777777" w:rsidR="005428B6" w:rsidRDefault="005428B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3F7805EA" w14:textId="77777777" w:rsidR="005428B6" w:rsidRDefault="005428B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90" w:type="dxa"/>
            <w:vAlign w:val="center"/>
          </w:tcPr>
          <w:p w14:paraId="7A87ACDC" w14:textId="77777777" w:rsidR="005428B6" w:rsidRDefault="005428B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41FF5F5F" w14:textId="77777777" w:rsidR="005428B6" w:rsidRDefault="005428B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095C42" w14:paraId="03350637" w14:textId="77777777" w:rsidTr="00095C42">
        <w:trPr>
          <w:trHeight w:val="302"/>
        </w:trPr>
        <w:tc>
          <w:tcPr>
            <w:tcW w:w="1615" w:type="dxa"/>
            <w:vAlign w:val="center"/>
          </w:tcPr>
          <w:p w14:paraId="31D78607" w14:textId="4EF7AA48" w:rsidR="00736F84" w:rsidRDefault="00736F84" w:rsidP="00736F8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mask</w:t>
            </w:r>
          </w:p>
        </w:tc>
        <w:tc>
          <w:tcPr>
            <w:tcW w:w="2070" w:type="dxa"/>
            <w:vAlign w:val="center"/>
          </w:tcPr>
          <w:p w14:paraId="343D8BFE" w14:textId="08ED15B1" w:rsidR="00736F84" w:rsidRPr="00832F40" w:rsidRDefault="001542F1" w:rsidP="00736F84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_Ref153552780 \h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1542F1">
              <w:rPr>
                <w:noProof/>
                <w:color w:val="2A8CF1" w:themeColor="accent3" w:themeTint="99"/>
                <w:szCs w:val="32"/>
                <w:lang w:eastAsia="en-US"/>
              </w:rPr>
              <w:t>TransportQosKind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14:paraId="383053C2" w14:textId="3E3F6F16" w:rsidR="00736F84" w:rsidRDefault="000E7233" w:rsidP="00736F8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E7233">
              <w:rPr>
                <w:sz w:val="20"/>
                <w:szCs w:val="20"/>
                <w:lang w:eastAsia="zh-CN"/>
              </w:rPr>
              <w:t>TRANSPORT_UDP</w:t>
            </w:r>
          </w:p>
        </w:tc>
        <w:tc>
          <w:tcPr>
            <w:tcW w:w="1260" w:type="dxa"/>
            <w:vAlign w:val="center"/>
          </w:tcPr>
          <w:p w14:paraId="310A1411" w14:textId="0295E1D0" w:rsidR="00736F84" w:rsidRDefault="000E7233" w:rsidP="00736F8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6AB09ACD" w14:textId="4B048782" w:rsidR="00736F84" w:rsidRDefault="000E7233" w:rsidP="00736F8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69" w:type="dxa"/>
            <w:vAlign w:val="center"/>
          </w:tcPr>
          <w:p w14:paraId="142FA762" w14:textId="31B355A9" w:rsidR="00736F84" w:rsidRDefault="00EC2CB7" w:rsidP="00736F84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095C42" w14:paraId="6416DA7A" w14:textId="77777777" w:rsidTr="00095C42">
        <w:trPr>
          <w:trHeight w:val="302"/>
        </w:trPr>
        <w:tc>
          <w:tcPr>
            <w:tcW w:w="1615" w:type="dxa"/>
            <w:vAlign w:val="center"/>
          </w:tcPr>
          <w:p w14:paraId="243C1485" w14:textId="3ADA7C31" w:rsidR="005428B6" w:rsidRPr="00487AD5" w:rsidRDefault="00111EB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11EB2">
              <w:rPr>
                <w:sz w:val="20"/>
                <w:szCs w:val="20"/>
                <w:lang w:eastAsia="zh-CN"/>
              </w:rPr>
              <w:t>send_socket_buffer</w:t>
            </w:r>
          </w:p>
        </w:tc>
        <w:tc>
          <w:tcPr>
            <w:tcW w:w="2070" w:type="dxa"/>
            <w:vAlign w:val="center"/>
          </w:tcPr>
          <w:p w14:paraId="2FEBF010" w14:textId="640F2947" w:rsidR="005428B6" w:rsidRPr="00111EB2" w:rsidRDefault="00111EB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11EB2">
              <w:rPr>
                <w:rFonts w:hint="eastAsia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350" w:type="dxa"/>
            <w:vAlign w:val="center"/>
          </w:tcPr>
          <w:p w14:paraId="096553B5" w14:textId="54929F1D" w:rsidR="005428B6" w:rsidRDefault="009E6F7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260" w:type="dxa"/>
            <w:vAlign w:val="center"/>
          </w:tcPr>
          <w:p w14:paraId="0F48FB95" w14:textId="77CF44D4" w:rsidR="005428B6" w:rsidRDefault="009E6F7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7DE838C6" w14:textId="6656B831" w:rsidR="005428B6" w:rsidRDefault="009E6F7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2969" w:type="dxa"/>
            <w:vAlign w:val="center"/>
          </w:tcPr>
          <w:p w14:paraId="50D7063B" w14:textId="27E514A8" w:rsidR="005428B6" w:rsidRDefault="009E6F7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095C42" w14:paraId="33D19CD0" w14:textId="77777777" w:rsidTr="00095C42">
        <w:trPr>
          <w:trHeight w:val="302"/>
        </w:trPr>
        <w:tc>
          <w:tcPr>
            <w:tcW w:w="1615" w:type="dxa"/>
            <w:vAlign w:val="center"/>
          </w:tcPr>
          <w:p w14:paraId="5BC85A61" w14:textId="7F350036" w:rsidR="005428B6" w:rsidRPr="00A66D48" w:rsidRDefault="009E6F7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9E6F76">
              <w:rPr>
                <w:sz w:val="20"/>
                <w:szCs w:val="20"/>
                <w:lang w:eastAsia="zh-CN"/>
              </w:rPr>
              <w:t>read_socket_buffer</w:t>
            </w:r>
          </w:p>
        </w:tc>
        <w:tc>
          <w:tcPr>
            <w:tcW w:w="2070" w:type="dxa"/>
            <w:vAlign w:val="center"/>
          </w:tcPr>
          <w:p w14:paraId="30400FD5" w14:textId="1EBEEEB4" w:rsidR="005428B6" w:rsidRPr="00111EB2" w:rsidRDefault="009E6F7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350" w:type="dxa"/>
            <w:vAlign w:val="center"/>
          </w:tcPr>
          <w:p w14:paraId="24AC3AFE" w14:textId="1DD8226B" w:rsidR="005428B6" w:rsidRDefault="009E6F7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260" w:type="dxa"/>
            <w:vAlign w:val="center"/>
          </w:tcPr>
          <w:p w14:paraId="7E5FE93A" w14:textId="66CB0BB9" w:rsidR="005428B6" w:rsidRDefault="009E6F7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408356CC" w14:textId="3DFE3BDB" w:rsidR="005428B6" w:rsidRDefault="009E6F7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2969" w:type="dxa"/>
            <w:vAlign w:val="center"/>
          </w:tcPr>
          <w:p w14:paraId="09A5AC5A" w14:textId="5D4B0F88" w:rsidR="005428B6" w:rsidRDefault="009E6F7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021782E6" w14:textId="2EF330C8" w:rsidR="00B06F04" w:rsidRDefault="00B06F04" w:rsidP="00302D6B">
      <w:pPr>
        <w:rPr>
          <w:lang w:eastAsia="en-US"/>
        </w:rPr>
      </w:pPr>
    </w:p>
    <w:p w14:paraId="691E613A" w14:textId="333EB015" w:rsidR="00B06F04" w:rsidRPr="009B1760" w:rsidRDefault="008140BE" w:rsidP="00B06F04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103" w:name="_Ref153552990"/>
      <w:bookmarkStart w:id="104" w:name="_Toc153802474"/>
      <w:r w:rsidRPr="008140BE">
        <w:rPr>
          <w:noProof/>
          <w:lang w:val="en-GB" w:eastAsia="zh-CN"/>
        </w:rPr>
        <w:t>domain_</w:t>
      </w:r>
      <w:r w:rsidR="00B06F04">
        <w:rPr>
          <w:rFonts w:hint="eastAsia"/>
          <w:noProof/>
          <w:lang w:val="en-GB" w:eastAsia="zh-CN"/>
        </w:rPr>
        <w:t>transchannel</w:t>
      </w:r>
      <w:r w:rsidR="00B06F04" w:rsidRPr="00537303">
        <w:rPr>
          <w:noProof/>
          <w:lang w:val="en-GB"/>
        </w:rPr>
        <w:t>_element</w:t>
      </w:r>
      <w:bookmarkEnd w:id="103"/>
      <w:bookmarkEnd w:id="104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350"/>
        <w:gridCol w:w="1260"/>
        <w:gridCol w:w="990"/>
        <w:gridCol w:w="2969"/>
      </w:tblGrid>
      <w:tr w:rsidR="00B06F04" w14:paraId="040AE60E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D84CD3B" w14:textId="77777777" w:rsidR="00B06F04" w:rsidRPr="0008125F" w:rsidRDefault="00B06F0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7AC21E22" w14:textId="2C7FAE63" w:rsidR="00B06F04" w:rsidRPr="00FF5E6A" w:rsidRDefault="005E415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domain</w:t>
            </w:r>
            <w:r>
              <w:rPr>
                <w:sz w:val="20"/>
                <w:szCs w:val="20"/>
                <w:lang w:eastAsia="zh-CN"/>
              </w:rPr>
              <w:t>_</w:t>
            </w:r>
            <w:r w:rsidR="00B06F04" w:rsidRPr="00B34351">
              <w:rPr>
                <w:sz w:val="20"/>
                <w:szCs w:val="20"/>
                <w:lang w:eastAsia="zh-CN"/>
              </w:rPr>
              <w:t>trans</w:t>
            </w:r>
            <w:r w:rsidR="00B06F04">
              <w:rPr>
                <w:sz w:val="20"/>
                <w:szCs w:val="20"/>
                <w:lang w:eastAsia="zh-CN"/>
              </w:rPr>
              <w:t>channel</w:t>
            </w:r>
            <w:r w:rsidR="00B06F04" w:rsidRPr="00B34351">
              <w:rPr>
                <w:sz w:val="20"/>
                <w:szCs w:val="20"/>
                <w:lang w:eastAsia="zh-CN"/>
              </w:rPr>
              <w:t>_element</w:t>
            </w:r>
          </w:p>
        </w:tc>
      </w:tr>
      <w:tr w:rsidR="00B06F04" w14:paraId="41D2B212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3128698C" w14:textId="77777777" w:rsidR="00B06F04" w:rsidRPr="0008125F" w:rsidRDefault="00B06F0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7665FE1E" w14:textId="07127B79" w:rsidR="00B06F04" w:rsidRPr="00FF5E6A" w:rsidRDefault="006234E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transchannel</w:t>
            </w:r>
            <w:r>
              <w:rPr>
                <w:rFonts w:hint="eastAsia"/>
                <w:sz w:val="20"/>
                <w:szCs w:val="20"/>
                <w:lang w:eastAsia="zh-CN"/>
              </w:rPr>
              <w:t>的抽象</w:t>
            </w:r>
          </w:p>
        </w:tc>
      </w:tr>
      <w:tr w:rsidR="00B06F04" w14:paraId="03948C3B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B06290A" w14:textId="77777777" w:rsidR="00B06F04" w:rsidRPr="0008125F" w:rsidRDefault="00B06F0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2070" w:type="dxa"/>
            <w:vAlign w:val="center"/>
          </w:tcPr>
          <w:p w14:paraId="46614FEE" w14:textId="77777777" w:rsidR="00B06F04" w:rsidRPr="0008125F" w:rsidRDefault="00B06F0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350" w:type="dxa"/>
            <w:vAlign w:val="center"/>
          </w:tcPr>
          <w:p w14:paraId="1E443B80" w14:textId="77777777" w:rsidR="00B06F04" w:rsidRPr="0008125F" w:rsidRDefault="00B06F0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3AAB4F67" w14:textId="77777777" w:rsidR="00B06F04" w:rsidRPr="0008125F" w:rsidRDefault="00B06F0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5911FB35" w14:textId="77777777" w:rsidR="00B06F04" w:rsidRPr="0008125F" w:rsidRDefault="00B06F0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21DF0376" w14:textId="77777777" w:rsidR="00B06F04" w:rsidRPr="0008125F" w:rsidRDefault="00B06F0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B06F04" w14:paraId="249F599E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74D4560C" w14:textId="77777777" w:rsidR="00B06F04" w:rsidRPr="008720F3" w:rsidRDefault="00B06F0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70" w:type="dxa"/>
            <w:vAlign w:val="center"/>
          </w:tcPr>
          <w:p w14:paraId="10F6076B" w14:textId="77777777" w:rsidR="00B06F04" w:rsidRPr="00832F40" w:rsidRDefault="00B06F04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350" w:type="dxa"/>
            <w:vAlign w:val="center"/>
          </w:tcPr>
          <w:p w14:paraId="49874D7E" w14:textId="77777777" w:rsidR="00B06F04" w:rsidRPr="00FF5E6A" w:rsidRDefault="00B06F0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260" w:type="dxa"/>
            <w:vAlign w:val="center"/>
          </w:tcPr>
          <w:p w14:paraId="66B4A866" w14:textId="77777777" w:rsidR="00B06F04" w:rsidRPr="00FF5E6A" w:rsidRDefault="00B06F0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  <w:vAlign w:val="center"/>
          </w:tcPr>
          <w:p w14:paraId="3BAD31CA" w14:textId="77777777" w:rsidR="00B06F04" w:rsidRDefault="00B06F0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969" w:type="dxa"/>
            <w:vAlign w:val="center"/>
          </w:tcPr>
          <w:p w14:paraId="7E5BD8F6" w14:textId="77777777" w:rsidR="00B06F04" w:rsidRPr="00FF5E6A" w:rsidRDefault="00B06F0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B06F04" w14:paraId="01CD7A63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103DCCCE" w14:textId="77777777" w:rsidR="00B06F04" w:rsidRDefault="00B06F0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2070" w:type="dxa"/>
            <w:vAlign w:val="center"/>
          </w:tcPr>
          <w:p w14:paraId="2DE6BC79" w14:textId="77777777" w:rsidR="00B06F04" w:rsidRPr="00832F40" w:rsidRDefault="00B06F04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350" w:type="dxa"/>
            <w:vAlign w:val="center"/>
          </w:tcPr>
          <w:p w14:paraId="07D94C4C" w14:textId="77777777" w:rsidR="00B06F04" w:rsidRDefault="00B06F0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3650A706" w14:textId="77777777" w:rsidR="00B06F04" w:rsidRDefault="00B06F0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90" w:type="dxa"/>
            <w:vAlign w:val="center"/>
          </w:tcPr>
          <w:p w14:paraId="4F24597C" w14:textId="77777777" w:rsidR="00B06F04" w:rsidRDefault="00B06F0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4089CEC0" w14:textId="77777777" w:rsidR="00B06F04" w:rsidRDefault="00B06F0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9B0B8F" w14:paraId="1861ED28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2DCEB40" w14:textId="285D353C" w:rsidR="009B0B8F" w:rsidRDefault="009B0B8F" w:rsidP="009B0B8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70" w:type="dxa"/>
            <w:vAlign w:val="center"/>
          </w:tcPr>
          <w:p w14:paraId="3039D470" w14:textId="3970F7DE" w:rsidR="009B0B8F" w:rsidRPr="00832F40" w:rsidRDefault="009B0B8F" w:rsidP="009B0B8F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350" w:type="dxa"/>
            <w:vAlign w:val="center"/>
          </w:tcPr>
          <w:p w14:paraId="3597A388" w14:textId="18D22B15" w:rsidR="009B0B8F" w:rsidRDefault="009B0B8F" w:rsidP="009B0B8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260" w:type="dxa"/>
            <w:vAlign w:val="center"/>
          </w:tcPr>
          <w:p w14:paraId="15695FE4" w14:textId="0607D2C5" w:rsidR="009B0B8F" w:rsidRDefault="009B0B8F" w:rsidP="009B0B8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  <w:vAlign w:val="center"/>
          </w:tcPr>
          <w:p w14:paraId="06906C3F" w14:textId="6C7F4062" w:rsidR="009B0B8F" w:rsidRDefault="009B0B8F" w:rsidP="009B0B8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969" w:type="dxa"/>
            <w:vAlign w:val="center"/>
          </w:tcPr>
          <w:p w14:paraId="6D956C20" w14:textId="70AE56FB" w:rsidR="009B0B8F" w:rsidRDefault="009B0B8F" w:rsidP="009B0B8F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6B43F7" w14:paraId="3A9FC0D0" w14:textId="77777777" w:rsidTr="00842241">
        <w:trPr>
          <w:trHeight w:val="302"/>
        </w:trPr>
        <w:tc>
          <w:tcPr>
            <w:tcW w:w="1615" w:type="dxa"/>
          </w:tcPr>
          <w:p w14:paraId="65B0B9B4" w14:textId="77777777" w:rsidR="006B43F7" w:rsidRDefault="006B43F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下级字段</w:t>
            </w:r>
          </w:p>
        </w:tc>
        <w:tc>
          <w:tcPr>
            <w:tcW w:w="8639" w:type="dxa"/>
            <w:gridSpan w:val="5"/>
          </w:tcPr>
          <w:p w14:paraId="47D111AC" w14:textId="6967F68E" w:rsidR="006B43F7" w:rsidRDefault="00916D9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916D9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916D99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916D99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_Ref153553510 \h</w:instrText>
            </w:r>
            <w:r w:rsidRPr="00916D99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916D99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916D9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916D99">
              <w:rPr>
                <w:noProof/>
                <w:color w:val="2A8CF1" w:themeColor="accent3" w:themeTint="99"/>
                <w:szCs w:val="32"/>
                <w:lang w:eastAsia="en-US"/>
              </w:rPr>
              <w:t>domain_udp_transchannel_element</w:t>
            </w:r>
            <w:r w:rsidRPr="00916D9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A30F16"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,</w:t>
            </w:r>
            <w:r w:rsidR="00A30F16">
              <w:rPr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916D9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916D99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_Ref153553515 \h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916D99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916D9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916D99">
              <w:rPr>
                <w:noProof/>
                <w:color w:val="2A8CF1" w:themeColor="accent3" w:themeTint="99"/>
                <w:szCs w:val="32"/>
                <w:lang w:eastAsia="en-US"/>
              </w:rPr>
              <w:t>domain_shm_transchannel_element</w:t>
            </w:r>
            <w:r w:rsidRPr="00916D9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A30F16">
              <w:rPr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916D99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_Ref153553522 \h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916D99">
              <w:rPr>
                <w:noProof/>
                <w:color w:val="2A8CF1" w:themeColor="accent3" w:themeTint="99"/>
                <w:szCs w:val="32"/>
                <w:lang w:eastAsia="en-US"/>
              </w:rPr>
              <w:t>domain_icc_transchannel_element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6B43F7">
              <w:rPr>
                <w:color w:val="000000" w:themeColor="text1"/>
                <w:sz w:val="20"/>
                <w:szCs w:val="20"/>
                <w:lang w:eastAsia="zh-CN"/>
              </w:rPr>
              <w:fldChar w:fldCharType="begin"/>
            </w:r>
            <w:r w:rsidR="006B43F7">
              <w:rPr>
                <w:color w:val="000000" w:themeColor="text1"/>
                <w:sz w:val="20"/>
                <w:szCs w:val="20"/>
                <w:lang w:eastAsia="zh-CN"/>
              </w:rPr>
              <w:instrText xml:space="preserve"> REF _Ref153291812 \h </w:instrText>
            </w:r>
            <w:r w:rsidR="006B43F7">
              <w:rPr>
                <w:color w:val="000000" w:themeColor="text1"/>
                <w:sz w:val="20"/>
                <w:szCs w:val="20"/>
                <w:lang w:eastAsia="zh-CN"/>
              </w:rPr>
            </w:r>
            <w:r w:rsidR="00000000">
              <w:rPr>
                <w:color w:val="000000" w:themeColor="text1"/>
                <w:sz w:val="20"/>
                <w:szCs w:val="20"/>
                <w:lang w:eastAsia="zh-CN"/>
              </w:rPr>
              <w:fldChar w:fldCharType="separate"/>
            </w:r>
            <w:r w:rsidR="006B43F7">
              <w:rPr>
                <w:color w:val="000000" w:themeColor="text1"/>
                <w:sz w:val="20"/>
                <w:szCs w:val="20"/>
                <w:lang w:eastAsia="zh-CN"/>
              </w:rPr>
              <w:fldChar w:fldCharType="end"/>
            </w:r>
          </w:p>
        </w:tc>
      </w:tr>
    </w:tbl>
    <w:p w14:paraId="70737B03" w14:textId="77777777" w:rsidR="00B06F04" w:rsidRDefault="00B06F04" w:rsidP="00B06F04">
      <w:pPr>
        <w:rPr>
          <w:lang w:eastAsia="en-US"/>
        </w:rPr>
      </w:pPr>
    </w:p>
    <w:p w14:paraId="1A0D58CC" w14:textId="30D3B2D3" w:rsidR="00996F99" w:rsidRPr="009B7E19" w:rsidRDefault="009950A8" w:rsidP="009B7E19">
      <w:pPr>
        <w:pStyle w:val="4"/>
        <w:ind w:left="953" w:hanging="953"/>
        <w:rPr>
          <w:noProof/>
        </w:rPr>
      </w:pPr>
      <w:bookmarkStart w:id="105" w:name="_Ref153553510"/>
      <w:bookmarkStart w:id="106" w:name="_Toc153802475"/>
      <w:r w:rsidRPr="009950A8">
        <w:rPr>
          <w:noProof/>
        </w:rPr>
        <w:t>domain_</w:t>
      </w:r>
      <w:r w:rsidR="00996F99" w:rsidRPr="009B7E19">
        <w:rPr>
          <w:noProof/>
        </w:rPr>
        <w:t>udp_transchannel_element</w:t>
      </w:r>
      <w:bookmarkEnd w:id="105"/>
      <w:bookmarkEnd w:id="106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350"/>
        <w:gridCol w:w="1260"/>
        <w:gridCol w:w="990"/>
        <w:gridCol w:w="2969"/>
      </w:tblGrid>
      <w:tr w:rsidR="00996F99" w14:paraId="4F5C259F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0D1445D5" w14:textId="77777777" w:rsidR="00996F99" w:rsidRPr="0008125F" w:rsidRDefault="00996F99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5DC7A6F0" w14:textId="4AD5D1DF" w:rsidR="00996F99" w:rsidRPr="00FF5E6A" w:rsidRDefault="009950A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9950A8">
              <w:rPr>
                <w:sz w:val="20"/>
                <w:szCs w:val="20"/>
                <w:lang w:eastAsia="zh-CN"/>
              </w:rPr>
              <w:t>domain_</w:t>
            </w:r>
            <w:r w:rsidR="007957A4" w:rsidRPr="007957A4">
              <w:rPr>
                <w:sz w:val="20"/>
                <w:szCs w:val="20"/>
                <w:lang w:eastAsia="zh-CN"/>
              </w:rPr>
              <w:t>udp_transchannel_element</w:t>
            </w:r>
          </w:p>
        </w:tc>
      </w:tr>
      <w:tr w:rsidR="00996F99" w14:paraId="6437E094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1D1C15D6" w14:textId="77777777" w:rsidR="00996F99" w:rsidRPr="0008125F" w:rsidRDefault="00996F99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597E7ABF" w14:textId="22E94333" w:rsidR="00996F99" w:rsidRPr="00FF5E6A" w:rsidRDefault="00C96F5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96F5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C96F5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C96F55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_Ref153552990 \h</w:instrText>
            </w:r>
            <w:r w:rsidRPr="00C96F5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C96F55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C96F5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C96F55">
              <w:rPr>
                <w:noProof/>
                <w:color w:val="2A8CF1" w:themeColor="accent3" w:themeTint="99"/>
                <w:szCs w:val="32"/>
                <w:lang w:eastAsia="en-US"/>
              </w:rPr>
              <w:t>domain_</w:t>
            </w:r>
            <w:r w:rsidRPr="00C96F55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transchannel</w:t>
            </w:r>
            <w:r w:rsidRPr="00C96F55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 w:rsidRPr="00C96F5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996F99">
              <w:rPr>
                <w:rFonts w:hint="eastAsia"/>
                <w:sz w:val="20"/>
                <w:szCs w:val="20"/>
                <w:lang w:eastAsia="zh-CN"/>
              </w:rPr>
              <w:t>的</w:t>
            </w:r>
            <w:r w:rsidR="007957A4">
              <w:rPr>
                <w:sz w:val="20"/>
                <w:szCs w:val="20"/>
                <w:lang w:eastAsia="zh-CN"/>
              </w:rPr>
              <w:t>udp</w:t>
            </w:r>
            <w:r w:rsidR="007957A4">
              <w:rPr>
                <w:rFonts w:hint="eastAsia"/>
                <w:sz w:val="20"/>
                <w:szCs w:val="20"/>
                <w:lang w:eastAsia="zh-CN"/>
              </w:rPr>
              <w:t>实现</w:t>
            </w:r>
          </w:p>
        </w:tc>
      </w:tr>
      <w:tr w:rsidR="00996F99" w14:paraId="41AE4240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EAF7CE2" w14:textId="77777777" w:rsidR="00996F99" w:rsidRPr="0008125F" w:rsidRDefault="00996F99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2070" w:type="dxa"/>
            <w:vAlign w:val="center"/>
          </w:tcPr>
          <w:p w14:paraId="3D56D241" w14:textId="77777777" w:rsidR="00996F99" w:rsidRPr="0008125F" w:rsidRDefault="00996F99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350" w:type="dxa"/>
            <w:vAlign w:val="center"/>
          </w:tcPr>
          <w:p w14:paraId="46CCCD85" w14:textId="77777777" w:rsidR="00996F99" w:rsidRPr="0008125F" w:rsidRDefault="00996F99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39F55337" w14:textId="77777777" w:rsidR="00996F99" w:rsidRPr="0008125F" w:rsidRDefault="00996F99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13862E0A" w14:textId="77777777" w:rsidR="00996F99" w:rsidRPr="0008125F" w:rsidRDefault="00996F99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1DA0ECEF" w14:textId="77777777" w:rsidR="00996F99" w:rsidRPr="0008125F" w:rsidRDefault="00996F99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996F99" w14:paraId="1E2AC6BA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55305848" w14:textId="77777777" w:rsidR="00996F99" w:rsidRPr="008720F3" w:rsidRDefault="00996F9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70" w:type="dxa"/>
            <w:vAlign w:val="center"/>
          </w:tcPr>
          <w:p w14:paraId="3AB7A37D" w14:textId="77777777" w:rsidR="00996F99" w:rsidRPr="00832F40" w:rsidRDefault="00996F99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350" w:type="dxa"/>
            <w:vAlign w:val="center"/>
          </w:tcPr>
          <w:p w14:paraId="3207CA61" w14:textId="77777777" w:rsidR="00996F99" w:rsidRPr="00FF5E6A" w:rsidRDefault="00996F9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260" w:type="dxa"/>
            <w:vAlign w:val="center"/>
          </w:tcPr>
          <w:p w14:paraId="6FEBA827" w14:textId="77777777" w:rsidR="00996F99" w:rsidRPr="00FF5E6A" w:rsidRDefault="00996F9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  <w:vAlign w:val="center"/>
          </w:tcPr>
          <w:p w14:paraId="3E9ED3DC" w14:textId="77777777" w:rsidR="00996F99" w:rsidRDefault="00996F9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969" w:type="dxa"/>
            <w:vAlign w:val="center"/>
          </w:tcPr>
          <w:p w14:paraId="6E3263C7" w14:textId="77777777" w:rsidR="00996F99" w:rsidRPr="00FF5E6A" w:rsidRDefault="00996F9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996F99" w14:paraId="3E52B82F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6A1683BE" w14:textId="77777777" w:rsidR="00996F99" w:rsidRDefault="00996F9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2070" w:type="dxa"/>
            <w:vAlign w:val="center"/>
          </w:tcPr>
          <w:p w14:paraId="7CC8F65F" w14:textId="77777777" w:rsidR="00996F99" w:rsidRPr="00832F40" w:rsidRDefault="00996F99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350" w:type="dxa"/>
            <w:vAlign w:val="center"/>
          </w:tcPr>
          <w:p w14:paraId="44A09F5C" w14:textId="77777777" w:rsidR="00996F99" w:rsidRDefault="00996F9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610E6835" w14:textId="77777777" w:rsidR="00996F99" w:rsidRDefault="00996F9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90" w:type="dxa"/>
            <w:vAlign w:val="center"/>
          </w:tcPr>
          <w:p w14:paraId="00C0A6A7" w14:textId="77777777" w:rsidR="00996F99" w:rsidRDefault="00996F9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79C60FA2" w14:textId="77777777" w:rsidR="00996F99" w:rsidRDefault="00996F9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996F99" w14:paraId="79177743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0670AB89" w14:textId="6BE58538" w:rsidR="00996F99" w:rsidRDefault="00BD445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BD4455">
              <w:rPr>
                <w:sz w:val="20"/>
                <w:szCs w:val="20"/>
                <w:lang w:eastAsia="zh-CN"/>
              </w:rPr>
              <w:t>Channel</w:t>
            </w:r>
          </w:p>
        </w:tc>
        <w:tc>
          <w:tcPr>
            <w:tcW w:w="2070" w:type="dxa"/>
            <w:vAlign w:val="center"/>
          </w:tcPr>
          <w:p w14:paraId="2B714CAF" w14:textId="07842037" w:rsidR="00996F99" w:rsidRPr="00832F40" w:rsidRDefault="00326595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EE5F71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_Ref153552780 \h </w:instrText>
            </w:r>
            <w:r w:rsidR="00EE5F71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EE5F71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EE5F71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EE5F71">
              <w:rPr>
                <w:noProof/>
                <w:color w:val="2A8CF1" w:themeColor="accent3" w:themeTint="99"/>
                <w:szCs w:val="32"/>
                <w:lang w:eastAsia="en-US"/>
              </w:rPr>
              <w:t>TransportQosKind</w:t>
            </w:r>
            <w:r w:rsidRPr="00EE5F71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14:paraId="3497ABF8" w14:textId="600F0F54" w:rsidR="00996F99" w:rsidRDefault="0032659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326595">
              <w:rPr>
                <w:sz w:val="20"/>
                <w:szCs w:val="20"/>
                <w:lang w:eastAsia="zh-CN"/>
              </w:rPr>
              <w:t>TRANSPORT_UDP</w:t>
            </w:r>
          </w:p>
        </w:tc>
        <w:tc>
          <w:tcPr>
            <w:tcW w:w="1260" w:type="dxa"/>
            <w:vAlign w:val="center"/>
          </w:tcPr>
          <w:p w14:paraId="39AD0D21" w14:textId="4ECB2177" w:rsidR="00996F99" w:rsidRDefault="0032659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3EDD8221" w14:textId="78F48A18" w:rsidR="00996F99" w:rsidRDefault="0032659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69" w:type="dxa"/>
            <w:vAlign w:val="center"/>
          </w:tcPr>
          <w:p w14:paraId="52D60F58" w14:textId="35B9897F" w:rsidR="00996F99" w:rsidRDefault="00E55683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55683">
              <w:rPr>
                <w:rFonts w:hint="eastAsia"/>
                <w:sz w:val="20"/>
                <w:szCs w:val="20"/>
                <w:lang w:eastAsia="zh-CN"/>
              </w:rPr>
              <w:t>该字段值为固定值，不可修改</w:t>
            </w:r>
          </w:p>
        </w:tc>
      </w:tr>
      <w:tr w:rsidR="008B55E0" w14:paraId="6987EBE4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506AFD6B" w14:textId="680228FA" w:rsidR="008B55E0" w:rsidRPr="00BD4455" w:rsidRDefault="008B55E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8B55E0">
              <w:rPr>
                <w:sz w:val="20"/>
                <w:szCs w:val="20"/>
                <w:lang w:eastAsia="zh-CN"/>
              </w:rPr>
              <w:t>MaxMessageSize</w:t>
            </w:r>
          </w:p>
        </w:tc>
        <w:tc>
          <w:tcPr>
            <w:tcW w:w="2070" w:type="dxa"/>
            <w:vAlign w:val="center"/>
          </w:tcPr>
          <w:p w14:paraId="3388C831" w14:textId="10C9983A" w:rsidR="008B55E0" w:rsidRPr="008B55E0" w:rsidRDefault="008B55E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8B55E0">
              <w:rPr>
                <w:rFonts w:hint="eastAsia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350" w:type="dxa"/>
            <w:vAlign w:val="center"/>
          </w:tcPr>
          <w:p w14:paraId="2174BCDF" w14:textId="430BAA66" w:rsidR="008B55E0" w:rsidRPr="00326595" w:rsidRDefault="00ED725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260" w:type="dxa"/>
            <w:vAlign w:val="center"/>
          </w:tcPr>
          <w:p w14:paraId="167E6BEA" w14:textId="256E1ABA" w:rsidR="008B55E0" w:rsidRDefault="00ED725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0AFEACA1" w14:textId="0C041E3A" w:rsidR="008B55E0" w:rsidRDefault="00ED725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69" w:type="dxa"/>
            <w:vAlign w:val="center"/>
          </w:tcPr>
          <w:p w14:paraId="67314DF0" w14:textId="02BE548A" w:rsidR="008B55E0" w:rsidRPr="00E55683" w:rsidRDefault="002450FC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 w:rsidR="00657AF0">
              <w:rPr>
                <w:sz w:val="20"/>
                <w:szCs w:val="20"/>
                <w:lang w:eastAsia="zh-CN"/>
              </w:rPr>
              <w:t>[</w:t>
            </w:r>
            <w:r w:rsidR="00A25D35">
              <w:rPr>
                <w:sz w:val="20"/>
                <w:szCs w:val="20"/>
                <w:lang w:eastAsia="zh-CN"/>
              </w:rPr>
              <w:t>1</w:t>
            </w:r>
            <w:r w:rsidR="00657AF0">
              <w:rPr>
                <w:sz w:val="20"/>
                <w:szCs w:val="20"/>
                <w:lang w:eastAsia="zh-CN"/>
              </w:rPr>
              <w:t>80</w:t>
            </w:r>
            <w:r w:rsidR="00A25D35">
              <w:rPr>
                <w:sz w:val="20"/>
                <w:szCs w:val="20"/>
                <w:lang w:eastAsia="zh-CN"/>
              </w:rPr>
              <w:t xml:space="preserve">, </w:t>
            </w:r>
            <w:r w:rsidR="00A25D35" w:rsidRPr="00A25D35">
              <w:rPr>
                <w:sz w:val="20"/>
                <w:szCs w:val="20"/>
                <w:lang w:eastAsia="zh-CN"/>
              </w:rPr>
              <w:t>65000</w:t>
            </w:r>
            <w:r w:rsidR="00A25D35">
              <w:rPr>
                <w:rFonts w:hint="eastAsia"/>
                <w:sz w:val="20"/>
                <w:szCs w:val="20"/>
                <w:lang w:eastAsia="zh-CN"/>
              </w:rPr>
              <w:t>]</w:t>
            </w:r>
          </w:p>
        </w:tc>
      </w:tr>
      <w:tr w:rsidR="006A5D06" w14:paraId="0000C3EE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23284EF4" w14:textId="3BE51344" w:rsidR="006A5D06" w:rsidRPr="008B55E0" w:rsidRDefault="006A5D0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A5D06">
              <w:rPr>
                <w:sz w:val="20"/>
                <w:szCs w:val="20"/>
                <w:lang w:eastAsia="zh-CN"/>
              </w:rPr>
              <w:t>SendBufferSize</w:t>
            </w:r>
          </w:p>
        </w:tc>
        <w:tc>
          <w:tcPr>
            <w:tcW w:w="2070" w:type="dxa"/>
            <w:vAlign w:val="center"/>
          </w:tcPr>
          <w:p w14:paraId="5C699FEC" w14:textId="003CCF81" w:rsidR="006A5D06" w:rsidRPr="008B55E0" w:rsidRDefault="006A5D0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350" w:type="dxa"/>
            <w:vAlign w:val="center"/>
          </w:tcPr>
          <w:p w14:paraId="5B29088C" w14:textId="0C1BAE62" w:rsidR="006A5D06" w:rsidRDefault="006A5D0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260" w:type="dxa"/>
            <w:vAlign w:val="center"/>
          </w:tcPr>
          <w:p w14:paraId="5039C2EB" w14:textId="0B5AAC0D" w:rsidR="006A5D06" w:rsidRDefault="0032681B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52F785F7" w14:textId="05E1A4DB" w:rsidR="006A5D06" w:rsidRDefault="0037376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2969" w:type="dxa"/>
            <w:vAlign w:val="center"/>
          </w:tcPr>
          <w:p w14:paraId="7CDB3157" w14:textId="37712629" w:rsidR="006A5D06" w:rsidRDefault="00A0575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</w:t>
            </w:r>
            <w:r>
              <w:rPr>
                <w:rFonts w:hint="eastAsia"/>
                <w:sz w:val="20"/>
                <w:szCs w:val="20"/>
                <w:lang w:eastAsia="zh-CN"/>
              </w:rPr>
              <w:t>&gt;</w:t>
            </w:r>
            <w:r>
              <w:rPr>
                <w:sz w:val="20"/>
                <w:szCs w:val="20"/>
                <w:lang w:eastAsia="zh-CN"/>
              </w:rPr>
              <w:t>=0</w:t>
            </w:r>
            <w:r w:rsidR="00494E22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="00494E22">
              <w:rPr>
                <w:rFonts w:hint="eastAsia"/>
                <w:sz w:val="20"/>
                <w:szCs w:val="20"/>
                <w:lang w:eastAsia="zh-CN"/>
              </w:rPr>
              <w:t>0</w:t>
            </w:r>
            <w:r w:rsidR="00494E22">
              <w:rPr>
                <w:rFonts w:hint="eastAsia"/>
                <w:sz w:val="20"/>
                <w:szCs w:val="20"/>
                <w:lang w:eastAsia="zh-CN"/>
              </w:rPr>
              <w:t>为不限制</w:t>
            </w:r>
          </w:p>
        </w:tc>
      </w:tr>
      <w:tr w:rsidR="006A5D06" w14:paraId="7171656B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613B3E80" w14:textId="0CECA320" w:rsidR="006A5D06" w:rsidRPr="006A5D06" w:rsidRDefault="006A5D0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A5D06">
              <w:rPr>
                <w:sz w:val="20"/>
                <w:szCs w:val="20"/>
                <w:lang w:eastAsia="zh-CN"/>
              </w:rPr>
              <w:t>RecvBufferSize</w:t>
            </w:r>
          </w:p>
        </w:tc>
        <w:tc>
          <w:tcPr>
            <w:tcW w:w="2070" w:type="dxa"/>
            <w:vAlign w:val="center"/>
          </w:tcPr>
          <w:p w14:paraId="38D98CD7" w14:textId="075968F2" w:rsidR="006A5D06" w:rsidRPr="008B55E0" w:rsidRDefault="006A5D0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350" w:type="dxa"/>
            <w:vAlign w:val="center"/>
          </w:tcPr>
          <w:p w14:paraId="0CFCF3DE" w14:textId="1CFDAE5C" w:rsidR="006A5D06" w:rsidRDefault="006A5D0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260" w:type="dxa"/>
            <w:vAlign w:val="center"/>
          </w:tcPr>
          <w:p w14:paraId="5F24445E" w14:textId="0F213826" w:rsidR="006A5D06" w:rsidRDefault="0032681B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0D5FB73F" w14:textId="1170C8DA" w:rsidR="006A5D06" w:rsidRDefault="0037376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2969" w:type="dxa"/>
            <w:vAlign w:val="center"/>
          </w:tcPr>
          <w:p w14:paraId="2C05B159" w14:textId="724B7EB3" w:rsidR="006A5D06" w:rsidRDefault="00A0575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</w:t>
            </w:r>
            <w:r>
              <w:rPr>
                <w:rFonts w:hint="eastAsia"/>
                <w:sz w:val="20"/>
                <w:szCs w:val="20"/>
                <w:lang w:eastAsia="zh-CN"/>
              </w:rPr>
              <w:t>&gt;</w:t>
            </w:r>
            <w:r>
              <w:rPr>
                <w:sz w:val="20"/>
                <w:szCs w:val="20"/>
                <w:lang w:eastAsia="zh-CN"/>
              </w:rPr>
              <w:t>=0</w:t>
            </w:r>
            <w:r w:rsidR="00FB2279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="00494E22">
              <w:rPr>
                <w:rFonts w:hint="eastAsia"/>
                <w:sz w:val="20"/>
                <w:szCs w:val="20"/>
                <w:lang w:eastAsia="zh-CN"/>
              </w:rPr>
              <w:t>0</w:t>
            </w:r>
            <w:r w:rsidR="00494E22">
              <w:rPr>
                <w:rFonts w:hint="eastAsia"/>
                <w:sz w:val="20"/>
                <w:szCs w:val="20"/>
                <w:lang w:eastAsia="zh-CN"/>
              </w:rPr>
              <w:t>为不限制</w:t>
            </w:r>
          </w:p>
        </w:tc>
      </w:tr>
    </w:tbl>
    <w:p w14:paraId="6E9A3B63" w14:textId="5BC70E73" w:rsidR="00993355" w:rsidRDefault="00993355" w:rsidP="00996F99">
      <w:pPr>
        <w:rPr>
          <w:lang w:eastAsia="en-US"/>
        </w:rPr>
      </w:pPr>
    </w:p>
    <w:p w14:paraId="2E1E4EF0" w14:textId="6403B03B" w:rsidR="00996F99" w:rsidRDefault="00993355" w:rsidP="00993355">
      <w:pPr>
        <w:spacing w:after="0" w:line="240" w:lineRule="auto"/>
        <w:rPr>
          <w:lang w:eastAsia="en-US"/>
        </w:rPr>
      </w:pPr>
      <w:r>
        <w:rPr>
          <w:lang w:eastAsia="en-US"/>
        </w:rPr>
        <w:br w:type="page"/>
      </w:r>
    </w:p>
    <w:p w14:paraId="1FA2DB3A" w14:textId="051454C0" w:rsidR="00976000" w:rsidRPr="009B7E19" w:rsidRDefault="009950A8" w:rsidP="009B7E19">
      <w:pPr>
        <w:pStyle w:val="4"/>
        <w:ind w:left="953" w:hanging="953"/>
        <w:rPr>
          <w:noProof/>
        </w:rPr>
      </w:pPr>
      <w:bookmarkStart w:id="107" w:name="_Ref153553515"/>
      <w:bookmarkStart w:id="108" w:name="_Toc153802476"/>
      <w:r w:rsidRPr="009950A8">
        <w:rPr>
          <w:noProof/>
        </w:rPr>
        <w:lastRenderedPageBreak/>
        <w:t>domain_</w:t>
      </w:r>
      <w:r w:rsidR="00976000" w:rsidRPr="009B7E19">
        <w:rPr>
          <w:noProof/>
        </w:rPr>
        <w:t>shm_transchannel_element</w:t>
      </w:r>
      <w:bookmarkEnd w:id="107"/>
      <w:bookmarkEnd w:id="10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350"/>
        <w:gridCol w:w="1260"/>
        <w:gridCol w:w="990"/>
        <w:gridCol w:w="2969"/>
      </w:tblGrid>
      <w:tr w:rsidR="00976000" w14:paraId="7597390C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5C0F98A" w14:textId="77777777" w:rsidR="00976000" w:rsidRPr="0008125F" w:rsidRDefault="0097600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17320930" w14:textId="24601160" w:rsidR="00976000" w:rsidRPr="00FF5E6A" w:rsidRDefault="009950A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9950A8">
              <w:rPr>
                <w:sz w:val="20"/>
                <w:szCs w:val="20"/>
                <w:lang w:eastAsia="zh-CN"/>
              </w:rPr>
              <w:t>domain_</w:t>
            </w:r>
            <w:r>
              <w:rPr>
                <w:sz w:val="20"/>
                <w:szCs w:val="20"/>
                <w:lang w:eastAsia="zh-CN"/>
              </w:rPr>
              <w:t>shm</w:t>
            </w:r>
            <w:r w:rsidR="00976000" w:rsidRPr="007957A4">
              <w:rPr>
                <w:sz w:val="20"/>
                <w:szCs w:val="20"/>
                <w:lang w:eastAsia="zh-CN"/>
              </w:rPr>
              <w:t>_transchannel_element</w:t>
            </w:r>
          </w:p>
        </w:tc>
      </w:tr>
      <w:tr w:rsidR="00976000" w14:paraId="58F52621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5746D8E" w14:textId="77777777" w:rsidR="00976000" w:rsidRPr="0008125F" w:rsidRDefault="0097600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1E9BC584" w14:textId="3A346835" w:rsidR="00976000" w:rsidRPr="00FF5E6A" w:rsidRDefault="00C96F5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96F5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C96F5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C96F55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_Ref153552990 \h</w:instrText>
            </w:r>
            <w:r w:rsidRPr="00C96F5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C96F55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C96F5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C96F55">
              <w:rPr>
                <w:noProof/>
                <w:color w:val="2A8CF1" w:themeColor="accent3" w:themeTint="99"/>
                <w:szCs w:val="32"/>
                <w:lang w:eastAsia="en-US"/>
              </w:rPr>
              <w:t>domain_</w:t>
            </w:r>
            <w:r w:rsidRPr="00C96F55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transchannel</w:t>
            </w:r>
            <w:r w:rsidRPr="00C96F55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 w:rsidRPr="00C96F5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 w:rsidR="00310CAA">
              <w:rPr>
                <w:rFonts w:hint="eastAsia"/>
                <w:sz w:val="20"/>
                <w:szCs w:val="20"/>
                <w:lang w:eastAsia="zh-CN"/>
              </w:rPr>
              <w:t>shm</w:t>
            </w:r>
            <w:r w:rsidR="00976000">
              <w:rPr>
                <w:rFonts w:hint="eastAsia"/>
                <w:sz w:val="20"/>
                <w:szCs w:val="20"/>
                <w:lang w:eastAsia="zh-CN"/>
              </w:rPr>
              <w:t>实现</w:t>
            </w:r>
          </w:p>
        </w:tc>
      </w:tr>
      <w:tr w:rsidR="00976000" w14:paraId="2BE0D50E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FC49D46" w14:textId="77777777" w:rsidR="00976000" w:rsidRPr="0008125F" w:rsidRDefault="0097600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2070" w:type="dxa"/>
            <w:vAlign w:val="center"/>
          </w:tcPr>
          <w:p w14:paraId="44D265BD" w14:textId="77777777" w:rsidR="00976000" w:rsidRPr="0008125F" w:rsidRDefault="0097600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350" w:type="dxa"/>
            <w:vAlign w:val="center"/>
          </w:tcPr>
          <w:p w14:paraId="5695DF4C" w14:textId="77777777" w:rsidR="00976000" w:rsidRPr="0008125F" w:rsidRDefault="0097600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4EA44611" w14:textId="77777777" w:rsidR="00976000" w:rsidRPr="0008125F" w:rsidRDefault="0097600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0F20E3C1" w14:textId="77777777" w:rsidR="00976000" w:rsidRPr="0008125F" w:rsidRDefault="0097600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7BCE13F7" w14:textId="77777777" w:rsidR="00976000" w:rsidRPr="0008125F" w:rsidRDefault="0097600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976000" w14:paraId="318FCBAF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6B5A4A55" w14:textId="77777777" w:rsidR="00976000" w:rsidRPr="008720F3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70" w:type="dxa"/>
            <w:vAlign w:val="center"/>
          </w:tcPr>
          <w:p w14:paraId="01E28D54" w14:textId="77777777" w:rsidR="00976000" w:rsidRPr="00832F40" w:rsidRDefault="00976000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350" w:type="dxa"/>
            <w:vAlign w:val="center"/>
          </w:tcPr>
          <w:p w14:paraId="6B547919" w14:textId="77777777" w:rsidR="00976000" w:rsidRPr="00FF5E6A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260" w:type="dxa"/>
            <w:vAlign w:val="center"/>
          </w:tcPr>
          <w:p w14:paraId="22B6AD05" w14:textId="77777777" w:rsidR="00976000" w:rsidRPr="00FF5E6A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  <w:vAlign w:val="center"/>
          </w:tcPr>
          <w:p w14:paraId="551869D0" w14:textId="77777777" w:rsidR="00976000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969" w:type="dxa"/>
            <w:vAlign w:val="center"/>
          </w:tcPr>
          <w:p w14:paraId="24A037F7" w14:textId="77777777" w:rsidR="00976000" w:rsidRPr="00FF5E6A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976000" w14:paraId="11AAA821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7485C0F4" w14:textId="77777777" w:rsidR="00976000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2070" w:type="dxa"/>
            <w:vAlign w:val="center"/>
          </w:tcPr>
          <w:p w14:paraId="4A483C50" w14:textId="77777777" w:rsidR="00976000" w:rsidRPr="00832F40" w:rsidRDefault="00976000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350" w:type="dxa"/>
            <w:vAlign w:val="center"/>
          </w:tcPr>
          <w:p w14:paraId="503EA3A6" w14:textId="77777777" w:rsidR="00976000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0E19084D" w14:textId="77777777" w:rsidR="00976000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90" w:type="dxa"/>
            <w:vAlign w:val="center"/>
          </w:tcPr>
          <w:p w14:paraId="71602226" w14:textId="77777777" w:rsidR="00976000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100B0425" w14:textId="77777777" w:rsidR="00976000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EC24E0" w14:paraId="59D61AC1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5B00C5AA" w14:textId="23647131" w:rsidR="00EC24E0" w:rsidRDefault="00EC24E0" w:rsidP="00EC24E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BD4455">
              <w:rPr>
                <w:sz w:val="20"/>
                <w:szCs w:val="20"/>
                <w:lang w:eastAsia="zh-CN"/>
              </w:rPr>
              <w:t>Channel</w:t>
            </w:r>
          </w:p>
        </w:tc>
        <w:tc>
          <w:tcPr>
            <w:tcW w:w="2070" w:type="dxa"/>
            <w:vAlign w:val="center"/>
          </w:tcPr>
          <w:p w14:paraId="47ABF621" w14:textId="2F759D7C" w:rsidR="00EC24E0" w:rsidRPr="00832F40" w:rsidRDefault="00EC24E0" w:rsidP="00EC24E0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EE5F71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_Ref153552780 \h  \* MERGEFORMAT </w:instrText>
            </w:r>
            <w:r w:rsidRPr="00EE5F71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EE5F71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EE5F71">
              <w:rPr>
                <w:noProof/>
                <w:color w:val="2A8CF1" w:themeColor="accent3" w:themeTint="99"/>
                <w:szCs w:val="32"/>
                <w:lang w:eastAsia="en-US"/>
              </w:rPr>
              <w:t>TransportQosKind</w:t>
            </w:r>
            <w:r w:rsidRPr="00EE5F71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14:paraId="2B0E34FE" w14:textId="7A5AB08A" w:rsidR="00EC24E0" w:rsidRDefault="009A6F0F" w:rsidP="00EC24E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9A6F0F">
              <w:rPr>
                <w:sz w:val="20"/>
                <w:szCs w:val="20"/>
                <w:lang w:eastAsia="zh-CN"/>
              </w:rPr>
              <w:t>TRANSPORT_SHM</w:t>
            </w:r>
          </w:p>
        </w:tc>
        <w:tc>
          <w:tcPr>
            <w:tcW w:w="1260" w:type="dxa"/>
            <w:vAlign w:val="center"/>
          </w:tcPr>
          <w:p w14:paraId="5B13C86B" w14:textId="0A468907" w:rsidR="00EC24E0" w:rsidRDefault="00EC24E0" w:rsidP="00EC24E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20FC8A0A" w14:textId="56CD8E92" w:rsidR="00EC24E0" w:rsidRDefault="00EC24E0" w:rsidP="00EC24E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69" w:type="dxa"/>
            <w:vAlign w:val="center"/>
          </w:tcPr>
          <w:p w14:paraId="13485AF5" w14:textId="7C31FBEC" w:rsidR="00EC24E0" w:rsidRDefault="00EC24E0" w:rsidP="00EC24E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55683">
              <w:rPr>
                <w:rFonts w:hint="eastAsia"/>
                <w:sz w:val="20"/>
                <w:szCs w:val="20"/>
                <w:lang w:eastAsia="zh-CN"/>
              </w:rPr>
              <w:t>该字段值为固定值，不可修改</w:t>
            </w:r>
          </w:p>
        </w:tc>
      </w:tr>
      <w:tr w:rsidR="00204258" w14:paraId="7DBE8BD4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68BF12AC" w14:textId="55376DF1" w:rsidR="00204258" w:rsidRPr="00204258" w:rsidRDefault="00204258" w:rsidP="00EC24E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204258">
              <w:rPr>
                <w:sz w:val="20"/>
                <w:szCs w:val="20"/>
                <w:lang w:eastAsia="zh-CN"/>
              </w:rPr>
              <w:t>MaxMessageSize</w:t>
            </w:r>
          </w:p>
        </w:tc>
        <w:tc>
          <w:tcPr>
            <w:tcW w:w="2070" w:type="dxa"/>
            <w:vAlign w:val="center"/>
          </w:tcPr>
          <w:p w14:paraId="053C51E4" w14:textId="0137C3A6" w:rsidR="00204258" w:rsidRDefault="00E858D8" w:rsidP="00EC24E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350" w:type="dxa"/>
            <w:vAlign w:val="center"/>
          </w:tcPr>
          <w:p w14:paraId="761E3F8A" w14:textId="1C131733" w:rsidR="00204258" w:rsidRDefault="007E068C" w:rsidP="00EC24E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E068C">
              <w:rPr>
                <w:sz w:val="20"/>
                <w:szCs w:val="20"/>
                <w:lang w:eastAsia="zh-CN"/>
              </w:rPr>
              <w:t>1048576</w:t>
            </w:r>
          </w:p>
        </w:tc>
        <w:tc>
          <w:tcPr>
            <w:tcW w:w="1260" w:type="dxa"/>
            <w:vAlign w:val="center"/>
          </w:tcPr>
          <w:p w14:paraId="01787551" w14:textId="0E8812A4" w:rsidR="00204258" w:rsidRDefault="007E068C" w:rsidP="00EC24E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0539525C" w14:textId="70ADE6EF" w:rsidR="00204258" w:rsidRDefault="007E068C" w:rsidP="00EC24E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2969" w:type="dxa"/>
            <w:vAlign w:val="center"/>
          </w:tcPr>
          <w:p w14:paraId="0319542A" w14:textId="51911900" w:rsidR="00204258" w:rsidRDefault="00491FF3" w:rsidP="00EC24E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</w:t>
            </w:r>
            <w:r w:rsidR="00755B57">
              <w:rPr>
                <w:rFonts w:hint="eastAsia"/>
                <w:sz w:val="20"/>
                <w:szCs w:val="20"/>
                <w:lang w:eastAsia="zh-CN"/>
              </w:rPr>
              <w:t>∈</w:t>
            </w:r>
            <w:r w:rsidR="00755B57">
              <w:rPr>
                <w:rFonts w:hint="eastAsia"/>
                <w:sz w:val="20"/>
                <w:szCs w:val="20"/>
                <w:lang w:eastAsia="zh-CN"/>
              </w:rPr>
              <w:t>(</w:t>
            </w:r>
            <w:r w:rsidR="00646B00">
              <w:rPr>
                <w:sz w:val="20"/>
                <w:szCs w:val="20"/>
                <w:lang w:eastAsia="zh-CN"/>
              </w:rPr>
              <w:t>180</w:t>
            </w:r>
            <w:r w:rsidR="00755B57">
              <w:rPr>
                <w:sz w:val="20"/>
                <w:szCs w:val="20"/>
                <w:lang w:eastAsia="zh-CN"/>
              </w:rPr>
              <w:t>,</w:t>
            </w:r>
            <w:r w:rsidR="001F0C40" w:rsidRPr="002A4050">
              <w:rPr>
                <w:sz w:val="20"/>
                <w:szCs w:val="20"/>
                <w:lang w:eastAsia="zh-CN"/>
              </w:rPr>
              <w:t xml:space="preserve"> </w:t>
            </w:r>
            <w:r w:rsidR="001F0C40">
              <w:rPr>
                <w:sz w:val="20"/>
                <w:szCs w:val="20"/>
                <w:lang w:eastAsia="zh-CN"/>
              </w:rPr>
              <w:t xml:space="preserve"> </w:t>
            </w:r>
            <w:r w:rsidR="001F0C40" w:rsidRPr="002A4050">
              <w:rPr>
                <w:sz w:val="20"/>
                <w:szCs w:val="20"/>
                <w:lang w:eastAsia="zh-CN"/>
              </w:rPr>
              <w:t>4294967295</w:t>
            </w:r>
            <w:r w:rsidR="00755B57">
              <w:rPr>
                <w:sz w:val="20"/>
                <w:szCs w:val="20"/>
                <w:lang w:eastAsia="zh-CN"/>
              </w:rPr>
              <w:t>]</w:t>
            </w:r>
          </w:p>
        </w:tc>
      </w:tr>
      <w:tr w:rsidR="00A43F57" w14:paraId="1B8CD68B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08D8A308" w14:textId="363B304E" w:rsidR="00A43F57" w:rsidRPr="00204258" w:rsidRDefault="00A43F57" w:rsidP="00A43F5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204258">
              <w:rPr>
                <w:sz w:val="20"/>
                <w:szCs w:val="20"/>
                <w:lang w:eastAsia="zh-CN"/>
              </w:rPr>
              <w:t>SegmentSize</w:t>
            </w:r>
          </w:p>
        </w:tc>
        <w:tc>
          <w:tcPr>
            <w:tcW w:w="2070" w:type="dxa"/>
            <w:vAlign w:val="center"/>
          </w:tcPr>
          <w:p w14:paraId="79F31570" w14:textId="17B8F2AF" w:rsidR="00A43F57" w:rsidRDefault="00A43F57" w:rsidP="00A43F5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350" w:type="dxa"/>
            <w:vAlign w:val="center"/>
          </w:tcPr>
          <w:p w14:paraId="7D8A57FA" w14:textId="7E9352B7" w:rsidR="00A43F57" w:rsidRPr="007E068C" w:rsidRDefault="00075F75" w:rsidP="00A43F5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75F75">
              <w:rPr>
                <w:sz w:val="20"/>
                <w:szCs w:val="20"/>
                <w:lang w:eastAsia="zh-CN"/>
              </w:rPr>
              <w:t>1048576</w:t>
            </w:r>
          </w:p>
        </w:tc>
        <w:tc>
          <w:tcPr>
            <w:tcW w:w="1260" w:type="dxa"/>
            <w:vAlign w:val="center"/>
          </w:tcPr>
          <w:p w14:paraId="3F5E2069" w14:textId="7BD5D623" w:rsidR="00A43F57" w:rsidRDefault="00A43F57" w:rsidP="00A43F5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190E2919" w14:textId="5584F234" w:rsidR="00A43F57" w:rsidRDefault="00A43F57" w:rsidP="00A43F5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2969" w:type="dxa"/>
            <w:vAlign w:val="center"/>
          </w:tcPr>
          <w:p w14:paraId="4F4B6C76" w14:textId="63E8FFD4" w:rsidR="00A43F57" w:rsidRDefault="00A43F57" w:rsidP="00A43F5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 w:rsidRPr="00204258">
              <w:rPr>
                <w:sz w:val="20"/>
                <w:szCs w:val="20"/>
                <w:lang w:eastAsia="zh-CN"/>
              </w:rPr>
              <w:t>MaxMessageSize</w:t>
            </w:r>
            <w:r>
              <w:rPr>
                <w:sz w:val="20"/>
                <w:szCs w:val="20"/>
                <w:lang w:eastAsia="zh-CN"/>
              </w:rPr>
              <w:t>,</w:t>
            </w:r>
            <w:r w:rsidRPr="002A4050"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 w:rsidRPr="002A4050">
              <w:rPr>
                <w:sz w:val="20"/>
                <w:szCs w:val="20"/>
                <w:lang w:eastAsia="zh-CN"/>
              </w:rPr>
              <w:t>4294967295</w:t>
            </w:r>
            <w:r>
              <w:rPr>
                <w:sz w:val="20"/>
                <w:szCs w:val="20"/>
                <w:lang w:eastAsia="zh-CN"/>
              </w:rPr>
              <w:t>]</w:t>
            </w:r>
          </w:p>
        </w:tc>
      </w:tr>
    </w:tbl>
    <w:p w14:paraId="19430C57" w14:textId="77777777" w:rsidR="00B06F04" w:rsidRDefault="00B06F04" w:rsidP="00B06F04">
      <w:pPr>
        <w:rPr>
          <w:lang w:eastAsia="en-US"/>
        </w:rPr>
      </w:pPr>
    </w:p>
    <w:p w14:paraId="3EF26333" w14:textId="2BD17855" w:rsidR="00976000" w:rsidRPr="00EA1281" w:rsidRDefault="00FE2938" w:rsidP="00EA1281">
      <w:pPr>
        <w:pStyle w:val="4"/>
        <w:ind w:left="953" w:hanging="953"/>
        <w:rPr>
          <w:noProof/>
        </w:rPr>
      </w:pPr>
      <w:bookmarkStart w:id="109" w:name="_Ref153553522"/>
      <w:bookmarkStart w:id="110" w:name="_Toc153802477"/>
      <w:r w:rsidRPr="00FE2938">
        <w:rPr>
          <w:noProof/>
        </w:rPr>
        <w:t>domain_</w:t>
      </w:r>
      <w:r w:rsidR="00976000" w:rsidRPr="00EA1281">
        <w:rPr>
          <w:noProof/>
        </w:rPr>
        <w:t>icc_transchannel_element</w:t>
      </w:r>
      <w:bookmarkEnd w:id="109"/>
      <w:bookmarkEnd w:id="11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350"/>
        <w:gridCol w:w="1260"/>
        <w:gridCol w:w="990"/>
        <w:gridCol w:w="2969"/>
      </w:tblGrid>
      <w:tr w:rsidR="00976000" w14:paraId="6DD3B814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73D47690" w14:textId="77777777" w:rsidR="00976000" w:rsidRPr="0008125F" w:rsidRDefault="0097600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38D566C0" w14:textId="5A2A2591" w:rsidR="00976000" w:rsidRPr="00FF5E6A" w:rsidRDefault="00FE293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E2938">
              <w:rPr>
                <w:sz w:val="20"/>
                <w:szCs w:val="20"/>
                <w:lang w:eastAsia="zh-CN"/>
              </w:rPr>
              <w:t>domain_</w:t>
            </w:r>
            <w:r>
              <w:rPr>
                <w:sz w:val="20"/>
                <w:szCs w:val="20"/>
                <w:lang w:eastAsia="zh-CN"/>
              </w:rPr>
              <w:t>icc</w:t>
            </w:r>
            <w:r w:rsidR="00976000" w:rsidRPr="007957A4">
              <w:rPr>
                <w:sz w:val="20"/>
                <w:szCs w:val="20"/>
                <w:lang w:eastAsia="zh-CN"/>
              </w:rPr>
              <w:t>_transchannel_element</w:t>
            </w:r>
          </w:p>
        </w:tc>
      </w:tr>
      <w:tr w:rsidR="00976000" w14:paraId="502433C1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6E49B96B" w14:textId="77777777" w:rsidR="00976000" w:rsidRPr="0008125F" w:rsidRDefault="0097600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64FB5357" w14:textId="7BA49F83" w:rsidR="002E62ED" w:rsidRDefault="00C96F5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96F5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C96F5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C96F55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_Ref153552990 \h</w:instrText>
            </w:r>
            <w:r w:rsidRPr="00C96F5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C96F55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C96F5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C96F55">
              <w:rPr>
                <w:noProof/>
                <w:color w:val="2A8CF1" w:themeColor="accent3" w:themeTint="99"/>
                <w:szCs w:val="32"/>
                <w:lang w:eastAsia="en-US"/>
              </w:rPr>
              <w:t>domain_</w:t>
            </w:r>
            <w:r w:rsidRPr="00C96F55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transchannel</w:t>
            </w:r>
            <w:r w:rsidRPr="00C96F55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 w:rsidRPr="00C96F5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 w:rsidR="00254591">
              <w:rPr>
                <w:sz w:val="20"/>
                <w:szCs w:val="20"/>
                <w:lang w:eastAsia="zh-CN"/>
              </w:rPr>
              <w:t>icc</w:t>
            </w:r>
            <w:r w:rsidR="00976000">
              <w:rPr>
                <w:rFonts w:hint="eastAsia"/>
                <w:sz w:val="20"/>
                <w:szCs w:val="20"/>
                <w:lang w:eastAsia="zh-CN"/>
              </w:rPr>
              <w:t>实现</w:t>
            </w:r>
          </w:p>
          <w:p w14:paraId="1D5B3C47" w14:textId="71BFC527" w:rsidR="00976000" w:rsidRPr="00FF5E6A" w:rsidRDefault="00254591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待定</w:t>
            </w:r>
          </w:p>
        </w:tc>
      </w:tr>
      <w:tr w:rsidR="00976000" w14:paraId="44C1F826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17E2434A" w14:textId="77777777" w:rsidR="00976000" w:rsidRPr="0008125F" w:rsidRDefault="0097600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2070" w:type="dxa"/>
            <w:vAlign w:val="center"/>
          </w:tcPr>
          <w:p w14:paraId="5E3C2EFE" w14:textId="77777777" w:rsidR="00976000" w:rsidRPr="0008125F" w:rsidRDefault="0097600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350" w:type="dxa"/>
            <w:vAlign w:val="center"/>
          </w:tcPr>
          <w:p w14:paraId="45E3C08E" w14:textId="77777777" w:rsidR="00976000" w:rsidRPr="0008125F" w:rsidRDefault="0097600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4D5EF235" w14:textId="77777777" w:rsidR="00976000" w:rsidRPr="0008125F" w:rsidRDefault="0097600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4E7EC74D" w14:textId="77777777" w:rsidR="00976000" w:rsidRPr="0008125F" w:rsidRDefault="0097600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70B0ABF6" w14:textId="77777777" w:rsidR="00976000" w:rsidRPr="0008125F" w:rsidRDefault="0097600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976000" w14:paraId="392E18EC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6059A657" w14:textId="77777777" w:rsidR="00976000" w:rsidRPr="008720F3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70" w:type="dxa"/>
            <w:vAlign w:val="center"/>
          </w:tcPr>
          <w:p w14:paraId="6A4F3DF5" w14:textId="77777777" w:rsidR="00976000" w:rsidRPr="00832F40" w:rsidRDefault="00976000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350" w:type="dxa"/>
            <w:vAlign w:val="center"/>
          </w:tcPr>
          <w:p w14:paraId="7D08BE7C" w14:textId="77777777" w:rsidR="00976000" w:rsidRPr="00FF5E6A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260" w:type="dxa"/>
            <w:vAlign w:val="center"/>
          </w:tcPr>
          <w:p w14:paraId="53809D1F" w14:textId="77777777" w:rsidR="00976000" w:rsidRPr="00FF5E6A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  <w:vAlign w:val="center"/>
          </w:tcPr>
          <w:p w14:paraId="081894B1" w14:textId="77777777" w:rsidR="00976000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969" w:type="dxa"/>
            <w:vAlign w:val="center"/>
          </w:tcPr>
          <w:p w14:paraId="320D0964" w14:textId="77777777" w:rsidR="00976000" w:rsidRPr="00FF5E6A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976000" w14:paraId="66A37389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387ED62C" w14:textId="77777777" w:rsidR="00976000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2070" w:type="dxa"/>
            <w:vAlign w:val="center"/>
          </w:tcPr>
          <w:p w14:paraId="74EB37EA" w14:textId="77777777" w:rsidR="00976000" w:rsidRPr="00832F40" w:rsidRDefault="00976000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350" w:type="dxa"/>
            <w:vAlign w:val="center"/>
          </w:tcPr>
          <w:p w14:paraId="7ECCF55A" w14:textId="77777777" w:rsidR="00976000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17ED8CE3" w14:textId="77777777" w:rsidR="00976000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90" w:type="dxa"/>
            <w:vAlign w:val="center"/>
          </w:tcPr>
          <w:p w14:paraId="0F429871" w14:textId="77777777" w:rsidR="00976000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08DECE77" w14:textId="77777777" w:rsidR="00976000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976000" w14:paraId="10AF4D4A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2794337A" w14:textId="77777777" w:rsidR="00976000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70" w:type="dxa"/>
            <w:vAlign w:val="center"/>
          </w:tcPr>
          <w:p w14:paraId="7B878797" w14:textId="77777777" w:rsidR="00976000" w:rsidRPr="00832F40" w:rsidRDefault="00976000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350" w:type="dxa"/>
            <w:vAlign w:val="center"/>
          </w:tcPr>
          <w:p w14:paraId="19699582" w14:textId="77777777" w:rsidR="00976000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260" w:type="dxa"/>
            <w:vAlign w:val="center"/>
          </w:tcPr>
          <w:p w14:paraId="02995434" w14:textId="77777777" w:rsidR="00976000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  <w:vAlign w:val="center"/>
          </w:tcPr>
          <w:p w14:paraId="4F3FF64D" w14:textId="77777777" w:rsidR="00976000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969" w:type="dxa"/>
            <w:vAlign w:val="center"/>
          </w:tcPr>
          <w:p w14:paraId="63D8D6A4" w14:textId="77777777" w:rsidR="00976000" w:rsidRDefault="0097600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55AFD820" w14:textId="0AB06F2B" w:rsidR="00B06F04" w:rsidRDefault="00B06F04" w:rsidP="005140E0">
      <w:pPr>
        <w:rPr>
          <w:lang w:eastAsia="en-US"/>
        </w:rPr>
      </w:pPr>
    </w:p>
    <w:p w14:paraId="0E4AD353" w14:textId="187C3E7F" w:rsidR="001B443D" w:rsidRPr="009B1760" w:rsidRDefault="0002692E" w:rsidP="001B443D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111" w:name="_Toc153802478"/>
      <w:bookmarkStart w:id="112" w:name="_Ref153802672"/>
      <w:bookmarkStart w:id="113" w:name="_Ref153802673"/>
      <w:r w:rsidRPr="0002692E">
        <w:rPr>
          <w:noProof/>
          <w:lang w:val="en-GB"/>
        </w:rPr>
        <w:t>discover_config</w:t>
      </w:r>
      <w:bookmarkEnd w:id="111"/>
      <w:bookmarkEnd w:id="112"/>
      <w:r w:rsidR="00562BDB">
        <w:rPr>
          <w:noProof/>
          <w:lang w:val="en-GB"/>
        </w:rPr>
        <w:t>_element</w:t>
      </w:r>
      <w:bookmarkEnd w:id="113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350"/>
        <w:gridCol w:w="1260"/>
        <w:gridCol w:w="990"/>
        <w:gridCol w:w="2969"/>
      </w:tblGrid>
      <w:tr w:rsidR="001B443D" w14:paraId="5DDA6D51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6799D0C5" w14:textId="77777777" w:rsidR="001B443D" w:rsidRPr="0008125F" w:rsidRDefault="001B443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12EB098F" w14:textId="247F7F1A" w:rsidR="001B443D" w:rsidRPr="00FF5E6A" w:rsidRDefault="0002692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2692E">
              <w:rPr>
                <w:sz w:val="20"/>
                <w:szCs w:val="20"/>
                <w:lang w:eastAsia="zh-CN"/>
              </w:rPr>
              <w:t>discover_config</w:t>
            </w:r>
            <w:r w:rsidR="003D7776">
              <w:rPr>
                <w:sz w:val="20"/>
                <w:szCs w:val="20"/>
                <w:lang w:eastAsia="zh-CN"/>
              </w:rPr>
              <w:t>_element</w:t>
            </w:r>
          </w:p>
        </w:tc>
      </w:tr>
      <w:tr w:rsidR="001B443D" w14:paraId="02BA3663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1FA0A960" w14:textId="77777777" w:rsidR="001B443D" w:rsidRPr="0008125F" w:rsidRDefault="001B443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718E7F65" w14:textId="0B71ED50" w:rsidR="001B443D" w:rsidRPr="00FF5E6A" w:rsidRDefault="00D5650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1B443D" w14:paraId="6F7F0763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3CC52EA2" w14:textId="77777777" w:rsidR="001B443D" w:rsidRPr="0008125F" w:rsidRDefault="001B443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2070" w:type="dxa"/>
            <w:vAlign w:val="center"/>
          </w:tcPr>
          <w:p w14:paraId="739ADF4F" w14:textId="77777777" w:rsidR="001B443D" w:rsidRPr="0008125F" w:rsidRDefault="001B443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350" w:type="dxa"/>
            <w:vAlign w:val="center"/>
          </w:tcPr>
          <w:p w14:paraId="1775BE1B" w14:textId="77777777" w:rsidR="001B443D" w:rsidRPr="0008125F" w:rsidRDefault="001B443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1B0AD493" w14:textId="77777777" w:rsidR="001B443D" w:rsidRPr="0008125F" w:rsidRDefault="001B443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0989B8D0" w14:textId="77777777" w:rsidR="001B443D" w:rsidRPr="0008125F" w:rsidRDefault="001B443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0383B9E4" w14:textId="77777777" w:rsidR="001B443D" w:rsidRPr="0008125F" w:rsidRDefault="001B443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1B443D" w14:paraId="0B9F682E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774B5D91" w14:textId="77777777" w:rsidR="001B443D" w:rsidRPr="008720F3" w:rsidRDefault="001B443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70" w:type="dxa"/>
            <w:vAlign w:val="center"/>
          </w:tcPr>
          <w:p w14:paraId="21518694" w14:textId="77777777" w:rsidR="001B443D" w:rsidRPr="00832F40" w:rsidRDefault="001B443D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350" w:type="dxa"/>
            <w:vAlign w:val="center"/>
          </w:tcPr>
          <w:p w14:paraId="4FA49BD4" w14:textId="77777777" w:rsidR="001B443D" w:rsidRPr="00FF5E6A" w:rsidRDefault="001B443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260" w:type="dxa"/>
            <w:vAlign w:val="center"/>
          </w:tcPr>
          <w:p w14:paraId="78FAF977" w14:textId="77777777" w:rsidR="001B443D" w:rsidRPr="00FF5E6A" w:rsidRDefault="001B443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  <w:vAlign w:val="center"/>
          </w:tcPr>
          <w:p w14:paraId="4F41482F" w14:textId="77777777" w:rsidR="001B443D" w:rsidRDefault="001B443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969" w:type="dxa"/>
            <w:vAlign w:val="center"/>
          </w:tcPr>
          <w:p w14:paraId="167B19F4" w14:textId="77777777" w:rsidR="001B443D" w:rsidRPr="00FF5E6A" w:rsidRDefault="001B443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1B443D" w14:paraId="55D0BF1A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7D6C6B93" w14:textId="77777777" w:rsidR="001B443D" w:rsidRDefault="001B443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2070" w:type="dxa"/>
            <w:vAlign w:val="center"/>
          </w:tcPr>
          <w:p w14:paraId="4367CF74" w14:textId="77777777" w:rsidR="001B443D" w:rsidRPr="00832F40" w:rsidRDefault="001B443D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350" w:type="dxa"/>
            <w:vAlign w:val="center"/>
          </w:tcPr>
          <w:p w14:paraId="008E6219" w14:textId="77777777" w:rsidR="001B443D" w:rsidRDefault="001B443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7155FB19" w14:textId="77777777" w:rsidR="001B443D" w:rsidRDefault="001B443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90" w:type="dxa"/>
            <w:vAlign w:val="center"/>
          </w:tcPr>
          <w:p w14:paraId="0A8ED9C2" w14:textId="77777777" w:rsidR="001B443D" w:rsidRDefault="001B443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2544A73E" w14:textId="77777777" w:rsidR="001B443D" w:rsidRDefault="001B443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1B443D" w14:paraId="4A919EEC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4403085" w14:textId="3C465E03" w:rsidR="001B443D" w:rsidRDefault="00910B4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910B46">
              <w:rPr>
                <w:sz w:val="20"/>
                <w:szCs w:val="20"/>
                <w:lang w:eastAsia="zh-CN"/>
              </w:rPr>
              <w:t>participant_initial_announcements</w:t>
            </w:r>
          </w:p>
        </w:tc>
        <w:tc>
          <w:tcPr>
            <w:tcW w:w="2070" w:type="dxa"/>
            <w:vAlign w:val="center"/>
          </w:tcPr>
          <w:p w14:paraId="6D92439E" w14:textId="1DF83E3C" w:rsidR="001B443D" w:rsidRPr="00832F40" w:rsidRDefault="004C1FF4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_Ref153801750 \h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4C1FF4">
              <w:rPr>
                <w:noProof/>
                <w:color w:val="2A8CF1" w:themeColor="accent3" w:themeTint="99"/>
                <w:szCs w:val="32"/>
                <w:lang w:eastAsia="en-US"/>
              </w:rPr>
              <w:t>participant_initial_announcements_type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14:paraId="1F38F46B" w14:textId="65BFCC43" w:rsidR="001B443D" w:rsidRDefault="00E620FB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260" w:type="dxa"/>
            <w:vAlign w:val="center"/>
          </w:tcPr>
          <w:p w14:paraId="670575A0" w14:textId="709623D3" w:rsidR="001B443D" w:rsidRDefault="00B945B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577E6346" w14:textId="37583184" w:rsidR="001B443D" w:rsidRDefault="00B945B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2969" w:type="dxa"/>
            <w:vAlign w:val="center"/>
          </w:tcPr>
          <w:p w14:paraId="26B360B4" w14:textId="6AE84DCB" w:rsidR="001B443D" w:rsidRDefault="00B945B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1B443D" w14:paraId="091B0817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F8AB327" w14:textId="02CE209F" w:rsidR="001B443D" w:rsidRDefault="00F07A2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07A28">
              <w:rPr>
                <w:sz w:val="20"/>
                <w:szCs w:val="20"/>
                <w:lang w:eastAsia="zh-CN"/>
              </w:rPr>
              <w:t>participant_liveliness_lease_duration</w:t>
            </w:r>
          </w:p>
        </w:tc>
        <w:tc>
          <w:tcPr>
            <w:tcW w:w="2070" w:type="dxa"/>
            <w:vAlign w:val="center"/>
          </w:tcPr>
          <w:p w14:paraId="1707BCD5" w14:textId="72339D4B" w:rsidR="001B443D" w:rsidRPr="008E7095" w:rsidRDefault="008E7095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8E709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8E709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_Ref153802002 \h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8E7095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8E709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E7095">
              <w:rPr>
                <w:noProof/>
                <w:color w:val="2A8CF1" w:themeColor="accent3" w:themeTint="99"/>
                <w:szCs w:val="32"/>
                <w:lang w:eastAsia="en-US"/>
              </w:rPr>
              <w:t>time_struct</w:t>
            </w:r>
            <w:r w:rsidRPr="008E709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14:paraId="1EE3ECCE" w14:textId="790DA875" w:rsidR="001B443D" w:rsidRDefault="00E620FB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60.0</w:t>
            </w:r>
          </w:p>
        </w:tc>
        <w:tc>
          <w:tcPr>
            <w:tcW w:w="1260" w:type="dxa"/>
            <w:vAlign w:val="center"/>
          </w:tcPr>
          <w:p w14:paraId="290061DF" w14:textId="73A7EA3E" w:rsidR="001B443D" w:rsidRDefault="00B945B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0EB762FC" w14:textId="1286B2E4" w:rsidR="001B443D" w:rsidRDefault="00B945B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2969" w:type="dxa"/>
            <w:vAlign w:val="center"/>
          </w:tcPr>
          <w:p w14:paraId="2C5D0F27" w14:textId="0F9BE68C" w:rsidR="001B443D" w:rsidRDefault="00B945B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1B443D" w14:paraId="2593EF9F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6D120151" w14:textId="5009A6B6" w:rsidR="001B443D" w:rsidRPr="00840472" w:rsidRDefault="00E52EFA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52EFA">
              <w:rPr>
                <w:sz w:val="20"/>
                <w:szCs w:val="20"/>
                <w:lang w:eastAsia="zh-CN"/>
              </w:rPr>
              <w:t>participant_liveliness_lease_an</w:t>
            </w:r>
            <w:r w:rsidRPr="00E52EFA">
              <w:rPr>
                <w:sz w:val="20"/>
                <w:szCs w:val="20"/>
                <w:lang w:eastAsia="zh-CN"/>
              </w:rPr>
              <w:lastRenderedPageBreak/>
              <w:t>nouncement_period</w:t>
            </w:r>
          </w:p>
        </w:tc>
        <w:tc>
          <w:tcPr>
            <w:tcW w:w="2070" w:type="dxa"/>
            <w:vAlign w:val="center"/>
          </w:tcPr>
          <w:p w14:paraId="66C96BA5" w14:textId="41263CB5" w:rsidR="001B443D" w:rsidRPr="008E7095" w:rsidRDefault="008E7095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8E7095">
              <w:rPr>
                <w:noProof/>
                <w:color w:val="2A8CF1" w:themeColor="accent3" w:themeTint="99"/>
                <w:szCs w:val="32"/>
                <w:lang w:eastAsia="en-US"/>
              </w:rPr>
              <w:lastRenderedPageBreak/>
              <w:fldChar w:fldCharType="begin"/>
            </w:r>
            <w:r w:rsidRPr="008E709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8E7095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_Ref153802002 \h</w:instrText>
            </w:r>
            <w:r w:rsidRPr="008E7095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8E7095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8E709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8E7095">
              <w:rPr>
                <w:noProof/>
                <w:color w:val="2A8CF1" w:themeColor="accent3" w:themeTint="99"/>
                <w:szCs w:val="32"/>
                <w:lang w:eastAsia="en-US"/>
              </w:rPr>
              <w:t>time_struct</w:t>
            </w:r>
            <w:r w:rsidRPr="008E7095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14:paraId="58339672" w14:textId="04D87599" w:rsidR="001B443D" w:rsidRDefault="00E620FB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3.0</w:t>
            </w:r>
          </w:p>
        </w:tc>
        <w:tc>
          <w:tcPr>
            <w:tcW w:w="1260" w:type="dxa"/>
            <w:vAlign w:val="center"/>
          </w:tcPr>
          <w:p w14:paraId="4E1F76C5" w14:textId="0258AA57" w:rsidR="001B443D" w:rsidRDefault="00B945B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281C37DD" w14:textId="71F97C17" w:rsidR="001B443D" w:rsidRDefault="00B945B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2969" w:type="dxa"/>
            <w:vAlign w:val="center"/>
          </w:tcPr>
          <w:p w14:paraId="5D97DA06" w14:textId="0B1A6B88" w:rsidR="001B443D" w:rsidRDefault="00B945B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3CEDEB41" w14:textId="488C4F50" w:rsidR="001B443D" w:rsidRDefault="00993355" w:rsidP="00993355">
      <w:pPr>
        <w:spacing w:after="0" w:line="240" w:lineRule="auto"/>
        <w:rPr>
          <w:lang w:eastAsia="en-US"/>
        </w:rPr>
      </w:pPr>
      <w:r>
        <w:rPr>
          <w:lang w:eastAsia="en-US"/>
        </w:rPr>
        <w:br w:type="page"/>
      </w:r>
    </w:p>
    <w:p w14:paraId="13EB2ECA" w14:textId="7F437A15" w:rsidR="00AE017E" w:rsidRPr="009B1760" w:rsidRDefault="00921B9A" w:rsidP="00AE017E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114" w:name="_Ref153801750"/>
      <w:bookmarkStart w:id="115" w:name="_Toc153802479"/>
      <w:r w:rsidRPr="00921B9A">
        <w:rPr>
          <w:noProof/>
          <w:lang w:val="en-GB"/>
        </w:rPr>
        <w:lastRenderedPageBreak/>
        <w:t>participant_initial_announcements_type</w:t>
      </w:r>
      <w:bookmarkEnd w:id="114"/>
      <w:bookmarkEnd w:id="115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350"/>
        <w:gridCol w:w="1260"/>
        <w:gridCol w:w="990"/>
        <w:gridCol w:w="2969"/>
      </w:tblGrid>
      <w:tr w:rsidR="00AE017E" w14:paraId="03B6C3A4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06EA69E" w14:textId="77777777" w:rsidR="00AE017E" w:rsidRPr="0008125F" w:rsidRDefault="00AE017E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6FFACDD1" w14:textId="446FA69A" w:rsidR="00AE017E" w:rsidRPr="00FF5E6A" w:rsidRDefault="00AE017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AE017E">
              <w:rPr>
                <w:sz w:val="20"/>
                <w:szCs w:val="20"/>
                <w:lang w:eastAsia="zh-CN"/>
              </w:rPr>
              <w:t>participant_initial_announcements</w:t>
            </w:r>
            <w:r>
              <w:rPr>
                <w:sz w:val="20"/>
                <w:szCs w:val="20"/>
                <w:lang w:eastAsia="zh-CN"/>
              </w:rPr>
              <w:t>_type</w:t>
            </w:r>
          </w:p>
        </w:tc>
      </w:tr>
      <w:tr w:rsidR="00AE017E" w14:paraId="541B10DC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157C0FAC" w14:textId="77777777" w:rsidR="00AE017E" w:rsidRPr="0008125F" w:rsidRDefault="00AE017E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5371E996" w14:textId="77777777" w:rsidR="00AE017E" w:rsidRPr="00FF5E6A" w:rsidRDefault="00AE017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AE017E" w14:paraId="6BD1F63B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2D629AF2" w14:textId="77777777" w:rsidR="00AE017E" w:rsidRPr="0008125F" w:rsidRDefault="00AE017E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2070" w:type="dxa"/>
            <w:vAlign w:val="center"/>
          </w:tcPr>
          <w:p w14:paraId="3ADEF348" w14:textId="77777777" w:rsidR="00AE017E" w:rsidRPr="0008125F" w:rsidRDefault="00AE017E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350" w:type="dxa"/>
            <w:vAlign w:val="center"/>
          </w:tcPr>
          <w:p w14:paraId="1627E1EF" w14:textId="77777777" w:rsidR="00AE017E" w:rsidRPr="0008125F" w:rsidRDefault="00AE017E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131339F6" w14:textId="77777777" w:rsidR="00AE017E" w:rsidRPr="0008125F" w:rsidRDefault="00AE017E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63A34551" w14:textId="77777777" w:rsidR="00AE017E" w:rsidRPr="0008125F" w:rsidRDefault="00AE017E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09A7220D" w14:textId="77777777" w:rsidR="00AE017E" w:rsidRPr="0008125F" w:rsidRDefault="00AE017E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AE017E" w14:paraId="149C3218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70E02766" w14:textId="77777777" w:rsidR="00AE017E" w:rsidRPr="008720F3" w:rsidRDefault="00AE017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70" w:type="dxa"/>
            <w:vAlign w:val="center"/>
          </w:tcPr>
          <w:p w14:paraId="62545888" w14:textId="77777777" w:rsidR="00AE017E" w:rsidRPr="00832F40" w:rsidRDefault="00AE017E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350" w:type="dxa"/>
            <w:vAlign w:val="center"/>
          </w:tcPr>
          <w:p w14:paraId="58D54993" w14:textId="77777777" w:rsidR="00AE017E" w:rsidRPr="00FF5E6A" w:rsidRDefault="00AE017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260" w:type="dxa"/>
            <w:vAlign w:val="center"/>
          </w:tcPr>
          <w:p w14:paraId="09746306" w14:textId="77777777" w:rsidR="00AE017E" w:rsidRPr="00FF5E6A" w:rsidRDefault="00AE017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  <w:vAlign w:val="center"/>
          </w:tcPr>
          <w:p w14:paraId="51078FC1" w14:textId="77777777" w:rsidR="00AE017E" w:rsidRDefault="00AE017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969" w:type="dxa"/>
            <w:vAlign w:val="center"/>
          </w:tcPr>
          <w:p w14:paraId="2A22D042" w14:textId="77777777" w:rsidR="00AE017E" w:rsidRPr="00FF5E6A" w:rsidRDefault="00AE017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AE017E" w14:paraId="2B9E2101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73A8C73" w14:textId="77777777" w:rsidR="00AE017E" w:rsidRDefault="00AE017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2070" w:type="dxa"/>
            <w:vAlign w:val="center"/>
          </w:tcPr>
          <w:p w14:paraId="2C2AE76D" w14:textId="77777777" w:rsidR="00AE017E" w:rsidRPr="00832F40" w:rsidRDefault="00AE017E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350" w:type="dxa"/>
            <w:vAlign w:val="center"/>
          </w:tcPr>
          <w:p w14:paraId="04FD1DAA" w14:textId="77777777" w:rsidR="00AE017E" w:rsidRDefault="00AE017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7D67A6CB" w14:textId="77777777" w:rsidR="00AE017E" w:rsidRDefault="00AE017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90" w:type="dxa"/>
            <w:vAlign w:val="center"/>
          </w:tcPr>
          <w:p w14:paraId="0C76C81D" w14:textId="77777777" w:rsidR="00AE017E" w:rsidRDefault="00AE017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43E7B882" w14:textId="77777777" w:rsidR="00AE017E" w:rsidRDefault="00AE017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AE017E" w14:paraId="4DC86E20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6C64EBAB" w14:textId="63F15124" w:rsidR="00AE017E" w:rsidRDefault="00132C6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32C66">
              <w:rPr>
                <w:sz w:val="20"/>
                <w:szCs w:val="20"/>
                <w:lang w:eastAsia="zh-CN"/>
              </w:rPr>
              <w:t>count</w:t>
            </w:r>
          </w:p>
        </w:tc>
        <w:tc>
          <w:tcPr>
            <w:tcW w:w="2070" w:type="dxa"/>
            <w:vAlign w:val="center"/>
          </w:tcPr>
          <w:p w14:paraId="76B1E3D2" w14:textId="1F68278D" w:rsidR="00AE017E" w:rsidRPr="009D0C04" w:rsidRDefault="009D0C0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9D0C04"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350" w:type="dxa"/>
            <w:vAlign w:val="center"/>
          </w:tcPr>
          <w:p w14:paraId="217DF44A" w14:textId="35125BE8" w:rsidR="00AE017E" w:rsidRDefault="00E3528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260" w:type="dxa"/>
            <w:vAlign w:val="center"/>
          </w:tcPr>
          <w:p w14:paraId="78117E3E" w14:textId="3BFB7B32" w:rsidR="00AE017E" w:rsidRDefault="00E3528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5224F5AD" w14:textId="16D26CD0" w:rsidR="00AE017E" w:rsidRDefault="00E3528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69" w:type="dxa"/>
            <w:vAlign w:val="center"/>
          </w:tcPr>
          <w:p w14:paraId="6EF1D013" w14:textId="3E53CC58" w:rsidR="00AE017E" w:rsidRDefault="00B60A4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</w:t>
            </w:r>
            <w:r>
              <w:rPr>
                <w:rFonts w:hint="eastAsia"/>
                <w:sz w:val="20"/>
                <w:szCs w:val="20"/>
                <w:lang w:eastAsia="zh-CN"/>
              </w:rPr>
              <w:t>&gt;</w:t>
            </w:r>
            <w:r>
              <w:rPr>
                <w:sz w:val="20"/>
                <w:szCs w:val="20"/>
                <w:lang w:eastAsia="zh-CN"/>
              </w:rPr>
              <w:t>0</w:t>
            </w:r>
          </w:p>
        </w:tc>
      </w:tr>
    </w:tbl>
    <w:p w14:paraId="53992CDB" w14:textId="3FB670ED" w:rsidR="00335D9B" w:rsidRDefault="00335D9B" w:rsidP="005140E0">
      <w:pPr>
        <w:rPr>
          <w:lang w:eastAsia="en-US"/>
        </w:rPr>
      </w:pPr>
    </w:p>
    <w:p w14:paraId="6EA43732" w14:textId="05AE138D" w:rsidR="00B73FC6" w:rsidRPr="009B1760" w:rsidRDefault="00B73FC6" w:rsidP="00341650">
      <w:pPr>
        <w:pStyle w:val="3"/>
        <w:numPr>
          <w:ilvl w:val="2"/>
          <w:numId w:val="4"/>
        </w:numPr>
        <w:tabs>
          <w:tab w:val="num" w:pos="794"/>
        </w:tabs>
        <w:ind w:left="2160" w:hanging="2160"/>
        <w:rPr>
          <w:noProof/>
          <w:lang w:val="en-GB"/>
        </w:rPr>
      </w:pPr>
      <w:bookmarkStart w:id="116" w:name="_Ref153806623"/>
      <w:r w:rsidRPr="00B73FC6">
        <w:rPr>
          <w:noProof/>
          <w:lang w:val="en-GB"/>
        </w:rPr>
        <w:t>durability</w:t>
      </w:r>
      <w:r w:rsidRPr="00921B9A">
        <w:rPr>
          <w:noProof/>
          <w:lang w:val="en-GB"/>
        </w:rPr>
        <w:t>_</w:t>
      </w:r>
      <w:r w:rsidR="00341650">
        <w:rPr>
          <w:noProof/>
          <w:lang w:val="en-GB"/>
        </w:rPr>
        <w:t>element</w:t>
      </w:r>
      <w:bookmarkEnd w:id="116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350"/>
        <w:gridCol w:w="1260"/>
        <w:gridCol w:w="990"/>
        <w:gridCol w:w="2969"/>
      </w:tblGrid>
      <w:tr w:rsidR="00B73FC6" w14:paraId="4F176FC0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2CE66E5A" w14:textId="77777777" w:rsidR="00B73FC6" w:rsidRPr="0008125F" w:rsidRDefault="00B73FC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1F244FD5" w14:textId="57CEB02A" w:rsidR="00B73FC6" w:rsidRPr="00FF5E6A" w:rsidRDefault="009D0431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9D0431">
              <w:rPr>
                <w:sz w:val="20"/>
                <w:szCs w:val="20"/>
                <w:lang w:eastAsia="zh-CN"/>
              </w:rPr>
              <w:t>durability_</w:t>
            </w:r>
            <w:r w:rsidR="00341650">
              <w:rPr>
                <w:sz w:val="20"/>
                <w:szCs w:val="20"/>
                <w:lang w:eastAsia="zh-CN"/>
              </w:rPr>
              <w:t>element</w:t>
            </w:r>
          </w:p>
        </w:tc>
      </w:tr>
      <w:tr w:rsidR="00B73FC6" w14:paraId="7906EDC7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5126FCA1" w14:textId="77777777" w:rsidR="00B73FC6" w:rsidRPr="0008125F" w:rsidRDefault="00B73FC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5FB68B32" w14:textId="77777777" w:rsidR="00B73FC6" w:rsidRPr="00FF5E6A" w:rsidRDefault="00B73FC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B73FC6" w14:paraId="40C2FDED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19DCEBB9" w14:textId="77777777" w:rsidR="00B73FC6" w:rsidRPr="0008125F" w:rsidRDefault="00B73FC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2070" w:type="dxa"/>
            <w:vAlign w:val="center"/>
          </w:tcPr>
          <w:p w14:paraId="4B4BD892" w14:textId="77777777" w:rsidR="00B73FC6" w:rsidRPr="0008125F" w:rsidRDefault="00B73FC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350" w:type="dxa"/>
            <w:vAlign w:val="center"/>
          </w:tcPr>
          <w:p w14:paraId="37C03401" w14:textId="77777777" w:rsidR="00B73FC6" w:rsidRPr="0008125F" w:rsidRDefault="00B73FC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6397D178" w14:textId="77777777" w:rsidR="00B73FC6" w:rsidRPr="0008125F" w:rsidRDefault="00B73FC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524BD0E5" w14:textId="77777777" w:rsidR="00B73FC6" w:rsidRPr="0008125F" w:rsidRDefault="00B73FC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4199B509" w14:textId="77777777" w:rsidR="00B73FC6" w:rsidRPr="0008125F" w:rsidRDefault="00B73FC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B73FC6" w14:paraId="464854A1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139436E8" w14:textId="77777777" w:rsidR="00B73FC6" w:rsidRPr="008720F3" w:rsidRDefault="00B73FC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70" w:type="dxa"/>
            <w:vAlign w:val="center"/>
          </w:tcPr>
          <w:p w14:paraId="380B1289" w14:textId="77777777" w:rsidR="00B73FC6" w:rsidRPr="00832F40" w:rsidRDefault="00B73FC6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350" w:type="dxa"/>
            <w:vAlign w:val="center"/>
          </w:tcPr>
          <w:p w14:paraId="1BD2EAB6" w14:textId="77777777" w:rsidR="00B73FC6" w:rsidRPr="00FF5E6A" w:rsidRDefault="00B73FC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260" w:type="dxa"/>
            <w:vAlign w:val="center"/>
          </w:tcPr>
          <w:p w14:paraId="058312E6" w14:textId="77777777" w:rsidR="00B73FC6" w:rsidRPr="00FF5E6A" w:rsidRDefault="00B73FC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  <w:vAlign w:val="center"/>
          </w:tcPr>
          <w:p w14:paraId="1078BFAC" w14:textId="77777777" w:rsidR="00B73FC6" w:rsidRDefault="00B73FC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969" w:type="dxa"/>
            <w:vAlign w:val="center"/>
          </w:tcPr>
          <w:p w14:paraId="035DF338" w14:textId="77777777" w:rsidR="00B73FC6" w:rsidRPr="00FF5E6A" w:rsidRDefault="00B73FC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B73FC6" w14:paraId="0C154EFC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5FE3818C" w14:textId="77777777" w:rsidR="00B73FC6" w:rsidRDefault="00B73FC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2070" w:type="dxa"/>
            <w:vAlign w:val="center"/>
          </w:tcPr>
          <w:p w14:paraId="35EDC8A1" w14:textId="77777777" w:rsidR="00B73FC6" w:rsidRPr="00832F40" w:rsidRDefault="00B73FC6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350" w:type="dxa"/>
            <w:vAlign w:val="center"/>
          </w:tcPr>
          <w:p w14:paraId="7E368A1F" w14:textId="77777777" w:rsidR="00B73FC6" w:rsidRDefault="00B73FC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0D5DCBF7" w14:textId="77777777" w:rsidR="00B73FC6" w:rsidRDefault="00B73FC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90" w:type="dxa"/>
            <w:vAlign w:val="center"/>
          </w:tcPr>
          <w:p w14:paraId="62666A37" w14:textId="77777777" w:rsidR="00B73FC6" w:rsidRDefault="00B73FC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0E05B59F" w14:textId="77777777" w:rsidR="00B73FC6" w:rsidRDefault="00B73FC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B73FC6" w14:paraId="2FFCB87E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2883D232" w14:textId="782172F0" w:rsidR="00B73FC6" w:rsidRDefault="00622AE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kind</w:t>
            </w:r>
          </w:p>
        </w:tc>
        <w:tc>
          <w:tcPr>
            <w:tcW w:w="2070" w:type="dxa"/>
            <w:vAlign w:val="center"/>
          </w:tcPr>
          <w:p w14:paraId="642387ED" w14:textId="75F2811D" w:rsidR="00B73FC6" w:rsidRPr="009D0C04" w:rsidRDefault="00F1544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15442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F15442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_Ref153803552 \h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F15442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F15442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F15442">
              <w:rPr>
                <w:noProof/>
                <w:color w:val="2A8CF1" w:themeColor="accent3" w:themeTint="99"/>
                <w:szCs w:val="32"/>
                <w:lang w:eastAsia="en-US"/>
              </w:rPr>
              <w:t>DurabilityQosKind</w:t>
            </w:r>
            <w:r w:rsidRPr="00F15442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14:paraId="42227F0A" w14:textId="75912ACC" w:rsidR="00B73FC6" w:rsidRDefault="004E59F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4E59F9">
              <w:rPr>
                <w:sz w:val="20"/>
                <w:szCs w:val="20"/>
                <w:lang w:eastAsia="zh-CN"/>
              </w:rPr>
              <w:t>VOLATILE_DURABILITY_QOS</w:t>
            </w:r>
          </w:p>
        </w:tc>
        <w:tc>
          <w:tcPr>
            <w:tcW w:w="1260" w:type="dxa"/>
            <w:vAlign w:val="center"/>
          </w:tcPr>
          <w:p w14:paraId="40708AB5" w14:textId="77777777" w:rsidR="00B73FC6" w:rsidRDefault="00B73FC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3886270F" w14:textId="688C96EE" w:rsidR="00B73FC6" w:rsidRDefault="00CA073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69" w:type="dxa"/>
            <w:vAlign w:val="center"/>
          </w:tcPr>
          <w:p w14:paraId="0D95341B" w14:textId="77777777" w:rsidR="00B73FC6" w:rsidRDefault="00B73FC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55170193" w14:textId="5166CA22" w:rsidR="00B73FC6" w:rsidRDefault="00B73FC6" w:rsidP="005140E0">
      <w:pPr>
        <w:rPr>
          <w:lang w:eastAsia="en-US"/>
        </w:rPr>
      </w:pPr>
    </w:p>
    <w:p w14:paraId="1D9AEAA1" w14:textId="44C79036" w:rsidR="00C500B2" w:rsidRPr="009B1760" w:rsidRDefault="00A645E9" w:rsidP="00C500B2">
      <w:pPr>
        <w:pStyle w:val="3"/>
        <w:numPr>
          <w:ilvl w:val="2"/>
          <w:numId w:val="4"/>
        </w:numPr>
        <w:tabs>
          <w:tab w:val="num" w:pos="794"/>
        </w:tabs>
        <w:ind w:left="2160" w:hanging="2160"/>
        <w:rPr>
          <w:noProof/>
          <w:lang w:val="en-GB"/>
        </w:rPr>
      </w:pPr>
      <w:bookmarkStart w:id="117" w:name="_Ref153806635"/>
      <w:r w:rsidRPr="00A645E9">
        <w:rPr>
          <w:noProof/>
          <w:lang w:val="en-GB"/>
        </w:rPr>
        <w:t>reliability_element</w:t>
      </w:r>
      <w:bookmarkEnd w:id="117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350"/>
        <w:gridCol w:w="1260"/>
        <w:gridCol w:w="990"/>
        <w:gridCol w:w="2969"/>
      </w:tblGrid>
      <w:tr w:rsidR="00C500B2" w14:paraId="1F6043D2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5B27EDF1" w14:textId="77777777" w:rsidR="00C500B2" w:rsidRPr="0008125F" w:rsidRDefault="00C500B2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25E00D05" w14:textId="01238F13" w:rsidR="00C500B2" w:rsidRPr="00FF5E6A" w:rsidRDefault="0035321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35321E">
              <w:rPr>
                <w:sz w:val="20"/>
                <w:szCs w:val="20"/>
                <w:lang w:eastAsia="zh-CN"/>
              </w:rPr>
              <w:t>reliability</w:t>
            </w:r>
            <w:r w:rsidR="00C500B2" w:rsidRPr="009D0431">
              <w:rPr>
                <w:sz w:val="20"/>
                <w:szCs w:val="20"/>
                <w:lang w:eastAsia="zh-CN"/>
              </w:rPr>
              <w:t>_</w:t>
            </w:r>
            <w:r w:rsidR="00C500B2">
              <w:rPr>
                <w:sz w:val="20"/>
                <w:szCs w:val="20"/>
                <w:lang w:eastAsia="zh-CN"/>
              </w:rPr>
              <w:t>element</w:t>
            </w:r>
          </w:p>
        </w:tc>
      </w:tr>
      <w:tr w:rsidR="00C500B2" w14:paraId="271410BC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B16A24F" w14:textId="77777777" w:rsidR="00C500B2" w:rsidRPr="0008125F" w:rsidRDefault="00C500B2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3E5D946E" w14:textId="77777777" w:rsidR="00C500B2" w:rsidRPr="00FF5E6A" w:rsidRDefault="00C500B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C500B2" w14:paraId="06F022BC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7D2CECB" w14:textId="77777777" w:rsidR="00C500B2" w:rsidRPr="0008125F" w:rsidRDefault="00C500B2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2070" w:type="dxa"/>
            <w:vAlign w:val="center"/>
          </w:tcPr>
          <w:p w14:paraId="7D541B0F" w14:textId="77777777" w:rsidR="00C500B2" w:rsidRPr="0008125F" w:rsidRDefault="00C500B2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350" w:type="dxa"/>
            <w:vAlign w:val="center"/>
          </w:tcPr>
          <w:p w14:paraId="1E9EFC12" w14:textId="77777777" w:rsidR="00C500B2" w:rsidRPr="0008125F" w:rsidRDefault="00C500B2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54390E7D" w14:textId="77777777" w:rsidR="00C500B2" w:rsidRPr="0008125F" w:rsidRDefault="00C500B2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2BEDA3FC" w14:textId="77777777" w:rsidR="00C500B2" w:rsidRPr="0008125F" w:rsidRDefault="00C500B2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56B8B477" w14:textId="77777777" w:rsidR="00C500B2" w:rsidRPr="0008125F" w:rsidRDefault="00C500B2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C500B2" w14:paraId="345078D0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571302F" w14:textId="77777777" w:rsidR="00C500B2" w:rsidRPr="008720F3" w:rsidRDefault="00C500B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70" w:type="dxa"/>
            <w:vAlign w:val="center"/>
          </w:tcPr>
          <w:p w14:paraId="22524328" w14:textId="77777777" w:rsidR="00C500B2" w:rsidRPr="00832F40" w:rsidRDefault="00C500B2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350" w:type="dxa"/>
            <w:vAlign w:val="center"/>
          </w:tcPr>
          <w:p w14:paraId="48E72554" w14:textId="77777777" w:rsidR="00C500B2" w:rsidRPr="00FF5E6A" w:rsidRDefault="00C500B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260" w:type="dxa"/>
            <w:vAlign w:val="center"/>
          </w:tcPr>
          <w:p w14:paraId="668FF283" w14:textId="77777777" w:rsidR="00C500B2" w:rsidRPr="00FF5E6A" w:rsidRDefault="00C500B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  <w:vAlign w:val="center"/>
          </w:tcPr>
          <w:p w14:paraId="3B57741E" w14:textId="77777777" w:rsidR="00C500B2" w:rsidRDefault="00C500B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969" w:type="dxa"/>
            <w:vAlign w:val="center"/>
          </w:tcPr>
          <w:p w14:paraId="250E6549" w14:textId="77777777" w:rsidR="00C500B2" w:rsidRPr="00FF5E6A" w:rsidRDefault="00C500B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C500B2" w14:paraId="6C86B8A4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0E378E7F" w14:textId="77777777" w:rsidR="00C500B2" w:rsidRDefault="00C500B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2070" w:type="dxa"/>
            <w:vAlign w:val="center"/>
          </w:tcPr>
          <w:p w14:paraId="046243D4" w14:textId="77777777" w:rsidR="00C500B2" w:rsidRPr="00832F40" w:rsidRDefault="00C500B2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350" w:type="dxa"/>
            <w:vAlign w:val="center"/>
          </w:tcPr>
          <w:p w14:paraId="48D0DD81" w14:textId="77777777" w:rsidR="00C500B2" w:rsidRDefault="00C500B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0FCE6E44" w14:textId="77777777" w:rsidR="00C500B2" w:rsidRDefault="00C500B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90" w:type="dxa"/>
            <w:vAlign w:val="center"/>
          </w:tcPr>
          <w:p w14:paraId="7D68D65B" w14:textId="77777777" w:rsidR="00C500B2" w:rsidRDefault="00C500B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39F44EFB" w14:textId="77777777" w:rsidR="00C500B2" w:rsidRDefault="00C500B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C500B2" w14:paraId="2A0703C6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07665408" w14:textId="77777777" w:rsidR="00C500B2" w:rsidRDefault="00C500B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kind</w:t>
            </w:r>
          </w:p>
        </w:tc>
        <w:tc>
          <w:tcPr>
            <w:tcW w:w="2070" w:type="dxa"/>
            <w:vAlign w:val="center"/>
          </w:tcPr>
          <w:p w14:paraId="7BB27279" w14:textId="5516BFDF" w:rsidR="00C500B2" w:rsidRPr="0071444C" w:rsidRDefault="0071444C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71444C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71444C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_Ref153803638 \h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71444C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71444C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71444C">
              <w:rPr>
                <w:noProof/>
                <w:color w:val="2A8CF1" w:themeColor="accent3" w:themeTint="99"/>
                <w:szCs w:val="32"/>
                <w:lang w:eastAsia="en-US"/>
              </w:rPr>
              <w:t>ReliabilityKind</w:t>
            </w:r>
            <w:r w:rsidRPr="0071444C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14:paraId="07DE754F" w14:textId="55DBEF05" w:rsidR="00C500B2" w:rsidRDefault="00F824C3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824C3">
              <w:rPr>
                <w:sz w:val="20"/>
                <w:szCs w:val="20"/>
                <w:lang w:eastAsia="zh-CN"/>
              </w:rPr>
              <w:t>BEST_EFFORT_RELIABILITY_QOS</w:t>
            </w:r>
          </w:p>
        </w:tc>
        <w:tc>
          <w:tcPr>
            <w:tcW w:w="1260" w:type="dxa"/>
            <w:vAlign w:val="center"/>
          </w:tcPr>
          <w:p w14:paraId="7C471A28" w14:textId="77777777" w:rsidR="00C500B2" w:rsidRDefault="00C500B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4EC37527" w14:textId="77777777" w:rsidR="00C500B2" w:rsidRDefault="00C500B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69" w:type="dxa"/>
            <w:vAlign w:val="center"/>
          </w:tcPr>
          <w:p w14:paraId="3B72467D" w14:textId="77777777" w:rsidR="00C500B2" w:rsidRDefault="00C500B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75362F0F" w14:textId="5DC96401" w:rsidR="00FC5483" w:rsidRDefault="00FC5483" w:rsidP="00EE2BC4">
      <w:pPr>
        <w:rPr>
          <w:lang w:eastAsia="en-US"/>
        </w:rPr>
      </w:pPr>
    </w:p>
    <w:p w14:paraId="4E9FA6A8" w14:textId="4D8160E1" w:rsidR="00277D31" w:rsidRDefault="00FC5483" w:rsidP="00FC5483">
      <w:pPr>
        <w:spacing w:after="0" w:line="240" w:lineRule="auto"/>
        <w:rPr>
          <w:lang w:eastAsia="en-US"/>
        </w:rPr>
      </w:pPr>
      <w:r>
        <w:rPr>
          <w:lang w:eastAsia="en-US"/>
        </w:rPr>
        <w:br w:type="page"/>
      </w:r>
    </w:p>
    <w:p w14:paraId="3AB84C8C" w14:textId="1D71248D" w:rsidR="00EE2BC4" w:rsidRPr="009B1760" w:rsidRDefault="00D338C7" w:rsidP="00EE2BC4">
      <w:pPr>
        <w:pStyle w:val="3"/>
        <w:numPr>
          <w:ilvl w:val="2"/>
          <w:numId w:val="4"/>
        </w:numPr>
        <w:tabs>
          <w:tab w:val="num" w:pos="794"/>
        </w:tabs>
        <w:ind w:left="2160" w:hanging="2160"/>
        <w:rPr>
          <w:noProof/>
          <w:lang w:val="en-GB"/>
        </w:rPr>
      </w:pPr>
      <w:bookmarkStart w:id="118" w:name="_Ref153806663"/>
      <w:r w:rsidRPr="00D338C7">
        <w:rPr>
          <w:noProof/>
          <w:lang w:val="en-GB"/>
        </w:rPr>
        <w:lastRenderedPageBreak/>
        <w:t>destination_order</w:t>
      </w:r>
      <w:r w:rsidR="00EE2BC4" w:rsidRPr="00A645E9">
        <w:rPr>
          <w:noProof/>
          <w:lang w:val="en-GB"/>
        </w:rPr>
        <w:t>_element</w:t>
      </w:r>
      <w:bookmarkEnd w:id="11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980"/>
        <w:gridCol w:w="2700"/>
        <w:gridCol w:w="1080"/>
        <w:gridCol w:w="900"/>
        <w:gridCol w:w="1979"/>
      </w:tblGrid>
      <w:tr w:rsidR="00EE2BC4" w14:paraId="5A55FD48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B5D5CEB" w14:textId="77777777" w:rsidR="00EE2BC4" w:rsidRPr="0008125F" w:rsidRDefault="00EE2BC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57C276D7" w14:textId="650C021A" w:rsidR="00EE2BC4" w:rsidRPr="00FF5E6A" w:rsidRDefault="00D338C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338C7">
              <w:rPr>
                <w:sz w:val="20"/>
                <w:szCs w:val="20"/>
                <w:lang w:eastAsia="zh-CN"/>
              </w:rPr>
              <w:t>destination_order</w:t>
            </w:r>
            <w:r w:rsidR="00EE2BC4" w:rsidRPr="009D0431">
              <w:rPr>
                <w:sz w:val="20"/>
                <w:szCs w:val="20"/>
                <w:lang w:eastAsia="zh-CN"/>
              </w:rPr>
              <w:t>_</w:t>
            </w:r>
            <w:r w:rsidR="00EE2BC4">
              <w:rPr>
                <w:sz w:val="20"/>
                <w:szCs w:val="20"/>
                <w:lang w:eastAsia="zh-CN"/>
              </w:rPr>
              <w:t>element</w:t>
            </w:r>
          </w:p>
        </w:tc>
      </w:tr>
      <w:tr w:rsidR="00EE2BC4" w14:paraId="24D5BF6C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2FE29191" w14:textId="77777777" w:rsidR="00EE2BC4" w:rsidRPr="0008125F" w:rsidRDefault="00EE2BC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21F73C6C" w14:textId="77777777" w:rsidR="00EE2BC4" w:rsidRPr="00FF5E6A" w:rsidRDefault="00EE2BC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EE2BC4" w14:paraId="37559E64" w14:textId="77777777" w:rsidTr="001C47B5">
        <w:trPr>
          <w:trHeight w:val="302"/>
        </w:trPr>
        <w:tc>
          <w:tcPr>
            <w:tcW w:w="1615" w:type="dxa"/>
            <w:vAlign w:val="center"/>
          </w:tcPr>
          <w:p w14:paraId="371D50F3" w14:textId="77777777" w:rsidR="00EE2BC4" w:rsidRPr="0008125F" w:rsidRDefault="00EE2BC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980" w:type="dxa"/>
            <w:vAlign w:val="center"/>
          </w:tcPr>
          <w:p w14:paraId="7AB75563" w14:textId="77777777" w:rsidR="00EE2BC4" w:rsidRPr="0008125F" w:rsidRDefault="00EE2BC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2700" w:type="dxa"/>
            <w:vAlign w:val="center"/>
          </w:tcPr>
          <w:p w14:paraId="6653B25F" w14:textId="77777777" w:rsidR="00EE2BC4" w:rsidRPr="0008125F" w:rsidRDefault="00EE2BC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33EEC6A5" w14:textId="77777777" w:rsidR="00EE2BC4" w:rsidRPr="0008125F" w:rsidRDefault="00EE2BC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00" w:type="dxa"/>
            <w:vAlign w:val="center"/>
          </w:tcPr>
          <w:p w14:paraId="6A478380" w14:textId="77777777" w:rsidR="00EE2BC4" w:rsidRPr="0008125F" w:rsidRDefault="00EE2BC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1979" w:type="dxa"/>
            <w:vAlign w:val="center"/>
          </w:tcPr>
          <w:p w14:paraId="548CC45A" w14:textId="77777777" w:rsidR="00EE2BC4" w:rsidRPr="0008125F" w:rsidRDefault="00EE2BC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EE2BC4" w14:paraId="326EE945" w14:textId="77777777" w:rsidTr="001C47B5">
        <w:trPr>
          <w:trHeight w:val="302"/>
        </w:trPr>
        <w:tc>
          <w:tcPr>
            <w:tcW w:w="1615" w:type="dxa"/>
            <w:vAlign w:val="center"/>
          </w:tcPr>
          <w:p w14:paraId="6AAA392B" w14:textId="77777777" w:rsidR="00EE2BC4" w:rsidRPr="008720F3" w:rsidRDefault="00EE2BC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980" w:type="dxa"/>
            <w:vAlign w:val="center"/>
          </w:tcPr>
          <w:p w14:paraId="1F601478" w14:textId="77777777" w:rsidR="00EE2BC4" w:rsidRPr="00832F40" w:rsidRDefault="00EE2BC4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700" w:type="dxa"/>
            <w:vAlign w:val="center"/>
          </w:tcPr>
          <w:p w14:paraId="43FDFE02" w14:textId="77777777" w:rsidR="00EE2BC4" w:rsidRPr="00FF5E6A" w:rsidRDefault="00EE2BC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02067855" w14:textId="77777777" w:rsidR="00EE2BC4" w:rsidRPr="00FF5E6A" w:rsidRDefault="00EE2BC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00" w:type="dxa"/>
            <w:vAlign w:val="center"/>
          </w:tcPr>
          <w:p w14:paraId="4D43140B" w14:textId="77777777" w:rsidR="00EE2BC4" w:rsidRDefault="00EE2BC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979" w:type="dxa"/>
            <w:vAlign w:val="center"/>
          </w:tcPr>
          <w:p w14:paraId="2164C88F" w14:textId="77777777" w:rsidR="00EE2BC4" w:rsidRPr="00FF5E6A" w:rsidRDefault="00EE2BC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EE2BC4" w14:paraId="75B84A89" w14:textId="77777777" w:rsidTr="001C47B5">
        <w:trPr>
          <w:trHeight w:val="302"/>
        </w:trPr>
        <w:tc>
          <w:tcPr>
            <w:tcW w:w="1615" w:type="dxa"/>
            <w:vAlign w:val="center"/>
          </w:tcPr>
          <w:p w14:paraId="63F7D54E" w14:textId="77777777" w:rsidR="00EE2BC4" w:rsidRDefault="00EE2BC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1980" w:type="dxa"/>
            <w:vAlign w:val="center"/>
          </w:tcPr>
          <w:p w14:paraId="35BEF7FD" w14:textId="77777777" w:rsidR="00EE2BC4" w:rsidRPr="00832F40" w:rsidRDefault="00EE2BC4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2700" w:type="dxa"/>
            <w:vAlign w:val="center"/>
          </w:tcPr>
          <w:p w14:paraId="7A3C78E7" w14:textId="77777777" w:rsidR="00EE2BC4" w:rsidRDefault="00EE2BC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7CF72782" w14:textId="77777777" w:rsidR="00EE2BC4" w:rsidRDefault="00EE2BC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00" w:type="dxa"/>
            <w:vAlign w:val="center"/>
          </w:tcPr>
          <w:p w14:paraId="30B38E27" w14:textId="77777777" w:rsidR="00EE2BC4" w:rsidRDefault="00EE2BC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1979" w:type="dxa"/>
            <w:vAlign w:val="center"/>
          </w:tcPr>
          <w:p w14:paraId="7361459B" w14:textId="77777777" w:rsidR="00EE2BC4" w:rsidRDefault="00EE2BC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EE2BC4" w14:paraId="0C9FC75F" w14:textId="77777777" w:rsidTr="001C47B5">
        <w:trPr>
          <w:trHeight w:val="302"/>
        </w:trPr>
        <w:tc>
          <w:tcPr>
            <w:tcW w:w="1615" w:type="dxa"/>
            <w:vAlign w:val="center"/>
          </w:tcPr>
          <w:p w14:paraId="3A105418" w14:textId="77777777" w:rsidR="00EE2BC4" w:rsidRDefault="00EE2BC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kind</w:t>
            </w:r>
          </w:p>
        </w:tc>
        <w:tc>
          <w:tcPr>
            <w:tcW w:w="1980" w:type="dxa"/>
            <w:vAlign w:val="center"/>
          </w:tcPr>
          <w:p w14:paraId="1F76ECF8" w14:textId="559E9A83" w:rsidR="00EE2BC4" w:rsidRPr="0071444C" w:rsidRDefault="00653D6F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_Ref153803746 \h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653D6F">
              <w:rPr>
                <w:noProof/>
                <w:color w:val="2A8CF1" w:themeColor="accent3" w:themeTint="99"/>
                <w:szCs w:val="32"/>
                <w:lang w:eastAsia="en-US"/>
              </w:rPr>
              <w:t>DestinationOrderKind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2700" w:type="dxa"/>
            <w:vAlign w:val="center"/>
          </w:tcPr>
          <w:p w14:paraId="306DAE2D" w14:textId="146FF536" w:rsidR="00EE2BC4" w:rsidRDefault="00622C9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22C98">
              <w:rPr>
                <w:sz w:val="20"/>
                <w:szCs w:val="20"/>
                <w:lang w:eastAsia="zh-CN"/>
              </w:rPr>
              <w:t>BY_RECEPTION_TIMESTAMP_DESTINATIONORDER_QOS</w:t>
            </w:r>
          </w:p>
        </w:tc>
        <w:tc>
          <w:tcPr>
            <w:tcW w:w="1080" w:type="dxa"/>
            <w:vAlign w:val="center"/>
          </w:tcPr>
          <w:p w14:paraId="7ABFC425" w14:textId="77777777" w:rsidR="00EE2BC4" w:rsidRDefault="00EE2BC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00" w:type="dxa"/>
            <w:vAlign w:val="center"/>
          </w:tcPr>
          <w:p w14:paraId="29D4AA71" w14:textId="77777777" w:rsidR="00EE2BC4" w:rsidRDefault="00EE2BC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979" w:type="dxa"/>
            <w:vAlign w:val="center"/>
          </w:tcPr>
          <w:p w14:paraId="5E9B7336" w14:textId="77777777" w:rsidR="00EE2BC4" w:rsidRDefault="00EE2BC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3B94DE71" w14:textId="77777777" w:rsidR="00FA7CA8" w:rsidRDefault="00FA7CA8" w:rsidP="00FA7CA8">
      <w:pPr>
        <w:rPr>
          <w:lang w:eastAsia="en-US"/>
        </w:rPr>
      </w:pPr>
    </w:p>
    <w:p w14:paraId="59265689" w14:textId="7D7A68AA" w:rsidR="00FA7CA8" w:rsidRPr="009B1760" w:rsidRDefault="00375B60" w:rsidP="00FA7CA8">
      <w:pPr>
        <w:pStyle w:val="3"/>
        <w:numPr>
          <w:ilvl w:val="2"/>
          <w:numId w:val="4"/>
        </w:numPr>
        <w:tabs>
          <w:tab w:val="num" w:pos="794"/>
        </w:tabs>
        <w:ind w:left="2160" w:hanging="2160"/>
        <w:rPr>
          <w:noProof/>
          <w:lang w:val="en-GB"/>
        </w:rPr>
      </w:pPr>
      <w:bookmarkStart w:id="119" w:name="_Ref153806698"/>
      <w:r w:rsidRPr="00375B60">
        <w:rPr>
          <w:noProof/>
          <w:lang w:val="en-GB"/>
        </w:rPr>
        <w:t>history_element</w:t>
      </w:r>
      <w:bookmarkEnd w:id="119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800"/>
        <w:gridCol w:w="1080"/>
        <w:gridCol w:w="900"/>
        <w:gridCol w:w="2789"/>
      </w:tblGrid>
      <w:tr w:rsidR="00FA7CA8" w14:paraId="0099B429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2ED2BC88" w14:textId="77777777" w:rsidR="00FA7CA8" w:rsidRPr="0008125F" w:rsidRDefault="00FA7CA8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6597836C" w14:textId="596C5CDE" w:rsidR="00FA7CA8" w:rsidRPr="00FF5E6A" w:rsidRDefault="00375B6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375B60">
              <w:rPr>
                <w:sz w:val="20"/>
                <w:szCs w:val="20"/>
                <w:lang w:eastAsia="zh-CN"/>
              </w:rPr>
              <w:t>history</w:t>
            </w:r>
            <w:r w:rsidR="00FA7CA8" w:rsidRPr="009D0431">
              <w:rPr>
                <w:sz w:val="20"/>
                <w:szCs w:val="20"/>
                <w:lang w:eastAsia="zh-CN"/>
              </w:rPr>
              <w:t>_</w:t>
            </w:r>
            <w:r w:rsidR="00FA7CA8">
              <w:rPr>
                <w:sz w:val="20"/>
                <w:szCs w:val="20"/>
                <w:lang w:eastAsia="zh-CN"/>
              </w:rPr>
              <w:t>element</w:t>
            </w:r>
          </w:p>
        </w:tc>
      </w:tr>
      <w:tr w:rsidR="00FA7CA8" w14:paraId="25C935D1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23A127EB" w14:textId="77777777" w:rsidR="00FA7CA8" w:rsidRPr="0008125F" w:rsidRDefault="00FA7CA8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78851D7D" w14:textId="77777777" w:rsidR="00FA7CA8" w:rsidRPr="00FF5E6A" w:rsidRDefault="00FA7CA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FA7CA8" w14:paraId="1811B90D" w14:textId="77777777" w:rsidTr="00CC5584">
        <w:trPr>
          <w:trHeight w:val="302"/>
        </w:trPr>
        <w:tc>
          <w:tcPr>
            <w:tcW w:w="1615" w:type="dxa"/>
            <w:vAlign w:val="center"/>
          </w:tcPr>
          <w:p w14:paraId="3322564A" w14:textId="77777777" w:rsidR="00FA7CA8" w:rsidRPr="0008125F" w:rsidRDefault="00FA7CA8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2070" w:type="dxa"/>
            <w:vAlign w:val="center"/>
          </w:tcPr>
          <w:p w14:paraId="475513AC" w14:textId="77777777" w:rsidR="00FA7CA8" w:rsidRPr="0008125F" w:rsidRDefault="00FA7CA8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00" w:type="dxa"/>
            <w:vAlign w:val="center"/>
          </w:tcPr>
          <w:p w14:paraId="25E08F91" w14:textId="77777777" w:rsidR="00FA7CA8" w:rsidRPr="0008125F" w:rsidRDefault="00FA7CA8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32F07E99" w14:textId="77777777" w:rsidR="00FA7CA8" w:rsidRPr="0008125F" w:rsidRDefault="00FA7CA8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00" w:type="dxa"/>
            <w:vAlign w:val="center"/>
          </w:tcPr>
          <w:p w14:paraId="4F359404" w14:textId="77777777" w:rsidR="00FA7CA8" w:rsidRPr="0008125F" w:rsidRDefault="00FA7CA8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789" w:type="dxa"/>
            <w:vAlign w:val="center"/>
          </w:tcPr>
          <w:p w14:paraId="557C2E86" w14:textId="77777777" w:rsidR="00FA7CA8" w:rsidRPr="0008125F" w:rsidRDefault="00FA7CA8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FA7CA8" w14:paraId="0E9C7766" w14:textId="77777777" w:rsidTr="00CC5584">
        <w:trPr>
          <w:trHeight w:val="302"/>
        </w:trPr>
        <w:tc>
          <w:tcPr>
            <w:tcW w:w="1615" w:type="dxa"/>
            <w:vAlign w:val="center"/>
          </w:tcPr>
          <w:p w14:paraId="7AF4F08D" w14:textId="77777777" w:rsidR="00FA7CA8" w:rsidRPr="008720F3" w:rsidRDefault="00FA7CA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70" w:type="dxa"/>
            <w:vAlign w:val="center"/>
          </w:tcPr>
          <w:p w14:paraId="21BD4058" w14:textId="77777777" w:rsidR="00FA7CA8" w:rsidRPr="00832F40" w:rsidRDefault="00FA7CA8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800" w:type="dxa"/>
            <w:vAlign w:val="center"/>
          </w:tcPr>
          <w:p w14:paraId="745A31D4" w14:textId="77777777" w:rsidR="00FA7CA8" w:rsidRPr="00FF5E6A" w:rsidRDefault="00FA7CA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43368541" w14:textId="77777777" w:rsidR="00FA7CA8" w:rsidRPr="00FF5E6A" w:rsidRDefault="00FA7CA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00" w:type="dxa"/>
            <w:vAlign w:val="center"/>
          </w:tcPr>
          <w:p w14:paraId="1DA2F68B" w14:textId="77777777" w:rsidR="00FA7CA8" w:rsidRDefault="00FA7CA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789" w:type="dxa"/>
            <w:vAlign w:val="center"/>
          </w:tcPr>
          <w:p w14:paraId="0FD8E381" w14:textId="77777777" w:rsidR="00FA7CA8" w:rsidRPr="00FF5E6A" w:rsidRDefault="00FA7CA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FA7CA8" w14:paraId="5E14DEC4" w14:textId="77777777" w:rsidTr="00CC5584">
        <w:trPr>
          <w:trHeight w:val="302"/>
        </w:trPr>
        <w:tc>
          <w:tcPr>
            <w:tcW w:w="1615" w:type="dxa"/>
            <w:vAlign w:val="center"/>
          </w:tcPr>
          <w:p w14:paraId="239D4BFD" w14:textId="77777777" w:rsidR="00FA7CA8" w:rsidRDefault="00FA7CA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2070" w:type="dxa"/>
            <w:vAlign w:val="center"/>
          </w:tcPr>
          <w:p w14:paraId="6478EAC5" w14:textId="77777777" w:rsidR="00FA7CA8" w:rsidRPr="00832F40" w:rsidRDefault="00FA7CA8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800" w:type="dxa"/>
            <w:vAlign w:val="center"/>
          </w:tcPr>
          <w:p w14:paraId="0DD37ACF" w14:textId="77777777" w:rsidR="00FA7CA8" w:rsidRDefault="00FA7CA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051B189E" w14:textId="77777777" w:rsidR="00FA7CA8" w:rsidRDefault="00FA7CA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00" w:type="dxa"/>
            <w:vAlign w:val="center"/>
          </w:tcPr>
          <w:p w14:paraId="7B8C0876" w14:textId="77777777" w:rsidR="00FA7CA8" w:rsidRDefault="00FA7CA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789" w:type="dxa"/>
            <w:vAlign w:val="center"/>
          </w:tcPr>
          <w:p w14:paraId="462D975F" w14:textId="77777777" w:rsidR="00FA7CA8" w:rsidRDefault="00FA7CA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FA7CA8" w14:paraId="5639A4C0" w14:textId="77777777" w:rsidTr="00CC5584">
        <w:trPr>
          <w:trHeight w:val="302"/>
        </w:trPr>
        <w:tc>
          <w:tcPr>
            <w:tcW w:w="1615" w:type="dxa"/>
            <w:vAlign w:val="center"/>
          </w:tcPr>
          <w:p w14:paraId="61B2FB70" w14:textId="77777777" w:rsidR="00FA7CA8" w:rsidRDefault="00FA7CA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kind</w:t>
            </w:r>
          </w:p>
        </w:tc>
        <w:tc>
          <w:tcPr>
            <w:tcW w:w="2070" w:type="dxa"/>
            <w:vAlign w:val="center"/>
          </w:tcPr>
          <w:p w14:paraId="2A64E9A8" w14:textId="7762A969" w:rsidR="00FA7CA8" w:rsidRPr="0071444C" w:rsidRDefault="00E72190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_Ref153803850 \h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E72190">
              <w:rPr>
                <w:noProof/>
                <w:color w:val="2A8CF1" w:themeColor="accent3" w:themeTint="99"/>
                <w:szCs w:val="32"/>
                <w:lang w:eastAsia="en-US"/>
              </w:rPr>
              <w:t>HistoryQosKind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00" w:type="dxa"/>
            <w:vAlign w:val="center"/>
          </w:tcPr>
          <w:p w14:paraId="7C649012" w14:textId="32C89A13" w:rsidR="00FA7CA8" w:rsidRDefault="006B702A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B702A">
              <w:rPr>
                <w:sz w:val="20"/>
                <w:szCs w:val="20"/>
                <w:lang w:eastAsia="zh-CN"/>
              </w:rPr>
              <w:t>KEEP_LAST_HISTORY_QOS</w:t>
            </w:r>
          </w:p>
        </w:tc>
        <w:tc>
          <w:tcPr>
            <w:tcW w:w="1080" w:type="dxa"/>
            <w:vAlign w:val="center"/>
          </w:tcPr>
          <w:p w14:paraId="38F7EBAA" w14:textId="77777777" w:rsidR="00FA7CA8" w:rsidRDefault="00FA7CA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00" w:type="dxa"/>
            <w:vAlign w:val="center"/>
          </w:tcPr>
          <w:p w14:paraId="1A18AC9B" w14:textId="77777777" w:rsidR="00FA7CA8" w:rsidRDefault="00FA7CA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789" w:type="dxa"/>
            <w:vAlign w:val="center"/>
          </w:tcPr>
          <w:p w14:paraId="3FA2739A" w14:textId="77777777" w:rsidR="00FA7CA8" w:rsidRDefault="00FA7CA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E72190" w:rsidRPr="00E6728A" w14:paraId="5AF61B38" w14:textId="77777777" w:rsidTr="00CC5584">
        <w:trPr>
          <w:trHeight w:val="302"/>
        </w:trPr>
        <w:tc>
          <w:tcPr>
            <w:tcW w:w="1615" w:type="dxa"/>
            <w:vAlign w:val="center"/>
          </w:tcPr>
          <w:p w14:paraId="746542B2" w14:textId="13950203" w:rsidR="00E72190" w:rsidRDefault="005B1013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depth</w:t>
            </w:r>
          </w:p>
        </w:tc>
        <w:tc>
          <w:tcPr>
            <w:tcW w:w="2070" w:type="dxa"/>
            <w:vAlign w:val="center"/>
          </w:tcPr>
          <w:p w14:paraId="6BBC8C57" w14:textId="4B4A02F9" w:rsidR="00E72190" w:rsidRPr="00E6728A" w:rsidRDefault="005B1013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6728A"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00" w:type="dxa"/>
            <w:vAlign w:val="center"/>
          </w:tcPr>
          <w:p w14:paraId="3B60D22D" w14:textId="7160F6A7" w:rsidR="00E72190" w:rsidRPr="00F824C3" w:rsidRDefault="005B1013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080" w:type="dxa"/>
            <w:vAlign w:val="center"/>
          </w:tcPr>
          <w:p w14:paraId="0C6BE9D5" w14:textId="74BFD0E0" w:rsidR="00E72190" w:rsidRDefault="005B1013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00" w:type="dxa"/>
            <w:vAlign w:val="center"/>
          </w:tcPr>
          <w:p w14:paraId="22F64FEC" w14:textId="7DBD1CB4" w:rsidR="00E72190" w:rsidRDefault="005B1013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789" w:type="dxa"/>
            <w:vAlign w:val="center"/>
          </w:tcPr>
          <w:p w14:paraId="5E64C568" w14:textId="0672260B" w:rsidR="00E72190" w:rsidRDefault="00AD43F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</w:t>
            </w:r>
            <w:r>
              <w:rPr>
                <w:rFonts w:hint="eastAsia"/>
                <w:sz w:val="20"/>
                <w:szCs w:val="20"/>
                <w:lang w:eastAsia="zh-CN"/>
              </w:rPr>
              <w:t>&gt;</w:t>
            </w:r>
            <w:r>
              <w:rPr>
                <w:sz w:val="20"/>
                <w:szCs w:val="20"/>
                <w:lang w:eastAsia="zh-CN"/>
              </w:rPr>
              <w:t>0</w:t>
            </w:r>
          </w:p>
        </w:tc>
      </w:tr>
    </w:tbl>
    <w:p w14:paraId="3C1CAB61" w14:textId="77777777" w:rsidR="00601AD5" w:rsidRDefault="00601AD5" w:rsidP="00601AD5">
      <w:pPr>
        <w:rPr>
          <w:lang w:eastAsia="en-US"/>
        </w:rPr>
      </w:pPr>
    </w:p>
    <w:p w14:paraId="32E78AEC" w14:textId="010F46A3" w:rsidR="00601AD5" w:rsidRPr="009B1760" w:rsidRDefault="00601AD5" w:rsidP="00601AD5">
      <w:pPr>
        <w:pStyle w:val="3"/>
        <w:numPr>
          <w:ilvl w:val="2"/>
          <w:numId w:val="4"/>
        </w:numPr>
        <w:tabs>
          <w:tab w:val="num" w:pos="794"/>
        </w:tabs>
        <w:ind w:left="2160" w:hanging="2160"/>
        <w:rPr>
          <w:noProof/>
          <w:lang w:val="en-GB"/>
        </w:rPr>
      </w:pPr>
      <w:bookmarkStart w:id="120" w:name="_Ref153806713"/>
      <w:r w:rsidRPr="00601AD5">
        <w:rPr>
          <w:noProof/>
          <w:lang w:val="en-GB"/>
        </w:rPr>
        <w:t>resource</w:t>
      </w:r>
      <w:r w:rsidRPr="00375B60">
        <w:rPr>
          <w:noProof/>
          <w:lang w:val="en-GB"/>
        </w:rPr>
        <w:t>_element</w:t>
      </w:r>
      <w:bookmarkEnd w:id="12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350"/>
        <w:gridCol w:w="1260"/>
        <w:gridCol w:w="990"/>
        <w:gridCol w:w="2969"/>
      </w:tblGrid>
      <w:tr w:rsidR="00601AD5" w14:paraId="5DFB5DFE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77C93BAD" w14:textId="77777777" w:rsidR="00601AD5" w:rsidRPr="0008125F" w:rsidRDefault="00601AD5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7E0341AC" w14:textId="50431318" w:rsidR="00601AD5" w:rsidRPr="00FF5E6A" w:rsidRDefault="00601AD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01AD5">
              <w:rPr>
                <w:sz w:val="20"/>
                <w:szCs w:val="20"/>
                <w:lang w:eastAsia="zh-CN"/>
              </w:rPr>
              <w:t>resource</w:t>
            </w:r>
            <w:r w:rsidRPr="009D0431">
              <w:rPr>
                <w:sz w:val="20"/>
                <w:szCs w:val="20"/>
                <w:lang w:eastAsia="zh-CN"/>
              </w:rPr>
              <w:t>_</w:t>
            </w:r>
            <w:r>
              <w:rPr>
                <w:sz w:val="20"/>
                <w:szCs w:val="20"/>
                <w:lang w:eastAsia="zh-CN"/>
              </w:rPr>
              <w:t>element</w:t>
            </w:r>
          </w:p>
        </w:tc>
      </w:tr>
      <w:tr w:rsidR="00601AD5" w14:paraId="6FA64884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0F51B284" w14:textId="77777777" w:rsidR="00601AD5" w:rsidRPr="0008125F" w:rsidRDefault="00601AD5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4C3A323E" w14:textId="77777777" w:rsidR="00601AD5" w:rsidRPr="00FF5E6A" w:rsidRDefault="00601AD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601AD5" w14:paraId="10153E71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5938E18B" w14:textId="77777777" w:rsidR="00601AD5" w:rsidRPr="0008125F" w:rsidRDefault="00601AD5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2070" w:type="dxa"/>
            <w:vAlign w:val="center"/>
          </w:tcPr>
          <w:p w14:paraId="7631796B" w14:textId="77777777" w:rsidR="00601AD5" w:rsidRPr="0008125F" w:rsidRDefault="00601AD5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350" w:type="dxa"/>
            <w:vAlign w:val="center"/>
          </w:tcPr>
          <w:p w14:paraId="630BFB99" w14:textId="77777777" w:rsidR="00601AD5" w:rsidRPr="0008125F" w:rsidRDefault="00601AD5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5DC014FE" w14:textId="77777777" w:rsidR="00601AD5" w:rsidRPr="0008125F" w:rsidRDefault="00601AD5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2CF22A25" w14:textId="77777777" w:rsidR="00601AD5" w:rsidRPr="0008125F" w:rsidRDefault="00601AD5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6147870F" w14:textId="77777777" w:rsidR="00601AD5" w:rsidRPr="0008125F" w:rsidRDefault="00601AD5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601AD5" w14:paraId="088A0BEC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1A092F6C" w14:textId="77777777" w:rsidR="00601AD5" w:rsidRPr="008720F3" w:rsidRDefault="00601AD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70" w:type="dxa"/>
            <w:vAlign w:val="center"/>
          </w:tcPr>
          <w:p w14:paraId="6D6D08D0" w14:textId="77777777" w:rsidR="00601AD5" w:rsidRPr="00832F40" w:rsidRDefault="00601AD5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350" w:type="dxa"/>
            <w:vAlign w:val="center"/>
          </w:tcPr>
          <w:p w14:paraId="0AF817D1" w14:textId="77777777" w:rsidR="00601AD5" w:rsidRPr="00FF5E6A" w:rsidRDefault="00601AD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260" w:type="dxa"/>
            <w:vAlign w:val="center"/>
          </w:tcPr>
          <w:p w14:paraId="6AB650F7" w14:textId="77777777" w:rsidR="00601AD5" w:rsidRPr="00FF5E6A" w:rsidRDefault="00601AD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  <w:vAlign w:val="center"/>
          </w:tcPr>
          <w:p w14:paraId="6F4CFBBA" w14:textId="77777777" w:rsidR="00601AD5" w:rsidRDefault="00601AD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969" w:type="dxa"/>
            <w:vAlign w:val="center"/>
          </w:tcPr>
          <w:p w14:paraId="77621344" w14:textId="77777777" w:rsidR="00601AD5" w:rsidRPr="00FF5E6A" w:rsidRDefault="00601AD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601AD5" w14:paraId="5B39B819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32F805B9" w14:textId="77777777" w:rsidR="00601AD5" w:rsidRDefault="00601AD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2070" w:type="dxa"/>
            <w:vAlign w:val="center"/>
          </w:tcPr>
          <w:p w14:paraId="70004B64" w14:textId="77777777" w:rsidR="00601AD5" w:rsidRPr="00832F40" w:rsidRDefault="00601AD5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350" w:type="dxa"/>
            <w:vAlign w:val="center"/>
          </w:tcPr>
          <w:p w14:paraId="56593C94" w14:textId="77777777" w:rsidR="00601AD5" w:rsidRDefault="00601AD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3875E058" w14:textId="77777777" w:rsidR="00601AD5" w:rsidRDefault="00601AD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90" w:type="dxa"/>
            <w:vAlign w:val="center"/>
          </w:tcPr>
          <w:p w14:paraId="1D2C5CFF" w14:textId="77777777" w:rsidR="00601AD5" w:rsidRDefault="00601AD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49F871FC" w14:textId="77777777" w:rsidR="00601AD5" w:rsidRDefault="00601AD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601AD5" w14:paraId="5940A1A8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505871F8" w14:textId="280F944E" w:rsidR="00601AD5" w:rsidRDefault="000C5110" w:rsidP="00601AD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C5110">
              <w:rPr>
                <w:sz w:val="20"/>
                <w:szCs w:val="20"/>
                <w:lang w:eastAsia="zh-CN"/>
              </w:rPr>
              <w:t>max_samples</w:t>
            </w:r>
          </w:p>
        </w:tc>
        <w:tc>
          <w:tcPr>
            <w:tcW w:w="2070" w:type="dxa"/>
            <w:vAlign w:val="center"/>
          </w:tcPr>
          <w:p w14:paraId="6C191D98" w14:textId="7BACCF47" w:rsidR="00601AD5" w:rsidRPr="0071444C" w:rsidRDefault="00601AD5" w:rsidP="00601AD5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E6728A"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350" w:type="dxa"/>
            <w:vAlign w:val="center"/>
          </w:tcPr>
          <w:p w14:paraId="1A913CA5" w14:textId="6D7064F3" w:rsidR="00601AD5" w:rsidRDefault="000C5110" w:rsidP="00601AD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260" w:type="dxa"/>
            <w:vAlign w:val="center"/>
          </w:tcPr>
          <w:p w14:paraId="50D0331F" w14:textId="087271EC" w:rsidR="00601AD5" w:rsidRDefault="00601AD5" w:rsidP="00601AD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5E461A68" w14:textId="0AE0403C" w:rsidR="00601AD5" w:rsidRDefault="00601AD5" w:rsidP="00601AD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69" w:type="dxa"/>
            <w:vAlign w:val="center"/>
          </w:tcPr>
          <w:p w14:paraId="426FE212" w14:textId="28B41FC0" w:rsidR="00601AD5" w:rsidRDefault="007A4791" w:rsidP="00601AD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</w:t>
            </w:r>
            <w:r>
              <w:rPr>
                <w:rFonts w:hint="eastAsia"/>
                <w:sz w:val="20"/>
                <w:szCs w:val="20"/>
                <w:lang w:eastAsia="zh-CN"/>
              </w:rPr>
              <w:t>&gt;</w:t>
            </w:r>
            <w:r>
              <w:rPr>
                <w:sz w:val="20"/>
                <w:szCs w:val="20"/>
                <w:lang w:eastAsia="zh-CN"/>
              </w:rPr>
              <w:t>0</w:t>
            </w:r>
          </w:p>
        </w:tc>
      </w:tr>
      <w:tr w:rsidR="00601AD5" w:rsidRPr="00E6728A" w14:paraId="603D1414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1F86910F" w14:textId="739F23E4" w:rsidR="00601AD5" w:rsidRDefault="000C511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C5110">
              <w:rPr>
                <w:sz w:val="20"/>
                <w:szCs w:val="20"/>
                <w:lang w:eastAsia="zh-CN"/>
              </w:rPr>
              <w:t>allocated_samples</w:t>
            </w:r>
          </w:p>
        </w:tc>
        <w:tc>
          <w:tcPr>
            <w:tcW w:w="2070" w:type="dxa"/>
            <w:vAlign w:val="center"/>
          </w:tcPr>
          <w:p w14:paraId="0877BCED" w14:textId="77777777" w:rsidR="00601AD5" w:rsidRPr="00E6728A" w:rsidRDefault="00601AD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6728A"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350" w:type="dxa"/>
            <w:vAlign w:val="center"/>
          </w:tcPr>
          <w:p w14:paraId="749786B8" w14:textId="5BAFD1FF" w:rsidR="00601AD5" w:rsidRPr="00F824C3" w:rsidRDefault="000C511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260" w:type="dxa"/>
            <w:vAlign w:val="center"/>
          </w:tcPr>
          <w:p w14:paraId="74182AA4" w14:textId="77777777" w:rsidR="00601AD5" w:rsidRDefault="00601AD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5E28C1B3" w14:textId="77777777" w:rsidR="00601AD5" w:rsidRDefault="00601AD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69" w:type="dxa"/>
            <w:vAlign w:val="center"/>
          </w:tcPr>
          <w:p w14:paraId="5C9BCE10" w14:textId="34F28847" w:rsidR="00601AD5" w:rsidRDefault="00DA508C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</w:t>
            </w:r>
            <w:r>
              <w:rPr>
                <w:rFonts w:hint="eastAsia"/>
                <w:sz w:val="20"/>
                <w:szCs w:val="20"/>
                <w:lang w:eastAsia="zh-CN"/>
              </w:rPr>
              <w:t>&gt;</w:t>
            </w:r>
            <w:r>
              <w:rPr>
                <w:sz w:val="20"/>
                <w:szCs w:val="20"/>
                <w:lang w:eastAsia="zh-CN"/>
              </w:rPr>
              <w:t>0</w:t>
            </w:r>
          </w:p>
        </w:tc>
      </w:tr>
    </w:tbl>
    <w:p w14:paraId="22381C0F" w14:textId="1A2E4F01" w:rsidR="00137BCD" w:rsidRDefault="00137BCD" w:rsidP="00601AD5">
      <w:pPr>
        <w:rPr>
          <w:lang w:eastAsia="en-US"/>
        </w:rPr>
      </w:pPr>
    </w:p>
    <w:p w14:paraId="7D9996E0" w14:textId="77777777" w:rsidR="00137BCD" w:rsidRDefault="00137BCD">
      <w:pPr>
        <w:spacing w:after="0" w:line="240" w:lineRule="auto"/>
        <w:rPr>
          <w:lang w:eastAsia="en-US"/>
        </w:rPr>
      </w:pPr>
      <w:r>
        <w:rPr>
          <w:lang w:eastAsia="en-US"/>
        </w:rPr>
        <w:br w:type="page"/>
      </w:r>
    </w:p>
    <w:p w14:paraId="78483257" w14:textId="4D96FDAB" w:rsidR="003000A4" w:rsidRPr="009B1760" w:rsidRDefault="003000A4" w:rsidP="003000A4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121" w:name="_Ref153806831"/>
      <w:r>
        <w:rPr>
          <w:noProof/>
          <w:lang w:val="en-GB" w:eastAsia="zh-CN"/>
        </w:rPr>
        <w:lastRenderedPageBreak/>
        <w:t>topic</w:t>
      </w:r>
      <w:r w:rsidRPr="008140BE">
        <w:rPr>
          <w:noProof/>
          <w:lang w:val="en-GB" w:eastAsia="zh-CN"/>
        </w:rPr>
        <w:t>_</w:t>
      </w:r>
      <w:r>
        <w:rPr>
          <w:rFonts w:hint="eastAsia"/>
          <w:noProof/>
          <w:lang w:val="en-GB" w:eastAsia="zh-CN"/>
        </w:rPr>
        <w:t>transchannel</w:t>
      </w:r>
      <w:r w:rsidRPr="00537303">
        <w:rPr>
          <w:noProof/>
          <w:lang w:val="en-GB"/>
        </w:rPr>
        <w:t>_element</w:t>
      </w:r>
      <w:bookmarkEnd w:id="12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350"/>
        <w:gridCol w:w="1260"/>
        <w:gridCol w:w="990"/>
        <w:gridCol w:w="2969"/>
      </w:tblGrid>
      <w:tr w:rsidR="003000A4" w14:paraId="7C3D1284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04C03037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5C066427" w14:textId="41CF98BE" w:rsidR="003000A4" w:rsidRPr="00FF5E6A" w:rsidRDefault="00863E0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topic</w:t>
            </w:r>
            <w:r w:rsidR="003000A4">
              <w:rPr>
                <w:sz w:val="20"/>
                <w:szCs w:val="20"/>
                <w:lang w:eastAsia="zh-CN"/>
              </w:rPr>
              <w:t>_</w:t>
            </w:r>
            <w:r w:rsidR="003000A4" w:rsidRPr="00B34351">
              <w:rPr>
                <w:sz w:val="20"/>
                <w:szCs w:val="20"/>
                <w:lang w:eastAsia="zh-CN"/>
              </w:rPr>
              <w:t>trans</w:t>
            </w:r>
            <w:r w:rsidR="003000A4">
              <w:rPr>
                <w:sz w:val="20"/>
                <w:szCs w:val="20"/>
                <w:lang w:eastAsia="zh-CN"/>
              </w:rPr>
              <w:t>channel</w:t>
            </w:r>
            <w:r w:rsidR="003000A4" w:rsidRPr="00B34351">
              <w:rPr>
                <w:sz w:val="20"/>
                <w:szCs w:val="20"/>
                <w:lang w:eastAsia="zh-CN"/>
              </w:rPr>
              <w:t>_element</w:t>
            </w:r>
          </w:p>
        </w:tc>
      </w:tr>
      <w:tr w:rsidR="003000A4" w14:paraId="22811B60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DFC56CD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649AD242" w14:textId="77777777" w:rsidR="003000A4" w:rsidRPr="00FF5E6A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transchannel</w:t>
            </w:r>
            <w:r>
              <w:rPr>
                <w:rFonts w:hint="eastAsia"/>
                <w:sz w:val="20"/>
                <w:szCs w:val="20"/>
                <w:lang w:eastAsia="zh-CN"/>
              </w:rPr>
              <w:t>的抽象</w:t>
            </w:r>
          </w:p>
        </w:tc>
      </w:tr>
      <w:tr w:rsidR="003000A4" w14:paraId="686D7D59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E03ECD8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2070" w:type="dxa"/>
            <w:vAlign w:val="center"/>
          </w:tcPr>
          <w:p w14:paraId="07A1F270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350" w:type="dxa"/>
            <w:vAlign w:val="center"/>
          </w:tcPr>
          <w:p w14:paraId="6ADE6F9A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726C5AA2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41DDE413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7883840A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3000A4" w14:paraId="18E651C9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B6EBA24" w14:textId="77777777" w:rsidR="003000A4" w:rsidRPr="008720F3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70" w:type="dxa"/>
            <w:vAlign w:val="center"/>
          </w:tcPr>
          <w:p w14:paraId="71E7C5C0" w14:textId="77777777" w:rsidR="003000A4" w:rsidRPr="00832F40" w:rsidRDefault="003000A4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350" w:type="dxa"/>
            <w:vAlign w:val="center"/>
          </w:tcPr>
          <w:p w14:paraId="639A4C50" w14:textId="77777777" w:rsidR="003000A4" w:rsidRPr="00FF5E6A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260" w:type="dxa"/>
            <w:vAlign w:val="center"/>
          </w:tcPr>
          <w:p w14:paraId="316E72C1" w14:textId="77777777" w:rsidR="003000A4" w:rsidRPr="00FF5E6A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  <w:vAlign w:val="center"/>
          </w:tcPr>
          <w:p w14:paraId="753519D8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969" w:type="dxa"/>
            <w:vAlign w:val="center"/>
          </w:tcPr>
          <w:p w14:paraId="112D7B77" w14:textId="77777777" w:rsidR="003000A4" w:rsidRPr="00FF5E6A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3000A4" w14:paraId="50D2AB7E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56DC3F6B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2070" w:type="dxa"/>
            <w:vAlign w:val="center"/>
          </w:tcPr>
          <w:p w14:paraId="5A79DCF0" w14:textId="77777777" w:rsidR="003000A4" w:rsidRPr="00832F40" w:rsidRDefault="003000A4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350" w:type="dxa"/>
            <w:vAlign w:val="center"/>
          </w:tcPr>
          <w:p w14:paraId="101DC0B4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607660E0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90" w:type="dxa"/>
            <w:vAlign w:val="center"/>
          </w:tcPr>
          <w:p w14:paraId="386F6703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24CFBEAD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3000A4" w14:paraId="2C450AE9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3D09E6E7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70" w:type="dxa"/>
            <w:vAlign w:val="center"/>
          </w:tcPr>
          <w:p w14:paraId="3FEBF57F" w14:textId="77777777" w:rsidR="003000A4" w:rsidRPr="00832F40" w:rsidRDefault="003000A4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350" w:type="dxa"/>
            <w:vAlign w:val="center"/>
          </w:tcPr>
          <w:p w14:paraId="5A35F136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260" w:type="dxa"/>
            <w:vAlign w:val="center"/>
          </w:tcPr>
          <w:p w14:paraId="627389EB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  <w:vAlign w:val="center"/>
          </w:tcPr>
          <w:p w14:paraId="057EEC65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969" w:type="dxa"/>
            <w:vAlign w:val="center"/>
          </w:tcPr>
          <w:p w14:paraId="713F8102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3000A4" w14:paraId="0C4FB333" w14:textId="77777777" w:rsidTr="00842241">
        <w:trPr>
          <w:trHeight w:val="302"/>
        </w:trPr>
        <w:tc>
          <w:tcPr>
            <w:tcW w:w="1615" w:type="dxa"/>
          </w:tcPr>
          <w:p w14:paraId="6FC056BF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下级字段</w:t>
            </w:r>
          </w:p>
        </w:tc>
        <w:tc>
          <w:tcPr>
            <w:tcW w:w="8639" w:type="dxa"/>
            <w:gridSpan w:val="5"/>
          </w:tcPr>
          <w:p w14:paraId="40CCCFE1" w14:textId="62C9592A" w:rsidR="003000A4" w:rsidRDefault="00EF2E4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F2E4D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EF2E4D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EF2E4D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_Ref153806902 \h</w:instrText>
            </w:r>
            <w:r w:rsidRPr="00EF2E4D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EF2E4D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EF2E4D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EF2E4D">
              <w:rPr>
                <w:noProof/>
                <w:color w:val="2A8CF1" w:themeColor="accent3" w:themeTint="99"/>
                <w:szCs w:val="32"/>
                <w:lang w:eastAsia="en-US"/>
              </w:rPr>
              <w:t>topic_udp_transchannel_element</w:t>
            </w:r>
            <w:r w:rsidRPr="00EF2E4D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3000A4" w:rsidRPr="0004046F"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,</w:t>
            </w:r>
            <w:r w:rsidR="003000A4" w:rsidRPr="0004046F">
              <w:rPr>
                <w:color w:val="000000" w:themeColor="text1"/>
                <w:sz w:val="20"/>
                <w:szCs w:val="20"/>
                <w:lang w:eastAsia="zh-CN"/>
              </w:rPr>
              <w:t xml:space="preserve"> </w:t>
            </w:r>
            <w:r w:rsidRPr="00EF2E4D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EF2E4D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_Ref153806906 \h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EF2E4D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EF2E4D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EF2E4D">
              <w:rPr>
                <w:noProof/>
                <w:color w:val="2A8CF1" w:themeColor="accent3" w:themeTint="99"/>
                <w:szCs w:val="32"/>
                <w:lang w:eastAsia="en-US"/>
              </w:rPr>
              <w:t>topic_shm_transchannel_element</w:t>
            </w:r>
            <w:r w:rsidRPr="00EF2E4D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3000A4">
              <w:rPr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Pr="00EF2E4D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EF2E4D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_Ref153806895 \h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EF2E4D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EF2E4D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EF2E4D">
              <w:rPr>
                <w:noProof/>
                <w:color w:val="2A8CF1" w:themeColor="accent3" w:themeTint="99"/>
                <w:szCs w:val="32"/>
                <w:lang w:eastAsia="en-US"/>
              </w:rPr>
              <w:t>topic_icc_transchannel_element</w:t>
            </w:r>
            <w:r w:rsidRPr="00EF2E4D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3000A4">
              <w:rPr>
                <w:color w:val="000000" w:themeColor="text1"/>
                <w:sz w:val="20"/>
                <w:szCs w:val="20"/>
                <w:lang w:eastAsia="zh-CN"/>
              </w:rPr>
              <w:fldChar w:fldCharType="begin"/>
            </w:r>
            <w:r w:rsidR="003000A4">
              <w:rPr>
                <w:color w:val="000000" w:themeColor="text1"/>
                <w:sz w:val="20"/>
                <w:szCs w:val="20"/>
                <w:lang w:eastAsia="zh-CN"/>
              </w:rPr>
              <w:instrText xml:space="preserve"> REF _Ref153291812 \h </w:instrText>
            </w:r>
            <w:r w:rsidR="003000A4">
              <w:rPr>
                <w:color w:val="000000" w:themeColor="text1"/>
                <w:sz w:val="20"/>
                <w:szCs w:val="20"/>
                <w:lang w:eastAsia="zh-CN"/>
              </w:rPr>
            </w:r>
            <w:r w:rsidR="00000000">
              <w:rPr>
                <w:color w:val="000000" w:themeColor="text1"/>
                <w:sz w:val="20"/>
                <w:szCs w:val="20"/>
                <w:lang w:eastAsia="zh-CN"/>
              </w:rPr>
              <w:fldChar w:fldCharType="separate"/>
            </w:r>
            <w:r w:rsidR="003000A4">
              <w:rPr>
                <w:color w:val="000000" w:themeColor="text1"/>
                <w:sz w:val="20"/>
                <w:szCs w:val="20"/>
                <w:lang w:eastAsia="zh-CN"/>
              </w:rPr>
              <w:fldChar w:fldCharType="end"/>
            </w:r>
          </w:p>
        </w:tc>
      </w:tr>
    </w:tbl>
    <w:p w14:paraId="689A5170" w14:textId="77777777" w:rsidR="003000A4" w:rsidRDefault="003000A4" w:rsidP="003000A4">
      <w:pPr>
        <w:rPr>
          <w:lang w:eastAsia="en-US"/>
        </w:rPr>
      </w:pPr>
    </w:p>
    <w:p w14:paraId="03333272" w14:textId="3688A952" w:rsidR="003000A4" w:rsidRPr="009B7E19" w:rsidRDefault="006C2210" w:rsidP="003000A4">
      <w:pPr>
        <w:pStyle w:val="4"/>
        <w:numPr>
          <w:ilvl w:val="3"/>
          <w:numId w:val="4"/>
        </w:numPr>
        <w:ind w:left="953" w:hanging="953"/>
        <w:rPr>
          <w:noProof/>
        </w:rPr>
      </w:pPr>
      <w:bookmarkStart w:id="122" w:name="_Ref153806902"/>
      <w:r w:rsidRPr="006C2210">
        <w:rPr>
          <w:noProof/>
        </w:rPr>
        <w:t>topic</w:t>
      </w:r>
      <w:r w:rsidR="003000A4" w:rsidRPr="009950A8">
        <w:rPr>
          <w:noProof/>
        </w:rPr>
        <w:t>_</w:t>
      </w:r>
      <w:r w:rsidR="003000A4" w:rsidRPr="009B7E19">
        <w:rPr>
          <w:noProof/>
        </w:rPr>
        <w:t>udp_transchannel_element</w:t>
      </w:r>
      <w:bookmarkEnd w:id="122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350"/>
        <w:gridCol w:w="1260"/>
        <w:gridCol w:w="990"/>
        <w:gridCol w:w="2969"/>
      </w:tblGrid>
      <w:tr w:rsidR="003000A4" w14:paraId="6B7D16BA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5E230373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004829ED" w14:textId="6E7211F4" w:rsidR="003000A4" w:rsidRPr="00FF5E6A" w:rsidRDefault="006C221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C2210">
              <w:rPr>
                <w:sz w:val="20"/>
                <w:szCs w:val="20"/>
                <w:lang w:eastAsia="zh-CN"/>
              </w:rPr>
              <w:t xml:space="preserve">topic </w:t>
            </w:r>
            <w:r w:rsidR="003000A4" w:rsidRPr="009950A8">
              <w:rPr>
                <w:sz w:val="20"/>
                <w:szCs w:val="20"/>
                <w:lang w:eastAsia="zh-CN"/>
              </w:rPr>
              <w:t>_</w:t>
            </w:r>
            <w:r w:rsidR="003000A4" w:rsidRPr="007957A4">
              <w:rPr>
                <w:sz w:val="20"/>
                <w:szCs w:val="20"/>
                <w:lang w:eastAsia="zh-CN"/>
              </w:rPr>
              <w:t>udp_transchannel_element</w:t>
            </w:r>
          </w:p>
        </w:tc>
      </w:tr>
      <w:tr w:rsidR="003000A4" w14:paraId="200219D4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38DDCF2A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30614E35" w14:textId="4120183B" w:rsidR="003000A4" w:rsidRPr="00FF5E6A" w:rsidRDefault="00224B03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224B03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224B03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224B03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_Ref153806831 \h</w:instrText>
            </w:r>
            <w:r w:rsidRPr="00224B03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224B03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224B03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224B03">
              <w:rPr>
                <w:noProof/>
                <w:color w:val="2A8CF1" w:themeColor="accent3" w:themeTint="99"/>
                <w:szCs w:val="32"/>
                <w:lang w:eastAsia="en-US"/>
              </w:rPr>
              <w:t>topic_</w:t>
            </w:r>
            <w:r w:rsidRPr="00224B03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transchannel</w:t>
            </w:r>
            <w:r w:rsidRPr="00224B03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 w:rsidRPr="00224B03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 w:rsidR="003000A4">
              <w:rPr>
                <w:rFonts w:hint="eastAsia"/>
                <w:sz w:val="20"/>
                <w:szCs w:val="20"/>
                <w:lang w:eastAsia="zh-CN"/>
              </w:rPr>
              <w:t>的</w:t>
            </w:r>
            <w:r w:rsidR="003000A4">
              <w:rPr>
                <w:sz w:val="20"/>
                <w:szCs w:val="20"/>
                <w:lang w:eastAsia="zh-CN"/>
              </w:rPr>
              <w:t>udp</w:t>
            </w:r>
            <w:r w:rsidR="003000A4">
              <w:rPr>
                <w:rFonts w:hint="eastAsia"/>
                <w:sz w:val="20"/>
                <w:szCs w:val="20"/>
                <w:lang w:eastAsia="zh-CN"/>
              </w:rPr>
              <w:t>实现</w:t>
            </w:r>
          </w:p>
        </w:tc>
      </w:tr>
      <w:tr w:rsidR="003000A4" w14:paraId="1562C6D6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0BA593F0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2070" w:type="dxa"/>
            <w:vAlign w:val="center"/>
          </w:tcPr>
          <w:p w14:paraId="6A292152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350" w:type="dxa"/>
            <w:vAlign w:val="center"/>
          </w:tcPr>
          <w:p w14:paraId="46F03D67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09706081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3732DE4D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3586F49C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3000A4" w14:paraId="2123D158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0972C222" w14:textId="77777777" w:rsidR="003000A4" w:rsidRPr="008720F3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70" w:type="dxa"/>
            <w:vAlign w:val="center"/>
          </w:tcPr>
          <w:p w14:paraId="128E4348" w14:textId="77777777" w:rsidR="003000A4" w:rsidRPr="00832F40" w:rsidRDefault="003000A4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350" w:type="dxa"/>
            <w:vAlign w:val="center"/>
          </w:tcPr>
          <w:p w14:paraId="76B7EC15" w14:textId="77777777" w:rsidR="003000A4" w:rsidRPr="00FF5E6A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260" w:type="dxa"/>
            <w:vAlign w:val="center"/>
          </w:tcPr>
          <w:p w14:paraId="08E8D40C" w14:textId="77777777" w:rsidR="003000A4" w:rsidRPr="00FF5E6A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  <w:vAlign w:val="center"/>
          </w:tcPr>
          <w:p w14:paraId="671B91EB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969" w:type="dxa"/>
            <w:vAlign w:val="center"/>
          </w:tcPr>
          <w:p w14:paraId="27B9E21A" w14:textId="77777777" w:rsidR="003000A4" w:rsidRPr="00FF5E6A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3000A4" w14:paraId="6991DBE8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7622E4E6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2070" w:type="dxa"/>
            <w:vAlign w:val="center"/>
          </w:tcPr>
          <w:p w14:paraId="33B433C8" w14:textId="77777777" w:rsidR="003000A4" w:rsidRPr="00832F40" w:rsidRDefault="003000A4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350" w:type="dxa"/>
            <w:vAlign w:val="center"/>
          </w:tcPr>
          <w:p w14:paraId="23334C9C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020EC50F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90" w:type="dxa"/>
            <w:vAlign w:val="center"/>
          </w:tcPr>
          <w:p w14:paraId="0BAA6F66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24805036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3000A4" w14:paraId="54FD7D7A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1BAE3BFF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BD4455">
              <w:rPr>
                <w:sz w:val="20"/>
                <w:szCs w:val="20"/>
                <w:lang w:eastAsia="zh-CN"/>
              </w:rPr>
              <w:t>Channel</w:t>
            </w:r>
          </w:p>
        </w:tc>
        <w:tc>
          <w:tcPr>
            <w:tcW w:w="2070" w:type="dxa"/>
            <w:vAlign w:val="center"/>
          </w:tcPr>
          <w:p w14:paraId="0640663B" w14:textId="77777777" w:rsidR="003000A4" w:rsidRPr="00832F40" w:rsidRDefault="003000A4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EE5F71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_Ref153552780 \h  \* MERGEFORMAT </w:instrText>
            </w:r>
            <w:r w:rsidRPr="00EE5F71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EE5F71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EE5F71">
              <w:rPr>
                <w:noProof/>
                <w:color w:val="2A8CF1" w:themeColor="accent3" w:themeTint="99"/>
                <w:szCs w:val="32"/>
                <w:lang w:eastAsia="en-US"/>
              </w:rPr>
              <w:t>TransportQosKind</w:t>
            </w:r>
            <w:r w:rsidRPr="00EE5F71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14:paraId="6F9E8893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326595">
              <w:rPr>
                <w:sz w:val="20"/>
                <w:szCs w:val="20"/>
                <w:lang w:eastAsia="zh-CN"/>
              </w:rPr>
              <w:t>TRANSPORT_UDP</w:t>
            </w:r>
          </w:p>
        </w:tc>
        <w:tc>
          <w:tcPr>
            <w:tcW w:w="1260" w:type="dxa"/>
            <w:vAlign w:val="center"/>
          </w:tcPr>
          <w:p w14:paraId="2FEA5083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4B1F74A6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69" w:type="dxa"/>
            <w:vAlign w:val="center"/>
          </w:tcPr>
          <w:p w14:paraId="10CAF3F3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55683">
              <w:rPr>
                <w:rFonts w:hint="eastAsia"/>
                <w:sz w:val="20"/>
                <w:szCs w:val="20"/>
                <w:lang w:eastAsia="zh-CN"/>
              </w:rPr>
              <w:t>该字段值为固定值，不可修改</w:t>
            </w:r>
          </w:p>
        </w:tc>
      </w:tr>
    </w:tbl>
    <w:p w14:paraId="18D7AA03" w14:textId="77777777" w:rsidR="003000A4" w:rsidRDefault="003000A4" w:rsidP="003000A4">
      <w:pPr>
        <w:rPr>
          <w:lang w:eastAsia="zh-CN"/>
        </w:rPr>
      </w:pPr>
    </w:p>
    <w:p w14:paraId="24A201F8" w14:textId="6D337942" w:rsidR="003000A4" w:rsidRPr="009B7E19" w:rsidRDefault="006C2210" w:rsidP="003000A4">
      <w:pPr>
        <w:pStyle w:val="4"/>
        <w:numPr>
          <w:ilvl w:val="3"/>
          <w:numId w:val="4"/>
        </w:numPr>
        <w:ind w:left="953" w:hanging="953"/>
        <w:rPr>
          <w:noProof/>
        </w:rPr>
      </w:pPr>
      <w:bookmarkStart w:id="123" w:name="_Ref153806906"/>
      <w:r w:rsidRPr="006C2210">
        <w:rPr>
          <w:noProof/>
        </w:rPr>
        <w:t>topic</w:t>
      </w:r>
      <w:r w:rsidR="003000A4" w:rsidRPr="009950A8">
        <w:rPr>
          <w:noProof/>
        </w:rPr>
        <w:t>_</w:t>
      </w:r>
      <w:r w:rsidR="003000A4" w:rsidRPr="009B7E19">
        <w:rPr>
          <w:noProof/>
        </w:rPr>
        <w:t>shm_transchannel_element</w:t>
      </w:r>
      <w:bookmarkEnd w:id="123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350"/>
        <w:gridCol w:w="1260"/>
        <w:gridCol w:w="990"/>
        <w:gridCol w:w="2969"/>
      </w:tblGrid>
      <w:tr w:rsidR="003000A4" w14:paraId="6499432B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76324881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02146CA9" w14:textId="33D484BC" w:rsidR="003000A4" w:rsidRPr="00FF5E6A" w:rsidRDefault="006C221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C2210">
              <w:rPr>
                <w:sz w:val="20"/>
                <w:szCs w:val="20"/>
                <w:lang w:eastAsia="zh-CN"/>
              </w:rPr>
              <w:t>topic</w:t>
            </w:r>
            <w:r w:rsidR="003000A4" w:rsidRPr="009950A8">
              <w:rPr>
                <w:sz w:val="20"/>
                <w:szCs w:val="20"/>
                <w:lang w:eastAsia="zh-CN"/>
              </w:rPr>
              <w:t>_</w:t>
            </w:r>
            <w:r w:rsidR="003000A4">
              <w:rPr>
                <w:sz w:val="20"/>
                <w:szCs w:val="20"/>
                <w:lang w:eastAsia="zh-CN"/>
              </w:rPr>
              <w:t>shm</w:t>
            </w:r>
            <w:r w:rsidR="003000A4" w:rsidRPr="007957A4">
              <w:rPr>
                <w:sz w:val="20"/>
                <w:szCs w:val="20"/>
                <w:lang w:eastAsia="zh-CN"/>
              </w:rPr>
              <w:t>_transchannel_element</w:t>
            </w:r>
          </w:p>
        </w:tc>
      </w:tr>
      <w:tr w:rsidR="003000A4" w14:paraId="2BDA7B11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66B2B62B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71036F87" w14:textId="223C3C58" w:rsidR="003000A4" w:rsidRPr="00FF5E6A" w:rsidRDefault="00271D4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224B03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224B03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224B03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_Ref153806831 \h</w:instrText>
            </w:r>
            <w:r w:rsidRPr="00224B03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224B03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224B03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224B03">
              <w:rPr>
                <w:noProof/>
                <w:color w:val="2A8CF1" w:themeColor="accent3" w:themeTint="99"/>
                <w:szCs w:val="32"/>
                <w:lang w:eastAsia="en-US"/>
              </w:rPr>
              <w:t>topic_</w:t>
            </w:r>
            <w:r w:rsidRPr="00224B03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transchannel</w:t>
            </w:r>
            <w:r w:rsidRPr="00224B03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 w:rsidRPr="00224B03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 w:rsidR="003000A4">
              <w:rPr>
                <w:rFonts w:hint="eastAsia"/>
                <w:sz w:val="20"/>
                <w:szCs w:val="20"/>
                <w:lang w:eastAsia="zh-CN"/>
              </w:rPr>
              <w:t>shm</w:t>
            </w:r>
            <w:r w:rsidR="003000A4">
              <w:rPr>
                <w:rFonts w:hint="eastAsia"/>
                <w:sz w:val="20"/>
                <w:szCs w:val="20"/>
                <w:lang w:eastAsia="zh-CN"/>
              </w:rPr>
              <w:t>实现</w:t>
            </w:r>
          </w:p>
        </w:tc>
      </w:tr>
      <w:tr w:rsidR="003000A4" w14:paraId="13ECCC28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77AFF9BD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2070" w:type="dxa"/>
            <w:vAlign w:val="center"/>
          </w:tcPr>
          <w:p w14:paraId="350CBB33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350" w:type="dxa"/>
            <w:vAlign w:val="center"/>
          </w:tcPr>
          <w:p w14:paraId="447670F7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0ED87A9E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21E4AC6F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5CB7D82B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3000A4" w14:paraId="3768D289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7E60C889" w14:textId="77777777" w:rsidR="003000A4" w:rsidRPr="008720F3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70" w:type="dxa"/>
            <w:vAlign w:val="center"/>
          </w:tcPr>
          <w:p w14:paraId="61FA1DD6" w14:textId="77777777" w:rsidR="003000A4" w:rsidRPr="00832F40" w:rsidRDefault="003000A4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350" w:type="dxa"/>
            <w:vAlign w:val="center"/>
          </w:tcPr>
          <w:p w14:paraId="53579480" w14:textId="77777777" w:rsidR="003000A4" w:rsidRPr="00FF5E6A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260" w:type="dxa"/>
            <w:vAlign w:val="center"/>
          </w:tcPr>
          <w:p w14:paraId="61E8D2B5" w14:textId="77777777" w:rsidR="003000A4" w:rsidRPr="00FF5E6A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  <w:vAlign w:val="center"/>
          </w:tcPr>
          <w:p w14:paraId="3BE84C49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969" w:type="dxa"/>
            <w:vAlign w:val="center"/>
          </w:tcPr>
          <w:p w14:paraId="59C360E3" w14:textId="77777777" w:rsidR="003000A4" w:rsidRPr="00FF5E6A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3000A4" w14:paraId="0E62DD73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B61A517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2070" w:type="dxa"/>
            <w:vAlign w:val="center"/>
          </w:tcPr>
          <w:p w14:paraId="7C073C97" w14:textId="77777777" w:rsidR="003000A4" w:rsidRPr="00832F40" w:rsidRDefault="003000A4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350" w:type="dxa"/>
            <w:vAlign w:val="center"/>
          </w:tcPr>
          <w:p w14:paraId="3CAC79DF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3FCC3428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90" w:type="dxa"/>
            <w:vAlign w:val="center"/>
          </w:tcPr>
          <w:p w14:paraId="17F9BBB3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62A27B58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3000A4" w14:paraId="6306B508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01D64FA3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BD4455">
              <w:rPr>
                <w:sz w:val="20"/>
                <w:szCs w:val="20"/>
                <w:lang w:eastAsia="zh-CN"/>
              </w:rPr>
              <w:t>Channel</w:t>
            </w:r>
          </w:p>
        </w:tc>
        <w:tc>
          <w:tcPr>
            <w:tcW w:w="2070" w:type="dxa"/>
            <w:vAlign w:val="center"/>
          </w:tcPr>
          <w:p w14:paraId="15B9BEF0" w14:textId="77777777" w:rsidR="003000A4" w:rsidRPr="00832F40" w:rsidRDefault="003000A4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EE5F71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_Ref153552780 \h  \* MERGEFORMAT </w:instrText>
            </w:r>
            <w:r w:rsidRPr="00EE5F71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EE5F71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EE5F71">
              <w:rPr>
                <w:noProof/>
                <w:color w:val="2A8CF1" w:themeColor="accent3" w:themeTint="99"/>
                <w:szCs w:val="32"/>
                <w:lang w:eastAsia="en-US"/>
              </w:rPr>
              <w:t>TransportQosKind</w:t>
            </w:r>
            <w:r w:rsidRPr="00EE5F71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14:paraId="11DEC2CD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9A6F0F">
              <w:rPr>
                <w:sz w:val="20"/>
                <w:szCs w:val="20"/>
                <w:lang w:eastAsia="zh-CN"/>
              </w:rPr>
              <w:t>TRANSPORT_SHM</w:t>
            </w:r>
          </w:p>
        </w:tc>
        <w:tc>
          <w:tcPr>
            <w:tcW w:w="1260" w:type="dxa"/>
            <w:vAlign w:val="center"/>
          </w:tcPr>
          <w:p w14:paraId="29E3F323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28F35631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69" w:type="dxa"/>
            <w:vAlign w:val="center"/>
          </w:tcPr>
          <w:p w14:paraId="1A3E4C6D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55683">
              <w:rPr>
                <w:rFonts w:hint="eastAsia"/>
                <w:sz w:val="20"/>
                <w:szCs w:val="20"/>
                <w:lang w:eastAsia="zh-CN"/>
              </w:rPr>
              <w:t>该字段值为固定值，不可修改</w:t>
            </w:r>
          </w:p>
        </w:tc>
      </w:tr>
      <w:tr w:rsidR="003000A4" w14:paraId="71525837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135BE008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840472">
              <w:rPr>
                <w:sz w:val="20"/>
                <w:szCs w:val="20"/>
                <w:lang w:eastAsia="zh-CN"/>
              </w:rPr>
              <w:t>ShmId</w:t>
            </w:r>
          </w:p>
        </w:tc>
        <w:tc>
          <w:tcPr>
            <w:tcW w:w="2070" w:type="dxa"/>
            <w:vAlign w:val="center"/>
          </w:tcPr>
          <w:p w14:paraId="46AE4A81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350" w:type="dxa"/>
            <w:vAlign w:val="center"/>
          </w:tcPr>
          <w:p w14:paraId="276D082A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260" w:type="dxa"/>
            <w:vAlign w:val="center"/>
          </w:tcPr>
          <w:p w14:paraId="1CDEE9CF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2EBC66AB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69" w:type="dxa"/>
            <w:vAlign w:val="center"/>
          </w:tcPr>
          <w:p w14:paraId="0CBB7801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当值为</w:t>
            </w: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  <w:r>
              <w:rPr>
                <w:sz w:val="20"/>
                <w:szCs w:val="20"/>
                <w:lang w:eastAsia="zh-CN"/>
              </w:rPr>
              <w:t>1</w:t>
            </w:r>
            <w:r>
              <w:rPr>
                <w:rFonts w:hint="eastAsia"/>
                <w:sz w:val="20"/>
                <w:szCs w:val="20"/>
                <w:lang w:eastAsia="zh-CN"/>
              </w:rPr>
              <w:t>时，意为不设置</w:t>
            </w:r>
            <w:r>
              <w:rPr>
                <w:rFonts w:hint="eastAsia"/>
                <w:sz w:val="20"/>
                <w:szCs w:val="20"/>
                <w:lang w:eastAsia="zh-CN"/>
              </w:rPr>
              <w:t>shmid</w:t>
            </w:r>
            <w:r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0EF77597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该值应该自动生成，从</w:t>
            </w:r>
            <w:r>
              <w:rPr>
                <w:rFonts w:hint="eastAsia"/>
                <w:sz w:val="20"/>
                <w:szCs w:val="20"/>
                <w:lang w:eastAsia="zh-CN"/>
              </w:rPr>
              <w:t>1</w:t>
            </w:r>
            <w:r>
              <w:rPr>
                <w:rFonts w:hint="eastAsia"/>
                <w:sz w:val="20"/>
                <w:szCs w:val="20"/>
                <w:lang w:eastAsia="zh-CN"/>
              </w:rPr>
              <w:t>开始，每一个</w:t>
            </w:r>
            <w:r>
              <w:rPr>
                <w:rFonts w:hint="eastAsia"/>
                <w:sz w:val="20"/>
                <w:szCs w:val="20"/>
                <w:lang w:eastAsia="zh-CN"/>
              </w:rPr>
              <w:t>topic</w:t>
            </w:r>
            <w:r>
              <w:rPr>
                <w:rFonts w:hint="eastAsia"/>
                <w:sz w:val="20"/>
                <w:szCs w:val="20"/>
                <w:lang w:eastAsia="zh-CN"/>
              </w:rPr>
              <w:t>使用一个</w:t>
            </w:r>
            <w:r>
              <w:rPr>
                <w:rFonts w:hint="eastAsia"/>
                <w:sz w:val="20"/>
                <w:szCs w:val="20"/>
                <w:lang w:eastAsia="zh-CN"/>
              </w:rPr>
              <w:t>s</w:t>
            </w:r>
            <w:r>
              <w:rPr>
                <w:sz w:val="20"/>
                <w:szCs w:val="20"/>
                <w:lang w:eastAsia="zh-CN"/>
              </w:rPr>
              <w:t>hm</w:t>
            </w: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  <w:r>
              <w:rPr>
                <w:rFonts w:hint="eastAsia"/>
                <w:sz w:val="20"/>
                <w:szCs w:val="20"/>
                <w:lang w:eastAsia="zh-CN"/>
              </w:rPr>
              <w:t>（一个</w:t>
            </w:r>
            <w:r>
              <w:rPr>
                <w:rFonts w:hint="eastAsia"/>
                <w:sz w:val="20"/>
                <w:szCs w:val="20"/>
                <w:lang w:eastAsia="zh-CN"/>
              </w:rPr>
              <w:t>topic</w:t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d</w:t>
            </w:r>
            <w:r>
              <w:rPr>
                <w:sz w:val="20"/>
                <w:szCs w:val="20"/>
                <w:lang w:eastAsia="zh-CN"/>
              </w:rPr>
              <w:t>atareader</w:t>
            </w:r>
            <w:r>
              <w:rPr>
                <w:rFonts w:hint="eastAsia"/>
                <w:sz w:val="20"/>
                <w:szCs w:val="20"/>
                <w:lang w:eastAsia="zh-CN"/>
              </w:rPr>
              <w:t>和</w:t>
            </w:r>
            <w:r>
              <w:rPr>
                <w:rFonts w:hint="eastAsia"/>
                <w:sz w:val="20"/>
                <w:szCs w:val="20"/>
                <w:lang w:eastAsia="zh-CN"/>
              </w:rPr>
              <w:t>datawriter</w:t>
            </w:r>
            <w:r>
              <w:rPr>
                <w:rFonts w:hint="eastAsia"/>
                <w:sz w:val="20"/>
                <w:szCs w:val="20"/>
                <w:lang w:eastAsia="zh-CN"/>
              </w:rPr>
              <w:t>，使用用一个</w:t>
            </w:r>
            <w:r>
              <w:rPr>
                <w:rFonts w:hint="eastAsia"/>
                <w:sz w:val="20"/>
                <w:szCs w:val="20"/>
                <w:lang w:eastAsia="zh-CN"/>
              </w:rPr>
              <w:t>shmid</w:t>
            </w:r>
            <w:r>
              <w:rPr>
                <w:rFonts w:hint="eastAsia"/>
                <w:sz w:val="20"/>
                <w:szCs w:val="20"/>
                <w:lang w:eastAsia="zh-CN"/>
              </w:rPr>
              <w:t>），</w:t>
            </w:r>
            <w:r>
              <w:rPr>
                <w:rFonts w:hint="eastAsia"/>
                <w:sz w:val="20"/>
                <w:szCs w:val="20"/>
                <w:lang w:eastAsia="zh-CN"/>
              </w:rPr>
              <w:t>shmid</w:t>
            </w:r>
            <w:r>
              <w:rPr>
                <w:rFonts w:hint="eastAsia"/>
                <w:sz w:val="20"/>
                <w:szCs w:val="20"/>
                <w:lang w:eastAsia="zh-CN"/>
              </w:rPr>
              <w:t>在一个设备上唯一；</w:t>
            </w:r>
          </w:p>
          <w:p w14:paraId="4666D050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lastRenderedPageBreak/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{</w:t>
            </w:r>
            <w:r>
              <w:rPr>
                <w:sz w:val="20"/>
                <w:szCs w:val="20"/>
                <w:lang w:eastAsia="zh-CN"/>
              </w:rPr>
              <w:t>-1}</w:t>
            </w:r>
            <w:r>
              <w:rPr>
                <w:rFonts w:hint="eastAsia"/>
                <w:sz w:val="20"/>
                <w:szCs w:val="20"/>
                <w:lang w:eastAsia="zh-CN"/>
              </w:rPr>
              <w:t>∪</w:t>
            </w:r>
            <w:r>
              <w:rPr>
                <w:sz w:val="20"/>
                <w:szCs w:val="20"/>
                <w:lang w:eastAsia="zh-CN"/>
              </w:rPr>
              <w:t xml:space="preserve">[0, </w:t>
            </w:r>
            <w:r w:rsidRPr="002A4050">
              <w:rPr>
                <w:sz w:val="20"/>
                <w:szCs w:val="20"/>
                <w:lang w:eastAsia="zh-CN"/>
              </w:rPr>
              <w:t>4294967295</w:t>
            </w:r>
            <w:r>
              <w:rPr>
                <w:sz w:val="20"/>
                <w:szCs w:val="20"/>
                <w:lang w:eastAsia="zh-CN"/>
              </w:rPr>
              <w:t>]</w:t>
            </w:r>
          </w:p>
        </w:tc>
      </w:tr>
    </w:tbl>
    <w:p w14:paraId="6516F29A" w14:textId="4A36C039" w:rsidR="003000A4" w:rsidRDefault="00FC5483" w:rsidP="00FC5483">
      <w:pPr>
        <w:spacing w:after="0" w:line="240" w:lineRule="auto"/>
        <w:rPr>
          <w:lang w:eastAsia="en-US"/>
        </w:rPr>
      </w:pPr>
      <w:r>
        <w:rPr>
          <w:lang w:eastAsia="en-US"/>
        </w:rPr>
        <w:lastRenderedPageBreak/>
        <w:br w:type="page"/>
      </w:r>
    </w:p>
    <w:p w14:paraId="25EB8CC8" w14:textId="3AE3AB8C" w:rsidR="003000A4" w:rsidRPr="00EA1281" w:rsidRDefault="008949F2" w:rsidP="003000A4">
      <w:pPr>
        <w:pStyle w:val="4"/>
        <w:numPr>
          <w:ilvl w:val="3"/>
          <w:numId w:val="4"/>
        </w:numPr>
        <w:ind w:left="953" w:hanging="953"/>
        <w:rPr>
          <w:noProof/>
        </w:rPr>
      </w:pPr>
      <w:bookmarkStart w:id="124" w:name="_Ref153806895"/>
      <w:r w:rsidRPr="008949F2">
        <w:rPr>
          <w:noProof/>
        </w:rPr>
        <w:lastRenderedPageBreak/>
        <w:t>topic</w:t>
      </w:r>
      <w:r w:rsidR="003000A4" w:rsidRPr="00FE2938">
        <w:rPr>
          <w:noProof/>
        </w:rPr>
        <w:t>_</w:t>
      </w:r>
      <w:r w:rsidR="003000A4" w:rsidRPr="00EA1281">
        <w:rPr>
          <w:noProof/>
        </w:rPr>
        <w:t>icc_transchannel_element</w:t>
      </w:r>
      <w:bookmarkEnd w:id="124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350"/>
        <w:gridCol w:w="1260"/>
        <w:gridCol w:w="990"/>
        <w:gridCol w:w="2969"/>
      </w:tblGrid>
      <w:tr w:rsidR="003000A4" w14:paraId="3A2B5654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58849551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71613B42" w14:textId="57801A1C" w:rsidR="003000A4" w:rsidRPr="00FF5E6A" w:rsidRDefault="008949F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8949F2">
              <w:rPr>
                <w:sz w:val="20"/>
                <w:szCs w:val="20"/>
                <w:lang w:eastAsia="zh-CN"/>
              </w:rPr>
              <w:t>topic</w:t>
            </w:r>
            <w:r w:rsidR="003000A4" w:rsidRPr="00FE2938">
              <w:rPr>
                <w:sz w:val="20"/>
                <w:szCs w:val="20"/>
                <w:lang w:eastAsia="zh-CN"/>
              </w:rPr>
              <w:t>_</w:t>
            </w:r>
            <w:r w:rsidR="003000A4">
              <w:rPr>
                <w:sz w:val="20"/>
                <w:szCs w:val="20"/>
                <w:lang w:eastAsia="zh-CN"/>
              </w:rPr>
              <w:t>icc</w:t>
            </w:r>
            <w:r w:rsidR="003000A4" w:rsidRPr="007957A4">
              <w:rPr>
                <w:sz w:val="20"/>
                <w:szCs w:val="20"/>
                <w:lang w:eastAsia="zh-CN"/>
              </w:rPr>
              <w:t>_transchannel_element</w:t>
            </w:r>
          </w:p>
        </w:tc>
      </w:tr>
      <w:tr w:rsidR="003000A4" w14:paraId="729A5EF3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2B9B9807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0B241146" w14:textId="330E07B0" w:rsidR="003000A4" w:rsidRDefault="00271D4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224B03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224B03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 w:rsidRPr="00224B03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instrText>REF _Ref153806831 \h</w:instrText>
            </w:r>
            <w:r w:rsidRPr="00224B03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224B03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224B03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224B03">
              <w:rPr>
                <w:noProof/>
                <w:color w:val="2A8CF1" w:themeColor="accent3" w:themeTint="99"/>
                <w:szCs w:val="32"/>
                <w:lang w:eastAsia="en-US"/>
              </w:rPr>
              <w:t>topic_</w:t>
            </w:r>
            <w:r w:rsidRPr="00224B03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transchannel</w:t>
            </w:r>
            <w:r w:rsidRPr="00224B03">
              <w:rPr>
                <w:noProof/>
                <w:color w:val="2A8CF1" w:themeColor="accent3" w:themeTint="99"/>
                <w:szCs w:val="32"/>
                <w:lang w:eastAsia="en-US"/>
              </w:rPr>
              <w:t>_element</w:t>
            </w:r>
            <w:r w:rsidRPr="00224B03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 w:rsidR="003000A4">
              <w:rPr>
                <w:sz w:val="20"/>
                <w:szCs w:val="20"/>
                <w:lang w:eastAsia="zh-CN"/>
              </w:rPr>
              <w:t>icc</w:t>
            </w:r>
            <w:r w:rsidR="003000A4">
              <w:rPr>
                <w:rFonts w:hint="eastAsia"/>
                <w:sz w:val="20"/>
                <w:szCs w:val="20"/>
                <w:lang w:eastAsia="zh-CN"/>
              </w:rPr>
              <w:t>实现</w:t>
            </w:r>
          </w:p>
          <w:p w14:paraId="01B75DE9" w14:textId="77777777" w:rsidR="003000A4" w:rsidRPr="00FF5E6A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待定</w:t>
            </w:r>
          </w:p>
        </w:tc>
      </w:tr>
      <w:tr w:rsidR="003000A4" w14:paraId="49E2CFAF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27399009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2070" w:type="dxa"/>
            <w:vAlign w:val="center"/>
          </w:tcPr>
          <w:p w14:paraId="66576822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350" w:type="dxa"/>
            <w:vAlign w:val="center"/>
          </w:tcPr>
          <w:p w14:paraId="4242C967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17354139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7113E226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22D7BFB9" w14:textId="77777777" w:rsidR="003000A4" w:rsidRPr="0008125F" w:rsidRDefault="003000A4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3000A4" w14:paraId="462237D6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1D463E40" w14:textId="77777777" w:rsidR="003000A4" w:rsidRPr="008720F3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70" w:type="dxa"/>
            <w:vAlign w:val="center"/>
          </w:tcPr>
          <w:p w14:paraId="2ACED047" w14:textId="77777777" w:rsidR="003000A4" w:rsidRPr="00832F40" w:rsidRDefault="003000A4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350" w:type="dxa"/>
            <w:vAlign w:val="center"/>
          </w:tcPr>
          <w:p w14:paraId="5B190204" w14:textId="77777777" w:rsidR="003000A4" w:rsidRPr="00FF5E6A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260" w:type="dxa"/>
            <w:vAlign w:val="center"/>
          </w:tcPr>
          <w:p w14:paraId="696F4591" w14:textId="77777777" w:rsidR="003000A4" w:rsidRPr="00FF5E6A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  <w:vAlign w:val="center"/>
          </w:tcPr>
          <w:p w14:paraId="6CCCBE04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969" w:type="dxa"/>
            <w:vAlign w:val="center"/>
          </w:tcPr>
          <w:p w14:paraId="05A28057" w14:textId="77777777" w:rsidR="003000A4" w:rsidRPr="00FF5E6A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3000A4" w14:paraId="4B433EE4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29C4E95B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2070" w:type="dxa"/>
            <w:vAlign w:val="center"/>
          </w:tcPr>
          <w:p w14:paraId="02390F05" w14:textId="77777777" w:rsidR="003000A4" w:rsidRPr="00832F40" w:rsidRDefault="003000A4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350" w:type="dxa"/>
            <w:vAlign w:val="center"/>
          </w:tcPr>
          <w:p w14:paraId="6201E6D1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260" w:type="dxa"/>
            <w:vAlign w:val="center"/>
          </w:tcPr>
          <w:p w14:paraId="7E00BC03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90" w:type="dxa"/>
            <w:vAlign w:val="center"/>
          </w:tcPr>
          <w:p w14:paraId="7D39B8FF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  <w:vAlign w:val="center"/>
          </w:tcPr>
          <w:p w14:paraId="2A7AFCDC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3000A4" w14:paraId="2998E6A8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6DD088CB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070" w:type="dxa"/>
            <w:vAlign w:val="center"/>
          </w:tcPr>
          <w:p w14:paraId="741CB706" w14:textId="77777777" w:rsidR="003000A4" w:rsidRPr="00832F40" w:rsidRDefault="003000A4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350" w:type="dxa"/>
            <w:vAlign w:val="center"/>
          </w:tcPr>
          <w:p w14:paraId="0CA654F3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260" w:type="dxa"/>
            <w:vAlign w:val="center"/>
          </w:tcPr>
          <w:p w14:paraId="641593D1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  <w:vAlign w:val="center"/>
          </w:tcPr>
          <w:p w14:paraId="2AD492D7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969" w:type="dxa"/>
            <w:vAlign w:val="center"/>
          </w:tcPr>
          <w:p w14:paraId="38121ABF" w14:textId="77777777" w:rsidR="003000A4" w:rsidRDefault="003000A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69D589A1" w14:textId="77777777" w:rsidR="003000A4" w:rsidRDefault="003000A4" w:rsidP="003000A4">
      <w:pPr>
        <w:rPr>
          <w:lang w:eastAsia="en-US"/>
        </w:rPr>
      </w:pPr>
    </w:p>
    <w:p w14:paraId="1FC71C4F" w14:textId="77777777" w:rsidR="001F01B6" w:rsidRPr="009B1760" w:rsidRDefault="001F01B6" w:rsidP="001F01B6">
      <w:pPr>
        <w:pStyle w:val="3"/>
        <w:numPr>
          <w:ilvl w:val="2"/>
          <w:numId w:val="4"/>
        </w:numPr>
        <w:tabs>
          <w:tab w:val="num" w:pos="794"/>
        </w:tabs>
        <w:ind w:left="2160" w:hanging="2160"/>
        <w:rPr>
          <w:noProof/>
          <w:lang w:val="en-GB"/>
        </w:rPr>
      </w:pPr>
      <w:bookmarkStart w:id="125" w:name="_Ref153807715"/>
      <w:r w:rsidRPr="00E26B38">
        <w:rPr>
          <w:noProof/>
          <w:lang w:val="en-GB"/>
        </w:rPr>
        <w:t>publish_mode_element</w:t>
      </w:r>
      <w:bookmarkEnd w:id="125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980"/>
        <w:gridCol w:w="2700"/>
        <w:gridCol w:w="1080"/>
        <w:gridCol w:w="900"/>
        <w:gridCol w:w="1979"/>
      </w:tblGrid>
      <w:tr w:rsidR="001F01B6" w14:paraId="6567E41E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3495C084" w14:textId="77777777" w:rsidR="001F01B6" w:rsidRPr="0008125F" w:rsidRDefault="001F01B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70075C2B" w14:textId="77777777" w:rsidR="001F01B6" w:rsidRPr="00FF5E6A" w:rsidRDefault="001F01B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26B38">
              <w:rPr>
                <w:sz w:val="20"/>
                <w:szCs w:val="20"/>
                <w:lang w:eastAsia="zh-CN"/>
              </w:rPr>
              <w:t>publish_mode</w:t>
            </w:r>
            <w:r w:rsidRPr="009D0431">
              <w:rPr>
                <w:sz w:val="20"/>
                <w:szCs w:val="20"/>
                <w:lang w:eastAsia="zh-CN"/>
              </w:rPr>
              <w:t>_</w:t>
            </w:r>
            <w:r>
              <w:rPr>
                <w:sz w:val="20"/>
                <w:szCs w:val="20"/>
                <w:lang w:eastAsia="zh-CN"/>
              </w:rPr>
              <w:t>element</w:t>
            </w:r>
          </w:p>
        </w:tc>
      </w:tr>
      <w:tr w:rsidR="001F01B6" w14:paraId="32BB23A5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5DA72E89" w14:textId="77777777" w:rsidR="001F01B6" w:rsidRPr="0008125F" w:rsidRDefault="001F01B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71B11D3A" w14:textId="77777777" w:rsidR="001F01B6" w:rsidRPr="00FF5E6A" w:rsidRDefault="001F01B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1F01B6" w14:paraId="6E6B244E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5053483B" w14:textId="77777777" w:rsidR="001F01B6" w:rsidRPr="0008125F" w:rsidRDefault="001F01B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980" w:type="dxa"/>
            <w:vAlign w:val="center"/>
          </w:tcPr>
          <w:p w14:paraId="2606F0BA" w14:textId="77777777" w:rsidR="001F01B6" w:rsidRPr="0008125F" w:rsidRDefault="001F01B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2700" w:type="dxa"/>
            <w:vAlign w:val="center"/>
          </w:tcPr>
          <w:p w14:paraId="734DDB9F" w14:textId="77777777" w:rsidR="001F01B6" w:rsidRPr="0008125F" w:rsidRDefault="001F01B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0CEF4A9E" w14:textId="77777777" w:rsidR="001F01B6" w:rsidRPr="0008125F" w:rsidRDefault="001F01B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00" w:type="dxa"/>
            <w:vAlign w:val="center"/>
          </w:tcPr>
          <w:p w14:paraId="530E3995" w14:textId="77777777" w:rsidR="001F01B6" w:rsidRPr="0008125F" w:rsidRDefault="001F01B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1979" w:type="dxa"/>
            <w:vAlign w:val="center"/>
          </w:tcPr>
          <w:p w14:paraId="63C3ED15" w14:textId="77777777" w:rsidR="001F01B6" w:rsidRPr="0008125F" w:rsidRDefault="001F01B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1F01B6" w14:paraId="2B3C3ADD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1F5CB0D6" w14:textId="77777777" w:rsidR="001F01B6" w:rsidRPr="008720F3" w:rsidRDefault="001F01B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980" w:type="dxa"/>
            <w:vAlign w:val="center"/>
          </w:tcPr>
          <w:p w14:paraId="41F8B5D1" w14:textId="77777777" w:rsidR="001F01B6" w:rsidRPr="00832F40" w:rsidRDefault="001F01B6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700" w:type="dxa"/>
            <w:vAlign w:val="center"/>
          </w:tcPr>
          <w:p w14:paraId="7D63F5FA" w14:textId="77777777" w:rsidR="001F01B6" w:rsidRPr="00FF5E6A" w:rsidRDefault="001F01B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7EE07CF7" w14:textId="77777777" w:rsidR="001F01B6" w:rsidRPr="00FF5E6A" w:rsidRDefault="001F01B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00" w:type="dxa"/>
            <w:vAlign w:val="center"/>
          </w:tcPr>
          <w:p w14:paraId="05270765" w14:textId="77777777" w:rsidR="001F01B6" w:rsidRDefault="001F01B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979" w:type="dxa"/>
            <w:vAlign w:val="center"/>
          </w:tcPr>
          <w:p w14:paraId="45536450" w14:textId="77777777" w:rsidR="001F01B6" w:rsidRPr="00FF5E6A" w:rsidRDefault="001F01B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1F01B6" w14:paraId="60F42C2D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0AAF60B" w14:textId="77777777" w:rsidR="001F01B6" w:rsidRDefault="001F01B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1980" w:type="dxa"/>
            <w:vAlign w:val="center"/>
          </w:tcPr>
          <w:p w14:paraId="79ADE1F4" w14:textId="77777777" w:rsidR="001F01B6" w:rsidRPr="00832F40" w:rsidRDefault="001F01B6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2700" w:type="dxa"/>
            <w:vAlign w:val="center"/>
          </w:tcPr>
          <w:p w14:paraId="1EC2454E" w14:textId="77777777" w:rsidR="001F01B6" w:rsidRDefault="001F01B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1DE977F6" w14:textId="77777777" w:rsidR="001F01B6" w:rsidRDefault="001F01B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00" w:type="dxa"/>
            <w:vAlign w:val="center"/>
          </w:tcPr>
          <w:p w14:paraId="20ABDBCE" w14:textId="77777777" w:rsidR="001F01B6" w:rsidRDefault="001F01B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1979" w:type="dxa"/>
            <w:vAlign w:val="center"/>
          </w:tcPr>
          <w:p w14:paraId="7C1C3397" w14:textId="77777777" w:rsidR="001F01B6" w:rsidRDefault="001F01B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1F01B6" w14:paraId="2B5BBEB8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124FB229" w14:textId="77777777" w:rsidR="001F01B6" w:rsidRDefault="001F01B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kind</w:t>
            </w:r>
          </w:p>
        </w:tc>
        <w:tc>
          <w:tcPr>
            <w:tcW w:w="1980" w:type="dxa"/>
            <w:vAlign w:val="center"/>
          </w:tcPr>
          <w:p w14:paraId="16729362" w14:textId="31DC84DA" w:rsidR="001F01B6" w:rsidRPr="0071444C" w:rsidRDefault="00F52E90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_Ref153807695 \h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F52E90">
              <w:rPr>
                <w:noProof/>
                <w:color w:val="2A8CF1" w:themeColor="accent3" w:themeTint="99"/>
                <w:szCs w:val="32"/>
                <w:lang w:eastAsia="en-US"/>
              </w:rPr>
              <w:t>PublishModeKind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2700" w:type="dxa"/>
            <w:vAlign w:val="center"/>
          </w:tcPr>
          <w:p w14:paraId="448CCAD4" w14:textId="77F6E62A" w:rsidR="001F01B6" w:rsidRDefault="0070510A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0510A">
              <w:rPr>
                <w:sz w:val="20"/>
                <w:szCs w:val="20"/>
                <w:lang w:eastAsia="zh-CN"/>
              </w:rPr>
              <w:t>SYNCHRONOUS_PUBLISH_MODE</w:t>
            </w:r>
          </w:p>
        </w:tc>
        <w:tc>
          <w:tcPr>
            <w:tcW w:w="1080" w:type="dxa"/>
            <w:vAlign w:val="center"/>
          </w:tcPr>
          <w:p w14:paraId="684DF1A4" w14:textId="77777777" w:rsidR="001F01B6" w:rsidRDefault="001F01B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00" w:type="dxa"/>
            <w:vAlign w:val="center"/>
          </w:tcPr>
          <w:p w14:paraId="113C1D7D" w14:textId="77777777" w:rsidR="001F01B6" w:rsidRDefault="001F01B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979" w:type="dxa"/>
            <w:vAlign w:val="center"/>
          </w:tcPr>
          <w:p w14:paraId="4A43F005" w14:textId="77777777" w:rsidR="001F01B6" w:rsidRDefault="001F01B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5C1C0FBE" w14:textId="77777777" w:rsidR="00FA7CA8" w:rsidRDefault="00FA7CA8" w:rsidP="005140E0">
      <w:pPr>
        <w:rPr>
          <w:lang w:eastAsia="en-US"/>
        </w:rPr>
      </w:pPr>
    </w:p>
    <w:p w14:paraId="060AF839" w14:textId="6DE15AE7" w:rsidR="00900864" w:rsidRDefault="00900864" w:rsidP="005140E0">
      <w:pPr>
        <w:rPr>
          <w:lang w:eastAsia="en-US"/>
        </w:rPr>
      </w:pPr>
    </w:p>
    <w:p w14:paraId="79693298" w14:textId="53C6F9F6" w:rsidR="00900864" w:rsidRDefault="00900864" w:rsidP="005140E0">
      <w:pPr>
        <w:rPr>
          <w:lang w:eastAsia="en-US"/>
        </w:rPr>
      </w:pPr>
    </w:p>
    <w:p w14:paraId="13703F3E" w14:textId="77777777" w:rsidR="00900864" w:rsidRDefault="00900864" w:rsidP="005140E0">
      <w:pPr>
        <w:rPr>
          <w:lang w:eastAsia="en-US"/>
        </w:rPr>
      </w:pPr>
    </w:p>
    <w:p w14:paraId="753F8949" w14:textId="3EB0CD77" w:rsidR="001F01B6" w:rsidRDefault="00335D9B" w:rsidP="001F01B6">
      <w:pPr>
        <w:rPr>
          <w:lang w:eastAsia="en-US"/>
        </w:rPr>
      </w:pPr>
      <w:r>
        <w:rPr>
          <w:lang w:eastAsia="en-US"/>
        </w:rPr>
        <w:br w:type="page"/>
      </w:r>
      <w:bookmarkStart w:id="126" w:name="_Ref153552780"/>
      <w:bookmarkStart w:id="127" w:name="_Toc153802480"/>
    </w:p>
    <w:p w14:paraId="0ABD908F" w14:textId="39260815" w:rsidR="00597EA2" w:rsidRDefault="00854968" w:rsidP="00597EA2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 w:eastAsia="zh-CN"/>
        </w:rPr>
      </w:pPr>
      <w:r w:rsidRPr="00854968">
        <w:rPr>
          <w:noProof/>
          <w:lang w:val="en-GB" w:eastAsia="zh-CN"/>
        </w:rPr>
        <w:lastRenderedPageBreak/>
        <w:t>TransportQosKind</w:t>
      </w:r>
      <w:bookmarkEnd w:id="126"/>
      <w:bookmarkEnd w:id="127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415"/>
        <w:gridCol w:w="6839"/>
      </w:tblGrid>
      <w:tr w:rsidR="004B4777" w14:paraId="36D94775" w14:textId="77777777" w:rsidTr="00B21149">
        <w:trPr>
          <w:trHeight w:val="302"/>
        </w:trPr>
        <w:tc>
          <w:tcPr>
            <w:tcW w:w="3415" w:type="dxa"/>
            <w:vAlign w:val="center"/>
          </w:tcPr>
          <w:p w14:paraId="48897533" w14:textId="5BAE4F33" w:rsidR="004B4777" w:rsidRPr="0008125F" w:rsidRDefault="004B4777" w:rsidP="004B4777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6839" w:type="dxa"/>
            <w:vAlign w:val="center"/>
          </w:tcPr>
          <w:p w14:paraId="5C620150" w14:textId="49212C1F" w:rsidR="004B4777" w:rsidRDefault="004B4777" w:rsidP="004B47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E3723">
              <w:rPr>
                <w:sz w:val="20"/>
                <w:szCs w:val="20"/>
                <w:lang w:eastAsia="zh-CN"/>
              </w:rPr>
              <w:t>TransportQosKind</w:t>
            </w:r>
          </w:p>
        </w:tc>
      </w:tr>
      <w:tr w:rsidR="00891944" w14:paraId="634DEB06" w14:textId="77777777" w:rsidTr="00B21149">
        <w:trPr>
          <w:trHeight w:val="302"/>
        </w:trPr>
        <w:tc>
          <w:tcPr>
            <w:tcW w:w="3415" w:type="dxa"/>
            <w:vAlign w:val="center"/>
          </w:tcPr>
          <w:p w14:paraId="5191B9C3" w14:textId="6CCACC62" w:rsidR="00891944" w:rsidRPr="0008125F" w:rsidRDefault="00891944" w:rsidP="004B4777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6839" w:type="dxa"/>
            <w:vAlign w:val="center"/>
          </w:tcPr>
          <w:p w14:paraId="5E905D08" w14:textId="4D613BD3" w:rsidR="00891944" w:rsidRPr="00DE3723" w:rsidRDefault="00891944" w:rsidP="004B47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string</w:t>
            </w:r>
          </w:p>
        </w:tc>
      </w:tr>
      <w:tr w:rsidR="004B4777" w14:paraId="6E7062B8" w14:textId="77777777" w:rsidTr="00B21149">
        <w:trPr>
          <w:trHeight w:val="302"/>
        </w:trPr>
        <w:tc>
          <w:tcPr>
            <w:tcW w:w="3415" w:type="dxa"/>
            <w:vAlign w:val="center"/>
          </w:tcPr>
          <w:p w14:paraId="6B012D48" w14:textId="4C622EFF" w:rsidR="004B4777" w:rsidRDefault="004B4777" w:rsidP="004B4777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6839" w:type="dxa"/>
            <w:vAlign w:val="center"/>
          </w:tcPr>
          <w:p w14:paraId="273319C5" w14:textId="6DB1CFD7" w:rsidR="004B4777" w:rsidRPr="0008125F" w:rsidRDefault="004B4777" w:rsidP="004B4777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4B4777" w14:paraId="1E6D7286" w14:textId="77777777" w:rsidTr="00B21149">
        <w:trPr>
          <w:trHeight w:val="302"/>
        </w:trPr>
        <w:tc>
          <w:tcPr>
            <w:tcW w:w="3415" w:type="dxa"/>
            <w:vAlign w:val="center"/>
          </w:tcPr>
          <w:p w14:paraId="16879717" w14:textId="5188EC6F" w:rsidR="004B4777" w:rsidRPr="0008125F" w:rsidRDefault="004B4777" w:rsidP="004B4777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值</w:t>
            </w:r>
          </w:p>
        </w:tc>
        <w:tc>
          <w:tcPr>
            <w:tcW w:w="6839" w:type="dxa"/>
            <w:vAlign w:val="center"/>
          </w:tcPr>
          <w:p w14:paraId="151D41AE" w14:textId="15C64DA3" w:rsidR="004B4777" w:rsidRPr="0008125F" w:rsidRDefault="004B4777" w:rsidP="004B4777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4B4777" w14:paraId="30CC699E" w14:textId="77777777" w:rsidTr="008B32B0">
        <w:trPr>
          <w:trHeight w:val="302"/>
        </w:trPr>
        <w:tc>
          <w:tcPr>
            <w:tcW w:w="3415" w:type="dxa"/>
            <w:vAlign w:val="center"/>
          </w:tcPr>
          <w:p w14:paraId="1716A86A" w14:textId="046A7452" w:rsidR="004B4777" w:rsidRPr="00832F40" w:rsidRDefault="004B4777" w:rsidP="004B4777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2C24BC">
              <w:rPr>
                <w:sz w:val="20"/>
                <w:szCs w:val="20"/>
                <w:lang w:eastAsia="zh-CN"/>
              </w:rPr>
              <w:t>TRANSPORT_UDP</w:t>
            </w:r>
          </w:p>
        </w:tc>
        <w:tc>
          <w:tcPr>
            <w:tcW w:w="6839" w:type="dxa"/>
            <w:vAlign w:val="center"/>
          </w:tcPr>
          <w:p w14:paraId="41FD6304" w14:textId="18216258" w:rsidR="004B4777" w:rsidRPr="00FF5E6A" w:rsidRDefault="004B4777" w:rsidP="004B47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</w:tr>
      <w:tr w:rsidR="004B4777" w14:paraId="6C7A612F" w14:textId="77777777" w:rsidTr="008B32B0">
        <w:trPr>
          <w:trHeight w:val="302"/>
        </w:trPr>
        <w:tc>
          <w:tcPr>
            <w:tcW w:w="3415" w:type="dxa"/>
            <w:vAlign w:val="center"/>
          </w:tcPr>
          <w:p w14:paraId="5FAD2865" w14:textId="53F5F743" w:rsidR="004B4777" w:rsidRPr="002C24BC" w:rsidRDefault="004B4777" w:rsidP="004B47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A3CB2">
              <w:rPr>
                <w:sz w:val="20"/>
                <w:szCs w:val="20"/>
                <w:lang w:eastAsia="zh-CN"/>
              </w:rPr>
              <w:t>TRANSPORT_SHM</w:t>
            </w:r>
          </w:p>
        </w:tc>
        <w:tc>
          <w:tcPr>
            <w:tcW w:w="6839" w:type="dxa"/>
            <w:vAlign w:val="center"/>
          </w:tcPr>
          <w:p w14:paraId="10F39A7D" w14:textId="77777777" w:rsidR="004B4777" w:rsidRPr="00FF5E6A" w:rsidRDefault="004B4777" w:rsidP="004B47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</w:tr>
      <w:tr w:rsidR="004B4777" w14:paraId="206FF2DD" w14:textId="77777777" w:rsidTr="008B32B0">
        <w:trPr>
          <w:trHeight w:val="302"/>
        </w:trPr>
        <w:tc>
          <w:tcPr>
            <w:tcW w:w="3415" w:type="dxa"/>
            <w:vAlign w:val="center"/>
          </w:tcPr>
          <w:p w14:paraId="772B749F" w14:textId="30F300E6" w:rsidR="004B4777" w:rsidRPr="00EA3CB2" w:rsidRDefault="004B4777" w:rsidP="004B47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A3CB2">
              <w:rPr>
                <w:sz w:val="20"/>
                <w:szCs w:val="20"/>
                <w:lang w:eastAsia="zh-CN"/>
              </w:rPr>
              <w:t>TRANSPORT_ICC</w:t>
            </w:r>
          </w:p>
        </w:tc>
        <w:tc>
          <w:tcPr>
            <w:tcW w:w="6839" w:type="dxa"/>
            <w:vAlign w:val="center"/>
          </w:tcPr>
          <w:p w14:paraId="5925F68A" w14:textId="77777777" w:rsidR="004B4777" w:rsidRPr="00FF5E6A" w:rsidRDefault="004B4777" w:rsidP="004B477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</w:tr>
    </w:tbl>
    <w:p w14:paraId="7B8F6D20" w14:textId="485A55D7" w:rsidR="00854968" w:rsidRDefault="00854968" w:rsidP="005140E0">
      <w:pPr>
        <w:rPr>
          <w:lang w:eastAsia="en-US"/>
        </w:rPr>
      </w:pPr>
    </w:p>
    <w:p w14:paraId="5E035290" w14:textId="593CC7A9" w:rsidR="000D477A" w:rsidRDefault="000D477A" w:rsidP="000D477A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 w:eastAsia="zh-CN"/>
        </w:rPr>
      </w:pPr>
      <w:bookmarkStart w:id="128" w:name="_Ref153803552"/>
      <w:r w:rsidRPr="000D477A">
        <w:rPr>
          <w:noProof/>
          <w:lang w:val="en-GB" w:eastAsia="zh-CN"/>
        </w:rPr>
        <w:t>DurabilityQosKind</w:t>
      </w:r>
      <w:bookmarkEnd w:id="12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135"/>
        <w:gridCol w:w="6119"/>
      </w:tblGrid>
      <w:tr w:rsidR="000D477A" w14:paraId="3DC8676B" w14:textId="77777777" w:rsidTr="009E6FFB">
        <w:trPr>
          <w:trHeight w:val="302"/>
        </w:trPr>
        <w:tc>
          <w:tcPr>
            <w:tcW w:w="4135" w:type="dxa"/>
            <w:vAlign w:val="center"/>
          </w:tcPr>
          <w:p w14:paraId="408355AC" w14:textId="77777777" w:rsidR="000D477A" w:rsidRPr="0008125F" w:rsidRDefault="000D477A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6119" w:type="dxa"/>
            <w:vAlign w:val="center"/>
          </w:tcPr>
          <w:p w14:paraId="097A8EE4" w14:textId="4ED3849B" w:rsidR="000D477A" w:rsidRDefault="000D477A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D477A">
              <w:rPr>
                <w:sz w:val="20"/>
                <w:szCs w:val="20"/>
                <w:lang w:eastAsia="zh-CN"/>
              </w:rPr>
              <w:t>DurabilityQosKind</w:t>
            </w:r>
          </w:p>
        </w:tc>
      </w:tr>
      <w:tr w:rsidR="000D477A" w14:paraId="72F88E3F" w14:textId="77777777" w:rsidTr="009E6FFB">
        <w:trPr>
          <w:trHeight w:val="302"/>
        </w:trPr>
        <w:tc>
          <w:tcPr>
            <w:tcW w:w="4135" w:type="dxa"/>
            <w:vAlign w:val="center"/>
          </w:tcPr>
          <w:p w14:paraId="4C343C40" w14:textId="77777777" w:rsidR="000D477A" w:rsidRPr="0008125F" w:rsidRDefault="000D477A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6119" w:type="dxa"/>
            <w:vAlign w:val="center"/>
          </w:tcPr>
          <w:p w14:paraId="0AF84EED" w14:textId="77777777" w:rsidR="000D477A" w:rsidRPr="00DE3723" w:rsidRDefault="000D477A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string</w:t>
            </w:r>
          </w:p>
        </w:tc>
      </w:tr>
      <w:tr w:rsidR="000D477A" w14:paraId="757D892A" w14:textId="77777777" w:rsidTr="009E6FFB">
        <w:trPr>
          <w:trHeight w:val="302"/>
        </w:trPr>
        <w:tc>
          <w:tcPr>
            <w:tcW w:w="4135" w:type="dxa"/>
            <w:vAlign w:val="center"/>
          </w:tcPr>
          <w:p w14:paraId="4475F0E9" w14:textId="77777777" w:rsidR="000D477A" w:rsidRDefault="000D477A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6119" w:type="dxa"/>
            <w:vAlign w:val="center"/>
          </w:tcPr>
          <w:p w14:paraId="7BA7F561" w14:textId="77777777" w:rsidR="000D477A" w:rsidRPr="0008125F" w:rsidRDefault="000D477A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0D477A" w14:paraId="416A9816" w14:textId="77777777" w:rsidTr="009E6FFB">
        <w:trPr>
          <w:trHeight w:val="302"/>
        </w:trPr>
        <w:tc>
          <w:tcPr>
            <w:tcW w:w="4135" w:type="dxa"/>
            <w:vAlign w:val="center"/>
          </w:tcPr>
          <w:p w14:paraId="6C040512" w14:textId="77777777" w:rsidR="000D477A" w:rsidRPr="0008125F" w:rsidRDefault="000D477A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值</w:t>
            </w:r>
          </w:p>
        </w:tc>
        <w:tc>
          <w:tcPr>
            <w:tcW w:w="6119" w:type="dxa"/>
            <w:vAlign w:val="center"/>
          </w:tcPr>
          <w:p w14:paraId="71436445" w14:textId="77777777" w:rsidR="000D477A" w:rsidRPr="0008125F" w:rsidRDefault="000D477A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0D477A" w:rsidRPr="00DC0765" w14:paraId="7AE5B1ED" w14:textId="77777777" w:rsidTr="009E6FFB">
        <w:trPr>
          <w:trHeight w:val="302"/>
        </w:trPr>
        <w:tc>
          <w:tcPr>
            <w:tcW w:w="4135" w:type="dxa"/>
            <w:vAlign w:val="center"/>
          </w:tcPr>
          <w:p w14:paraId="315968EC" w14:textId="3AD91CEC" w:rsidR="000D477A" w:rsidRPr="00DC0765" w:rsidRDefault="00DC076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C0765">
              <w:rPr>
                <w:sz w:val="20"/>
                <w:szCs w:val="20"/>
                <w:lang w:eastAsia="zh-CN"/>
              </w:rPr>
              <w:t>VOLATILE_DURABILITY_QOS</w:t>
            </w:r>
          </w:p>
        </w:tc>
        <w:tc>
          <w:tcPr>
            <w:tcW w:w="6119" w:type="dxa"/>
            <w:vAlign w:val="center"/>
          </w:tcPr>
          <w:p w14:paraId="4E1AF2E9" w14:textId="77777777" w:rsidR="000D477A" w:rsidRPr="00FF5E6A" w:rsidRDefault="000D477A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</w:tr>
      <w:tr w:rsidR="000D477A" w:rsidRPr="00DC0765" w14:paraId="64E4ED59" w14:textId="77777777" w:rsidTr="009E6FFB">
        <w:trPr>
          <w:trHeight w:val="302"/>
        </w:trPr>
        <w:tc>
          <w:tcPr>
            <w:tcW w:w="4135" w:type="dxa"/>
            <w:vAlign w:val="center"/>
          </w:tcPr>
          <w:p w14:paraId="58E7D6C5" w14:textId="0EA50680" w:rsidR="000D477A" w:rsidRPr="002C24BC" w:rsidRDefault="00A03E33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A03E33">
              <w:rPr>
                <w:sz w:val="20"/>
                <w:szCs w:val="20"/>
                <w:lang w:eastAsia="zh-CN"/>
              </w:rPr>
              <w:t>TRANSIENT_LOCAL_DURABILITY_QOS</w:t>
            </w:r>
          </w:p>
        </w:tc>
        <w:tc>
          <w:tcPr>
            <w:tcW w:w="6119" w:type="dxa"/>
            <w:vAlign w:val="center"/>
          </w:tcPr>
          <w:p w14:paraId="51271F34" w14:textId="77777777" w:rsidR="000D477A" w:rsidRPr="00FF5E6A" w:rsidRDefault="000D477A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</w:tr>
      <w:tr w:rsidR="000D477A" w:rsidRPr="00DC0765" w14:paraId="5E2C5975" w14:textId="77777777" w:rsidTr="009E6FFB">
        <w:trPr>
          <w:trHeight w:val="302"/>
        </w:trPr>
        <w:tc>
          <w:tcPr>
            <w:tcW w:w="4135" w:type="dxa"/>
            <w:vAlign w:val="center"/>
          </w:tcPr>
          <w:p w14:paraId="3D7258E8" w14:textId="3AD2F510" w:rsidR="000D477A" w:rsidRPr="00EA3CB2" w:rsidRDefault="009E6FFB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9E6FFB">
              <w:rPr>
                <w:sz w:val="20"/>
                <w:szCs w:val="20"/>
                <w:lang w:eastAsia="zh-CN"/>
              </w:rPr>
              <w:t>TRANSIENT_DURABILITY_QOS</w:t>
            </w:r>
          </w:p>
        </w:tc>
        <w:tc>
          <w:tcPr>
            <w:tcW w:w="6119" w:type="dxa"/>
            <w:vAlign w:val="center"/>
          </w:tcPr>
          <w:p w14:paraId="66C9937F" w14:textId="77777777" w:rsidR="000D477A" w:rsidRPr="00FF5E6A" w:rsidRDefault="000D477A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</w:tr>
    </w:tbl>
    <w:p w14:paraId="4C9C04A1" w14:textId="186A6111" w:rsidR="00854968" w:rsidRDefault="00854968" w:rsidP="005140E0">
      <w:pPr>
        <w:rPr>
          <w:lang w:eastAsia="en-US"/>
        </w:rPr>
      </w:pPr>
    </w:p>
    <w:p w14:paraId="25DE1563" w14:textId="092D0F1B" w:rsidR="00F97F30" w:rsidRDefault="006B6D09" w:rsidP="00F97F30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 w:eastAsia="zh-CN"/>
        </w:rPr>
      </w:pPr>
      <w:bookmarkStart w:id="129" w:name="_Ref153803638"/>
      <w:r w:rsidRPr="006B6D09">
        <w:rPr>
          <w:noProof/>
          <w:lang w:val="en-GB" w:eastAsia="zh-CN"/>
        </w:rPr>
        <w:t>ReliabilityKind</w:t>
      </w:r>
      <w:bookmarkEnd w:id="129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135"/>
        <w:gridCol w:w="6119"/>
      </w:tblGrid>
      <w:tr w:rsidR="00F97F30" w14:paraId="1410C461" w14:textId="77777777" w:rsidTr="00842241">
        <w:trPr>
          <w:trHeight w:val="302"/>
        </w:trPr>
        <w:tc>
          <w:tcPr>
            <w:tcW w:w="4135" w:type="dxa"/>
            <w:vAlign w:val="center"/>
          </w:tcPr>
          <w:p w14:paraId="53E741E4" w14:textId="77777777" w:rsidR="00F97F30" w:rsidRPr="0008125F" w:rsidRDefault="00F97F3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6119" w:type="dxa"/>
            <w:vAlign w:val="center"/>
          </w:tcPr>
          <w:p w14:paraId="69D7BA3E" w14:textId="09B0E074" w:rsidR="00F97F30" w:rsidRDefault="006B6D0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B6D09">
              <w:rPr>
                <w:sz w:val="20"/>
                <w:szCs w:val="20"/>
                <w:lang w:eastAsia="zh-CN"/>
              </w:rPr>
              <w:t>ReliabilityKind</w:t>
            </w:r>
          </w:p>
        </w:tc>
      </w:tr>
      <w:tr w:rsidR="00F97F30" w14:paraId="5C5F0955" w14:textId="77777777" w:rsidTr="00842241">
        <w:trPr>
          <w:trHeight w:val="302"/>
        </w:trPr>
        <w:tc>
          <w:tcPr>
            <w:tcW w:w="4135" w:type="dxa"/>
            <w:vAlign w:val="center"/>
          </w:tcPr>
          <w:p w14:paraId="624A6745" w14:textId="77777777" w:rsidR="00F97F30" w:rsidRPr="0008125F" w:rsidRDefault="00F97F3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6119" w:type="dxa"/>
            <w:vAlign w:val="center"/>
          </w:tcPr>
          <w:p w14:paraId="5B68BE72" w14:textId="77777777" w:rsidR="00F97F30" w:rsidRPr="00DE3723" w:rsidRDefault="00F97F3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string</w:t>
            </w:r>
          </w:p>
        </w:tc>
      </w:tr>
      <w:tr w:rsidR="00F97F30" w14:paraId="7819C435" w14:textId="77777777" w:rsidTr="00842241">
        <w:trPr>
          <w:trHeight w:val="302"/>
        </w:trPr>
        <w:tc>
          <w:tcPr>
            <w:tcW w:w="4135" w:type="dxa"/>
            <w:vAlign w:val="center"/>
          </w:tcPr>
          <w:p w14:paraId="44F5EDA0" w14:textId="77777777" w:rsidR="00F97F30" w:rsidRDefault="00F97F3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6119" w:type="dxa"/>
            <w:vAlign w:val="center"/>
          </w:tcPr>
          <w:p w14:paraId="29A9F49C" w14:textId="77777777" w:rsidR="00F97F30" w:rsidRPr="0008125F" w:rsidRDefault="00F97F3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F97F30" w14:paraId="68DED4DB" w14:textId="77777777" w:rsidTr="00842241">
        <w:trPr>
          <w:trHeight w:val="302"/>
        </w:trPr>
        <w:tc>
          <w:tcPr>
            <w:tcW w:w="4135" w:type="dxa"/>
            <w:vAlign w:val="center"/>
          </w:tcPr>
          <w:p w14:paraId="0F8926A9" w14:textId="77777777" w:rsidR="00F97F30" w:rsidRPr="0008125F" w:rsidRDefault="00F97F3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值</w:t>
            </w:r>
          </w:p>
        </w:tc>
        <w:tc>
          <w:tcPr>
            <w:tcW w:w="6119" w:type="dxa"/>
            <w:vAlign w:val="center"/>
          </w:tcPr>
          <w:p w14:paraId="1B9CC92F" w14:textId="77777777" w:rsidR="00F97F30" w:rsidRPr="0008125F" w:rsidRDefault="00F97F30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F97F30" w:rsidRPr="00DC0765" w14:paraId="2E609432" w14:textId="77777777" w:rsidTr="00842241">
        <w:trPr>
          <w:trHeight w:val="302"/>
        </w:trPr>
        <w:tc>
          <w:tcPr>
            <w:tcW w:w="4135" w:type="dxa"/>
            <w:vAlign w:val="center"/>
          </w:tcPr>
          <w:p w14:paraId="4798CC05" w14:textId="3443B1CF" w:rsidR="00F97F30" w:rsidRPr="00DC0765" w:rsidRDefault="0082427B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82427B">
              <w:rPr>
                <w:sz w:val="20"/>
                <w:szCs w:val="20"/>
                <w:lang w:eastAsia="zh-CN"/>
              </w:rPr>
              <w:t>BEST_EFFORT_RELIABILITY_QOS</w:t>
            </w:r>
          </w:p>
        </w:tc>
        <w:tc>
          <w:tcPr>
            <w:tcW w:w="6119" w:type="dxa"/>
            <w:vAlign w:val="center"/>
          </w:tcPr>
          <w:p w14:paraId="4BD7BC53" w14:textId="77777777" w:rsidR="00F97F30" w:rsidRPr="00FF5E6A" w:rsidRDefault="00F97F3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</w:tr>
      <w:tr w:rsidR="00F97F30" w:rsidRPr="00DC0765" w14:paraId="6C7114B1" w14:textId="77777777" w:rsidTr="00842241">
        <w:trPr>
          <w:trHeight w:val="302"/>
        </w:trPr>
        <w:tc>
          <w:tcPr>
            <w:tcW w:w="4135" w:type="dxa"/>
            <w:vAlign w:val="center"/>
          </w:tcPr>
          <w:p w14:paraId="4A22060C" w14:textId="22EDCC0E" w:rsidR="00F97F30" w:rsidRPr="002C24BC" w:rsidRDefault="0082427B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82427B">
              <w:rPr>
                <w:sz w:val="20"/>
                <w:szCs w:val="20"/>
                <w:lang w:eastAsia="zh-CN"/>
              </w:rPr>
              <w:t>RELIABLE_RELIABILITY_QOS</w:t>
            </w:r>
          </w:p>
        </w:tc>
        <w:tc>
          <w:tcPr>
            <w:tcW w:w="6119" w:type="dxa"/>
            <w:vAlign w:val="center"/>
          </w:tcPr>
          <w:p w14:paraId="164EE9EE" w14:textId="77777777" w:rsidR="00F97F30" w:rsidRPr="00FF5E6A" w:rsidRDefault="00F97F3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</w:tr>
    </w:tbl>
    <w:p w14:paraId="4D14F1C3" w14:textId="77777777" w:rsidR="00B70E66" w:rsidRDefault="00B70E66" w:rsidP="00B70E66">
      <w:pPr>
        <w:rPr>
          <w:lang w:eastAsia="en-US"/>
        </w:rPr>
      </w:pPr>
    </w:p>
    <w:p w14:paraId="378B9D82" w14:textId="19AB01A9" w:rsidR="00B70E66" w:rsidRDefault="002D5077" w:rsidP="00B70E66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 w:eastAsia="zh-CN"/>
        </w:rPr>
      </w:pPr>
      <w:bookmarkStart w:id="130" w:name="_Ref153803746"/>
      <w:r w:rsidRPr="002D5077">
        <w:rPr>
          <w:noProof/>
          <w:lang w:val="en-GB" w:eastAsia="zh-CN"/>
        </w:rPr>
        <w:t>DestinationOrderKind</w:t>
      </w:r>
      <w:bookmarkEnd w:id="13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6115"/>
        <w:gridCol w:w="4139"/>
      </w:tblGrid>
      <w:tr w:rsidR="00B70E66" w14:paraId="656C341E" w14:textId="77777777" w:rsidTr="00AF2633">
        <w:trPr>
          <w:trHeight w:val="302"/>
        </w:trPr>
        <w:tc>
          <w:tcPr>
            <w:tcW w:w="6115" w:type="dxa"/>
            <w:vAlign w:val="center"/>
          </w:tcPr>
          <w:p w14:paraId="02264BA3" w14:textId="77777777" w:rsidR="00B70E66" w:rsidRPr="0008125F" w:rsidRDefault="00B70E6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4139" w:type="dxa"/>
            <w:vAlign w:val="center"/>
          </w:tcPr>
          <w:p w14:paraId="123063AA" w14:textId="4AE2E2EC" w:rsidR="00B70E66" w:rsidRDefault="004605AB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4605AB">
              <w:rPr>
                <w:sz w:val="20"/>
                <w:szCs w:val="20"/>
                <w:lang w:eastAsia="zh-CN"/>
              </w:rPr>
              <w:t>DestinationOrderKind</w:t>
            </w:r>
          </w:p>
        </w:tc>
      </w:tr>
      <w:tr w:rsidR="00B70E66" w14:paraId="74B03831" w14:textId="77777777" w:rsidTr="00AF2633">
        <w:trPr>
          <w:trHeight w:val="302"/>
        </w:trPr>
        <w:tc>
          <w:tcPr>
            <w:tcW w:w="6115" w:type="dxa"/>
            <w:vAlign w:val="center"/>
          </w:tcPr>
          <w:p w14:paraId="03185F0F" w14:textId="77777777" w:rsidR="00B70E66" w:rsidRPr="0008125F" w:rsidRDefault="00B70E6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4139" w:type="dxa"/>
            <w:vAlign w:val="center"/>
          </w:tcPr>
          <w:p w14:paraId="59037519" w14:textId="77777777" w:rsidR="00B70E66" w:rsidRPr="00DE3723" w:rsidRDefault="00B70E6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string</w:t>
            </w:r>
          </w:p>
        </w:tc>
      </w:tr>
      <w:tr w:rsidR="00B70E66" w14:paraId="12448B6F" w14:textId="77777777" w:rsidTr="00AF2633">
        <w:trPr>
          <w:trHeight w:val="302"/>
        </w:trPr>
        <w:tc>
          <w:tcPr>
            <w:tcW w:w="6115" w:type="dxa"/>
            <w:vAlign w:val="center"/>
          </w:tcPr>
          <w:p w14:paraId="2768A72A" w14:textId="77777777" w:rsidR="00B70E66" w:rsidRDefault="00B70E6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4139" w:type="dxa"/>
            <w:vAlign w:val="center"/>
          </w:tcPr>
          <w:p w14:paraId="74E1B75E" w14:textId="77777777" w:rsidR="00B70E66" w:rsidRPr="0008125F" w:rsidRDefault="00B70E6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B70E66" w14:paraId="43B3A257" w14:textId="77777777" w:rsidTr="00AF2633">
        <w:trPr>
          <w:trHeight w:val="302"/>
        </w:trPr>
        <w:tc>
          <w:tcPr>
            <w:tcW w:w="6115" w:type="dxa"/>
            <w:vAlign w:val="center"/>
          </w:tcPr>
          <w:p w14:paraId="6AA5E595" w14:textId="77777777" w:rsidR="00B70E66" w:rsidRPr="0008125F" w:rsidRDefault="00B70E6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值</w:t>
            </w:r>
          </w:p>
        </w:tc>
        <w:tc>
          <w:tcPr>
            <w:tcW w:w="4139" w:type="dxa"/>
            <w:vAlign w:val="center"/>
          </w:tcPr>
          <w:p w14:paraId="7965712C" w14:textId="77777777" w:rsidR="00B70E66" w:rsidRPr="0008125F" w:rsidRDefault="00B70E6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B70E66" w:rsidRPr="00DC0765" w14:paraId="593F77B9" w14:textId="77777777" w:rsidTr="00AF2633">
        <w:trPr>
          <w:trHeight w:val="302"/>
        </w:trPr>
        <w:tc>
          <w:tcPr>
            <w:tcW w:w="6115" w:type="dxa"/>
            <w:vAlign w:val="center"/>
          </w:tcPr>
          <w:p w14:paraId="5D67B919" w14:textId="1F7A6605" w:rsidR="00B70E66" w:rsidRPr="00DC0765" w:rsidRDefault="002E4FF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2E4FFE">
              <w:rPr>
                <w:sz w:val="20"/>
                <w:szCs w:val="20"/>
                <w:lang w:eastAsia="zh-CN"/>
              </w:rPr>
              <w:t>BY_RECEPTION_TIMESTAMP_DESTINATIONORDER_QOS</w:t>
            </w:r>
          </w:p>
        </w:tc>
        <w:tc>
          <w:tcPr>
            <w:tcW w:w="4139" w:type="dxa"/>
            <w:vAlign w:val="center"/>
          </w:tcPr>
          <w:p w14:paraId="6F34D796" w14:textId="77777777" w:rsidR="00B70E66" w:rsidRPr="00FF5E6A" w:rsidRDefault="00B70E6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</w:tr>
      <w:tr w:rsidR="00B70E66" w:rsidRPr="00DC0765" w14:paraId="421D5103" w14:textId="77777777" w:rsidTr="00AF2633">
        <w:trPr>
          <w:trHeight w:val="302"/>
        </w:trPr>
        <w:tc>
          <w:tcPr>
            <w:tcW w:w="6115" w:type="dxa"/>
            <w:vAlign w:val="center"/>
          </w:tcPr>
          <w:p w14:paraId="72E0D323" w14:textId="2584BCFA" w:rsidR="00B70E66" w:rsidRPr="002C24BC" w:rsidRDefault="002E4FF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2E4FFE">
              <w:rPr>
                <w:sz w:val="20"/>
                <w:szCs w:val="20"/>
                <w:lang w:eastAsia="zh-CN"/>
              </w:rPr>
              <w:lastRenderedPageBreak/>
              <w:t>BY_SOURCE_TIMESTAMP_DESTINATIONORDER_QOS</w:t>
            </w:r>
          </w:p>
        </w:tc>
        <w:tc>
          <w:tcPr>
            <w:tcW w:w="4139" w:type="dxa"/>
            <w:vAlign w:val="center"/>
          </w:tcPr>
          <w:p w14:paraId="3610EB3D" w14:textId="77777777" w:rsidR="00B70E66" w:rsidRPr="00FF5E6A" w:rsidRDefault="00B70E6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</w:tr>
    </w:tbl>
    <w:p w14:paraId="1D8C10D2" w14:textId="77777777" w:rsidR="004D354D" w:rsidRDefault="004D354D" w:rsidP="004D354D">
      <w:pPr>
        <w:rPr>
          <w:lang w:eastAsia="en-US"/>
        </w:rPr>
      </w:pPr>
    </w:p>
    <w:p w14:paraId="1F70FFB5" w14:textId="059736FD" w:rsidR="004D354D" w:rsidRDefault="00291978" w:rsidP="004D354D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 w:eastAsia="zh-CN"/>
        </w:rPr>
      </w:pPr>
      <w:bookmarkStart w:id="131" w:name="_Ref153803850"/>
      <w:r w:rsidRPr="00291978">
        <w:rPr>
          <w:noProof/>
          <w:lang w:val="en-GB" w:eastAsia="zh-CN"/>
        </w:rPr>
        <w:t>HistoryQosKind</w:t>
      </w:r>
      <w:bookmarkEnd w:id="13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415"/>
        <w:gridCol w:w="6839"/>
      </w:tblGrid>
      <w:tr w:rsidR="004D354D" w14:paraId="3B04C2CF" w14:textId="77777777" w:rsidTr="00842241">
        <w:trPr>
          <w:trHeight w:val="302"/>
        </w:trPr>
        <w:tc>
          <w:tcPr>
            <w:tcW w:w="3415" w:type="dxa"/>
            <w:vAlign w:val="center"/>
          </w:tcPr>
          <w:p w14:paraId="4D0E788D" w14:textId="77777777" w:rsidR="004D354D" w:rsidRPr="0008125F" w:rsidRDefault="004D354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6839" w:type="dxa"/>
            <w:vAlign w:val="center"/>
          </w:tcPr>
          <w:p w14:paraId="3F33A319" w14:textId="41CEF8FF" w:rsidR="004D354D" w:rsidRDefault="0029197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291978">
              <w:rPr>
                <w:sz w:val="20"/>
                <w:szCs w:val="20"/>
                <w:lang w:eastAsia="zh-CN"/>
              </w:rPr>
              <w:t>HistoryQosKind</w:t>
            </w:r>
          </w:p>
        </w:tc>
      </w:tr>
      <w:tr w:rsidR="004D354D" w14:paraId="6E0ED7B9" w14:textId="77777777" w:rsidTr="00842241">
        <w:trPr>
          <w:trHeight w:val="302"/>
        </w:trPr>
        <w:tc>
          <w:tcPr>
            <w:tcW w:w="3415" w:type="dxa"/>
            <w:vAlign w:val="center"/>
          </w:tcPr>
          <w:p w14:paraId="40B2590A" w14:textId="77777777" w:rsidR="004D354D" w:rsidRPr="0008125F" w:rsidRDefault="004D354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6839" w:type="dxa"/>
            <w:vAlign w:val="center"/>
          </w:tcPr>
          <w:p w14:paraId="150EA64F" w14:textId="77777777" w:rsidR="004D354D" w:rsidRPr="00DE3723" w:rsidRDefault="004D354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string</w:t>
            </w:r>
          </w:p>
        </w:tc>
      </w:tr>
      <w:tr w:rsidR="004D354D" w14:paraId="4AA7BB43" w14:textId="77777777" w:rsidTr="00842241">
        <w:trPr>
          <w:trHeight w:val="302"/>
        </w:trPr>
        <w:tc>
          <w:tcPr>
            <w:tcW w:w="3415" w:type="dxa"/>
            <w:vAlign w:val="center"/>
          </w:tcPr>
          <w:p w14:paraId="4A76C8CC" w14:textId="77777777" w:rsidR="004D354D" w:rsidRDefault="004D354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6839" w:type="dxa"/>
            <w:vAlign w:val="center"/>
          </w:tcPr>
          <w:p w14:paraId="4A0205DD" w14:textId="77777777" w:rsidR="004D354D" w:rsidRPr="0008125F" w:rsidRDefault="004D354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4D354D" w14:paraId="43CF33B7" w14:textId="77777777" w:rsidTr="00842241">
        <w:trPr>
          <w:trHeight w:val="302"/>
        </w:trPr>
        <w:tc>
          <w:tcPr>
            <w:tcW w:w="3415" w:type="dxa"/>
            <w:vAlign w:val="center"/>
          </w:tcPr>
          <w:p w14:paraId="1FC7DA39" w14:textId="77777777" w:rsidR="004D354D" w:rsidRPr="0008125F" w:rsidRDefault="004D354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值</w:t>
            </w:r>
          </w:p>
        </w:tc>
        <w:tc>
          <w:tcPr>
            <w:tcW w:w="6839" w:type="dxa"/>
            <w:vAlign w:val="center"/>
          </w:tcPr>
          <w:p w14:paraId="510B913A" w14:textId="77777777" w:rsidR="004D354D" w:rsidRPr="0008125F" w:rsidRDefault="004D354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4D354D" w:rsidRPr="00C16C62" w14:paraId="5540CFDF" w14:textId="77777777" w:rsidTr="00842241">
        <w:trPr>
          <w:trHeight w:val="302"/>
        </w:trPr>
        <w:tc>
          <w:tcPr>
            <w:tcW w:w="3415" w:type="dxa"/>
            <w:vAlign w:val="center"/>
          </w:tcPr>
          <w:p w14:paraId="7EFFBE8E" w14:textId="3F2D0C07" w:rsidR="004D354D" w:rsidRPr="00C16C62" w:rsidRDefault="00C16C6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16C62">
              <w:rPr>
                <w:sz w:val="20"/>
                <w:szCs w:val="20"/>
                <w:lang w:eastAsia="zh-CN"/>
              </w:rPr>
              <w:t>KEEP_LAST_HISTORY_QOS</w:t>
            </w:r>
          </w:p>
        </w:tc>
        <w:tc>
          <w:tcPr>
            <w:tcW w:w="6839" w:type="dxa"/>
            <w:vAlign w:val="center"/>
          </w:tcPr>
          <w:p w14:paraId="343E4DF0" w14:textId="77777777" w:rsidR="004D354D" w:rsidRPr="00FF5E6A" w:rsidRDefault="004D354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</w:tr>
      <w:tr w:rsidR="004D354D" w:rsidRPr="00C16C62" w14:paraId="774C158D" w14:textId="77777777" w:rsidTr="00842241">
        <w:trPr>
          <w:trHeight w:val="302"/>
        </w:trPr>
        <w:tc>
          <w:tcPr>
            <w:tcW w:w="3415" w:type="dxa"/>
            <w:vAlign w:val="center"/>
          </w:tcPr>
          <w:p w14:paraId="32737621" w14:textId="3EAD6443" w:rsidR="004D354D" w:rsidRPr="002C24BC" w:rsidRDefault="00F6454A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6454A">
              <w:rPr>
                <w:sz w:val="20"/>
                <w:szCs w:val="20"/>
                <w:lang w:eastAsia="zh-CN"/>
              </w:rPr>
              <w:t>KEEP_ALL_HISTORY_QOS</w:t>
            </w:r>
          </w:p>
        </w:tc>
        <w:tc>
          <w:tcPr>
            <w:tcW w:w="6839" w:type="dxa"/>
            <w:vAlign w:val="center"/>
          </w:tcPr>
          <w:p w14:paraId="12879AD8" w14:textId="77777777" w:rsidR="004D354D" w:rsidRPr="00FF5E6A" w:rsidRDefault="004D354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</w:tr>
    </w:tbl>
    <w:p w14:paraId="53C27BA3" w14:textId="4F565760" w:rsidR="004D354D" w:rsidRDefault="004D354D" w:rsidP="004D354D">
      <w:pPr>
        <w:rPr>
          <w:lang w:eastAsia="en-US"/>
        </w:rPr>
      </w:pPr>
    </w:p>
    <w:p w14:paraId="71D7AF31" w14:textId="427DA1D4" w:rsidR="00EA7AEA" w:rsidRDefault="0037716A" w:rsidP="00EA7AEA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 w:eastAsia="zh-CN"/>
        </w:rPr>
      </w:pPr>
      <w:bookmarkStart w:id="132" w:name="_Ref153807695"/>
      <w:r w:rsidRPr="0037716A">
        <w:rPr>
          <w:noProof/>
          <w:lang w:val="en-GB" w:eastAsia="zh-CN"/>
        </w:rPr>
        <w:t>PublishModeKind</w:t>
      </w:r>
      <w:bookmarkEnd w:id="132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685"/>
        <w:gridCol w:w="6569"/>
      </w:tblGrid>
      <w:tr w:rsidR="00EA7AEA" w14:paraId="4C979354" w14:textId="77777777" w:rsidTr="006A3F05">
        <w:trPr>
          <w:trHeight w:val="302"/>
        </w:trPr>
        <w:tc>
          <w:tcPr>
            <w:tcW w:w="3685" w:type="dxa"/>
            <w:vAlign w:val="center"/>
          </w:tcPr>
          <w:p w14:paraId="7A68E023" w14:textId="77777777" w:rsidR="00EA7AEA" w:rsidRPr="0008125F" w:rsidRDefault="00EA7AEA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6569" w:type="dxa"/>
            <w:vAlign w:val="center"/>
          </w:tcPr>
          <w:p w14:paraId="246B89F0" w14:textId="1468869B" w:rsidR="00EA7AEA" w:rsidRDefault="00484EEA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484EEA">
              <w:rPr>
                <w:sz w:val="20"/>
                <w:szCs w:val="20"/>
                <w:lang w:eastAsia="zh-CN"/>
              </w:rPr>
              <w:t>PublishModeKind</w:t>
            </w:r>
          </w:p>
        </w:tc>
      </w:tr>
      <w:tr w:rsidR="00EA7AEA" w14:paraId="47625A83" w14:textId="77777777" w:rsidTr="006A3F05">
        <w:trPr>
          <w:trHeight w:val="302"/>
        </w:trPr>
        <w:tc>
          <w:tcPr>
            <w:tcW w:w="3685" w:type="dxa"/>
            <w:vAlign w:val="center"/>
          </w:tcPr>
          <w:p w14:paraId="6DFBE0DE" w14:textId="77777777" w:rsidR="00EA7AEA" w:rsidRPr="0008125F" w:rsidRDefault="00EA7AEA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6569" w:type="dxa"/>
            <w:vAlign w:val="center"/>
          </w:tcPr>
          <w:p w14:paraId="72EE9F4E" w14:textId="77777777" w:rsidR="00EA7AEA" w:rsidRPr="00DE3723" w:rsidRDefault="00EA7AEA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string</w:t>
            </w:r>
          </w:p>
        </w:tc>
      </w:tr>
      <w:tr w:rsidR="00EA7AEA" w14:paraId="78D11376" w14:textId="77777777" w:rsidTr="006A3F05">
        <w:trPr>
          <w:trHeight w:val="302"/>
        </w:trPr>
        <w:tc>
          <w:tcPr>
            <w:tcW w:w="3685" w:type="dxa"/>
            <w:vAlign w:val="center"/>
          </w:tcPr>
          <w:p w14:paraId="23373214" w14:textId="77777777" w:rsidR="00EA7AEA" w:rsidRDefault="00EA7AEA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6569" w:type="dxa"/>
            <w:vAlign w:val="center"/>
          </w:tcPr>
          <w:p w14:paraId="1788DE9E" w14:textId="77777777" w:rsidR="00EA7AEA" w:rsidRPr="0008125F" w:rsidRDefault="00EA7AEA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EA7AEA" w14:paraId="545BBFC8" w14:textId="77777777" w:rsidTr="006A3F05">
        <w:trPr>
          <w:trHeight w:val="302"/>
        </w:trPr>
        <w:tc>
          <w:tcPr>
            <w:tcW w:w="3685" w:type="dxa"/>
            <w:vAlign w:val="center"/>
          </w:tcPr>
          <w:p w14:paraId="07E47B53" w14:textId="77777777" w:rsidR="00EA7AEA" w:rsidRPr="0008125F" w:rsidRDefault="00EA7AEA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值</w:t>
            </w:r>
          </w:p>
        </w:tc>
        <w:tc>
          <w:tcPr>
            <w:tcW w:w="6569" w:type="dxa"/>
            <w:vAlign w:val="center"/>
          </w:tcPr>
          <w:p w14:paraId="635BD087" w14:textId="77777777" w:rsidR="00EA7AEA" w:rsidRPr="0008125F" w:rsidRDefault="00EA7AEA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EA7AEA" w:rsidRPr="00C16C62" w14:paraId="33127CCF" w14:textId="77777777" w:rsidTr="006A3F05">
        <w:trPr>
          <w:trHeight w:val="302"/>
        </w:trPr>
        <w:tc>
          <w:tcPr>
            <w:tcW w:w="3685" w:type="dxa"/>
            <w:vAlign w:val="center"/>
          </w:tcPr>
          <w:p w14:paraId="5ED93558" w14:textId="15835AE8" w:rsidR="00EA7AEA" w:rsidRPr="00C16C62" w:rsidRDefault="006A3F0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A3F05">
              <w:rPr>
                <w:sz w:val="20"/>
                <w:szCs w:val="20"/>
                <w:lang w:eastAsia="zh-CN"/>
              </w:rPr>
              <w:t>SYNCHRONOUS_PUBLISH_MODE</w:t>
            </w:r>
          </w:p>
        </w:tc>
        <w:tc>
          <w:tcPr>
            <w:tcW w:w="6569" w:type="dxa"/>
            <w:vAlign w:val="center"/>
          </w:tcPr>
          <w:p w14:paraId="4DE05B11" w14:textId="77777777" w:rsidR="00EA7AEA" w:rsidRPr="00FF5E6A" w:rsidRDefault="00EA7AEA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</w:tr>
      <w:tr w:rsidR="00EA7AEA" w:rsidRPr="00C16C62" w14:paraId="3A4139C4" w14:textId="77777777" w:rsidTr="006A3F05">
        <w:trPr>
          <w:trHeight w:val="302"/>
        </w:trPr>
        <w:tc>
          <w:tcPr>
            <w:tcW w:w="3685" w:type="dxa"/>
            <w:vAlign w:val="center"/>
          </w:tcPr>
          <w:p w14:paraId="674ADEAC" w14:textId="58E817F7" w:rsidR="00EA7AEA" w:rsidRPr="002C24BC" w:rsidRDefault="006A3F0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A3F05">
              <w:rPr>
                <w:sz w:val="20"/>
                <w:szCs w:val="20"/>
                <w:lang w:eastAsia="zh-CN"/>
              </w:rPr>
              <w:t>ASYNCHRONOUS_PUBLISH_MODE</w:t>
            </w:r>
          </w:p>
        </w:tc>
        <w:tc>
          <w:tcPr>
            <w:tcW w:w="6569" w:type="dxa"/>
            <w:vAlign w:val="center"/>
          </w:tcPr>
          <w:p w14:paraId="3E4D65A5" w14:textId="77777777" w:rsidR="00EA7AEA" w:rsidRPr="00FF5E6A" w:rsidRDefault="00EA7AEA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</w:tr>
    </w:tbl>
    <w:p w14:paraId="3E62DD7C" w14:textId="77777777" w:rsidR="00EA7AEA" w:rsidRDefault="00EA7AEA" w:rsidP="004D354D">
      <w:pPr>
        <w:rPr>
          <w:lang w:eastAsia="en-US"/>
        </w:rPr>
      </w:pPr>
    </w:p>
    <w:p w14:paraId="79B9AF5C" w14:textId="77777777" w:rsidR="00B70E66" w:rsidRDefault="00B70E66" w:rsidP="00B70E66">
      <w:pPr>
        <w:rPr>
          <w:lang w:eastAsia="en-US"/>
        </w:rPr>
      </w:pPr>
    </w:p>
    <w:p w14:paraId="07F410FB" w14:textId="77777777" w:rsidR="00F97F30" w:rsidRDefault="00F97F30" w:rsidP="00F97F30">
      <w:pPr>
        <w:rPr>
          <w:lang w:eastAsia="en-US"/>
        </w:rPr>
      </w:pPr>
    </w:p>
    <w:p w14:paraId="441A9514" w14:textId="77777777" w:rsidR="00854968" w:rsidRDefault="00854968" w:rsidP="005140E0">
      <w:pPr>
        <w:rPr>
          <w:lang w:eastAsia="en-US"/>
        </w:rPr>
      </w:pPr>
    </w:p>
    <w:p w14:paraId="524D1A92" w14:textId="77777777" w:rsidR="005140E0" w:rsidRDefault="005140E0" w:rsidP="00302D6B">
      <w:pPr>
        <w:rPr>
          <w:lang w:eastAsia="en-US"/>
        </w:rPr>
      </w:pPr>
      <w:r>
        <w:rPr>
          <w:lang w:eastAsia="en-US"/>
        </w:rPr>
        <w:br w:type="page"/>
      </w:r>
    </w:p>
    <w:p w14:paraId="61784777" w14:textId="235779D4" w:rsidR="007547F7" w:rsidRDefault="00143E51" w:rsidP="007547F7">
      <w:pPr>
        <w:pStyle w:val="2"/>
        <w:numPr>
          <w:ilvl w:val="1"/>
          <w:numId w:val="4"/>
        </w:numPr>
        <w:tabs>
          <w:tab w:val="num" w:pos="720"/>
        </w:tabs>
        <w:ind w:left="624" w:hanging="624"/>
        <w:rPr>
          <w:noProof/>
          <w:lang w:val="en-GB" w:eastAsia="zh-CN"/>
        </w:rPr>
      </w:pPr>
      <w:bookmarkStart w:id="133" w:name="_Toc153802378"/>
      <w:bookmarkStart w:id="134" w:name="_Toc153802481"/>
      <w:bookmarkStart w:id="135" w:name="_Toc153978269"/>
      <w:r>
        <w:rPr>
          <w:noProof/>
          <w:lang w:val="en-GB" w:eastAsia="zh-CN"/>
        </w:rPr>
        <w:lastRenderedPageBreak/>
        <w:t>vsomeip.json</w:t>
      </w:r>
      <w:bookmarkEnd w:id="133"/>
      <w:bookmarkEnd w:id="134"/>
      <w:bookmarkEnd w:id="135"/>
    </w:p>
    <w:p w14:paraId="6254EDCB" w14:textId="759664A5" w:rsidR="00237838" w:rsidRDefault="00B5435E" w:rsidP="00237838">
      <w:pPr>
        <w:rPr>
          <w:color w:val="2A8CF1" w:themeColor="accent3" w:themeTint="99"/>
          <w:lang w:eastAsia="zh-CN"/>
        </w:rPr>
      </w:pPr>
      <w:r>
        <w:rPr>
          <w:rFonts w:hint="eastAsia"/>
          <w:lang w:eastAsia="zh-CN"/>
        </w:rPr>
        <w:t>在启动</w:t>
      </w:r>
      <w:r>
        <w:rPr>
          <w:rFonts w:hint="eastAsia"/>
          <w:lang w:eastAsia="zh-CN"/>
        </w:rPr>
        <w:t>vsomeip</w:t>
      </w:r>
      <w:r>
        <w:rPr>
          <w:rFonts w:hint="eastAsia"/>
          <w:lang w:eastAsia="zh-CN"/>
        </w:rPr>
        <w:t>之前，需要首先启动</w:t>
      </w:r>
      <w:r>
        <w:rPr>
          <w:rFonts w:hint="eastAsia"/>
          <w:lang w:eastAsia="zh-CN"/>
        </w:rPr>
        <w:t>someipd</w:t>
      </w:r>
      <w:r>
        <w:rPr>
          <w:rFonts w:hint="eastAsia"/>
          <w:lang w:eastAsia="zh-CN"/>
        </w:rPr>
        <w:t>，也就是</w:t>
      </w:r>
      <w:r>
        <w:rPr>
          <w:rFonts w:hint="eastAsia"/>
          <w:lang w:eastAsia="zh-CN"/>
        </w:rPr>
        <w:t>routing</w:t>
      </w:r>
      <w:r>
        <w:rPr>
          <w:rFonts w:hint="eastAsia"/>
          <w:lang w:eastAsia="zh-CN"/>
        </w:rPr>
        <w:t>。</w:t>
      </w:r>
      <w:r>
        <w:rPr>
          <w:lang w:eastAsia="zh-CN"/>
        </w:rPr>
        <w:t>R</w:t>
      </w:r>
      <w:r>
        <w:rPr>
          <w:rFonts w:hint="eastAsia"/>
          <w:lang w:eastAsia="zh-CN"/>
        </w:rPr>
        <w:t>outing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有一个单独的配置文件，负责进行服务发现，开启跨域通信。</w:t>
      </w:r>
      <w:r w:rsidR="007B301B" w:rsidRPr="007B301B">
        <w:rPr>
          <w:color w:val="2A8CF1" w:themeColor="accent3" w:themeTint="99"/>
          <w:lang w:eastAsia="zh-CN"/>
        </w:rPr>
        <w:fldChar w:fldCharType="begin"/>
      </w:r>
      <w:r w:rsidR="007B301B" w:rsidRPr="007B301B">
        <w:rPr>
          <w:color w:val="2A8CF1" w:themeColor="accent3" w:themeTint="99"/>
          <w:lang w:eastAsia="zh-CN"/>
        </w:rPr>
        <w:instrText xml:space="preserve"> </w:instrText>
      </w:r>
      <w:r w:rsidR="007B301B" w:rsidRPr="007B301B">
        <w:rPr>
          <w:rFonts w:hint="eastAsia"/>
          <w:color w:val="2A8CF1" w:themeColor="accent3" w:themeTint="99"/>
          <w:lang w:eastAsia="zh-CN"/>
        </w:rPr>
        <w:instrText>REF _Ref153985553 \h</w:instrText>
      </w:r>
      <w:r w:rsidR="007B301B" w:rsidRPr="007B301B">
        <w:rPr>
          <w:color w:val="2A8CF1" w:themeColor="accent3" w:themeTint="99"/>
          <w:lang w:eastAsia="zh-CN"/>
        </w:rPr>
        <w:instrText xml:space="preserve"> </w:instrText>
      </w:r>
      <w:r w:rsidR="007B301B" w:rsidRPr="007B301B">
        <w:rPr>
          <w:color w:val="2A8CF1" w:themeColor="accent3" w:themeTint="99"/>
          <w:lang w:eastAsia="zh-CN"/>
        </w:rPr>
      </w:r>
      <w:r w:rsidR="007B301B" w:rsidRPr="007B301B">
        <w:rPr>
          <w:color w:val="2A8CF1" w:themeColor="accent3" w:themeTint="99"/>
          <w:lang w:eastAsia="zh-CN"/>
        </w:rPr>
        <w:fldChar w:fldCharType="separate"/>
      </w:r>
      <w:r w:rsidR="007B301B" w:rsidRPr="007B301B">
        <w:rPr>
          <w:color w:val="2A8CF1" w:themeColor="accent3" w:themeTint="99"/>
        </w:rPr>
        <w:t>someipd.json</w:t>
      </w:r>
      <w:r w:rsidR="007B301B" w:rsidRPr="007B301B">
        <w:rPr>
          <w:color w:val="2A8CF1" w:themeColor="accent3" w:themeTint="99"/>
          <w:lang w:eastAsia="zh-CN"/>
        </w:rPr>
        <w:fldChar w:fldCharType="end"/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080"/>
        <w:gridCol w:w="990"/>
        <w:gridCol w:w="2879"/>
      </w:tblGrid>
      <w:tr w:rsidR="007B301B" w14:paraId="7537F6A5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70F1CB14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0708BC99" w14:textId="13021550" w:rsidR="007B301B" w:rsidRPr="00FF5E6A" w:rsidRDefault="007B301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B301B">
              <w:rPr>
                <w:sz w:val="20"/>
                <w:szCs w:val="20"/>
                <w:lang w:eastAsia="zh-CN"/>
              </w:rPr>
              <w:t>vsomeip.json</w:t>
            </w:r>
          </w:p>
        </w:tc>
      </w:tr>
      <w:tr w:rsidR="007B301B" w14:paraId="0F036EAB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7EFE1990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域</w:t>
            </w:r>
          </w:p>
        </w:tc>
        <w:tc>
          <w:tcPr>
            <w:tcW w:w="8639" w:type="dxa"/>
            <w:gridSpan w:val="5"/>
            <w:vAlign w:val="center"/>
          </w:tcPr>
          <w:p w14:paraId="7527B2CE" w14:textId="77777777" w:rsidR="007B301B" w:rsidRPr="00FF5E6A" w:rsidRDefault="007B301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F5E6A">
              <w:rPr>
                <w:rFonts w:hint="eastAsia"/>
                <w:sz w:val="20"/>
                <w:szCs w:val="20"/>
                <w:lang w:eastAsia="zh-CN"/>
              </w:rPr>
              <w:t>/</w:t>
            </w:r>
            <w:r>
              <w:rPr>
                <w:sz w:val="20"/>
                <w:szCs w:val="20"/>
                <w:lang w:eastAsia="zh-CN"/>
              </w:rPr>
              <w:t>&lt;key&gt;/</w:t>
            </w:r>
          </w:p>
        </w:tc>
      </w:tr>
      <w:tr w:rsidR="007B301B" w14:paraId="34E4DB50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11B943E8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0B6ECE16" w14:textId="77777777" w:rsidR="007B301B" w:rsidRPr="00FF5E6A" w:rsidRDefault="007B301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7B301B" w14:paraId="215C6841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4ABE642E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800" w:type="dxa"/>
            <w:vAlign w:val="center"/>
          </w:tcPr>
          <w:p w14:paraId="05160391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90" w:type="dxa"/>
            <w:vAlign w:val="center"/>
          </w:tcPr>
          <w:p w14:paraId="389396C3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110B7C74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00B217CE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4B47ED03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7B301B" w14:paraId="5BE69BB2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71185496" w14:textId="5C3C359D" w:rsidR="007B301B" w:rsidRPr="008720F3" w:rsidRDefault="00E8278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8278D">
              <w:rPr>
                <w:sz w:val="20"/>
                <w:szCs w:val="20"/>
                <w:lang w:eastAsia="zh-CN"/>
              </w:rPr>
              <w:t>logging</w:t>
            </w:r>
          </w:p>
        </w:tc>
        <w:tc>
          <w:tcPr>
            <w:tcW w:w="1800" w:type="dxa"/>
            <w:vAlign w:val="center"/>
          </w:tcPr>
          <w:p w14:paraId="4D71E990" w14:textId="711FAD79" w:rsidR="007B301B" w:rsidRPr="00C071FD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778F7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begin"/>
            </w:r>
            <w:r w:rsidRPr="006778F7">
              <w:rPr>
                <w:color w:val="2A8CF1" w:themeColor="accent3" w:themeTint="99"/>
                <w:sz w:val="20"/>
                <w:szCs w:val="20"/>
                <w:lang w:eastAsia="zh-CN"/>
              </w:rPr>
              <w:instrText xml:space="preserve"> REF _Ref154045657 \h </w:instrText>
            </w:r>
            <w:r w:rsidRPr="006778F7">
              <w:rPr>
                <w:color w:val="2A8CF1" w:themeColor="accent3" w:themeTint="99"/>
                <w:sz w:val="20"/>
                <w:szCs w:val="20"/>
                <w:lang w:eastAsia="zh-CN"/>
              </w:rPr>
            </w:r>
            <w:r w:rsidRPr="006778F7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separate"/>
            </w:r>
            <w:r w:rsidRPr="006778F7">
              <w:rPr>
                <w:rFonts w:hint="eastAsia"/>
                <w:color w:val="2A8CF1" w:themeColor="accent3" w:themeTint="99"/>
                <w:lang w:eastAsia="zh-CN"/>
              </w:rPr>
              <w:t>logging</w:t>
            </w:r>
            <w:r w:rsidRPr="006778F7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261A28E2" w14:textId="674EE37B" w:rsidR="007B301B" w:rsidRPr="00FF5E6A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549F2B56" w14:textId="4E2B1755" w:rsidR="007B301B" w:rsidRPr="00FF5E6A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794E55C9" w14:textId="3A10762B" w:rsidR="007B301B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4D3DEE2A" w14:textId="5C90F42C" w:rsidR="007B301B" w:rsidRPr="00FF5E6A" w:rsidRDefault="006778F7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设置</w:t>
            </w:r>
            <w:r>
              <w:rPr>
                <w:rFonts w:hint="eastAsia"/>
                <w:sz w:val="20"/>
                <w:szCs w:val="20"/>
                <w:lang w:eastAsia="zh-CN"/>
              </w:rPr>
              <w:t>someip</w:t>
            </w:r>
            <w:r>
              <w:rPr>
                <w:rFonts w:hint="eastAsia"/>
                <w:sz w:val="20"/>
                <w:szCs w:val="20"/>
                <w:lang w:eastAsia="zh-CN"/>
              </w:rPr>
              <w:t>的日志配置</w:t>
            </w:r>
          </w:p>
        </w:tc>
      </w:tr>
      <w:tr w:rsidR="007B301B" w14:paraId="73BAC494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38EFDEB8" w14:textId="3766AE04" w:rsidR="007B301B" w:rsidRDefault="00E8278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8278D">
              <w:rPr>
                <w:sz w:val="20"/>
                <w:szCs w:val="20"/>
                <w:lang w:eastAsia="zh-CN"/>
              </w:rPr>
              <w:t>routing</w:t>
            </w:r>
          </w:p>
        </w:tc>
        <w:tc>
          <w:tcPr>
            <w:tcW w:w="1800" w:type="dxa"/>
            <w:vAlign w:val="center"/>
          </w:tcPr>
          <w:p w14:paraId="654017A0" w14:textId="3C70A9B2" w:rsidR="007B301B" w:rsidRPr="00832F40" w:rsidRDefault="006778F7" w:rsidP="00D94545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6778F7">
              <w:rPr>
                <w:noProof/>
                <w:szCs w:val="32"/>
                <w:lang w:eastAsia="zh-CN"/>
              </w:rPr>
              <w:t>S</w:t>
            </w:r>
            <w:r w:rsidRPr="006778F7">
              <w:rPr>
                <w:rFonts w:hint="eastAsia"/>
                <w:noProof/>
                <w:szCs w:val="32"/>
                <w:lang w:eastAsia="zh-CN"/>
              </w:rPr>
              <w:t>tring</w:t>
            </w:r>
          </w:p>
        </w:tc>
        <w:tc>
          <w:tcPr>
            <w:tcW w:w="1890" w:type="dxa"/>
            <w:vAlign w:val="center"/>
          </w:tcPr>
          <w:p w14:paraId="66D74CB5" w14:textId="7D384923" w:rsidR="007B301B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空</w:t>
            </w:r>
          </w:p>
        </w:tc>
        <w:tc>
          <w:tcPr>
            <w:tcW w:w="1080" w:type="dxa"/>
            <w:vAlign w:val="center"/>
          </w:tcPr>
          <w:p w14:paraId="6CA6B80F" w14:textId="09B3EDA9" w:rsidR="007B301B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52EFFE66" w14:textId="56B134A0" w:rsidR="007B301B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5BFF7F12" w14:textId="6A97FD69" w:rsidR="007B301B" w:rsidRDefault="006778F7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本机的</w:t>
            </w:r>
            <w:r>
              <w:rPr>
                <w:rFonts w:hint="eastAsia"/>
                <w:sz w:val="20"/>
                <w:szCs w:val="20"/>
                <w:lang w:eastAsia="zh-CN"/>
              </w:rPr>
              <w:t>someipd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程序名</w:t>
            </w:r>
          </w:p>
        </w:tc>
      </w:tr>
      <w:tr w:rsidR="007B301B" w14:paraId="7099EB94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5F14694F" w14:textId="5EECF912" w:rsidR="007B301B" w:rsidRDefault="00E8278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8278D">
              <w:rPr>
                <w:sz w:val="20"/>
                <w:szCs w:val="20"/>
                <w:lang w:eastAsia="zh-CN"/>
              </w:rPr>
              <w:t>services</w:t>
            </w:r>
          </w:p>
        </w:tc>
        <w:tc>
          <w:tcPr>
            <w:tcW w:w="1800" w:type="dxa"/>
            <w:vAlign w:val="center"/>
          </w:tcPr>
          <w:p w14:paraId="2D18EC2B" w14:textId="5FB721D8" w:rsidR="007B301B" w:rsidRPr="00832F40" w:rsidRDefault="006778F7" w:rsidP="00D94545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6778F7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6778F7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_Ref154046205 \h </w:instrText>
            </w:r>
            <w:r w:rsidRPr="006778F7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6778F7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6778F7">
              <w:rPr>
                <w:color w:val="2A8CF1" w:themeColor="accent3" w:themeTint="99"/>
              </w:rPr>
              <w:t>service</w:t>
            </w:r>
            <w:r w:rsidRPr="006778F7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3028F9C0" w14:textId="735AB694" w:rsidR="007B301B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2F020335" w14:textId="461D5A9C" w:rsidR="007B301B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</w:t>
            </w:r>
            <w:r>
              <w:rPr>
                <w:rFonts w:hint="eastAsia"/>
                <w:sz w:val="20"/>
                <w:szCs w:val="20"/>
                <w:lang w:eastAsia="zh-CN"/>
              </w:rPr>
              <w:t>ef</w:t>
            </w:r>
          </w:p>
        </w:tc>
        <w:tc>
          <w:tcPr>
            <w:tcW w:w="990" w:type="dxa"/>
            <w:vAlign w:val="center"/>
          </w:tcPr>
          <w:p w14:paraId="7B41D487" w14:textId="454980CA" w:rsidR="007B301B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0…</w:t>
            </w:r>
            <w:r>
              <w:rPr>
                <w:rFonts w:hint="eastAsia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2879" w:type="dxa"/>
            <w:vAlign w:val="center"/>
          </w:tcPr>
          <w:p w14:paraId="27833BCD" w14:textId="1071ADEF" w:rsidR="007B301B" w:rsidRDefault="006778F7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配置的</w:t>
            </w:r>
            <w:r>
              <w:rPr>
                <w:rFonts w:hint="eastAsia"/>
                <w:sz w:val="20"/>
                <w:szCs w:val="20"/>
                <w:lang w:eastAsia="zh-CN"/>
              </w:rPr>
              <w:t>vsomeip</w:t>
            </w:r>
            <w:r>
              <w:rPr>
                <w:rFonts w:hint="eastAsia"/>
                <w:sz w:val="20"/>
                <w:szCs w:val="20"/>
                <w:lang w:eastAsia="zh-CN"/>
              </w:rPr>
              <w:t>服务，应该是</w:t>
            </w:r>
            <w:r>
              <w:rPr>
                <w:rFonts w:hint="eastAsia"/>
                <w:sz w:val="20"/>
                <w:szCs w:val="20"/>
                <w:lang w:eastAsia="zh-CN"/>
              </w:rPr>
              <w:t>vsomeip</w:t>
            </w:r>
            <w:r>
              <w:rPr>
                <w:sz w:val="20"/>
                <w:szCs w:val="20"/>
                <w:lang w:eastAsia="zh-CN"/>
              </w:rPr>
              <w:t>_cm</w:t>
            </w:r>
            <w:r>
              <w:rPr>
                <w:rFonts w:hint="eastAsia"/>
                <w:sz w:val="20"/>
                <w:szCs w:val="20"/>
                <w:lang w:eastAsia="zh-CN"/>
              </w:rPr>
              <w:t>文件的子集</w:t>
            </w:r>
          </w:p>
        </w:tc>
      </w:tr>
      <w:tr w:rsidR="00E8278D" w14:paraId="02F9139E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559F7B2B" w14:textId="7D7C9029" w:rsidR="00E8278D" w:rsidRPr="00E8278D" w:rsidRDefault="00E8278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8278D">
              <w:rPr>
                <w:sz w:val="20"/>
                <w:szCs w:val="20"/>
                <w:lang w:eastAsia="zh-CN"/>
              </w:rPr>
              <w:t>clients</w:t>
            </w:r>
          </w:p>
        </w:tc>
        <w:tc>
          <w:tcPr>
            <w:tcW w:w="1800" w:type="dxa"/>
            <w:vAlign w:val="center"/>
          </w:tcPr>
          <w:p w14:paraId="6244F7C3" w14:textId="520D4F1C" w:rsidR="00E8278D" w:rsidRPr="00832F40" w:rsidRDefault="006778F7" w:rsidP="00D94545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6778F7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6778F7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_Ref154046935 \h </w:instrText>
            </w:r>
            <w:r w:rsidRPr="006778F7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6778F7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6778F7">
              <w:rPr>
                <w:rFonts w:hint="eastAsia"/>
                <w:color w:val="2A8CF1" w:themeColor="accent3" w:themeTint="99"/>
              </w:rPr>
              <w:t>client</w:t>
            </w:r>
            <w:r w:rsidRPr="006778F7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0AE1D733" w14:textId="63A0C215" w:rsidR="00E8278D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15096D76" w14:textId="3959D1C8" w:rsidR="00E8278D" w:rsidRDefault="000B5776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Ref</w:t>
            </w:r>
          </w:p>
        </w:tc>
        <w:tc>
          <w:tcPr>
            <w:tcW w:w="990" w:type="dxa"/>
            <w:vAlign w:val="center"/>
          </w:tcPr>
          <w:p w14:paraId="25B9089B" w14:textId="5EF57184" w:rsidR="00E8278D" w:rsidRDefault="000B5776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0…*</w:t>
            </w:r>
          </w:p>
        </w:tc>
        <w:tc>
          <w:tcPr>
            <w:tcW w:w="2879" w:type="dxa"/>
            <w:vAlign w:val="center"/>
          </w:tcPr>
          <w:p w14:paraId="468BF9C0" w14:textId="7DE51CB1" w:rsidR="00E8278D" w:rsidRDefault="000B5776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配置的</w:t>
            </w:r>
            <w:r>
              <w:rPr>
                <w:rFonts w:hint="eastAsia"/>
                <w:sz w:val="20"/>
                <w:szCs w:val="20"/>
                <w:lang w:eastAsia="zh-CN"/>
              </w:rPr>
              <w:t>vsomeip</w:t>
            </w:r>
            <w:r>
              <w:rPr>
                <w:rFonts w:hint="eastAsia"/>
                <w:sz w:val="20"/>
                <w:szCs w:val="20"/>
                <w:lang w:eastAsia="zh-CN"/>
              </w:rPr>
              <w:t>服务</w:t>
            </w:r>
          </w:p>
        </w:tc>
      </w:tr>
    </w:tbl>
    <w:p w14:paraId="25A0071A" w14:textId="2CB0EC8D" w:rsidR="007B301B" w:rsidRDefault="007B301B" w:rsidP="00237838">
      <w:pPr>
        <w:rPr>
          <w:lang w:eastAsia="zh-CN"/>
        </w:rPr>
      </w:pPr>
    </w:p>
    <w:p w14:paraId="4CDBD7E1" w14:textId="77777777" w:rsidR="00A74200" w:rsidRDefault="00A74200" w:rsidP="00A74200">
      <w:pPr>
        <w:pStyle w:val="3"/>
      </w:pPr>
      <w:bookmarkStart w:id="136" w:name="_Ref154046205"/>
      <w:r w:rsidRPr="00A74200">
        <w:t>service</w:t>
      </w:r>
      <w:bookmarkEnd w:id="136"/>
    </w:p>
    <w:tbl>
      <w:tblPr>
        <w:tblStyle w:val="a8"/>
        <w:tblW w:w="10254" w:type="dxa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080"/>
        <w:gridCol w:w="990"/>
        <w:gridCol w:w="2879"/>
      </w:tblGrid>
      <w:tr w:rsidR="00A74200" w14:paraId="1503ABCE" w14:textId="77777777" w:rsidTr="00A74200">
        <w:trPr>
          <w:trHeight w:val="302"/>
        </w:trPr>
        <w:tc>
          <w:tcPr>
            <w:tcW w:w="1615" w:type="dxa"/>
            <w:vAlign w:val="center"/>
          </w:tcPr>
          <w:p w14:paraId="28F5B86B" w14:textId="77777777" w:rsidR="00A74200" w:rsidRPr="0008125F" w:rsidRDefault="00A74200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75B0A700" w14:textId="27F388C5" w:rsidR="00A74200" w:rsidRPr="00FF5E6A" w:rsidRDefault="00A74200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A74200">
              <w:rPr>
                <w:sz w:val="20"/>
                <w:szCs w:val="20"/>
                <w:lang w:eastAsia="zh-CN"/>
              </w:rPr>
              <w:t>service</w:t>
            </w:r>
          </w:p>
        </w:tc>
      </w:tr>
      <w:tr w:rsidR="00A74200" w14:paraId="37594477" w14:textId="77777777" w:rsidTr="00A74200">
        <w:trPr>
          <w:trHeight w:val="302"/>
        </w:trPr>
        <w:tc>
          <w:tcPr>
            <w:tcW w:w="1615" w:type="dxa"/>
            <w:vAlign w:val="center"/>
          </w:tcPr>
          <w:p w14:paraId="5B080B4E" w14:textId="77777777" w:rsidR="00A74200" w:rsidRPr="0008125F" w:rsidRDefault="00A74200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5EA692C4" w14:textId="77777777" w:rsidR="00A74200" w:rsidRPr="00FF5E6A" w:rsidRDefault="00A74200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A74200" w14:paraId="4A9CE7D9" w14:textId="77777777" w:rsidTr="00A74200">
        <w:trPr>
          <w:trHeight w:val="302"/>
        </w:trPr>
        <w:tc>
          <w:tcPr>
            <w:tcW w:w="1615" w:type="dxa"/>
            <w:vAlign w:val="center"/>
          </w:tcPr>
          <w:p w14:paraId="76A46C35" w14:textId="77777777" w:rsidR="00A74200" w:rsidRPr="0008125F" w:rsidRDefault="00A74200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800" w:type="dxa"/>
            <w:vAlign w:val="center"/>
          </w:tcPr>
          <w:p w14:paraId="1CD82B70" w14:textId="77777777" w:rsidR="00A74200" w:rsidRPr="0008125F" w:rsidRDefault="00A74200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90" w:type="dxa"/>
            <w:vAlign w:val="center"/>
          </w:tcPr>
          <w:p w14:paraId="2C0716AB" w14:textId="77777777" w:rsidR="00A74200" w:rsidRPr="0008125F" w:rsidRDefault="00A74200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26FD73B1" w14:textId="77777777" w:rsidR="00A74200" w:rsidRPr="0008125F" w:rsidRDefault="00A74200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644C1169" w14:textId="77777777" w:rsidR="00A74200" w:rsidRPr="0008125F" w:rsidRDefault="00A74200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5544C741" w14:textId="77777777" w:rsidR="00A74200" w:rsidRPr="0008125F" w:rsidRDefault="00A74200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A74200" w14:paraId="49016E9C" w14:textId="77777777" w:rsidTr="00A74200">
        <w:trPr>
          <w:trHeight w:val="302"/>
        </w:trPr>
        <w:tc>
          <w:tcPr>
            <w:tcW w:w="1615" w:type="dxa"/>
            <w:vAlign w:val="center"/>
          </w:tcPr>
          <w:p w14:paraId="00774481" w14:textId="3F7CF357" w:rsidR="00A74200" w:rsidRPr="008720F3" w:rsidRDefault="00A74200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A74200">
              <w:rPr>
                <w:sz w:val="20"/>
                <w:szCs w:val="20"/>
                <w:lang w:eastAsia="zh-CN"/>
              </w:rPr>
              <w:t>service</w:t>
            </w:r>
          </w:p>
        </w:tc>
        <w:tc>
          <w:tcPr>
            <w:tcW w:w="1800" w:type="dxa"/>
            <w:vAlign w:val="center"/>
          </w:tcPr>
          <w:p w14:paraId="7A8BC614" w14:textId="0B3696D5" w:rsidR="00A74200" w:rsidRPr="00C071FD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</w:t>
            </w:r>
            <w:r>
              <w:rPr>
                <w:rFonts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1890" w:type="dxa"/>
            <w:vAlign w:val="center"/>
          </w:tcPr>
          <w:p w14:paraId="5F3AD677" w14:textId="35096612" w:rsidR="00A74200" w:rsidRPr="006778F7" w:rsidRDefault="006778F7" w:rsidP="006778F7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6F427981" w14:textId="021B59E2" w:rsidR="00A74200" w:rsidRPr="00FF5E6A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</w:t>
            </w:r>
            <w:r>
              <w:rPr>
                <w:rFonts w:hint="eastAsia"/>
                <w:sz w:val="20"/>
                <w:szCs w:val="20"/>
                <w:lang w:eastAsia="zh-CN"/>
              </w:rPr>
              <w:t>ef</w:t>
            </w:r>
          </w:p>
        </w:tc>
        <w:tc>
          <w:tcPr>
            <w:tcW w:w="990" w:type="dxa"/>
            <w:vAlign w:val="center"/>
          </w:tcPr>
          <w:p w14:paraId="643C47BE" w14:textId="592A9190" w:rsidR="006778F7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779923DB" w14:textId="21DE09E8" w:rsidR="00A74200" w:rsidRPr="00FF5E6A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服务的标识符</w:t>
            </w:r>
          </w:p>
        </w:tc>
      </w:tr>
      <w:tr w:rsidR="00A74200" w14:paraId="0E8F548D" w14:textId="77777777" w:rsidTr="00A74200">
        <w:trPr>
          <w:trHeight w:val="302"/>
        </w:trPr>
        <w:tc>
          <w:tcPr>
            <w:tcW w:w="1615" w:type="dxa"/>
            <w:vAlign w:val="center"/>
          </w:tcPr>
          <w:p w14:paraId="56FD3FCC" w14:textId="3998377E" w:rsidR="00A74200" w:rsidRDefault="00A74200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A74200">
              <w:rPr>
                <w:sz w:val="20"/>
                <w:szCs w:val="20"/>
                <w:lang w:eastAsia="zh-CN"/>
              </w:rPr>
              <w:t>instance</w:t>
            </w:r>
          </w:p>
        </w:tc>
        <w:tc>
          <w:tcPr>
            <w:tcW w:w="1800" w:type="dxa"/>
            <w:vAlign w:val="center"/>
          </w:tcPr>
          <w:p w14:paraId="4C8548E1" w14:textId="0A032E8F" w:rsidR="00A74200" w:rsidRPr="00832F40" w:rsidRDefault="006778F7" w:rsidP="00D94545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S</w:t>
            </w:r>
            <w:r>
              <w:rPr>
                <w:rFonts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1890" w:type="dxa"/>
            <w:vAlign w:val="center"/>
          </w:tcPr>
          <w:p w14:paraId="3049BC6D" w14:textId="371DCB70" w:rsidR="00A74200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17CE6F87" w14:textId="569168A6" w:rsidR="00A74200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Ref</w:t>
            </w:r>
          </w:p>
        </w:tc>
        <w:tc>
          <w:tcPr>
            <w:tcW w:w="990" w:type="dxa"/>
            <w:vAlign w:val="center"/>
          </w:tcPr>
          <w:p w14:paraId="65993DEC" w14:textId="23689853" w:rsidR="00A74200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42E96332" w14:textId="1FD6EBD4" w:rsidR="00A74200" w:rsidRDefault="006778F7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参考</w:t>
            </w:r>
            <w:r>
              <w:rPr>
                <w:rFonts w:hint="eastAsia"/>
                <w:sz w:val="20"/>
                <w:szCs w:val="20"/>
                <w:lang w:eastAsia="zh-CN"/>
              </w:rPr>
              <w:t>Vsomeip</w:t>
            </w:r>
            <w:r>
              <w:rPr>
                <w:rFonts w:hint="eastAsia"/>
                <w:sz w:val="20"/>
                <w:szCs w:val="20"/>
                <w:lang w:eastAsia="zh-CN"/>
              </w:rPr>
              <w:t>配置的</w:t>
            </w:r>
            <w:r>
              <w:rPr>
                <w:rFonts w:hint="eastAsia"/>
                <w:sz w:val="20"/>
                <w:szCs w:val="20"/>
                <w:lang w:eastAsia="zh-CN"/>
              </w:rPr>
              <w:t>instance</w:t>
            </w:r>
            <w:r>
              <w:rPr>
                <w:rFonts w:hint="eastAsia"/>
                <w:sz w:val="20"/>
                <w:szCs w:val="20"/>
                <w:lang w:eastAsia="zh-CN"/>
              </w:rPr>
              <w:t>，实例标识符</w:t>
            </w:r>
          </w:p>
        </w:tc>
      </w:tr>
      <w:tr w:rsidR="00A74200" w14:paraId="211AF3E0" w14:textId="77777777" w:rsidTr="00A74200">
        <w:trPr>
          <w:trHeight w:val="302"/>
        </w:trPr>
        <w:tc>
          <w:tcPr>
            <w:tcW w:w="1615" w:type="dxa"/>
            <w:vAlign w:val="center"/>
          </w:tcPr>
          <w:p w14:paraId="2BAB6177" w14:textId="2FE84796" w:rsidR="00A74200" w:rsidRDefault="00A74200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A74200">
              <w:rPr>
                <w:sz w:val="20"/>
                <w:szCs w:val="20"/>
                <w:lang w:eastAsia="zh-CN"/>
              </w:rPr>
              <w:t>initial_delay_min</w:t>
            </w:r>
          </w:p>
        </w:tc>
        <w:tc>
          <w:tcPr>
            <w:tcW w:w="1800" w:type="dxa"/>
            <w:vAlign w:val="center"/>
          </w:tcPr>
          <w:p w14:paraId="68C6ED91" w14:textId="661A6624" w:rsidR="00A74200" w:rsidRPr="006778F7" w:rsidRDefault="006778F7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6778F7">
              <w:rPr>
                <w:noProof/>
                <w:szCs w:val="32"/>
                <w:lang w:eastAsia="zh-CN"/>
              </w:rPr>
              <w:t>I</w:t>
            </w:r>
            <w:r w:rsidRPr="006778F7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3294BDA0" w14:textId="512DE3E2" w:rsidR="00A74200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0F3B76D3" w14:textId="314CC637" w:rsidR="00A74200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774A2C01" w14:textId="177C97A3" w:rsidR="00A74200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73871AC5" w14:textId="6D266654" w:rsidR="00A74200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778F7">
              <w:rPr>
                <w:rFonts w:hint="eastAsia"/>
                <w:sz w:val="20"/>
                <w:szCs w:val="20"/>
                <w:lang w:eastAsia="zh-CN"/>
              </w:rPr>
              <w:t>服务的初始延迟的最小值</w:t>
            </w:r>
          </w:p>
        </w:tc>
      </w:tr>
      <w:tr w:rsidR="00A74200" w14:paraId="0F04CB98" w14:textId="77777777" w:rsidTr="00A74200">
        <w:trPr>
          <w:trHeight w:val="302"/>
        </w:trPr>
        <w:tc>
          <w:tcPr>
            <w:tcW w:w="1615" w:type="dxa"/>
            <w:vAlign w:val="center"/>
          </w:tcPr>
          <w:p w14:paraId="220A990A" w14:textId="5B3A451D" w:rsidR="00A74200" w:rsidRPr="00E8278D" w:rsidRDefault="00A74200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A74200">
              <w:rPr>
                <w:sz w:val="20"/>
                <w:szCs w:val="20"/>
                <w:lang w:eastAsia="zh-CN"/>
              </w:rPr>
              <w:t>initial_delay_max</w:t>
            </w:r>
          </w:p>
        </w:tc>
        <w:tc>
          <w:tcPr>
            <w:tcW w:w="1800" w:type="dxa"/>
            <w:vAlign w:val="center"/>
          </w:tcPr>
          <w:p w14:paraId="0B9DE51C" w14:textId="2C8B0EA3" w:rsidR="00A74200" w:rsidRPr="006778F7" w:rsidRDefault="006778F7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6778F7">
              <w:rPr>
                <w:noProof/>
                <w:szCs w:val="32"/>
                <w:lang w:eastAsia="zh-CN"/>
              </w:rPr>
              <w:t>I</w:t>
            </w:r>
            <w:r w:rsidRPr="006778F7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436B19CB" w14:textId="688C2AD1" w:rsidR="00A74200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7EC96A8B" w14:textId="70480F37" w:rsidR="00A74200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1009429F" w14:textId="21D1F600" w:rsidR="00A74200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4E4D856F" w14:textId="254CC853" w:rsidR="00A74200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778F7">
              <w:rPr>
                <w:rFonts w:hint="eastAsia"/>
                <w:sz w:val="20"/>
                <w:szCs w:val="20"/>
                <w:lang w:eastAsia="zh-CN"/>
              </w:rPr>
              <w:t>服务的初始延迟的最大值</w:t>
            </w:r>
          </w:p>
        </w:tc>
      </w:tr>
      <w:tr w:rsidR="00A74200" w14:paraId="7F0385F9" w14:textId="77777777" w:rsidTr="00A74200">
        <w:trPr>
          <w:trHeight w:val="302"/>
        </w:trPr>
        <w:tc>
          <w:tcPr>
            <w:tcW w:w="1615" w:type="dxa"/>
            <w:vAlign w:val="center"/>
          </w:tcPr>
          <w:p w14:paraId="6AB1F17D" w14:textId="75DECF66" w:rsidR="00A74200" w:rsidRPr="00E8278D" w:rsidRDefault="00A74200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A74200">
              <w:rPr>
                <w:sz w:val="20"/>
                <w:szCs w:val="20"/>
                <w:lang w:eastAsia="zh-CN"/>
              </w:rPr>
              <w:t>repetitions_base_delay</w:t>
            </w:r>
          </w:p>
        </w:tc>
        <w:tc>
          <w:tcPr>
            <w:tcW w:w="1800" w:type="dxa"/>
            <w:vAlign w:val="center"/>
          </w:tcPr>
          <w:p w14:paraId="478A48E9" w14:textId="2D83DBA6" w:rsidR="00A74200" w:rsidRPr="00832F40" w:rsidRDefault="00114359" w:rsidP="00D94545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6778F7">
              <w:rPr>
                <w:noProof/>
                <w:szCs w:val="32"/>
                <w:lang w:eastAsia="zh-CN"/>
              </w:rPr>
              <w:t>I</w:t>
            </w:r>
            <w:r w:rsidRPr="006778F7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1F1C0031" w14:textId="77777777" w:rsidR="00A74200" w:rsidRDefault="00A74200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14:paraId="104020B6" w14:textId="77777777" w:rsidR="00A74200" w:rsidRDefault="00A74200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  <w:tc>
          <w:tcPr>
            <w:tcW w:w="990" w:type="dxa"/>
            <w:vAlign w:val="center"/>
          </w:tcPr>
          <w:p w14:paraId="07338F7B" w14:textId="0F472AF7" w:rsidR="00A74200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60141F59" w14:textId="38319DF9" w:rsidR="00A74200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778F7">
              <w:rPr>
                <w:rFonts w:hint="eastAsia"/>
                <w:sz w:val="20"/>
                <w:szCs w:val="20"/>
                <w:lang w:eastAsia="zh-CN"/>
              </w:rPr>
              <w:t>重复延迟的基础值</w:t>
            </w:r>
          </w:p>
        </w:tc>
      </w:tr>
      <w:tr w:rsidR="00A74200" w14:paraId="588802B2" w14:textId="77777777" w:rsidTr="00A74200">
        <w:trPr>
          <w:trHeight w:val="302"/>
        </w:trPr>
        <w:tc>
          <w:tcPr>
            <w:tcW w:w="1615" w:type="dxa"/>
            <w:vAlign w:val="center"/>
          </w:tcPr>
          <w:p w14:paraId="4537B032" w14:textId="775EA004" w:rsidR="00A74200" w:rsidRPr="00E8278D" w:rsidRDefault="00A74200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A74200">
              <w:rPr>
                <w:sz w:val="20"/>
                <w:szCs w:val="20"/>
                <w:lang w:eastAsia="zh-CN"/>
              </w:rPr>
              <w:t>repetitions_max</w:t>
            </w:r>
          </w:p>
        </w:tc>
        <w:tc>
          <w:tcPr>
            <w:tcW w:w="1800" w:type="dxa"/>
            <w:vAlign w:val="center"/>
          </w:tcPr>
          <w:p w14:paraId="046F490E" w14:textId="368E3C8F" w:rsidR="00A74200" w:rsidRPr="00832F40" w:rsidRDefault="00114359" w:rsidP="00D94545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6778F7">
              <w:rPr>
                <w:noProof/>
                <w:szCs w:val="32"/>
                <w:lang w:eastAsia="zh-CN"/>
              </w:rPr>
              <w:t>I</w:t>
            </w:r>
            <w:r w:rsidRPr="006778F7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3C525E3A" w14:textId="77777777" w:rsidR="00A74200" w:rsidRDefault="00A74200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14:paraId="3EF59D21" w14:textId="77777777" w:rsidR="00A74200" w:rsidRDefault="00A74200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  <w:tc>
          <w:tcPr>
            <w:tcW w:w="990" w:type="dxa"/>
            <w:vAlign w:val="center"/>
          </w:tcPr>
          <w:p w14:paraId="6F99CE75" w14:textId="3847F4F0" w:rsidR="00A74200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7A9245AD" w14:textId="4A878B8E" w:rsidR="00A74200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778F7">
              <w:rPr>
                <w:rFonts w:hint="eastAsia"/>
                <w:sz w:val="20"/>
                <w:szCs w:val="20"/>
                <w:lang w:eastAsia="zh-CN"/>
              </w:rPr>
              <w:t>重复的最大次数</w:t>
            </w:r>
          </w:p>
        </w:tc>
      </w:tr>
      <w:tr w:rsidR="00A74200" w14:paraId="58DEA8DC" w14:textId="77777777" w:rsidTr="00A74200">
        <w:trPr>
          <w:trHeight w:val="302"/>
        </w:trPr>
        <w:tc>
          <w:tcPr>
            <w:tcW w:w="1615" w:type="dxa"/>
            <w:vAlign w:val="center"/>
          </w:tcPr>
          <w:p w14:paraId="74DC4273" w14:textId="1AC10D41" w:rsidR="00A74200" w:rsidRPr="00E8278D" w:rsidRDefault="00A74200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A74200">
              <w:rPr>
                <w:sz w:val="20"/>
                <w:szCs w:val="20"/>
                <w:lang w:eastAsia="zh-CN"/>
              </w:rPr>
              <w:t>cyclic_offer_delay</w:t>
            </w:r>
          </w:p>
        </w:tc>
        <w:tc>
          <w:tcPr>
            <w:tcW w:w="1800" w:type="dxa"/>
            <w:vAlign w:val="center"/>
          </w:tcPr>
          <w:p w14:paraId="40EE232C" w14:textId="09B60ED9" w:rsidR="00A74200" w:rsidRPr="00832F40" w:rsidRDefault="00114359" w:rsidP="00D94545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6778F7">
              <w:rPr>
                <w:noProof/>
                <w:szCs w:val="32"/>
                <w:lang w:eastAsia="zh-CN"/>
              </w:rPr>
              <w:t>I</w:t>
            </w:r>
            <w:r w:rsidRPr="006778F7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0AC83052" w14:textId="77777777" w:rsidR="00A74200" w:rsidRDefault="00A74200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14:paraId="3CF26B64" w14:textId="77777777" w:rsidR="00A74200" w:rsidRDefault="00A74200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  <w:tc>
          <w:tcPr>
            <w:tcW w:w="990" w:type="dxa"/>
            <w:vAlign w:val="center"/>
          </w:tcPr>
          <w:p w14:paraId="3B0EBE9C" w14:textId="3B8C5F4C" w:rsidR="00A74200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3FB33400" w14:textId="59CF66F4" w:rsidR="00A74200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定时器</w:t>
            </w:r>
            <w:r w:rsidRPr="006778F7">
              <w:rPr>
                <w:rFonts w:hint="eastAsia"/>
                <w:sz w:val="20"/>
                <w:szCs w:val="20"/>
                <w:lang w:eastAsia="zh-CN"/>
              </w:rPr>
              <w:t>循环延迟</w:t>
            </w:r>
          </w:p>
        </w:tc>
      </w:tr>
      <w:tr w:rsidR="00A74200" w14:paraId="28C6CDF2" w14:textId="77777777" w:rsidTr="00A74200">
        <w:trPr>
          <w:trHeight w:val="302"/>
        </w:trPr>
        <w:tc>
          <w:tcPr>
            <w:tcW w:w="1615" w:type="dxa"/>
            <w:vAlign w:val="center"/>
          </w:tcPr>
          <w:p w14:paraId="7100D6FC" w14:textId="22D855CD" w:rsidR="00A74200" w:rsidRPr="00E8278D" w:rsidRDefault="00A74200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A74200">
              <w:rPr>
                <w:sz w:val="20"/>
                <w:szCs w:val="20"/>
                <w:lang w:eastAsia="zh-CN"/>
              </w:rPr>
              <w:t>ttl</w:t>
            </w:r>
          </w:p>
        </w:tc>
        <w:tc>
          <w:tcPr>
            <w:tcW w:w="1800" w:type="dxa"/>
            <w:vAlign w:val="center"/>
          </w:tcPr>
          <w:p w14:paraId="4844844C" w14:textId="28644698" w:rsidR="00A74200" w:rsidRPr="00832F40" w:rsidRDefault="00114359" w:rsidP="00D94545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6778F7">
              <w:rPr>
                <w:noProof/>
                <w:szCs w:val="32"/>
                <w:lang w:eastAsia="zh-CN"/>
              </w:rPr>
              <w:t>I</w:t>
            </w:r>
            <w:r w:rsidRPr="006778F7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0794301A" w14:textId="77777777" w:rsidR="00A74200" w:rsidRDefault="00A74200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14:paraId="5B061CC7" w14:textId="77777777" w:rsidR="00A74200" w:rsidRDefault="00A74200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  <w:tc>
          <w:tcPr>
            <w:tcW w:w="990" w:type="dxa"/>
            <w:vAlign w:val="center"/>
          </w:tcPr>
          <w:p w14:paraId="148AD523" w14:textId="1330C4B9" w:rsidR="00A74200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21EF52D1" w14:textId="77777777" w:rsidR="00A74200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服务生存时间</w:t>
            </w:r>
          </w:p>
          <w:p w14:paraId="2D1F6733" w14:textId="61CD472E" w:rsidR="006778F7" w:rsidRDefault="006778F7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 w:rsidRPr="006778F7">
              <w:rPr>
                <w:rFonts w:hint="eastAsia"/>
                <w:color w:val="FF0000"/>
                <w:sz w:val="20"/>
                <w:szCs w:val="20"/>
                <w:lang w:eastAsia="zh-CN"/>
              </w:rPr>
              <w:t>注：</w:t>
            </w:r>
            <w:r w:rsidRPr="006778F7">
              <w:rPr>
                <w:rFonts w:hint="eastAsia"/>
                <w:color w:val="FF0000"/>
                <w:sz w:val="20"/>
                <w:szCs w:val="20"/>
                <w:lang w:eastAsia="zh-CN"/>
              </w:rPr>
              <w:t xml:space="preserve">TTL </w:t>
            </w:r>
            <w:r w:rsidRPr="006778F7">
              <w:rPr>
                <w:rFonts w:hint="eastAsia"/>
                <w:color w:val="FF0000"/>
                <w:sz w:val="20"/>
                <w:szCs w:val="20"/>
                <w:lang w:eastAsia="zh-CN"/>
              </w:rPr>
              <w:t>通常用于防止数据包在网络中无限循环。每经过一个路由器，</w:t>
            </w:r>
            <w:r w:rsidRPr="006778F7">
              <w:rPr>
                <w:rFonts w:hint="eastAsia"/>
                <w:color w:val="FF0000"/>
                <w:sz w:val="20"/>
                <w:szCs w:val="20"/>
                <w:lang w:eastAsia="zh-CN"/>
              </w:rPr>
              <w:t xml:space="preserve">TTL </w:t>
            </w:r>
            <w:r w:rsidRPr="006778F7">
              <w:rPr>
                <w:rFonts w:hint="eastAsia"/>
                <w:color w:val="FF0000"/>
                <w:sz w:val="20"/>
                <w:szCs w:val="20"/>
                <w:lang w:eastAsia="zh-CN"/>
              </w:rPr>
              <w:t>减少一次。如果</w:t>
            </w:r>
            <w:r w:rsidRPr="006778F7">
              <w:rPr>
                <w:rFonts w:hint="eastAsia"/>
                <w:color w:val="FF0000"/>
                <w:sz w:val="20"/>
                <w:szCs w:val="20"/>
                <w:lang w:eastAsia="zh-CN"/>
              </w:rPr>
              <w:t xml:space="preserve"> TTL </w:t>
            </w:r>
            <w:r w:rsidRPr="006778F7">
              <w:rPr>
                <w:rFonts w:hint="eastAsia"/>
                <w:color w:val="FF0000"/>
                <w:sz w:val="20"/>
                <w:szCs w:val="20"/>
                <w:lang w:eastAsia="zh-CN"/>
              </w:rPr>
              <w:t>达到零，数据包将被丢弃，同时会发送一个</w:t>
            </w:r>
            <w:r w:rsidRPr="006778F7">
              <w:rPr>
                <w:rFonts w:hint="eastAsia"/>
                <w:color w:val="FF0000"/>
                <w:sz w:val="20"/>
                <w:szCs w:val="20"/>
                <w:lang w:eastAsia="zh-CN"/>
              </w:rPr>
              <w:t xml:space="preserve"> ICMP </w:t>
            </w:r>
            <w:r w:rsidRPr="006778F7">
              <w:rPr>
                <w:rFonts w:hint="eastAsia"/>
                <w:color w:val="FF0000"/>
                <w:sz w:val="20"/>
                <w:szCs w:val="20"/>
                <w:lang w:eastAsia="zh-CN"/>
              </w:rPr>
              <w:t>时间超时消息</w:t>
            </w:r>
          </w:p>
        </w:tc>
      </w:tr>
      <w:tr w:rsidR="00A74200" w14:paraId="6552029D" w14:textId="77777777" w:rsidTr="00A74200">
        <w:trPr>
          <w:trHeight w:val="302"/>
        </w:trPr>
        <w:tc>
          <w:tcPr>
            <w:tcW w:w="1615" w:type="dxa"/>
            <w:vAlign w:val="center"/>
          </w:tcPr>
          <w:p w14:paraId="0AC941D6" w14:textId="20A1F1B8" w:rsidR="00A74200" w:rsidRPr="00E8278D" w:rsidRDefault="00A74200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A74200">
              <w:rPr>
                <w:sz w:val="20"/>
                <w:szCs w:val="20"/>
                <w:lang w:eastAsia="zh-CN"/>
              </w:rPr>
              <w:lastRenderedPageBreak/>
              <w:t>request_response_delay_min</w:t>
            </w:r>
          </w:p>
        </w:tc>
        <w:tc>
          <w:tcPr>
            <w:tcW w:w="1800" w:type="dxa"/>
            <w:vAlign w:val="center"/>
          </w:tcPr>
          <w:p w14:paraId="65EF68CF" w14:textId="0412E389" w:rsidR="00A74200" w:rsidRPr="00114359" w:rsidRDefault="006778F7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114359">
              <w:rPr>
                <w:noProof/>
                <w:szCs w:val="32"/>
                <w:lang w:eastAsia="zh-CN"/>
              </w:rPr>
              <w:t>I</w:t>
            </w:r>
            <w:r w:rsidRPr="00114359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2C94C4A3" w14:textId="35B7F645" w:rsidR="00A74200" w:rsidRDefault="0011435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62486938" w14:textId="5838862A" w:rsidR="00A74200" w:rsidRDefault="0011435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0EF9788A" w14:textId="50F7A614" w:rsidR="00A74200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13920EE4" w14:textId="42F64A4D" w:rsidR="00A74200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778F7">
              <w:rPr>
                <w:rFonts w:hint="eastAsia"/>
                <w:sz w:val="20"/>
                <w:szCs w:val="20"/>
                <w:lang w:eastAsia="zh-CN"/>
              </w:rPr>
              <w:t>请求</w:t>
            </w:r>
            <w:r w:rsidRPr="006778F7">
              <w:rPr>
                <w:rFonts w:hint="eastAsia"/>
                <w:sz w:val="20"/>
                <w:szCs w:val="20"/>
                <w:lang w:eastAsia="zh-CN"/>
              </w:rPr>
              <w:t>-</w:t>
            </w:r>
            <w:r w:rsidRPr="006778F7">
              <w:rPr>
                <w:rFonts w:hint="eastAsia"/>
                <w:sz w:val="20"/>
                <w:szCs w:val="20"/>
                <w:lang w:eastAsia="zh-CN"/>
              </w:rPr>
              <w:t>响应的最小延迟</w:t>
            </w:r>
          </w:p>
        </w:tc>
      </w:tr>
      <w:tr w:rsidR="00A74200" w14:paraId="1D0B9E52" w14:textId="77777777" w:rsidTr="00A74200">
        <w:trPr>
          <w:trHeight w:val="302"/>
        </w:trPr>
        <w:tc>
          <w:tcPr>
            <w:tcW w:w="1615" w:type="dxa"/>
            <w:vAlign w:val="center"/>
          </w:tcPr>
          <w:p w14:paraId="163B2D4F" w14:textId="474FD60B" w:rsidR="00A74200" w:rsidRPr="00E8278D" w:rsidRDefault="00A74200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A74200">
              <w:rPr>
                <w:sz w:val="20"/>
                <w:szCs w:val="20"/>
                <w:lang w:eastAsia="zh-CN"/>
              </w:rPr>
              <w:t>request_response_delay_max</w:t>
            </w:r>
          </w:p>
        </w:tc>
        <w:tc>
          <w:tcPr>
            <w:tcW w:w="1800" w:type="dxa"/>
            <w:vAlign w:val="center"/>
          </w:tcPr>
          <w:p w14:paraId="7745F53B" w14:textId="42B1E23D" w:rsidR="00A74200" w:rsidRPr="00114359" w:rsidRDefault="006778F7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114359">
              <w:rPr>
                <w:noProof/>
                <w:szCs w:val="32"/>
                <w:lang w:eastAsia="zh-CN"/>
              </w:rPr>
              <w:t>I</w:t>
            </w:r>
            <w:r w:rsidRPr="00114359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51DDC7DA" w14:textId="7F265F4D" w:rsidR="00A74200" w:rsidRDefault="0011435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4448D3EE" w14:textId="15005A13" w:rsidR="00A74200" w:rsidRDefault="0011435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38F73438" w14:textId="47AB21EF" w:rsidR="00A74200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7E9B0B40" w14:textId="7D8D3566" w:rsidR="00A74200" w:rsidRDefault="006778F7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778F7">
              <w:rPr>
                <w:rFonts w:hint="eastAsia"/>
                <w:sz w:val="20"/>
                <w:szCs w:val="20"/>
                <w:lang w:eastAsia="zh-CN"/>
              </w:rPr>
              <w:t>请求</w:t>
            </w:r>
            <w:r w:rsidRPr="006778F7">
              <w:rPr>
                <w:rFonts w:hint="eastAsia"/>
                <w:sz w:val="20"/>
                <w:szCs w:val="20"/>
                <w:lang w:eastAsia="zh-CN"/>
              </w:rPr>
              <w:t>-</w:t>
            </w:r>
            <w:r w:rsidRPr="006778F7">
              <w:rPr>
                <w:rFonts w:hint="eastAsia"/>
                <w:sz w:val="20"/>
                <w:szCs w:val="20"/>
                <w:lang w:eastAsia="zh-CN"/>
              </w:rPr>
              <w:t>响应的最大延迟</w:t>
            </w:r>
          </w:p>
        </w:tc>
      </w:tr>
      <w:tr w:rsidR="00A74200" w14:paraId="6A0B8E0C" w14:textId="77777777" w:rsidTr="00A74200">
        <w:trPr>
          <w:trHeight w:val="302"/>
        </w:trPr>
        <w:tc>
          <w:tcPr>
            <w:tcW w:w="1615" w:type="dxa"/>
            <w:vAlign w:val="center"/>
          </w:tcPr>
          <w:p w14:paraId="61C5843B" w14:textId="71513A00" w:rsidR="00A74200" w:rsidRPr="00E8278D" w:rsidRDefault="00A74200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A74200">
              <w:rPr>
                <w:sz w:val="20"/>
                <w:szCs w:val="20"/>
                <w:lang w:eastAsia="zh-CN"/>
              </w:rPr>
              <w:t>unreliable</w:t>
            </w:r>
          </w:p>
        </w:tc>
        <w:tc>
          <w:tcPr>
            <w:tcW w:w="1800" w:type="dxa"/>
            <w:vAlign w:val="center"/>
          </w:tcPr>
          <w:p w14:paraId="716EC078" w14:textId="49743A70" w:rsidR="00A74200" w:rsidRPr="00114359" w:rsidRDefault="00114359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>
              <w:rPr>
                <w:noProof/>
                <w:szCs w:val="32"/>
                <w:lang w:eastAsia="zh-CN"/>
              </w:rPr>
              <w:t>I</w:t>
            </w:r>
            <w:r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40DAB128" w14:textId="242DC1D1" w:rsidR="00A74200" w:rsidRDefault="0011435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20CB2539" w14:textId="246223D7" w:rsidR="00A74200" w:rsidRDefault="0011435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</w:t>
            </w:r>
            <w:r>
              <w:rPr>
                <w:rFonts w:hint="eastAsia"/>
                <w:sz w:val="20"/>
                <w:szCs w:val="20"/>
                <w:lang w:eastAsia="zh-CN"/>
              </w:rPr>
              <w:t>ef</w:t>
            </w:r>
          </w:p>
        </w:tc>
        <w:tc>
          <w:tcPr>
            <w:tcW w:w="990" w:type="dxa"/>
            <w:vAlign w:val="center"/>
          </w:tcPr>
          <w:p w14:paraId="2C5FBF72" w14:textId="0B41B168" w:rsidR="00A74200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704033AE" w14:textId="6916CF43" w:rsidR="00A74200" w:rsidRDefault="00114359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U</w:t>
            </w:r>
            <w:r>
              <w:rPr>
                <w:rFonts w:hint="eastAsia"/>
                <w:sz w:val="20"/>
                <w:szCs w:val="20"/>
                <w:lang w:eastAsia="zh-CN"/>
              </w:rPr>
              <w:t>dp</w:t>
            </w:r>
            <w:r>
              <w:rPr>
                <w:rFonts w:hint="eastAsia"/>
                <w:sz w:val="20"/>
                <w:szCs w:val="20"/>
                <w:lang w:eastAsia="zh-CN"/>
              </w:rPr>
              <w:t>端口</w:t>
            </w:r>
            <w:r w:rsidR="0073614D">
              <w:rPr>
                <w:rFonts w:hint="eastAsia"/>
                <w:sz w:val="20"/>
                <w:szCs w:val="20"/>
                <w:lang w:eastAsia="zh-CN"/>
              </w:rPr>
              <w:t>号</w:t>
            </w:r>
          </w:p>
        </w:tc>
      </w:tr>
      <w:tr w:rsidR="00A74200" w14:paraId="65999A19" w14:textId="77777777" w:rsidTr="00A74200">
        <w:trPr>
          <w:trHeight w:val="302"/>
        </w:trPr>
        <w:tc>
          <w:tcPr>
            <w:tcW w:w="1615" w:type="dxa"/>
            <w:vAlign w:val="center"/>
          </w:tcPr>
          <w:p w14:paraId="58555BAB" w14:textId="68EDCB65" w:rsidR="00A74200" w:rsidRPr="00E8278D" w:rsidRDefault="00A74200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e</w:t>
            </w:r>
            <w:r w:rsidRPr="00A74200">
              <w:rPr>
                <w:sz w:val="20"/>
                <w:szCs w:val="20"/>
                <w:lang w:eastAsia="zh-CN"/>
              </w:rPr>
              <w:t>vents</w:t>
            </w:r>
          </w:p>
        </w:tc>
        <w:tc>
          <w:tcPr>
            <w:tcW w:w="1800" w:type="dxa"/>
            <w:vAlign w:val="center"/>
          </w:tcPr>
          <w:p w14:paraId="5DAA8BE1" w14:textId="19D08353" w:rsidR="00A74200" w:rsidRPr="00832F40" w:rsidRDefault="00114359" w:rsidP="00D94545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11435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114359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_Ref154048188 \h </w:instrText>
            </w:r>
            <w:r w:rsidRPr="00114359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11435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114359">
              <w:rPr>
                <w:rFonts w:hint="eastAsia"/>
                <w:color w:val="2A8CF1" w:themeColor="accent3" w:themeTint="99"/>
                <w:lang w:eastAsia="zh-CN"/>
              </w:rPr>
              <w:t>event</w:t>
            </w:r>
            <w:r w:rsidRPr="0011435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72C531FE" w14:textId="579D8F83" w:rsidR="00A74200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121BD5C3" w14:textId="119B5637" w:rsidR="00A74200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</w:t>
            </w:r>
            <w:r>
              <w:rPr>
                <w:rFonts w:hint="eastAsia"/>
                <w:sz w:val="20"/>
                <w:szCs w:val="20"/>
                <w:lang w:eastAsia="zh-CN"/>
              </w:rPr>
              <w:t>ef</w:t>
            </w:r>
          </w:p>
        </w:tc>
        <w:tc>
          <w:tcPr>
            <w:tcW w:w="990" w:type="dxa"/>
            <w:vAlign w:val="center"/>
          </w:tcPr>
          <w:p w14:paraId="50E45050" w14:textId="76069DD5" w:rsidR="00A74200" w:rsidRDefault="0073614D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0…*</w:t>
            </w:r>
          </w:p>
        </w:tc>
        <w:tc>
          <w:tcPr>
            <w:tcW w:w="2879" w:type="dxa"/>
            <w:vAlign w:val="center"/>
          </w:tcPr>
          <w:p w14:paraId="61E9E8EC" w14:textId="20039E89" w:rsidR="00A74200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该</w:t>
            </w:r>
            <w:r>
              <w:rPr>
                <w:rFonts w:hint="eastAsia"/>
                <w:sz w:val="20"/>
                <w:szCs w:val="20"/>
                <w:lang w:eastAsia="zh-CN"/>
              </w:rPr>
              <w:t>service</w:t>
            </w:r>
            <w:r>
              <w:rPr>
                <w:rFonts w:hint="eastAsia"/>
                <w:sz w:val="20"/>
                <w:szCs w:val="20"/>
                <w:lang w:eastAsia="zh-CN"/>
              </w:rPr>
              <w:t>包含的</w:t>
            </w:r>
            <w:r>
              <w:rPr>
                <w:rFonts w:hint="eastAsia"/>
                <w:sz w:val="20"/>
                <w:szCs w:val="20"/>
                <w:lang w:eastAsia="zh-CN"/>
              </w:rPr>
              <w:t>events</w:t>
            </w:r>
          </w:p>
        </w:tc>
      </w:tr>
      <w:tr w:rsidR="00A74200" w14:paraId="211AC7FB" w14:textId="77777777" w:rsidTr="00A74200">
        <w:trPr>
          <w:trHeight w:val="302"/>
        </w:trPr>
        <w:tc>
          <w:tcPr>
            <w:tcW w:w="1615" w:type="dxa"/>
            <w:vAlign w:val="center"/>
          </w:tcPr>
          <w:p w14:paraId="1FBA84B4" w14:textId="580B8170" w:rsidR="00A74200" w:rsidRDefault="00A74200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A74200">
              <w:rPr>
                <w:sz w:val="20"/>
                <w:szCs w:val="20"/>
                <w:lang w:eastAsia="zh-CN"/>
              </w:rPr>
              <w:t>eventgroups</w:t>
            </w:r>
          </w:p>
        </w:tc>
        <w:tc>
          <w:tcPr>
            <w:tcW w:w="1800" w:type="dxa"/>
            <w:vAlign w:val="center"/>
          </w:tcPr>
          <w:p w14:paraId="5181B7A5" w14:textId="62DD1C8F" w:rsidR="00A74200" w:rsidRPr="00832F40" w:rsidRDefault="0073614D" w:rsidP="00D94545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73614D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73614D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_Ref154050736 \h </w:instrText>
            </w:r>
            <w:r w:rsidRPr="0073614D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73614D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73614D">
              <w:rPr>
                <w:rFonts w:hint="eastAsia"/>
                <w:color w:val="2A8CF1" w:themeColor="accent3" w:themeTint="99"/>
                <w:lang w:eastAsia="zh-CN"/>
              </w:rPr>
              <w:t>eventgroup</w:t>
            </w:r>
            <w:r w:rsidRPr="0073614D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786F0F01" w14:textId="45E5ABF6" w:rsidR="00A74200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579F7FF0" w14:textId="6A2E45F8" w:rsidR="00A74200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</w:t>
            </w:r>
            <w:r>
              <w:rPr>
                <w:rFonts w:hint="eastAsia"/>
                <w:sz w:val="20"/>
                <w:szCs w:val="20"/>
                <w:lang w:eastAsia="zh-CN"/>
              </w:rPr>
              <w:t>ef</w:t>
            </w:r>
          </w:p>
        </w:tc>
        <w:tc>
          <w:tcPr>
            <w:tcW w:w="990" w:type="dxa"/>
            <w:vAlign w:val="center"/>
          </w:tcPr>
          <w:p w14:paraId="1CFC0DA8" w14:textId="53266442" w:rsidR="00A74200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0…*</w:t>
            </w:r>
          </w:p>
        </w:tc>
        <w:tc>
          <w:tcPr>
            <w:tcW w:w="2879" w:type="dxa"/>
            <w:vAlign w:val="center"/>
          </w:tcPr>
          <w:p w14:paraId="0CA495FD" w14:textId="7A2E5E09" w:rsidR="00A74200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为</w:t>
            </w:r>
            <w:r>
              <w:rPr>
                <w:rFonts w:hint="eastAsia"/>
                <w:sz w:val="20"/>
                <w:szCs w:val="20"/>
                <w:lang w:eastAsia="zh-CN"/>
              </w:rPr>
              <w:t>event</w:t>
            </w:r>
            <w:r>
              <w:rPr>
                <w:rFonts w:hint="eastAsia"/>
                <w:sz w:val="20"/>
                <w:szCs w:val="20"/>
                <w:lang w:eastAsia="zh-CN"/>
              </w:rPr>
              <w:t>分组，便于同时订阅整个分组</w:t>
            </w:r>
          </w:p>
        </w:tc>
      </w:tr>
    </w:tbl>
    <w:p w14:paraId="1A6FB0B2" w14:textId="0169CC62" w:rsidR="00A74200" w:rsidRDefault="00A74200" w:rsidP="00114359">
      <w:pPr>
        <w:pStyle w:val="4"/>
      </w:pPr>
      <w:bookmarkStart w:id="137" w:name="_Ref154048188"/>
      <w:r>
        <w:rPr>
          <w:rFonts w:hint="eastAsia"/>
        </w:rPr>
        <w:t>event</w:t>
      </w:r>
      <w:bookmarkEnd w:id="137"/>
    </w:p>
    <w:tbl>
      <w:tblPr>
        <w:tblStyle w:val="a8"/>
        <w:tblW w:w="10254" w:type="dxa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080"/>
        <w:gridCol w:w="990"/>
        <w:gridCol w:w="2879"/>
      </w:tblGrid>
      <w:tr w:rsidR="00A74200" w14:paraId="0DA6E361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0A8B19CD" w14:textId="77777777" w:rsidR="00A74200" w:rsidRPr="0008125F" w:rsidRDefault="00A74200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15698F30" w14:textId="67E5391C" w:rsidR="00A74200" w:rsidRPr="00FF5E6A" w:rsidRDefault="0011435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event</w:t>
            </w:r>
          </w:p>
        </w:tc>
      </w:tr>
      <w:tr w:rsidR="00A74200" w14:paraId="59983231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566DC9E4" w14:textId="77777777" w:rsidR="00A74200" w:rsidRPr="0008125F" w:rsidRDefault="00A74200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4CE71EDF" w14:textId="77777777" w:rsidR="00A74200" w:rsidRPr="00FF5E6A" w:rsidRDefault="00A74200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A74200" w14:paraId="423DCA29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3ECA7232" w14:textId="77777777" w:rsidR="00A74200" w:rsidRPr="0008125F" w:rsidRDefault="00A74200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800" w:type="dxa"/>
            <w:vAlign w:val="center"/>
          </w:tcPr>
          <w:p w14:paraId="778BAD52" w14:textId="77777777" w:rsidR="00A74200" w:rsidRPr="0008125F" w:rsidRDefault="00A74200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90" w:type="dxa"/>
            <w:vAlign w:val="center"/>
          </w:tcPr>
          <w:p w14:paraId="448515BB" w14:textId="77777777" w:rsidR="00A74200" w:rsidRPr="0008125F" w:rsidRDefault="00A74200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409F72FC" w14:textId="77777777" w:rsidR="00A74200" w:rsidRPr="0008125F" w:rsidRDefault="00A74200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400B1566" w14:textId="77777777" w:rsidR="00A74200" w:rsidRPr="0008125F" w:rsidRDefault="00A74200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0440BA75" w14:textId="77777777" w:rsidR="00A74200" w:rsidRPr="0008125F" w:rsidRDefault="00A74200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A74200" w14:paraId="17F314EC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57814E73" w14:textId="5814ACE0" w:rsidR="00A74200" w:rsidRPr="008720F3" w:rsidRDefault="0011435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14359">
              <w:rPr>
                <w:sz w:val="20"/>
                <w:szCs w:val="20"/>
                <w:lang w:eastAsia="zh-CN"/>
              </w:rPr>
              <w:t>event</w:t>
            </w:r>
          </w:p>
        </w:tc>
        <w:tc>
          <w:tcPr>
            <w:tcW w:w="1800" w:type="dxa"/>
            <w:vAlign w:val="center"/>
          </w:tcPr>
          <w:p w14:paraId="16AB7D87" w14:textId="17489657" w:rsidR="00A74200" w:rsidRPr="00C071FD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</w:t>
            </w:r>
            <w:r>
              <w:rPr>
                <w:rFonts w:hint="eastAsia"/>
                <w:sz w:val="20"/>
                <w:szCs w:val="20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4BFB5F29" w14:textId="56BC4053" w:rsidR="00A74200" w:rsidRPr="00FF5E6A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057E8DCD" w14:textId="1FDC8F49" w:rsidR="00A74200" w:rsidRPr="00FF5E6A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</w:t>
            </w:r>
            <w:r>
              <w:rPr>
                <w:rFonts w:hint="eastAsia"/>
                <w:sz w:val="20"/>
                <w:szCs w:val="20"/>
                <w:lang w:eastAsia="zh-CN"/>
              </w:rPr>
              <w:t>ef</w:t>
            </w:r>
          </w:p>
        </w:tc>
        <w:tc>
          <w:tcPr>
            <w:tcW w:w="990" w:type="dxa"/>
            <w:vAlign w:val="center"/>
          </w:tcPr>
          <w:p w14:paraId="6312A625" w14:textId="6B71ABC0" w:rsidR="00A74200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5D7CCDE1" w14:textId="3CA50D87" w:rsidR="00A74200" w:rsidRPr="00FF5E6A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对应</w:t>
            </w:r>
            <w:r>
              <w:rPr>
                <w:rFonts w:hint="eastAsia"/>
                <w:sz w:val="20"/>
                <w:szCs w:val="20"/>
                <w:lang w:eastAsia="zh-CN"/>
              </w:rPr>
              <w:t>event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id</w:t>
            </w:r>
          </w:p>
        </w:tc>
      </w:tr>
      <w:tr w:rsidR="00A74200" w14:paraId="4596EEEF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63764F97" w14:textId="594351CD" w:rsidR="00A74200" w:rsidRDefault="0011435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14359">
              <w:rPr>
                <w:sz w:val="20"/>
                <w:szCs w:val="20"/>
                <w:lang w:eastAsia="zh-CN"/>
              </w:rPr>
              <w:t>is_field</w:t>
            </w:r>
          </w:p>
        </w:tc>
        <w:tc>
          <w:tcPr>
            <w:tcW w:w="1800" w:type="dxa"/>
            <w:vAlign w:val="center"/>
          </w:tcPr>
          <w:p w14:paraId="4CD833FD" w14:textId="5D118674" w:rsidR="00A74200" w:rsidRPr="00832F40" w:rsidRDefault="0073614D" w:rsidP="00D94545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zh-CN"/>
              </w:rPr>
              <w:t>B</w:t>
            </w:r>
            <w:r>
              <w:rPr>
                <w:rFonts w:hint="eastAsia"/>
                <w:noProof/>
                <w:color w:val="2A8CF1" w:themeColor="accent3" w:themeTint="99"/>
                <w:szCs w:val="32"/>
                <w:lang w:eastAsia="zh-CN"/>
              </w:rPr>
              <w:t>ool</w:t>
            </w:r>
          </w:p>
        </w:tc>
        <w:tc>
          <w:tcPr>
            <w:tcW w:w="1890" w:type="dxa"/>
            <w:vAlign w:val="center"/>
          </w:tcPr>
          <w:p w14:paraId="1D4F4C7A" w14:textId="045FF7EC" w:rsidR="00A74200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06359674" w14:textId="2AEBA3CF" w:rsidR="00A74200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50D9811C" w14:textId="5379DBDA" w:rsidR="00A74200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433AE604" w14:textId="1BE10FF7" w:rsidR="00A74200" w:rsidRDefault="0073614D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该</w:t>
            </w:r>
            <w:r>
              <w:rPr>
                <w:rFonts w:hint="eastAsia"/>
                <w:sz w:val="20"/>
                <w:szCs w:val="20"/>
                <w:lang w:eastAsia="zh-CN"/>
              </w:rPr>
              <w:t>event</w:t>
            </w:r>
            <w:r>
              <w:rPr>
                <w:rFonts w:hint="eastAsia"/>
                <w:sz w:val="20"/>
                <w:szCs w:val="20"/>
                <w:lang w:eastAsia="zh-CN"/>
              </w:rPr>
              <w:t>是否属于</w:t>
            </w:r>
            <w:r>
              <w:rPr>
                <w:rFonts w:hint="eastAsia"/>
                <w:sz w:val="20"/>
                <w:szCs w:val="20"/>
                <w:lang w:eastAsia="zh-CN"/>
              </w:rPr>
              <w:t>filed</w:t>
            </w:r>
            <w:r>
              <w:rPr>
                <w:rFonts w:hint="eastAsia"/>
                <w:sz w:val="20"/>
                <w:szCs w:val="20"/>
                <w:lang w:eastAsia="zh-CN"/>
              </w:rPr>
              <w:t>类型的</w:t>
            </w:r>
          </w:p>
        </w:tc>
      </w:tr>
      <w:tr w:rsidR="00A74200" w14:paraId="7B38EF65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4A592B9A" w14:textId="32D0B5C0" w:rsidR="00A74200" w:rsidRDefault="00114359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14359">
              <w:rPr>
                <w:sz w:val="20"/>
                <w:szCs w:val="20"/>
                <w:lang w:eastAsia="zh-CN"/>
              </w:rPr>
              <w:t>is_reliable</w:t>
            </w:r>
          </w:p>
        </w:tc>
        <w:tc>
          <w:tcPr>
            <w:tcW w:w="1800" w:type="dxa"/>
            <w:vAlign w:val="center"/>
          </w:tcPr>
          <w:p w14:paraId="59EA988C" w14:textId="41DD701A" w:rsidR="00A74200" w:rsidRPr="00832F40" w:rsidRDefault="0073614D" w:rsidP="00D94545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zh-CN"/>
              </w:rPr>
              <w:t>B</w:t>
            </w:r>
            <w:r>
              <w:rPr>
                <w:rFonts w:hint="eastAsia"/>
                <w:noProof/>
                <w:color w:val="2A8CF1" w:themeColor="accent3" w:themeTint="99"/>
                <w:szCs w:val="32"/>
                <w:lang w:eastAsia="zh-CN"/>
              </w:rPr>
              <w:t>ool</w:t>
            </w:r>
          </w:p>
        </w:tc>
        <w:tc>
          <w:tcPr>
            <w:tcW w:w="1890" w:type="dxa"/>
            <w:vAlign w:val="center"/>
          </w:tcPr>
          <w:p w14:paraId="17EB1864" w14:textId="67226BD6" w:rsidR="00A74200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31136C87" w14:textId="24958CBF" w:rsidR="00A74200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5137335C" w14:textId="18455394" w:rsidR="00A74200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4DBA32BA" w14:textId="697F5C12" w:rsidR="00A74200" w:rsidRDefault="0073614D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该</w:t>
            </w:r>
            <w:r>
              <w:rPr>
                <w:rFonts w:hint="eastAsia"/>
                <w:sz w:val="20"/>
                <w:szCs w:val="20"/>
                <w:lang w:eastAsia="zh-CN"/>
              </w:rPr>
              <w:t>event</w:t>
            </w:r>
            <w:r>
              <w:rPr>
                <w:rFonts w:hint="eastAsia"/>
                <w:sz w:val="20"/>
                <w:szCs w:val="20"/>
                <w:lang w:eastAsia="zh-CN"/>
              </w:rPr>
              <w:t>是否使用</w:t>
            </w:r>
            <w:r>
              <w:rPr>
                <w:rFonts w:hint="eastAsia"/>
                <w:sz w:val="20"/>
                <w:szCs w:val="20"/>
                <w:lang w:eastAsia="zh-CN"/>
              </w:rPr>
              <w:t>tcp</w:t>
            </w:r>
            <w:r>
              <w:rPr>
                <w:rFonts w:hint="eastAsia"/>
                <w:sz w:val="20"/>
                <w:szCs w:val="20"/>
                <w:lang w:eastAsia="zh-CN"/>
              </w:rPr>
              <w:t>传输</w:t>
            </w:r>
          </w:p>
        </w:tc>
      </w:tr>
    </w:tbl>
    <w:p w14:paraId="07515BC7" w14:textId="77777777" w:rsidR="00114359" w:rsidRPr="00A74200" w:rsidRDefault="00114359" w:rsidP="00114359">
      <w:pPr>
        <w:pStyle w:val="4"/>
      </w:pPr>
      <w:bookmarkStart w:id="138" w:name="_Ref154050736"/>
      <w:r>
        <w:rPr>
          <w:rFonts w:hint="eastAsia"/>
          <w:lang w:eastAsia="zh-CN"/>
        </w:rPr>
        <w:t>eventgroup</w:t>
      </w:r>
      <w:bookmarkEnd w:id="138"/>
    </w:p>
    <w:tbl>
      <w:tblPr>
        <w:tblStyle w:val="a8"/>
        <w:tblW w:w="10254" w:type="dxa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080"/>
        <w:gridCol w:w="990"/>
        <w:gridCol w:w="2879"/>
      </w:tblGrid>
      <w:tr w:rsidR="00114359" w14:paraId="4EEB4DB1" w14:textId="77777777" w:rsidTr="00642469">
        <w:trPr>
          <w:trHeight w:val="302"/>
        </w:trPr>
        <w:tc>
          <w:tcPr>
            <w:tcW w:w="1615" w:type="dxa"/>
            <w:vAlign w:val="center"/>
          </w:tcPr>
          <w:p w14:paraId="573A9AD6" w14:textId="77777777" w:rsidR="00114359" w:rsidRPr="0008125F" w:rsidRDefault="00114359" w:rsidP="00642469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7E52F0C2" w14:textId="5AF39BBD" w:rsidR="0073614D" w:rsidRPr="00FF5E6A" w:rsidRDefault="0073614D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eventgroup</w:t>
            </w:r>
          </w:p>
        </w:tc>
      </w:tr>
      <w:tr w:rsidR="00114359" w14:paraId="0BA65A97" w14:textId="77777777" w:rsidTr="00642469">
        <w:trPr>
          <w:trHeight w:val="302"/>
        </w:trPr>
        <w:tc>
          <w:tcPr>
            <w:tcW w:w="1615" w:type="dxa"/>
            <w:vAlign w:val="center"/>
          </w:tcPr>
          <w:p w14:paraId="34106C06" w14:textId="77777777" w:rsidR="00114359" w:rsidRPr="0008125F" w:rsidRDefault="00114359" w:rsidP="00642469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750CEB28" w14:textId="77777777" w:rsidR="00114359" w:rsidRPr="00FF5E6A" w:rsidRDefault="00114359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114359" w14:paraId="26921725" w14:textId="77777777" w:rsidTr="00642469">
        <w:trPr>
          <w:trHeight w:val="302"/>
        </w:trPr>
        <w:tc>
          <w:tcPr>
            <w:tcW w:w="1615" w:type="dxa"/>
            <w:vAlign w:val="center"/>
          </w:tcPr>
          <w:p w14:paraId="07EE0C7B" w14:textId="77777777" w:rsidR="00114359" w:rsidRPr="0008125F" w:rsidRDefault="00114359" w:rsidP="00642469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800" w:type="dxa"/>
            <w:vAlign w:val="center"/>
          </w:tcPr>
          <w:p w14:paraId="526171F2" w14:textId="77777777" w:rsidR="00114359" w:rsidRPr="0008125F" w:rsidRDefault="00114359" w:rsidP="00642469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90" w:type="dxa"/>
            <w:vAlign w:val="center"/>
          </w:tcPr>
          <w:p w14:paraId="7F5D31A5" w14:textId="77777777" w:rsidR="00114359" w:rsidRPr="0008125F" w:rsidRDefault="00114359" w:rsidP="00642469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354673E3" w14:textId="77777777" w:rsidR="00114359" w:rsidRPr="0008125F" w:rsidRDefault="00114359" w:rsidP="00642469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6AD8A97F" w14:textId="77777777" w:rsidR="00114359" w:rsidRPr="0008125F" w:rsidRDefault="00114359" w:rsidP="00642469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14EB6BC5" w14:textId="77777777" w:rsidR="00114359" w:rsidRPr="0008125F" w:rsidRDefault="00114359" w:rsidP="00642469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114359" w14:paraId="5D1B703B" w14:textId="77777777" w:rsidTr="00642469">
        <w:trPr>
          <w:trHeight w:val="302"/>
        </w:trPr>
        <w:tc>
          <w:tcPr>
            <w:tcW w:w="1615" w:type="dxa"/>
            <w:vAlign w:val="center"/>
          </w:tcPr>
          <w:p w14:paraId="4D8EB138" w14:textId="5F9996FE" w:rsidR="00114359" w:rsidRPr="008720F3" w:rsidRDefault="0073614D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3614D">
              <w:rPr>
                <w:sz w:val="20"/>
                <w:szCs w:val="20"/>
                <w:lang w:eastAsia="zh-CN"/>
              </w:rPr>
              <w:t>eventgroup</w:t>
            </w:r>
          </w:p>
        </w:tc>
        <w:tc>
          <w:tcPr>
            <w:tcW w:w="1800" w:type="dxa"/>
            <w:vAlign w:val="center"/>
          </w:tcPr>
          <w:p w14:paraId="763195D2" w14:textId="3F4CC643" w:rsidR="00114359" w:rsidRPr="00C071FD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</w:t>
            </w:r>
            <w:r>
              <w:rPr>
                <w:rFonts w:hint="eastAsia"/>
                <w:sz w:val="20"/>
                <w:szCs w:val="20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674D8961" w14:textId="7F5EC9C9" w:rsidR="00114359" w:rsidRPr="00FF5E6A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249C4441" w14:textId="4253093B" w:rsidR="00114359" w:rsidRPr="00FF5E6A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19F32850" w14:textId="0695F60D" w:rsidR="00114359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205E4F78" w14:textId="77777777" w:rsidR="00114359" w:rsidRPr="00FF5E6A" w:rsidRDefault="00114359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</w:tr>
      <w:tr w:rsidR="00114359" w14:paraId="00478871" w14:textId="77777777" w:rsidTr="00642469">
        <w:trPr>
          <w:trHeight w:val="302"/>
        </w:trPr>
        <w:tc>
          <w:tcPr>
            <w:tcW w:w="1615" w:type="dxa"/>
            <w:vAlign w:val="center"/>
          </w:tcPr>
          <w:p w14:paraId="00AD65C6" w14:textId="1E34E9C8" w:rsidR="00114359" w:rsidRDefault="0073614D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3614D">
              <w:rPr>
                <w:sz w:val="20"/>
                <w:szCs w:val="20"/>
                <w:lang w:eastAsia="zh-CN"/>
              </w:rPr>
              <w:t>request_response_delay_min</w:t>
            </w:r>
          </w:p>
        </w:tc>
        <w:tc>
          <w:tcPr>
            <w:tcW w:w="1800" w:type="dxa"/>
            <w:vAlign w:val="center"/>
          </w:tcPr>
          <w:p w14:paraId="17260458" w14:textId="42DA9EE3" w:rsidR="00114359" w:rsidRPr="00832F40" w:rsidRDefault="000D4D42" w:rsidP="00642469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I</w:t>
            </w:r>
            <w:r>
              <w:rPr>
                <w:rFonts w:hint="eastAsia"/>
                <w:sz w:val="20"/>
                <w:szCs w:val="20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28816C47" w14:textId="1D09CF2F" w:rsidR="00114359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0823A9A3" w14:textId="37AEA0B6" w:rsidR="00114359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5B2F9922" w14:textId="77777777" w:rsidR="00114359" w:rsidRDefault="00114359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  <w:tc>
          <w:tcPr>
            <w:tcW w:w="2879" w:type="dxa"/>
            <w:vAlign w:val="center"/>
          </w:tcPr>
          <w:p w14:paraId="4C12976A" w14:textId="73198EBB" w:rsidR="00114359" w:rsidRDefault="0073614D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3614D">
              <w:rPr>
                <w:rFonts w:hint="eastAsia"/>
                <w:sz w:val="20"/>
                <w:szCs w:val="20"/>
                <w:lang w:eastAsia="zh-CN"/>
              </w:rPr>
              <w:t>事件组的请求</w:t>
            </w:r>
            <w:r w:rsidRPr="0073614D">
              <w:rPr>
                <w:rFonts w:hint="eastAsia"/>
                <w:sz w:val="20"/>
                <w:szCs w:val="20"/>
                <w:lang w:eastAsia="zh-CN"/>
              </w:rPr>
              <w:t>-</w:t>
            </w:r>
            <w:r w:rsidRPr="0073614D">
              <w:rPr>
                <w:rFonts w:hint="eastAsia"/>
                <w:sz w:val="20"/>
                <w:szCs w:val="20"/>
                <w:lang w:eastAsia="zh-CN"/>
              </w:rPr>
              <w:t>响应的最小延迟</w:t>
            </w:r>
          </w:p>
        </w:tc>
      </w:tr>
      <w:tr w:rsidR="00114359" w14:paraId="047909BB" w14:textId="77777777" w:rsidTr="00642469">
        <w:trPr>
          <w:trHeight w:val="302"/>
        </w:trPr>
        <w:tc>
          <w:tcPr>
            <w:tcW w:w="1615" w:type="dxa"/>
            <w:vAlign w:val="center"/>
          </w:tcPr>
          <w:p w14:paraId="5349FCBD" w14:textId="2B3757B3" w:rsidR="00114359" w:rsidRDefault="0073614D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3614D">
              <w:rPr>
                <w:sz w:val="20"/>
                <w:szCs w:val="20"/>
                <w:lang w:eastAsia="zh-CN"/>
              </w:rPr>
              <w:t>request_response_delay_max</w:t>
            </w:r>
          </w:p>
        </w:tc>
        <w:tc>
          <w:tcPr>
            <w:tcW w:w="1800" w:type="dxa"/>
            <w:vAlign w:val="center"/>
          </w:tcPr>
          <w:p w14:paraId="5871C683" w14:textId="38E3190A" w:rsidR="00114359" w:rsidRPr="00832F40" w:rsidRDefault="000D4D42" w:rsidP="00642469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I</w:t>
            </w:r>
            <w:r>
              <w:rPr>
                <w:rFonts w:hint="eastAsia"/>
                <w:sz w:val="20"/>
                <w:szCs w:val="20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1FD96E60" w14:textId="1C5E0542" w:rsidR="00114359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736C2A18" w14:textId="466CF90C" w:rsidR="00114359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1797D707" w14:textId="77777777" w:rsidR="00114359" w:rsidRDefault="00114359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  <w:tc>
          <w:tcPr>
            <w:tcW w:w="2879" w:type="dxa"/>
            <w:vAlign w:val="center"/>
          </w:tcPr>
          <w:p w14:paraId="3720E835" w14:textId="0E58E604" w:rsidR="00114359" w:rsidRDefault="0073614D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3614D">
              <w:rPr>
                <w:rFonts w:hint="eastAsia"/>
                <w:sz w:val="20"/>
                <w:szCs w:val="20"/>
                <w:lang w:eastAsia="zh-CN"/>
              </w:rPr>
              <w:t>事件组的请求</w:t>
            </w:r>
            <w:r w:rsidRPr="0073614D">
              <w:rPr>
                <w:rFonts w:hint="eastAsia"/>
                <w:sz w:val="20"/>
                <w:szCs w:val="20"/>
                <w:lang w:eastAsia="zh-CN"/>
              </w:rPr>
              <w:t>-</w:t>
            </w:r>
            <w:r w:rsidRPr="0073614D">
              <w:rPr>
                <w:rFonts w:hint="eastAsia"/>
                <w:sz w:val="20"/>
                <w:szCs w:val="20"/>
                <w:lang w:eastAsia="zh-CN"/>
              </w:rPr>
              <w:t>响应的最大延迟</w:t>
            </w:r>
          </w:p>
        </w:tc>
      </w:tr>
      <w:tr w:rsidR="0073614D" w14:paraId="53BD9077" w14:textId="77777777" w:rsidTr="00642469">
        <w:trPr>
          <w:trHeight w:val="302"/>
        </w:trPr>
        <w:tc>
          <w:tcPr>
            <w:tcW w:w="1615" w:type="dxa"/>
            <w:vAlign w:val="center"/>
          </w:tcPr>
          <w:p w14:paraId="2EB74648" w14:textId="2A7EE6FD" w:rsidR="0073614D" w:rsidRPr="0073614D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3614D">
              <w:rPr>
                <w:sz w:val="20"/>
                <w:szCs w:val="20"/>
                <w:lang w:eastAsia="zh-CN"/>
              </w:rPr>
              <w:t>E</w:t>
            </w:r>
            <w:r w:rsidR="0073614D" w:rsidRPr="0073614D">
              <w:rPr>
                <w:sz w:val="20"/>
                <w:szCs w:val="20"/>
                <w:lang w:eastAsia="zh-CN"/>
              </w:rPr>
              <w:t>vents</w:t>
            </w:r>
          </w:p>
        </w:tc>
        <w:tc>
          <w:tcPr>
            <w:tcW w:w="1800" w:type="dxa"/>
            <w:vAlign w:val="center"/>
          </w:tcPr>
          <w:p w14:paraId="4810167E" w14:textId="65727DF9" w:rsidR="0073614D" w:rsidRPr="00832F40" w:rsidRDefault="000D4D42" w:rsidP="00642469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0D4D42">
              <w:rPr>
                <w:noProof/>
                <w:szCs w:val="32"/>
                <w:lang w:eastAsia="zh-CN"/>
              </w:rPr>
              <w:t>A</w:t>
            </w:r>
            <w:r w:rsidRPr="000D4D42">
              <w:rPr>
                <w:rFonts w:hint="eastAsia"/>
                <w:noProof/>
                <w:szCs w:val="32"/>
                <w:lang w:eastAsia="zh-CN"/>
              </w:rPr>
              <w:t>rray</w:t>
            </w:r>
          </w:p>
        </w:tc>
        <w:tc>
          <w:tcPr>
            <w:tcW w:w="1890" w:type="dxa"/>
            <w:vAlign w:val="center"/>
          </w:tcPr>
          <w:p w14:paraId="2C3BAD8D" w14:textId="5DFC7DE1" w:rsidR="0073614D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087DC288" w14:textId="7B39884A" w:rsidR="0073614D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Ref</w:t>
            </w:r>
          </w:p>
        </w:tc>
        <w:tc>
          <w:tcPr>
            <w:tcW w:w="990" w:type="dxa"/>
            <w:vAlign w:val="center"/>
          </w:tcPr>
          <w:p w14:paraId="5B9C99BF" w14:textId="77777777" w:rsidR="0073614D" w:rsidRDefault="0073614D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  <w:tc>
          <w:tcPr>
            <w:tcW w:w="2879" w:type="dxa"/>
            <w:vAlign w:val="center"/>
          </w:tcPr>
          <w:p w14:paraId="21C31306" w14:textId="665071DC" w:rsidR="0073614D" w:rsidRDefault="0073614D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3614D">
              <w:rPr>
                <w:rFonts w:hint="eastAsia"/>
                <w:sz w:val="20"/>
                <w:szCs w:val="20"/>
                <w:lang w:eastAsia="zh-CN"/>
              </w:rPr>
              <w:t>事件组包含的事件列表，这里包含了多个事件标识符</w:t>
            </w:r>
          </w:p>
        </w:tc>
      </w:tr>
      <w:tr w:rsidR="0073614D" w14:paraId="4D1B19F6" w14:textId="77777777" w:rsidTr="00642469">
        <w:trPr>
          <w:trHeight w:val="302"/>
        </w:trPr>
        <w:tc>
          <w:tcPr>
            <w:tcW w:w="1615" w:type="dxa"/>
            <w:vAlign w:val="center"/>
          </w:tcPr>
          <w:p w14:paraId="2A5C036B" w14:textId="085F864F" w:rsidR="0073614D" w:rsidRPr="0073614D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3614D">
              <w:rPr>
                <w:sz w:val="20"/>
                <w:szCs w:val="20"/>
                <w:lang w:eastAsia="zh-CN"/>
              </w:rPr>
              <w:t>M</w:t>
            </w:r>
            <w:r w:rsidR="0073614D" w:rsidRPr="0073614D">
              <w:rPr>
                <w:sz w:val="20"/>
                <w:szCs w:val="20"/>
                <w:lang w:eastAsia="zh-CN"/>
              </w:rPr>
              <w:t>ulticast</w:t>
            </w:r>
          </w:p>
        </w:tc>
        <w:tc>
          <w:tcPr>
            <w:tcW w:w="1800" w:type="dxa"/>
            <w:vAlign w:val="center"/>
          </w:tcPr>
          <w:p w14:paraId="26FBDFB6" w14:textId="3D6AC6BC" w:rsidR="0073614D" w:rsidRPr="00832F40" w:rsidRDefault="00596A1A" w:rsidP="00642469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596A1A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596A1A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_Ref154058975 \h </w:instrText>
            </w:r>
            <w:r w:rsidRPr="00596A1A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596A1A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596A1A">
              <w:rPr>
                <w:color w:val="2A8CF1" w:themeColor="accent3" w:themeTint="99"/>
                <w:lang w:eastAsia="zh-CN"/>
              </w:rPr>
              <w:t>M</w:t>
            </w:r>
            <w:r w:rsidRPr="00596A1A">
              <w:rPr>
                <w:rFonts w:hint="eastAsia"/>
                <w:color w:val="2A8CF1" w:themeColor="accent3" w:themeTint="99"/>
                <w:lang w:eastAsia="zh-CN"/>
              </w:rPr>
              <w:t>uticast</w:t>
            </w:r>
            <w:r w:rsidRPr="00596A1A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27C219AB" w14:textId="3A7616D3" w:rsidR="0073614D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5C5F72B6" w14:textId="7E550C52" w:rsidR="0073614D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54C095CB" w14:textId="77777777" w:rsidR="0073614D" w:rsidRDefault="0073614D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  <w:tc>
          <w:tcPr>
            <w:tcW w:w="2879" w:type="dxa"/>
            <w:vAlign w:val="center"/>
          </w:tcPr>
          <w:p w14:paraId="7B3F793D" w14:textId="273595F2" w:rsidR="0073614D" w:rsidRDefault="0073614D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3614D">
              <w:rPr>
                <w:rFonts w:hint="eastAsia"/>
                <w:sz w:val="20"/>
                <w:szCs w:val="20"/>
                <w:lang w:eastAsia="zh-CN"/>
              </w:rPr>
              <w:t>多播配置</w:t>
            </w:r>
          </w:p>
        </w:tc>
      </w:tr>
      <w:tr w:rsidR="0073614D" w14:paraId="710F1C92" w14:textId="77777777" w:rsidTr="00642469">
        <w:trPr>
          <w:trHeight w:val="302"/>
        </w:trPr>
        <w:tc>
          <w:tcPr>
            <w:tcW w:w="1615" w:type="dxa"/>
            <w:vAlign w:val="center"/>
          </w:tcPr>
          <w:p w14:paraId="23BFD580" w14:textId="2F69445A" w:rsidR="0073614D" w:rsidRPr="0073614D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3614D">
              <w:rPr>
                <w:sz w:val="20"/>
                <w:szCs w:val="20"/>
                <w:lang w:eastAsia="zh-CN"/>
              </w:rPr>
              <w:t>T</w:t>
            </w:r>
            <w:r w:rsidR="0073614D" w:rsidRPr="0073614D">
              <w:rPr>
                <w:sz w:val="20"/>
                <w:szCs w:val="20"/>
                <w:lang w:eastAsia="zh-CN"/>
              </w:rPr>
              <w:t>hreshold</w:t>
            </w:r>
          </w:p>
        </w:tc>
        <w:tc>
          <w:tcPr>
            <w:tcW w:w="1800" w:type="dxa"/>
            <w:vAlign w:val="center"/>
          </w:tcPr>
          <w:p w14:paraId="116E4EE4" w14:textId="364C0287" w:rsidR="0073614D" w:rsidRPr="00832F40" w:rsidRDefault="000D4D42" w:rsidP="00642469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sz w:val="20"/>
                <w:szCs w:val="20"/>
                <w:lang w:eastAsia="zh-CN"/>
              </w:rPr>
              <w:t>I</w:t>
            </w:r>
            <w:r>
              <w:rPr>
                <w:rFonts w:hint="eastAsia"/>
                <w:sz w:val="20"/>
                <w:szCs w:val="20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4FD54DEE" w14:textId="5F5680AE" w:rsidR="0073614D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451B79C7" w14:textId="2C6F6C75" w:rsidR="0073614D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4A1BAAB9" w14:textId="77777777" w:rsidR="0073614D" w:rsidRDefault="0073614D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  <w:tc>
          <w:tcPr>
            <w:tcW w:w="2879" w:type="dxa"/>
            <w:vAlign w:val="center"/>
          </w:tcPr>
          <w:p w14:paraId="22715679" w14:textId="61703054" w:rsidR="0073614D" w:rsidRDefault="0073614D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多播的使用阈值，当多播组中的成员数量大于某个阈值的时候才会启动多播</w:t>
            </w:r>
            <w:r w:rsidR="000D4D42">
              <w:rPr>
                <w:rFonts w:hint="eastAsia"/>
                <w:sz w:val="20"/>
                <w:szCs w:val="20"/>
                <w:lang w:eastAsia="zh-CN"/>
              </w:rPr>
              <w:t>.</w:t>
            </w:r>
          </w:p>
        </w:tc>
      </w:tr>
    </w:tbl>
    <w:p w14:paraId="32EE3965" w14:textId="77777777" w:rsidR="000D4D42" w:rsidRDefault="000D4D42">
      <w:pPr>
        <w:spacing w:after="0" w:line="240" w:lineRule="auto"/>
        <w:rPr>
          <w:b/>
          <w:bCs/>
          <w:kern w:val="32"/>
          <w:szCs w:val="32"/>
          <w:lang w:val="de-DE" w:eastAsia="zh-CN"/>
        </w:rPr>
      </w:pPr>
      <w:r>
        <w:rPr>
          <w:lang w:eastAsia="zh-CN"/>
        </w:rPr>
        <w:br w:type="page"/>
      </w:r>
    </w:p>
    <w:p w14:paraId="4D47DA1F" w14:textId="76887CD3" w:rsidR="000D4D42" w:rsidRDefault="000D4D42" w:rsidP="000D4D42">
      <w:pPr>
        <w:pStyle w:val="5"/>
      </w:pPr>
      <w:bookmarkStart w:id="139" w:name="_Ref154058975"/>
      <w:r>
        <w:rPr>
          <w:lang w:eastAsia="zh-CN"/>
        </w:rPr>
        <w:lastRenderedPageBreak/>
        <w:t>M</w:t>
      </w:r>
      <w:r>
        <w:rPr>
          <w:rFonts w:hint="eastAsia"/>
          <w:lang w:eastAsia="zh-CN"/>
        </w:rPr>
        <w:t>uticast</w:t>
      </w:r>
      <w:bookmarkEnd w:id="139"/>
    </w:p>
    <w:tbl>
      <w:tblPr>
        <w:tblStyle w:val="a8"/>
        <w:tblW w:w="10254" w:type="dxa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080"/>
        <w:gridCol w:w="990"/>
        <w:gridCol w:w="2879"/>
      </w:tblGrid>
      <w:tr w:rsidR="000D4D42" w14:paraId="0AFA391A" w14:textId="77777777" w:rsidTr="00642469">
        <w:trPr>
          <w:trHeight w:val="302"/>
        </w:trPr>
        <w:tc>
          <w:tcPr>
            <w:tcW w:w="1615" w:type="dxa"/>
            <w:vAlign w:val="center"/>
          </w:tcPr>
          <w:p w14:paraId="423F3115" w14:textId="77777777" w:rsidR="000D4D42" w:rsidRPr="0008125F" w:rsidRDefault="000D4D42" w:rsidP="00642469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0D4AD5D6" w14:textId="77777777" w:rsidR="000D4D42" w:rsidRPr="00FF5E6A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eventgroup</w:t>
            </w:r>
          </w:p>
        </w:tc>
      </w:tr>
      <w:tr w:rsidR="000D4D42" w14:paraId="5A32ADCA" w14:textId="77777777" w:rsidTr="00642469">
        <w:trPr>
          <w:trHeight w:val="302"/>
        </w:trPr>
        <w:tc>
          <w:tcPr>
            <w:tcW w:w="1615" w:type="dxa"/>
            <w:vAlign w:val="center"/>
          </w:tcPr>
          <w:p w14:paraId="3C6D636D" w14:textId="77777777" w:rsidR="000D4D42" w:rsidRPr="0008125F" w:rsidRDefault="000D4D42" w:rsidP="00642469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4B8C234A" w14:textId="77777777" w:rsidR="000D4D42" w:rsidRPr="00FF5E6A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0D4D42" w14:paraId="1F4FBD81" w14:textId="77777777" w:rsidTr="00642469">
        <w:trPr>
          <w:trHeight w:val="302"/>
        </w:trPr>
        <w:tc>
          <w:tcPr>
            <w:tcW w:w="1615" w:type="dxa"/>
            <w:vAlign w:val="center"/>
          </w:tcPr>
          <w:p w14:paraId="65420B67" w14:textId="77777777" w:rsidR="000D4D42" w:rsidRPr="0008125F" w:rsidRDefault="000D4D42" w:rsidP="00642469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800" w:type="dxa"/>
            <w:vAlign w:val="center"/>
          </w:tcPr>
          <w:p w14:paraId="31BC5346" w14:textId="77777777" w:rsidR="000D4D42" w:rsidRPr="0008125F" w:rsidRDefault="000D4D42" w:rsidP="00642469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90" w:type="dxa"/>
            <w:vAlign w:val="center"/>
          </w:tcPr>
          <w:p w14:paraId="20D36AA4" w14:textId="77777777" w:rsidR="000D4D42" w:rsidRPr="0008125F" w:rsidRDefault="000D4D42" w:rsidP="00642469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69AED09F" w14:textId="77777777" w:rsidR="000D4D42" w:rsidRPr="0008125F" w:rsidRDefault="000D4D42" w:rsidP="00642469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728642B1" w14:textId="77777777" w:rsidR="000D4D42" w:rsidRPr="0008125F" w:rsidRDefault="000D4D42" w:rsidP="00642469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23B985D3" w14:textId="77777777" w:rsidR="000D4D42" w:rsidRPr="0008125F" w:rsidRDefault="000D4D42" w:rsidP="00642469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0D4D42" w14:paraId="0DDD830C" w14:textId="77777777" w:rsidTr="00642469">
        <w:trPr>
          <w:trHeight w:val="302"/>
        </w:trPr>
        <w:tc>
          <w:tcPr>
            <w:tcW w:w="1615" w:type="dxa"/>
            <w:vAlign w:val="center"/>
          </w:tcPr>
          <w:p w14:paraId="5125CD23" w14:textId="7C8E36C7" w:rsidR="000D4D42" w:rsidRPr="008720F3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D4D42">
              <w:rPr>
                <w:sz w:val="20"/>
                <w:szCs w:val="20"/>
                <w:lang w:eastAsia="zh-CN"/>
              </w:rPr>
              <w:t>address</w:t>
            </w:r>
          </w:p>
        </w:tc>
        <w:tc>
          <w:tcPr>
            <w:tcW w:w="1800" w:type="dxa"/>
            <w:vAlign w:val="center"/>
          </w:tcPr>
          <w:p w14:paraId="323B984C" w14:textId="57E5D366" w:rsidR="000D4D42" w:rsidRPr="00C071FD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890" w:type="dxa"/>
            <w:vAlign w:val="center"/>
          </w:tcPr>
          <w:p w14:paraId="334E7A9F" w14:textId="060C2A1E" w:rsidR="000D4D42" w:rsidRPr="00FF5E6A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64C2E586" w14:textId="70844B72" w:rsidR="000D4D42" w:rsidRPr="00FF5E6A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23EC35A0" w14:textId="29E16114" w:rsidR="000D4D42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37D1FCD7" w14:textId="32FF0748" w:rsidR="000D4D42" w:rsidRPr="00FF5E6A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服务于事件组的多播地址</w:t>
            </w:r>
          </w:p>
        </w:tc>
      </w:tr>
      <w:tr w:rsidR="000D4D42" w14:paraId="58E050DD" w14:textId="77777777" w:rsidTr="00642469">
        <w:trPr>
          <w:trHeight w:val="302"/>
        </w:trPr>
        <w:tc>
          <w:tcPr>
            <w:tcW w:w="1615" w:type="dxa"/>
            <w:vAlign w:val="center"/>
          </w:tcPr>
          <w:p w14:paraId="05F92D05" w14:textId="6AE5A71D" w:rsidR="000D4D42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port</w:t>
            </w:r>
          </w:p>
        </w:tc>
        <w:tc>
          <w:tcPr>
            <w:tcW w:w="1800" w:type="dxa"/>
            <w:vAlign w:val="center"/>
          </w:tcPr>
          <w:p w14:paraId="4340BB22" w14:textId="3183456A" w:rsidR="000D4D42" w:rsidRPr="00832F40" w:rsidRDefault="000D4D42" w:rsidP="00642469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0D4D42">
              <w:rPr>
                <w:noProof/>
                <w:szCs w:val="32"/>
                <w:lang w:eastAsia="en-US"/>
              </w:rPr>
              <w:t>Int</w:t>
            </w:r>
          </w:p>
        </w:tc>
        <w:tc>
          <w:tcPr>
            <w:tcW w:w="1890" w:type="dxa"/>
            <w:vAlign w:val="center"/>
          </w:tcPr>
          <w:p w14:paraId="2557E889" w14:textId="1BB8865C" w:rsidR="000D4D42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388099CD" w14:textId="5658DB49" w:rsidR="000D4D42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389912A2" w14:textId="465602C6" w:rsidR="000D4D42" w:rsidRDefault="000D4D42" w:rsidP="0064246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636C9D6D" w14:textId="44419E5D" w:rsidR="000D4D42" w:rsidRDefault="000D4D42" w:rsidP="00642469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事件组的多播端口号</w:t>
            </w:r>
          </w:p>
        </w:tc>
      </w:tr>
    </w:tbl>
    <w:p w14:paraId="09F36F3D" w14:textId="77777777" w:rsidR="000D4D42" w:rsidRPr="000D4D42" w:rsidRDefault="000D4D42" w:rsidP="000D4D42">
      <w:pPr>
        <w:rPr>
          <w:lang w:eastAsia="zh-CN"/>
        </w:rPr>
      </w:pPr>
    </w:p>
    <w:p w14:paraId="69235E4C" w14:textId="192D7AC1" w:rsidR="000D4D42" w:rsidRPr="000D4D42" w:rsidRDefault="000D4D42" w:rsidP="000D4D42">
      <w:pPr>
        <w:pStyle w:val="3"/>
      </w:pPr>
      <w:bookmarkStart w:id="140" w:name="_Ref154046935"/>
      <w:r>
        <w:rPr>
          <w:rFonts w:hint="eastAsia"/>
        </w:rPr>
        <w:t>client</w:t>
      </w:r>
      <w:bookmarkEnd w:id="140"/>
    </w:p>
    <w:p w14:paraId="7457023E" w14:textId="3341A01D" w:rsidR="00A74200" w:rsidRPr="00A74200" w:rsidRDefault="000B5776" w:rsidP="00A74200">
      <w:pPr>
        <w:rPr>
          <w:lang w:val="de-DE" w:eastAsia="zh-CN"/>
        </w:rPr>
      </w:pPr>
      <w:r>
        <w:rPr>
          <w:rFonts w:hint="eastAsia"/>
          <w:lang w:val="de-DE" w:eastAsia="zh-CN"/>
        </w:rPr>
        <w:t>client</w:t>
      </w:r>
      <w:r>
        <w:rPr>
          <w:rFonts w:hint="eastAsia"/>
          <w:lang w:val="de-DE" w:eastAsia="zh-CN"/>
        </w:rPr>
        <w:t>的结构可以参考上面的</w:t>
      </w:r>
      <w:r>
        <w:rPr>
          <w:rFonts w:hint="eastAsia"/>
          <w:lang w:val="de-DE" w:eastAsia="zh-CN"/>
        </w:rPr>
        <w:t>service</w:t>
      </w:r>
      <w:r>
        <w:rPr>
          <w:rFonts w:hint="eastAsia"/>
          <w:lang w:val="de-DE" w:eastAsia="zh-CN"/>
        </w:rPr>
        <w:t>结构，是类似的，只不过设置的是客户端的服务相关的</w:t>
      </w:r>
      <w:r>
        <w:rPr>
          <w:rFonts w:hint="eastAsia"/>
          <w:lang w:val="de-DE" w:eastAsia="zh-CN"/>
        </w:rPr>
        <w:t xml:space="preserve"> </w:t>
      </w:r>
      <w:r>
        <w:rPr>
          <w:rFonts w:hint="eastAsia"/>
          <w:lang w:val="de-DE" w:eastAsia="zh-CN"/>
        </w:rPr>
        <w:t>参数。</w:t>
      </w:r>
    </w:p>
    <w:p w14:paraId="77AA05D9" w14:textId="50AF54E9" w:rsidR="007B301B" w:rsidRDefault="007B301B" w:rsidP="00237838">
      <w:pPr>
        <w:rPr>
          <w:lang w:eastAsia="zh-CN"/>
        </w:rPr>
      </w:pPr>
    </w:p>
    <w:p w14:paraId="71594AE1" w14:textId="77777777" w:rsidR="007B301B" w:rsidRDefault="007B301B" w:rsidP="00237838">
      <w:pPr>
        <w:rPr>
          <w:lang w:eastAsia="zh-CN"/>
        </w:rPr>
      </w:pPr>
    </w:p>
    <w:p w14:paraId="7128D55F" w14:textId="77777777" w:rsidR="007B301B" w:rsidRDefault="008E68E6" w:rsidP="007B301B">
      <w:pPr>
        <w:pStyle w:val="2"/>
      </w:pPr>
      <w:bookmarkStart w:id="141" w:name="_Ref153985553"/>
      <w:r w:rsidRPr="00B5435E">
        <w:t>someipd.json</w:t>
      </w:r>
      <w:bookmarkEnd w:id="141"/>
      <w:r>
        <w:t xml:space="preserve"> </w:t>
      </w:r>
    </w:p>
    <w:p w14:paraId="741BD0D0" w14:textId="77777777" w:rsidR="007B301B" w:rsidRDefault="007B301B" w:rsidP="007B301B">
      <w:pPr>
        <w:rPr>
          <w:lang w:eastAsia="zh-CN"/>
        </w:rPr>
      </w:pPr>
      <w:r>
        <w:rPr>
          <w:rFonts w:hint="eastAsia"/>
          <w:lang w:eastAsia="zh-CN"/>
        </w:rPr>
        <w:t>该配置文件是为了启动</w:t>
      </w:r>
      <w:r>
        <w:rPr>
          <w:rFonts w:hint="eastAsia"/>
          <w:lang w:eastAsia="zh-CN"/>
        </w:rPr>
        <w:t>someipd</w:t>
      </w:r>
      <w:r>
        <w:rPr>
          <w:rFonts w:hint="eastAsia"/>
          <w:lang w:eastAsia="zh-CN"/>
        </w:rPr>
        <w:t>。</w:t>
      </w:r>
    </w:p>
    <w:tbl>
      <w:tblPr>
        <w:tblStyle w:val="a8"/>
        <w:tblW w:w="10254" w:type="dxa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080"/>
        <w:gridCol w:w="990"/>
        <w:gridCol w:w="2879"/>
      </w:tblGrid>
      <w:tr w:rsidR="007B301B" w14:paraId="20972525" w14:textId="77777777" w:rsidTr="007B301B">
        <w:trPr>
          <w:trHeight w:val="302"/>
        </w:trPr>
        <w:tc>
          <w:tcPr>
            <w:tcW w:w="1615" w:type="dxa"/>
            <w:vAlign w:val="center"/>
          </w:tcPr>
          <w:p w14:paraId="2A22867A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098DD0FD" w14:textId="169ADEF7" w:rsidR="007B301B" w:rsidRPr="00FF5E6A" w:rsidRDefault="007B301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someipd</w:t>
            </w:r>
            <w:r w:rsidRPr="007B301B">
              <w:rPr>
                <w:sz w:val="20"/>
                <w:szCs w:val="20"/>
                <w:lang w:eastAsia="zh-CN"/>
              </w:rPr>
              <w:t>.json</w:t>
            </w:r>
          </w:p>
        </w:tc>
      </w:tr>
      <w:tr w:rsidR="007B301B" w14:paraId="218829B5" w14:textId="77777777" w:rsidTr="007B301B">
        <w:trPr>
          <w:trHeight w:val="302"/>
        </w:trPr>
        <w:tc>
          <w:tcPr>
            <w:tcW w:w="1615" w:type="dxa"/>
            <w:vAlign w:val="center"/>
          </w:tcPr>
          <w:p w14:paraId="5BC6A715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6F04ADB0" w14:textId="179F0A5A" w:rsidR="007B301B" w:rsidRPr="00FF5E6A" w:rsidRDefault="00396F9A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配置内容跟</w:t>
            </w:r>
            <w:r>
              <w:rPr>
                <w:rFonts w:hint="eastAsia"/>
                <w:sz w:val="20"/>
                <w:szCs w:val="20"/>
                <w:lang w:eastAsia="zh-CN"/>
              </w:rPr>
              <w:t>vsomeip</w:t>
            </w:r>
            <w:r>
              <w:rPr>
                <w:rFonts w:hint="eastAsia"/>
                <w:sz w:val="20"/>
                <w:szCs w:val="20"/>
                <w:lang w:eastAsia="zh-CN"/>
              </w:rPr>
              <w:t>内容类似，但是此配置文件专为</w:t>
            </w:r>
            <w:r>
              <w:rPr>
                <w:rFonts w:hint="eastAsia"/>
                <w:sz w:val="20"/>
                <w:szCs w:val="20"/>
                <w:lang w:eastAsia="zh-CN"/>
              </w:rPr>
              <w:t>someip</w:t>
            </w:r>
            <w:r>
              <w:rPr>
                <w:rFonts w:hint="eastAsia"/>
                <w:sz w:val="20"/>
                <w:szCs w:val="20"/>
                <w:lang w:eastAsia="zh-CN"/>
              </w:rPr>
              <w:t>服务，只充当中间进程，并不提供专门的服务，只起到信息转发的作用</w:t>
            </w:r>
            <w:r w:rsidR="000D4D42">
              <w:rPr>
                <w:rFonts w:hint="eastAsia"/>
                <w:sz w:val="20"/>
                <w:szCs w:val="20"/>
                <w:lang w:eastAsia="zh-CN"/>
              </w:rPr>
              <w:t>。</w:t>
            </w:r>
          </w:p>
        </w:tc>
      </w:tr>
      <w:tr w:rsidR="007B301B" w14:paraId="6AC36722" w14:textId="77777777" w:rsidTr="007B301B">
        <w:trPr>
          <w:trHeight w:val="302"/>
        </w:trPr>
        <w:tc>
          <w:tcPr>
            <w:tcW w:w="1615" w:type="dxa"/>
            <w:vAlign w:val="center"/>
          </w:tcPr>
          <w:p w14:paraId="7FB4C676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800" w:type="dxa"/>
            <w:vAlign w:val="center"/>
          </w:tcPr>
          <w:p w14:paraId="552EA888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90" w:type="dxa"/>
            <w:vAlign w:val="center"/>
          </w:tcPr>
          <w:p w14:paraId="7A04596C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13E77348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313E4C20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3DFB3F97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7B301B" w14:paraId="3297E752" w14:textId="77777777" w:rsidTr="007B301B">
        <w:trPr>
          <w:trHeight w:val="302"/>
        </w:trPr>
        <w:tc>
          <w:tcPr>
            <w:tcW w:w="1615" w:type="dxa"/>
            <w:vAlign w:val="center"/>
          </w:tcPr>
          <w:p w14:paraId="6558770A" w14:textId="42DAF4F3" w:rsidR="007B301B" w:rsidRPr="008720F3" w:rsidRDefault="000D4D42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B301B">
              <w:rPr>
                <w:sz w:val="20"/>
                <w:szCs w:val="20"/>
                <w:lang w:eastAsia="zh-CN"/>
              </w:rPr>
              <w:t>L</w:t>
            </w:r>
            <w:r w:rsidR="007B301B" w:rsidRPr="007B301B">
              <w:rPr>
                <w:sz w:val="20"/>
                <w:szCs w:val="20"/>
                <w:lang w:eastAsia="zh-CN"/>
              </w:rPr>
              <w:t>ogging</w:t>
            </w:r>
          </w:p>
        </w:tc>
        <w:tc>
          <w:tcPr>
            <w:tcW w:w="1800" w:type="dxa"/>
            <w:vAlign w:val="center"/>
          </w:tcPr>
          <w:p w14:paraId="0DDBA5DC" w14:textId="240199E8" w:rsidR="007B301B" w:rsidRPr="00C071FD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36553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begin"/>
            </w:r>
            <w:r w:rsidRPr="00C36553">
              <w:rPr>
                <w:color w:val="2A8CF1" w:themeColor="accent3" w:themeTint="99"/>
                <w:sz w:val="20"/>
                <w:szCs w:val="20"/>
                <w:lang w:eastAsia="zh-CN"/>
              </w:rPr>
              <w:instrText xml:space="preserve"> REF _Ref154045657 \h </w:instrText>
            </w:r>
            <w:r w:rsidRPr="00C36553">
              <w:rPr>
                <w:color w:val="2A8CF1" w:themeColor="accent3" w:themeTint="99"/>
                <w:sz w:val="20"/>
                <w:szCs w:val="20"/>
                <w:lang w:eastAsia="zh-CN"/>
              </w:rPr>
            </w:r>
            <w:r w:rsidRPr="00C36553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separate"/>
            </w:r>
            <w:r w:rsidRPr="00C36553">
              <w:rPr>
                <w:rFonts w:hint="eastAsia"/>
                <w:color w:val="2A8CF1" w:themeColor="accent3" w:themeTint="99"/>
                <w:lang w:eastAsia="zh-CN"/>
              </w:rPr>
              <w:t>logging</w:t>
            </w:r>
            <w:r w:rsidRPr="00C36553">
              <w:rPr>
                <w:color w:val="2A8CF1" w:themeColor="accent3" w:themeTint="99"/>
                <w:sz w:val="20"/>
                <w:szCs w:val="20"/>
                <w:lang w:eastAsia="zh-CN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3E7699A0" w14:textId="347F2455" w:rsidR="007B301B" w:rsidRPr="00FF5E6A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66F06B82" w14:textId="75462B58" w:rsidR="007B301B" w:rsidRPr="00FF5E6A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30595902" w14:textId="7FD73631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6EB86216" w14:textId="6B842ABF" w:rsidR="007B301B" w:rsidRPr="00FF5E6A" w:rsidRDefault="00C36553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配置</w:t>
            </w:r>
            <w:r>
              <w:rPr>
                <w:rFonts w:hint="eastAsia"/>
                <w:sz w:val="20"/>
                <w:szCs w:val="20"/>
                <w:lang w:eastAsia="zh-CN"/>
              </w:rPr>
              <w:t>vsomeip</w:t>
            </w:r>
            <w:r>
              <w:rPr>
                <w:rFonts w:hint="eastAsia"/>
                <w:sz w:val="20"/>
                <w:szCs w:val="20"/>
                <w:lang w:eastAsia="zh-CN"/>
              </w:rPr>
              <w:t>日志参数</w:t>
            </w:r>
          </w:p>
        </w:tc>
      </w:tr>
      <w:tr w:rsidR="007B301B" w14:paraId="57841FA9" w14:textId="77777777" w:rsidTr="007B301B">
        <w:trPr>
          <w:trHeight w:val="302"/>
        </w:trPr>
        <w:tc>
          <w:tcPr>
            <w:tcW w:w="1615" w:type="dxa"/>
            <w:vAlign w:val="center"/>
          </w:tcPr>
          <w:p w14:paraId="0891FC0D" w14:textId="7C78946E" w:rsidR="007B301B" w:rsidRDefault="000D4D42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B301B">
              <w:rPr>
                <w:sz w:val="20"/>
                <w:szCs w:val="20"/>
                <w:lang w:eastAsia="zh-CN"/>
              </w:rPr>
              <w:t>R</w:t>
            </w:r>
            <w:r w:rsidR="007B301B" w:rsidRPr="007B301B">
              <w:rPr>
                <w:sz w:val="20"/>
                <w:szCs w:val="20"/>
                <w:lang w:eastAsia="zh-CN"/>
              </w:rPr>
              <w:t>outing</w:t>
            </w:r>
          </w:p>
        </w:tc>
        <w:tc>
          <w:tcPr>
            <w:tcW w:w="1800" w:type="dxa"/>
            <w:vAlign w:val="center"/>
          </w:tcPr>
          <w:p w14:paraId="637F283B" w14:textId="3B32D872" w:rsidR="007B301B" w:rsidRPr="00C36553" w:rsidRDefault="00C36553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C36553">
              <w:rPr>
                <w:noProof/>
                <w:szCs w:val="32"/>
                <w:lang w:eastAsia="zh-CN"/>
              </w:rPr>
              <w:t>S</w:t>
            </w:r>
            <w:r w:rsidRPr="00C36553">
              <w:rPr>
                <w:rFonts w:hint="eastAsia"/>
                <w:noProof/>
                <w:szCs w:val="32"/>
                <w:lang w:eastAsia="zh-CN"/>
              </w:rPr>
              <w:t>tring</w:t>
            </w:r>
          </w:p>
        </w:tc>
        <w:tc>
          <w:tcPr>
            <w:tcW w:w="1890" w:type="dxa"/>
            <w:vAlign w:val="center"/>
          </w:tcPr>
          <w:p w14:paraId="20375167" w14:textId="1F86F29E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somipd</w:t>
            </w:r>
          </w:p>
        </w:tc>
        <w:tc>
          <w:tcPr>
            <w:tcW w:w="1080" w:type="dxa"/>
            <w:vAlign w:val="center"/>
          </w:tcPr>
          <w:p w14:paraId="053A9A76" w14:textId="42A85C89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344463A1" w14:textId="7E46E058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3EAEEB42" w14:textId="787C22C8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</w:t>
            </w:r>
            <w:r>
              <w:rPr>
                <w:rFonts w:hint="eastAsia"/>
                <w:sz w:val="20"/>
                <w:szCs w:val="20"/>
                <w:lang w:eastAsia="zh-CN"/>
              </w:rPr>
              <w:t>omeip</w:t>
            </w:r>
            <w:r>
              <w:rPr>
                <w:sz w:val="20"/>
                <w:szCs w:val="20"/>
                <w:lang w:eastAsia="zh-CN"/>
              </w:rPr>
              <w:t xml:space="preserve"> A</w:t>
            </w:r>
            <w:r>
              <w:rPr>
                <w:rFonts w:hint="eastAsia"/>
                <w:sz w:val="20"/>
                <w:szCs w:val="20"/>
                <w:lang w:eastAsia="zh-CN"/>
              </w:rPr>
              <w:t>pp</w:t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name</w:t>
            </w:r>
          </w:p>
        </w:tc>
      </w:tr>
      <w:tr w:rsidR="007B301B" w14:paraId="4D3EF125" w14:textId="77777777" w:rsidTr="007B301B">
        <w:trPr>
          <w:trHeight w:val="302"/>
        </w:trPr>
        <w:tc>
          <w:tcPr>
            <w:tcW w:w="1615" w:type="dxa"/>
            <w:vAlign w:val="center"/>
          </w:tcPr>
          <w:p w14:paraId="02BF8AB0" w14:textId="3D38C3CF" w:rsidR="007B301B" w:rsidRDefault="007B301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B301B">
              <w:rPr>
                <w:sz w:val="20"/>
                <w:szCs w:val="20"/>
                <w:lang w:eastAsia="zh-CN"/>
              </w:rPr>
              <w:t>network</w:t>
            </w:r>
          </w:p>
        </w:tc>
        <w:tc>
          <w:tcPr>
            <w:tcW w:w="1800" w:type="dxa"/>
            <w:vAlign w:val="center"/>
          </w:tcPr>
          <w:p w14:paraId="093831D2" w14:textId="0561C817" w:rsidR="007B301B" w:rsidRPr="00C36553" w:rsidRDefault="00C36553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C36553">
              <w:rPr>
                <w:noProof/>
                <w:szCs w:val="32"/>
                <w:lang w:eastAsia="zh-CN"/>
              </w:rPr>
              <w:t>S</w:t>
            </w:r>
            <w:r w:rsidRPr="00C36553">
              <w:rPr>
                <w:rFonts w:hint="eastAsia"/>
                <w:noProof/>
                <w:szCs w:val="32"/>
                <w:lang w:eastAsia="zh-CN"/>
              </w:rPr>
              <w:t>tring</w:t>
            </w:r>
          </w:p>
        </w:tc>
        <w:tc>
          <w:tcPr>
            <w:tcW w:w="1890" w:type="dxa"/>
            <w:vAlign w:val="center"/>
          </w:tcPr>
          <w:p w14:paraId="4BDBFB64" w14:textId="17165CEF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5147FB57" w14:textId="59DE45F8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</w:t>
            </w:r>
            <w:r>
              <w:rPr>
                <w:rFonts w:hint="eastAsia"/>
                <w:sz w:val="20"/>
                <w:szCs w:val="20"/>
                <w:lang w:eastAsia="zh-CN"/>
              </w:rPr>
              <w:t>ef</w:t>
            </w:r>
          </w:p>
        </w:tc>
        <w:tc>
          <w:tcPr>
            <w:tcW w:w="990" w:type="dxa"/>
            <w:vAlign w:val="center"/>
          </w:tcPr>
          <w:p w14:paraId="51822939" w14:textId="00199B90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097449C6" w14:textId="1C423BD0" w:rsidR="007B301B" w:rsidRDefault="00C36553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通信网段名称</w:t>
            </w:r>
          </w:p>
        </w:tc>
      </w:tr>
      <w:tr w:rsidR="007B301B" w14:paraId="1350D5AB" w14:textId="77777777" w:rsidTr="007B301B">
        <w:trPr>
          <w:trHeight w:val="302"/>
        </w:trPr>
        <w:tc>
          <w:tcPr>
            <w:tcW w:w="1615" w:type="dxa"/>
            <w:vAlign w:val="center"/>
          </w:tcPr>
          <w:p w14:paraId="1AD8AEE1" w14:textId="47C12A8B" w:rsidR="007B301B" w:rsidRPr="007B301B" w:rsidRDefault="007B301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B301B">
              <w:rPr>
                <w:sz w:val="20"/>
                <w:szCs w:val="20"/>
                <w:lang w:eastAsia="zh-CN"/>
              </w:rPr>
              <w:t>unicast</w:t>
            </w:r>
          </w:p>
        </w:tc>
        <w:tc>
          <w:tcPr>
            <w:tcW w:w="1800" w:type="dxa"/>
            <w:vAlign w:val="center"/>
          </w:tcPr>
          <w:p w14:paraId="05B9AB09" w14:textId="2A895026" w:rsidR="007B301B" w:rsidRPr="00C36553" w:rsidRDefault="00C36553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C36553">
              <w:rPr>
                <w:noProof/>
                <w:szCs w:val="32"/>
                <w:lang w:eastAsia="zh-CN"/>
              </w:rPr>
              <w:t>S</w:t>
            </w:r>
            <w:r w:rsidRPr="00C36553">
              <w:rPr>
                <w:rFonts w:hint="eastAsia"/>
                <w:noProof/>
                <w:szCs w:val="32"/>
                <w:lang w:eastAsia="zh-CN"/>
              </w:rPr>
              <w:t>tring</w:t>
            </w:r>
          </w:p>
        </w:tc>
        <w:tc>
          <w:tcPr>
            <w:tcW w:w="1890" w:type="dxa"/>
            <w:vAlign w:val="center"/>
          </w:tcPr>
          <w:p w14:paraId="3EE31BB6" w14:textId="4FF805E1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29AAEBBC" w14:textId="400BFC78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1D22643D" w14:textId="7171A612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4B6C42F0" w14:textId="2D3EC4B5" w:rsidR="007B301B" w:rsidRDefault="00C36553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单播地址，设置为本地</w:t>
            </w:r>
            <w:r>
              <w:rPr>
                <w:rFonts w:hint="eastAsia"/>
                <w:sz w:val="20"/>
                <w:szCs w:val="20"/>
                <w:lang w:eastAsia="zh-CN"/>
              </w:rPr>
              <w:t>ip</w:t>
            </w:r>
            <w:r>
              <w:rPr>
                <w:rFonts w:hint="eastAsia"/>
                <w:sz w:val="20"/>
                <w:szCs w:val="20"/>
                <w:lang w:eastAsia="zh-CN"/>
              </w:rPr>
              <w:t>即可</w:t>
            </w:r>
          </w:p>
        </w:tc>
      </w:tr>
      <w:tr w:rsidR="007B301B" w14:paraId="2A028978" w14:textId="77777777" w:rsidTr="007B301B">
        <w:trPr>
          <w:trHeight w:val="302"/>
        </w:trPr>
        <w:tc>
          <w:tcPr>
            <w:tcW w:w="1615" w:type="dxa"/>
            <w:vAlign w:val="center"/>
          </w:tcPr>
          <w:p w14:paraId="1F21CADA" w14:textId="450A8232" w:rsidR="007B301B" w:rsidRPr="007B301B" w:rsidRDefault="007B301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B301B">
              <w:rPr>
                <w:sz w:val="20"/>
                <w:szCs w:val="20"/>
                <w:lang w:eastAsia="zh-CN"/>
              </w:rPr>
              <w:t>netmask</w:t>
            </w:r>
          </w:p>
        </w:tc>
        <w:tc>
          <w:tcPr>
            <w:tcW w:w="1800" w:type="dxa"/>
            <w:vAlign w:val="center"/>
          </w:tcPr>
          <w:p w14:paraId="6E6FDCD7" w14:textId="0A804674" w:rsidR="007B301B" w:rsidRPr="00C36553" w:rsidRDefault="00C36553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C36553">
              <w:rPr>
                <w:noProof/>
                <w:szCs w:val="32"/>
                <w:lang w:eastAsia="zh-CN"/>
              </w:rPr>
              <w:t>S</w:t>
            </w:r>
            <w:r w:rsidRPr="00C36553">
              <w:rPr>
                <w:rFonts w:hint="eastAsia"/>
                <w:noProof/>
                <w:szCs w:val="32"/>
                <w:lang w:eastAsia="zh-CN"/>
              </w:rPr>
              <w:t>tring</w:t>
            </w:r>
          </w:p>
        </w:tc>
        <w:tc>
          <w:tcPr>
            <w:tcW w:w="1890" w:type="dxa"/>
            <w:vAlign w:val="center"/>
          </w:tcPr>
          <w:p w14:paraId="54782787" w14:textId="592EEBD5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255.255.255.0</w:t>
            </w:r>
          </w:p>
        </w:tc>
        <w:tc>
          <w:tcPr>
            <w:tcW w:w="1080" w:type="dxa"/>
            <w:vAlign w:val="center"/>
          </w:tcPr>
          <w:p w14:paraId="209156F6" w14:textId="37F2098A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02C1EAF2" w14:textId="2FFCFAAD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645EF5A4" w14:textId="7203DD23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子网掩码</w:t>
            </w:r>
          </w:p>
        </w:tc>
      </w:tr>
      <w:tr w:rsidR="007B301B" w14:paraId="45F9F3BC" w14:textId="77777777" w:rsidTr="007B301B">
        <w:trPr>
          <w:trHeight w:val="302"/>
        </w:trPr>
        <w:tc>
          <w:tcPr>
            <w:tcW w:w="1615" w:type="dxa"/>
            <w:vAlign w:val="center"/>
          </w:tcPr>
          <w:p w14:paraId="3E6098DC" w14:textId="5A2D225A" w:rsidR="007B301B" w:rsidRPr="007B301B" w:rsidRDefault="007B301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B301B">
              <w:rPr>
                <w:sz w:val="20"/>
                <w:szCs w:val="20"/>
                <w:lang w:eastAsia="zh-CN"/>
              </w:rPr>
              <w:t>applications</w:t>
            </w:r>
          </w:p>
        </w:tc>
        <w:tc>
          <w:tcPr>
            <w:tcW w:w="1800" w:type="dxa"/>
            <w:vAlign w:val="center"/>
          </w:tcPr>
          <w:p w14:paraId="1AD508B7" w14:textId="5AF68A28" w:rsidR="007B301B" w:rsidRPr="00832F40" w:rsidRDefault="00C36553" w:rsidP="00D94545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C36553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C36553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_Ref154060330 \h </w:instrText>
            </w:r>
            <w:r w:rsidRPr="00C36553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C36553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C36553">
              <w:rPr>
                <w:color w:val="2A8CF1" w:themeColor="accent3" w:themeTint="99"/>
              </w:rPr>
              <w:t>application</w:t>
            </w:r>
            <w:r w:rsidRPr="00C36553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79BC1152" w14:textId="059332D9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3EF16383" w14:textId="5408D947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4D8361A5" w14:textId="47A9545C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1…</w:t>
            </w:r>
            <w:r>
              <w:rPr>
                <w:rFonts w:hint="eastAsia"/>
                <w:sz w:val="20"/>
                <w:szCs w:val="20"/>
                <w:lang w:eastAsia="zh-CN"/>
              </w:rPr>
              <w:t>*</w:t>
            </w:r>
          </w:p>
        </w:tc>
        <w:tc>
          <w:tcPr>
            <w:tcW w:w="2879" w:type="dxa"/>
            <w:vAlign w:val="center"/>
          </w:tcPr>
          <w:p w14:paraId="4445D49A" w14:textId="586FC5E3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应用个数，</w:t>
            </w:r>
            <w:r>
              <w:rPr>
                <w:rFonts w:hint="eastAsia"/>
                <w:sz w:val="20"/>
                <w:szCs w:val="20"/>
                <w:lang w:eastAsia="zh-CN"/>
              </w:rPr>
              <w:t>someipd</w:t>
            </w:r>
            <w:r>
              <w:rPr>
                <w:rFonts w:hint="eastAsia"/>
                <w:sz w:val="20"/>
                <w:szCs w:val="20"/>
                <w:lang w:eastAsia="zh-CN"/>
              </w:rPr>
              <w:t>来说，只需要一个即可，</w:t>
            </w:r>
            <w:r>
              <w:rPr>
                <w:rFonts w:hint="eastAsia"/>
                <w:sz w:val="20"/>
                <w:szCs w:val="20"/>
                <w:lang w:eastAsia="zh-CN"/>
              </w:rPr>
              <w:t>name</w:t>
            </w:r>
            <w:r>
              <w:rPr>
                <w:rFonts w:hint="eastAsia"/>
                <w:sz w:val="20"/>
                <w:szCs w:val="20"/>
                <w:lang w:eastAsia="zh-CN"/>
              </w:rPr>
              <w:t>为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someipd</w:t>
            </w:r>
          </w:p>
        </w:tc>
      </w:tr>
      <w:tr w:rsidR="007B301B" w14:paraId="63F7EE1F" w14:textId="77777777" w:rsidTr="007B301B">
        <w:trPr>
          <w:trHeight w:val="302"/>
        </w:trPr>
        <w:tc>
          <w:tcPr>
            <w:tcW w:w="1615" w:type="dxa"/>
            <w:vAlign w:val="center"/>
          </w:tcPr>
          <w:p w14:paraId="6E2599F8" w14:textId="51DFDBFF" w:rsidR="007B301B" w:rsidRPr="007B301B" w:rsidRDefault="007B301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B301B">
              <w:rPr>
                <w:sz w:val="20"/>
                <w:szCs w:val="20"/>
                <w:lang w:eastAsia="zh-CN"/>
              </w:rPr>
              <w:t>services</w:t>
            </w:r>
          </w:p>
        </w:tc>
        <w:tc>
          <w:tcPr>
            <w:tcW w:w="1800" w:type="dxa"/>
            <w:vAlign w:val="center"/>
          </w:tcPr>
          <w:p w14:paraId="3390A273" w14:textId="7493D751" w:rsidR="007B301B" w:rsidRPr="00832F40" w:rsidRDefault="00C36553" w:rsidP="00D94545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C36553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C36553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_Ref154046205 \h </w:instrText>
            </w:r>
            <w:r w:rsidRPr="00C36553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C36553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C36553">
              <w:rPr>
                <w:color w:val="2A8CF1" w:themeColor="accent3" w:themeTint="99"/>
              </w:rPr>
              <w:t>service</w:t>
            </w:r>
            <w:r w:rsidRPr="00C36553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4EB4EA39" w14:textId="7B124F93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0D8A5B63" w14:textId="64D0360C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Ref</w:t>
            </w:r>
          </w:p>
        </w:tc>
        <w:tc>
          <w:tcPr>
            <w:tcW w:w="990" w:type="dxa"/>
            <w:vAlign w:val="center"/>
          </w:tcPr>
          <w:p w14:paraId="0FE08DCE" w14:textId="7FDA7062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0…*</w:t>
            </w:r>
          </w:p>
        </w:tc>
        <w:tc>
          <w:tcPr>
            <w:tcW w:w="2879" w:type="dxa"/>
            <w:vAlign w:val="center"/>
          </w:tcPr>
          <w:p w14:paraId="34ACCB17" w14:textId="5E129575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所有的服务端，一般设为空</w:t>
            </w:r>
          </w:p>
        </w:tc>
      </w:tr>
      <w:tr w:rsidR="007B301B" w14:paraId="6FFB7057" w14:textId="77777777" w:rsidTr="007B301B">
        <w:trPr>
          <w:trHeight w:val="302"/>
        </w:trPr>
        <w:tc>
          <w:tcPr>
            <w:tcW w:w="1615" w:type="dxa"/>
            <w:vAlign w:val="center"/>
          </w:tcPr>
          <w:p w14:paraId="39770104" w14:textId="10B76DF5" w:rsidR="007B301B" w:rsidRPr="007B301B" w:rsidRDefault="007B301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B301B">
              <w:rPr>
                <w:sz w:val="20"/>
                <w:szCs w:val="20"/>
                <w:lang w:eastAsia="zh-CN"/>
              </w:rPr>
              <w:t>clients</w:t>
            </w:r>
          </w:p>
        </w:tc>
        <w:tc>
          <w:tcPr>
            <w:tcW w:w="1800" w:type="dxa"/>
            <w:vAlign w:val="center"/>
          </w:tcPr>
          <w:p w14:paraId="256EC38E" w14:textId="31669217" w:rsidR="007B301B" w:rsidRPr="00832F40" w:rsidRDefault="00C36553" w:rsidP="00D94545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C36553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C36553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_Ref154046935 \h </w:instrText>
            </w:r>
            <w:r w:rsidRPr="00C36553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C36553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C36553">
              <w:rPr>
                <w:rFonts w:hint="eastAsia"/>
                <w:color w:val="2A8CF1" w:themeColor="accent3" w:themeTint="99"/>
              </w:rPr>
              <w:t>client</w:t>
            </w:r>
            <w:r w:rsidRPr="00C36553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2550F4E8" w14:textId="0883A2B5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2DD02559" w14:textId="1AD0BAAA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Ref</w:t>
            </w:r>
          </w:p>
        </w:tc>
        <w:tc>
          <w:tcPr>
            <w:tcW w:w="990" w:type="dxa"/>
            <w:vAlign w:val="center"/>
          </w:tcPr>
          <w:p w14:paraId="2535A299" w14:textId="47AE1046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0…*</w:t>
            </w:r>
          </w:p>
        </w:tc>
        <w:tc>
          <w:tcPr>
            <w:tcW w:w="2879" w:type="dxa"/>
            <w:vAlign w:val="center"/>
          </w:tcPr>
          <w:p w14:paraId="15AB8434" w14:textId="6A3AA110" w:rsidR="007B301B" w:rsidRDefault="00C36553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所有的客户端，一般设为空</w:t>
            </w:r>
          </w:p>
        </w:tc>
      </w:tr>
      <w:tr w:rsidR="007B301B" w14:paraId="43333781" w14:textId="77777777" w:rsidTr="007B301B">
        <w:trPr>
          <w:trHeight w:val="302"/>
        </w:trPr>
        <w:tc>
          <w:tcPr>
            <w:tcW w:w="1615" w:type="dxa"/>
            <w:vAlign w:val="center"/>
          </w:tcPr>
          <w:p w14:paraId="1C11B551" w14:textId="60FC310A" w:rsidR="007B301B" w:rsidRPr="007B301B" w:rsidRDefault="007B301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B301B">
              <w:rPr>
                <w:sz w:val="20"/>
                <w:szCs w:val="20"/>
                <w:lang w:eastAsia="zh-CN"/>
              </w:rPr>
              <w:t>service-discovery</w:t>
            </w:r>
          </w:p>
        </w:tc>
        <w:tc>
          <w:tcPr>
            <w:tcW w:w="1800" w:type="dxa"/>
            <w:vAlign w:val="center"/>
          </w:tcPr>
          <w:p w14:paraId="6E6593B4" w14:textId="5CD4C7DC" w:rsidR="007B301B" w:rsidRPr="00832F40" w:rsidRDefault="00C36553" w:rsidP="00D94545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C36553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C36553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_Ref154060387 \h </w:instrText>
            </w:r>
            <w:r w:rsidRPr="00C36553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C36553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C36553">
              <w:rPr>
                <w:color w:val="2A8CF1" w:themeColor="accent3" w:themeTint="99"/>
              </w:rPr>
              <w:t>service-discovery</w:t>
            </w:r>
            <w:r w:rsidRPr="00C36553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49E051D5" w14:textId="3D05A73C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3DB03285" w14:textId="1AE28A10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2B8EDF80" w14:textId="7BB332F4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2320FA68" w14:textId="035BE63C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设置服务发现参数，用来进行跨域通信</w:t>
            </w:r>
          </w:p>
        </w:tc>
      </w:tr>
    </w:tbl>
    <w:p w14:paraId="10A28BB0" w14:textId="118BB088" w:rsidR="007B301B" w:rsidRDefault="007B301B">
      <w:pPr>
        <w:spacing w:after="0" w:line="240" w:lineRule="auto"/>
      </w:pPr>
      <w:r>
        <w:br w:type="page"/>
      </w:r>
    </w:p>
    <w:p w14:paraId="6A1F8DC4" w14:textId="77777777" w:rsidR="007B301B" w:rsidRDefault="007B301B" w:rsidP="007B301B"/>
    <w:p w14:paraId="2B2FEFE1" w14:textId="77777777" w:rsidR="007B301B" w:rsidRDefault="007B301B" w:rsidP="007B301B">
      <w:pPr>
        <w:pStyle w:val="3"/>
      </w:pPr>
      <w:bookmarkStart w:id="142" w:name="_Ref154045657"/>
      <w:r>
        <w:rPr>
          <w:rFonts w:hint="eastAsia"/>
          <w:lang w:eastAsia="zh-CN"/>
        </w:rPr>
        <w:t>logging</w:t>
      </w:r>
      <w:bookmarkEnd w:id="142"/>
    </w:p>
    <w:tbl>
      <w:tblPr>
        <w:tblStyle w:val="a8"/>
        <w:tblW w:w="10254" w:type="dxa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080"/>
        <w:gridCol w:w="990"/>
        <w:gridCol w:w="2879"/>
      </w:tblGrid>
      <w:tr w:rsidR="007B301B" w14:paraId="68610CA8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69124973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7D98C240" w14:textId="4D20F71A" w:rsidR="007B301B" w:rsidRPr="00FF5E6A" w:rsidRDefault="007B301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L</w:t>
            </w:r>
            <w:r>
              <w:rPr>
                <w:rFonts w:hint="eastAsia"/>
                <w:sz w:val="20"/>
                <w:szCs w:val="20"/>
                <w:lang w:eastAsia="zh-CN"/>
              </w:rPr>
              <w:t>ogging</w:t>
            </w:r>
          </w:p>
        </w:tc>
      </w:tr>
      <w:tr w:rsidR="007B301B" w14:paraId="468ED600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093572BC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627F3E88" w14:textId="77777777" w:rsidR="007B301B" w:rsidRPr="00FF5E6A" w:rsidRDefault="007B301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7B301B" w14:paraId="2D004303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70B49BBC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800" w:type="dxa"/>
            <w:vAlign w:val="center"/>
          </w:tcPr>
          <w:p w14:paraId="5BC75E0D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90" w:type="dxa"/>
            <w:vAlign w:val="center"/>
          </w:tcPr>
          <w:p w14:paraId="0A700226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060F3517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10745933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5A8EA296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7B301B" w14:paraId="5793E2BB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7E17A0DA" w14:textId="0E761384" w:rsidR="007B301B" w:rsidRPr="008720F3" w:rsidRDefault="007B301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B301B">
              <w:rPr>
                <w:sz w:val="20"/>
                <w:szCs w:val="20"/>
                <w:lang w:eastAsia="zh-CN"/>
              </w:rPr>
              <w:t>level</w:t>
            </w:r>
          </w:p>
        </w:tc>
        <w:tc>
          <w:tcPr>
            <w:tcW w:w="1800" w:type="dxa"/>
            <w:vAlign w:val="center"/>
          </w:tcPr>
          <w:p w14:paraId="6B82D86F" w14:textId="037D8770" w:rsidR="007B301B" w:rsidRPr="00C071FD" w:rsidRDefault="00AC16DE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</w:t>
            </w:r>
            <w:r>
              <w:rPr>
                <w:rFonts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1890" w:type="dxa"/>
            <w:vAlign w:val="center"/>
          </w:tcPr>
          <w:p w14:paraId="15B6034D" w14:textId="7B28CD4F" w:rsidR="007B301B" w:rsidRPr="00FF5E6A" w:rsidRDefault="00AC16DE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</w:t>
            </w:r>
            <w:r>
              <w:rPr>
                <w:rFonts w:hint="eastAsia"/>
                <w:sz w:val="20"/>
                <w:szCs w:val="20"/>
                <w:lang w:eastAsia="zh-CN"/>
              </w:rPr>
              <w:t>nfo</w:t>
            </w:r>
          </w:p>
        </w:tc>
        <w:tc>
          <w:tcPr>
            <w:tcW w:w="1080" w:type="dxa"/>
            <w:vAlign w:val="center"/>
          </w:tcPr>
          <w:p w14:paraId="02A966E3" w14:textId="6349C878" w:rsidR="007B301B" w:rsidRPr="00FF5E6A" w:rsidRDefault="00AC16DE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37DCB1A3" w14:textId="209C9304" w:rsidR="007B301B" w:rsidRDefault="00AC16DE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28978346" w14:textId="366E65DF" w:rsidR="007B301B" w:rsidRPr="00FF5E6A" w:rsidRDefault="00AC16DE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设置</w:t>
            </w:r>
            <w:r>
              <w:rPr>
                <w:rFonts w:hint="eastAsia"/>
                <w:sz w:val="20"/>
                <w:szCs w:val="20"/>
                <w:lang w:eastAsia="zh-CN"/>
              </w:rPr>
              <w:t>vsomeip</w:t>
            </w:r>
            <w:r>
              <w:rPr>
                <w:rFonts w:hint="eastAsia"/>
                <w:sz w:val="20"/>
                <w:szCs w:val="20"/>
                <w:lang w:eastAsia="zh-CN"/>
              </w:rPr>
              <w:t>的日志输出级别，级别有</w:t>
            </w:r>
            <w:r>
              <w:rPr>
                <w:rFonts w:hint="eastAsia"/>
                <w:sz w:val="20"/>
                <w:szCs w:val="20"/>
                <w:lang w:eastAsia="zh-CN"/>
              </w:rPr>
              <w:t>fatal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eastAsia="zh-CN"/>
              </w:rPr>
              <w:t>error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eastAsia="zh-CN"/>
              </w:rPr>
              <w:t>warning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eastAsia="zh-CN"/>
              </w:rPr>
              <w:t>info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eastAsia="zh-CN"/>
              </w:rPr>
              <w:t>debug</w:t>
            </w:r>
            <w:r>
              <w:rPr>
                <w:rFonts w:hint="eastAsia"/>
                <w:sz w:val="20"/>
                <w:szCs w:val="20"/>
                <w:lang w:eastAsia="zh-CN"/>
              </w:rPr>
              <w:t>，</w:t>
            </w:r>
            <w:r>
              <w:rPr>
                <w:rFonts w:hint="eastAsia"/>
                <w:sz w:val="20"/>
                <w:szCs w:val="20"/>
                <w:lang w:eastAsia="zh-CN"/>
              </w:rPr>
              <w:t>trace</w:t>
            </w:r>
          </w:p>
        </w:tc>
      </w:tr>
      <w:tr w:rsidR="007B301B" w14:paraId="37ABFDFC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5F6DF2A7" w14:textId="490B11D1" w:rsidR="007B301B" w:rsidRDefault="007B301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B301B">
              <w:rPr>
                <w:sz w:val="20"/>
                <w:szCs w:val="20"/>
                <w:lang w:eastAsia="zh-CN"/>
              </w:rPr>
              <w:t>console</w:t>
            </w:r>
          </w:p>
        </w:tc>
        <w:tc>
          <w:tcPr>
            <w:tcW w:w="1800" w:type="dxa"/>
            <w:vAlign w:val="center"/>
          </w:tcPr>
          <w:p w14:paraId="1802DEE4" w14:textId="40A4143A" w:rsidR="007B301B" w:rsidRPr="00832F40" w:rsidRDefault="00462C38" w:rsidP="00D94545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462C38">
              <w:rPr>
                <w:noProof/>
                <w:szCs w:val="32"/>
                <w:lang w:eastAsia="zh-CN"/>
              </w:rPr>
              <w:t>B</w:t>
            </w:r>
            <w:r w:rsidRPr="00462C38">
              <w:rPr>
                <w:rFonts w:hint="eastAsia"/>
                <w:noProof/>
                <w:szCs w:val="32"/>
                <w:lang w:eastAsia="zh-CN"/>
              </w:rPr>
              <w:t>ool</w:t>
            </w:r>
          </w:p>
        </w:tc>
        <w:tc>
          <w:tcPr>
            <w:tcW w:w="1890" w:type="dxa"/>
            <w:vAlign w:val="center"/>
          </w:tcPr>
          <w:p w14:paraId="412D8BB9" w14:textId="094A4F0A" w:rsidR="007B301B" w:rsidRDefault="00462C38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F</w:t>
            </w:r>
            <w:r>
              <w:rPr>
                <w:rFonts w:hint="eastAsia"/>
                <w:sz w:val="20"/>
                <w:szCs w:val="20"/>
                <w:lang w:eastAsia="zh-CN"/>
              </w:rPr>
              <w:t>alse</w:t>
            </w:r>
          </w:p>
        </w:tc>
        <w:tc>
          <w:tcPr>
            <w:tcW w:w="1080" w:type="dxa"/>
            <w:vAlign w:val="center"/>
          </w:tcPr>
          <w:p w14:paraId="0B560935" w14:textId="148FC780" w:rsidR="007B301B" w:rsidRDefault="00462C38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7EABF74A" w14:textId="6AE5409B" w:rsidR="007B301B" w:rsidRDefault="00462C38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263AC533" w14:textId="1860AFF2" w:rsidR="007B301B" w:rsidRDefault="00462C38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V</w:t>
            </w:r>
            <w:r>
              <w:rPr>
                <w:rFonts w:hint="eastAsia"/>
                <w:sz w:val="20"/>
                <w:szCs w:val="20"/>
                <w:lang w:eastAsia="zh-CN"/>
              </w:rPr>
              <w:t>someip</w:t>
            </w:r>
            <w:r>
              <w:rPr>
                <w:rFonts w:hint="eastAsia"/>
                <w:sz w:val="20"/>
                <w:szCs w:val="20"/>
                <w:lang w:eastAsia="zh-CN"/>
              </w:rPr>
              <w:t>内部日志是否输出到终端</w:t>
            </w:r>
          </w:p>
        </w:tc>
      </w:tr>
      <w:tr w:rsidR="007B301B" w14:paraId="28DD2600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5C3B78D3" w14:textId="4198336B" w:rsidR="007B301B" w:rsidRDefault="007B301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B301B">
              <w:rPr>
                <w:sz w:val="20"/>
                <w:szCs w:val="20"/>
                <w:lang w:eastAsia="zh-CN"/>
              </w:rPr>
              <w:t>syslog</w:t>
            </w:r>
          </w:p>
        </w:tc>
        <w:tc>
          <w:tcPr>
            <w:tcW w:w="1800" w:type="dxa"/>
            <w:vAlign w:val="center"/>
          </w:tcPr>
          <w:p w14:paraId="70970D0B" w14:textId="26632056" w:rsidR="007B301B" w:rsidRPr="00832F40" w:rsidRDefault="00462C38" w:rsidP="00D94545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462C3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462C38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_Ref154059606 \h </w:instrText>
            </w:r>
            <w:r w:rsidRPr="00462C38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462C3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462C38">
              <w:rPr>
                <w:rFonts w:hint="eastAsia"/>
                <w:color w:val="2A8CF1" w:themeColor="accent3" w:themeTint="99"/>
              </w:rPr>
              <w:t>syslog</w:t>
            </w:r>
            <w:r w:rsidRPr="00462C3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6DDC4964" w14:textId="216BE9B0" w:rsidR="007B301B" w:rsidRDefault="00827B78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36F87ED5" w14:textId="6A762FC0" w:rsidR="007B301B" w:rsidRDefault="00462C38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762694CE" w14:textId="5312CE16" w:rsidR="007B301B" w:rsidRDefault="00462C38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4127A476" w14:textId="4C8BCA84" w:rsidR="007B301B" w:rsidRDefault="00462C38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系统日志配置</w:t>
            </w:r>
          </w:p>
        </w:tc>
      </w:tr>
    </w:tbl>
    <w:p w14:paraId="2245AF03" w14:textId="77777777" w:rsidR="007B301B" w:rsidRDefault="007B301B" w:rsidP="007B301B">
      <w:pPr>
        <w:pStyle w:val="4"/>
      </w:pPr>
      <w:bookmarkStart w:id="143" w:name="_Ref154059606"/>
      <w:r>
        <w:rPr>
          <w:rFonts w:hint="eastAsia"/>
        </w:rPr>
        <w:t>syslog</w:t>
      </w:r>
      <w:bookmarkEnd w:id="143"/>
    </w:p>
    <w:tbl>
      <w:tblPr>
        <w:tblStyle w:val="a8"/>
        <w:tblW w:w="10254" w:type="dxa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080"/>
        <w:gridCol w:w="990"/>
        <w:gridCol w:w="2879"/>
      </w:tblGrid>
      <w:tr w:rsidR="007B301B" w14:paraId="4DC41715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6657DB95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538FC6A2" w14:textId="2DFA28BA" w:rsidR="007B301B" w:rsidRPr="00FF5E6A" w:rsidRDefault="007B301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</w:t>
            </w:r>
            <w:r>
              <w:rPr>
                <w:rFonts w:hint="eastAsia"/>
                <w:sz w:val="20"/>
                <w:szCs w:val="20"/>
                <w:lang w:eastAsia="zh-CN"/>
              </w:rPr>
              <w:t>ys</w:t>
            </w:r>
            <w:r>
              <w:rPr>
                <w:sz w:val="20"/>
                <w:szCs w:val="20"/>
                <w:lang w:eastAsia="zh-CN"/>
              </w:rPr>
              <w:t>log</w:t>
            </w:r>
          </w:p>
        </w:tc>
      </w:tr>
      <w:tr w:rsidR="007B301B" w14:paraId="1A3DA909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2C4E9D67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5EF93A47" w14:textId="77777777" w:rsidR="007B301B" w:rsidRPr="00FF5E6A" w:rsidRDefault="007B301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7B301B" w14:paraId="2911F0A1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4A8A7FAE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800" w:type="dxa"/>
            <w:vAlign w:val="center"/>
          </w:tcPr>
          <w:p w14:paraId="3E512601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90" w:type="dxa"/>
            <w:vAlign w:val="center"/>
          </w:tcPr>
          <w:p w14:paraId="4A2BCE80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0D9DF20C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7F5B7F43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742E236D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7B301B" w14:paraId="337FFC62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304916D9" w14:textId="2FD308A1" w:rsidR="007B301B" w:rsidRPr="008720F3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7B301B">
              <w:rPr>
                <w:sz w:val="20"/>
                <w:szCs w:val="20"/>
                <w:lang w:eastAsia="zh-CN"/>
              </w:rPr>
              <w:t>E</w:t>
            </w:r>
            <w:r w:rsidR="007B301B" w:rsidRPr="007B301B">
              <w:rPr>
                <w:sz w:val="20"/>
                <w:szCs w:val="20"/>
                <w:lang w:eastAsia="zh-CN"/>
              </w:rPr>
              <w:t>nable</w:t>
            </w:r>
          </w:p>
        </w:tc>
        <w:tc>
          <w:tcPr>
            <w:tcW w:w="1800" w:type="dxa"/>
            <w:vAlign w:val="center"/>
          </w:tcPr>
          <w:p w14:paraId="7EFE4BCF" w14:textId="37F410B0" w:rsidR="007B301B" w:rsidRPr="00C071FD" w:rsidRDefault="00827B78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B</w:t>
            </w:r>
            <w:r>
              <w:rPr>
                <w:rFonts w:hint="eastAsia"/>
                <w:sz w:val="20"/>
                <w:szCs w:val="20"/>
                <w:lang w:eastAsia="zh-CN"/>
              </w:rPr>
              <w:t>ool</w:t>
            </w:r>
          </w:p>
        </w:tc>
        <w:tc>
          <w:tcPr>
            <w:tcW w:w="1890" w:type="dxa"/>
            <w:vAlign w:val="center"/>
          </w:tcPr>
          <w:p w14:paraId="7CAF4140" w14:textId="64C9CA84" w:rsidR="007B301B" w:rsidRPr="00FF5E6A" w:rsidRDefault="00827B78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T</w:t>
            </w:r>
            <w:r>
              <w:rPr>
                <w:rFonts w:hint="eastAsia"/>
                <w:sz w:val="20"/>
                <w:szCs w:val="20"/>
                <w:lang w:eastAsia="zh-CN"/>
              </w:rPr>
              <w:t>rue</w:t>
            </w:r>
          </w:p>
        </w:tc>
        <w:tc>
          <w:tcPr>
            <w:tcW w:w="1080" w:type="dxa"/>
            <w:vAlign w:val="center"/>
          </w:tcPr>
          <w:p w14:paraId="6A673A98" w14:textId="50386655" w:rsidR="007B301B" w:rsidRPr="00FF5E6A" w:rsidRDefault="00827B78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153FCD49" w14:textId="7AC3A7B3" w:rsidR="007B301B" w:rsidRDefault="00827B78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4BB32ADB" w14:textId="0430EE77" w:rsidR="007B301B" w:rsidRPr="00FF5E6A" w:rsidRDefault="00827B78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是否开启系统日志</w:t>
            </w:r>
          </w:p>
        </w:tc>
      </w:tr>
    </w:tbl>
    <w:p w14:paraId="22347434" w14:textId="5F5327B6" w:rsidR="007B301B" w:rsidRDefault="007B301B" w:rsidP="007B301B">
      <w:pPr>
        <w:pStyle w:val="3"/>
      </w:pPr>
      <w:bookmarkStart w:id="144" w:name="_Ref154060330"/>
      <w:r w:rsidRPr="007B301B">
        <w:t>application</w:t>
      </w:r>
      <w:bookmarkEnd w:id="144"/>
    </w:p>
    <w:tbl>
      <w:tblPr>
        <w:tblStyle w:val="a8"/>
        <w:tblW w:w="10254" w:type="dxa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080"/>
        <w:gridCol w:w="990"/>
        <w:gridCol w:w="2879"/>
      </w:tblGrid>
      <w:tr w:rsidR="007B301B" w14:paraId="01C7F2E5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515AB001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1F1EF5C9" w14:textId="77777777" w:rsidR="007B301B" w:rsidRPr="00FF5E6A" w:rsidRDefault="007B301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</w:t>
            </w:r>
            <w:r>
              <w:rPr>
                <w:rFonts w:hint="eastAsia"/>
                <w:sz w:val="20"/>
                <w:szCs w:val="20"/>
                <w:lang w:eastAsia="zh-CN"/>
              </w:rPr>
              <w:t>ys</w:t>
            </w:r>
            <w:r>
              <w:rPr>
                <w:sz w:val="20"/>
                <w:szCs w:val="20"/>
                <w:lang w:eastAsia="zh-CN"/>
              </w:rPr>
              <w:t>log</w:t>
            </w:r>
          </w:p>
        </w:tc>
      </w:tr>
      <w:tr w:rsidR="007B301B" w14:paraId="27E3F11F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6EBDEA9E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06DEAEC8" w14:textId="77777777" w:rsidR="007B301B" w:rsidRPr="00FF5E6A" w:rsidRDefault="007B301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7B301B" w14:paraId="23967877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6EA5EA28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800" w:type="dxa"/>
            <w:vAlign w:val="center"/>
          </w:tcPr>
          <w:p w14:paraId="6E14EDB3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90" w:type="dxa"/>
            <w:vAlign w:val="center"/>
          </w:tcPr>
          <w:p w14:paraId="33EFDEE5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1446BC34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78AED587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6642968C" w14:textId="77777777" w:rsidR="007B301B" w:rsidRPr="0008125F" w:rsidRDefault="007B301B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7B301B" w14:paraId="7426A455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5E982D84" w14:textId="7A7725F4" w:rsidR="007B301B" w:rsidRPr="008720F3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B3E26">
              <w:rPr>
                <w:sz w:val="20"/>
                <w:szCs w:val="20"/>
                <w:lang w:eastAsia="zh-CN"/>
              </w:rPr>
              <w:t>N</w:t>
            </w:r>
            <w:r w:rsidR="00DB3E26" w:rsidRPr="00DB3E26">
              <w:rPr>
                <w:sz w:val="20"/>
                <w:szCs w:val="20"/>
                <w:lang w:eastAsia="zh-CN"/>
              </w:rPr>
              <w:t>ame</w:t>
            </w:r>
          </w:p>
        </w:tc>
        <w:tc>
          <w:tcPr>
            <w:tcW w:w="1800" w:type="dxa"/>
            <w:vAlign w:val="center"/>
          </w:tcPr>
          <w:p w14:paraId="0F171B50" w14:textId="3419C27B" w:rsidR="007B301B" w:rsidRPr="00C071FD" w:rsidRDefault="00997B2B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</w:t>
            </w:r>
            <w:r>
              <w:rPr>
                <w:rFonts w:hint="eastAsia"/>
                <w:sz w:val="20"/>
                <w:szCs w:val="20"/>
                <w:lang w:eastAsia="zh-CN"/>
              </w:rPr>
              <w:t>tring</w:t>
            </w:r>
          </w:p>
        </w:tc>
        <w:tc>
          <w:tcPr>
            <w:tcW w:w="1890" w:type="dxa"/>
            <w:vAlign w:val="center"/>
          </w:tcPr>
          <w:p w14:paraId="047F974B" w14:textId="478ACF07" w:rsidR="007B301B" w:rsidRPr="00FF5E6A" w:rsidRDefault="00997B2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2DDBD9CF" w14:textId="0789ABA7" w:rsidR="007B301B" w:rsidRPr="00FF5E6A" w:rsidRDefault="00997B2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</w:t>
            </w:r>
            <w:r>
              <w:rPr>
                <w:rFonts w:hint="eastAsia"/>
                <w:sz w:val="20"/>
                <w:szCs w:val="20"/>
                <w:lang w:eastAsia="zh-CN"/>
              </w:rPr>
              <w:t>ef</w:t>
            </w:r>
          </w:p>
        </w:tc>
        <w:tc>
          <w:tcPr>
            <w:tcW w:w="990" w:type="dxa"/>
            <w:vAlign w:val="center"/>
          </w:tcPr>
          <w:p w14:paraId="663FB190" w14:textId="33352393" w:rsidR="007B301B" w:rsidRDefault="00997B2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348BD993" w14:textId="6E6E4698" w:rsidR="007B301B" w:rsidRPr="00FF5E6A" w:rsidRDefault="00997B2B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pp</w:t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name</w:t>
            </w:r>
            <w:r>
              <w:rPr>
                <w:rFonts w:hint="eastAsia"/>
                <w:sz w:val="20"/>
                <w:szCs w:val="20"/>
                <w:lang w:eastAsia="zh-CN"/>
              </w:rPr>
              <w:t>，每一个</w:t>
            </w:r>
            <w:r>
              <w:rPr>
                <w:rFonts w:hint="eastAsia"/>
                <w:sz w:val="20"/>
                <w:szCs w:val="20"/>
                <w:lang w:eastAsia="zh-CN"/>
              </w:rPr>
              <w:t>app</w:t>
            </w:r>
            <w:r>
              <w:rPr>
                <w:rFonts w:hint="eastAsia"/>
                <w:sz w:val="20"/>
                <w:szCs w:val="20"/>
                <w:lang w:eastAsia="zh-CN"/>
              </w:rPr>
              <w:t>有一个全局唯一的</w:t>
            </w:r>
            <w:r>
              <w:rPr>
                <w:rFonts w:hint="eastAsia"/>
                <w:sz w:val="20"/>
                <w:szCs w:val="20"/>
                <w:lang w:eastAsia="zh-CN"/>
              </w:rPr>
              <w:t>appname</w:t>
            </w:r>
          </w:p>
        </w:tc>
      </w:tr>
      <w:tr w:rsidR="007B301B" w14:paraId="151E14C8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097B391C" w14:textId="10155119" w:rsidR="007B301B" w:rsidRDefault="00C36553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B3E26">
              <w:rPr>
                <w:sz w:val="20"/>
                <w:szCs w:val="20"/>
                <w:lang w:eastAsia="zh-CN"/>
              </w:rPr>
              <w:t>I</w:t>
            </w:r>
            <w:r w:rsidR="00DB3E26" w:rsidRPr="00DB3E26">
              <w:rPr>
                <w:sz w:val="20"/>
                <w:szCs w:val="20"/>
                <w:lang w:eastAsia="zh-CN"/>
              </w:rPr>
              <w:t>d</w:t>
            </w:r>
          </w:p>
        </w:tc>
        <w:tc>
          <w:tcPr>
            <w:tcW w:w="1800" w:type="dxa"/>
            <w:vAlign w:val="center"/>
          </w:tcPr>
          <w:p w14:paraId="574A8DC2" w14:textId="73DB2E5B" w:rsidR="007B301B" w:rsidRPr="00832F40" w:rsidRDefault="00997B2B" w:rsidP="00D94545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zh-CN"/>
              </w:rPr>
              <w:t>I</w:t>
            </w:r>
            <w:r>
              <w:rPr>
                <w:rFonts w:hint="eastAsia"/>
                <w:noProof/>
                <w:color w:val="2A8CF1" w:themeColor="accent3" w:themeTint="99"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622D3A38" w14:textId="3A8E58BD" w:rsidR="007B301B" w:rsidRDefault="00997B2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7C1F6203" w14:textId="55605757" w:rsidR="007B301B" w:rsidRDefault="00997B2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R</w:t>
            </w:r>
            <w:r>
              <w:rPr>
                <w:rFonts w:hint="eastAsia"/>
                <w:sz w:val="20"/>
                <w:szCs w:val="20"/>
                <w:lang w:eastAsia="zh-CN"/>
              </w:rPr>
              <w:t>ef</w:t>
            </w:r>
          </w:p>
        </w:tc>
        <w:tc>
          <w:tcPr>
            <w:tcW w:w="990" w:type="dxa"/>
            <w:vAlign w:val="center"/>
          </w:tcPr>
          <w:p w14:paraId="5B000DF7" w14:textId="6C0380B1" w:rsidR="007B301B" w:rsidRDefault="00997B2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2C24A6C1" w14:textId="35B04A38" w:rsidR="007B301B" w:rsidRDefault="00997B2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pp</w:t>
            </w:r>
            <w:r>
              <w:rPr>
                <w:rFonts w:hint="eastAsia"/>
                <w:sz w:val="20"/>
                <w:szCs w:val="20"/>
                <w:lang w:eastAsia="zh-CN"/>
              </w:rPr>
              <w:t>的惟一标识号</w:t>
            </w:r>
          </w:p>
        </w:tc>
      </w:tr>
      <w:tr w:rsidR="007B301B" w14:paraId="63AD8702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3E0FE7E4" w14:textId="4B2A6CCB" w:rsidR="007B301B" w:rsidRDefault="00DB3E26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B3E26">
              <w:rPr>
                <w:sz w:val="20"/>
                <w:szCs w:val="20"/>
                <w:lang w:eastAsia="zh-CN"/>
              </w:rPr>
              <w:t>threads</w:t>
            </w:r>
          </w:p>
        </w:tc>
        <w:tc>
          <w:tcPr>
            <w:tcW w:w="1800" w:type="dxa"/>
            <w:vAlign w:val="center"/>
          </w:tcPr>
          <w:p w14:paraId="033FE841" w14:textId="07444B1B" w:rsidR="007B301B" w:rsidRPr="00832F40" w:rsidRDefault="00997B2B" w:rsidP="00D94545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zh-CN"/>
              </w:rPr>
              <w:t>I</w:t>
            </w:r>
            <w:r>
              <w:rPr>
                <w:rFonts w:hint="eastAsia"/>
                <w:noProof/>
                <w:color w:val="2A8CF1" w:themeColor="accent3" w:themeTint="99"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45BDB199" w14:textId="6202057A" w:rsidR="007B301B" w:rsidRDefault="00997B2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195305F7" w14:textId="48D96F28" w:rsidR="007B301B" w:rsidRDefault="00997B2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211894DF" w14:textId="588A3B41" w:rsidR="007B301B" w:rsidRDefault="00997B2B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4713F512" w14:textId="1C163051" w:rsidR="007B301B" w:rsidRDefault="00997B2B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pp</w:t>
            </w:r>
            <w:r>
              <w:rPr>
                <w:rFonts w:hint="eastAsia"/>
                <w:sz w:val="20"/>
                <w:szCs w:val="20"/>
                <w:lang w:eastAsia="zh-CN"/>
              </w:rPr>
              <w:t>中线程池中的线程数。</w:t>
            </w:r>
          </w:p>
        </w:tc>
      </w:tr>
    </w:tbl>
    <w:p w14:paraId="6826C28B" w14:textId="77777777" w:rsidR="00DB3E26" w:rsidRDefault="00DB3E26" w:rsidP="00DB3E26">
      <w:pPr>
        <w:pStyle w:val="3"/>
      </w:pPr>
      <w:bookmarkStart w:id="145" w:name="_Ref154060387"/>
      <w:r w:rsidRPr="00DB3E26">
        <w:t>service-discovery</w:t>
      </w:r>
      <w:bookmarkEnd w:id="145"/>
    </w:p>
    <w:tbl>
      <w:tblPr>
        <w:tblStyle w:val="a8"/>
        <w:tblW w:w="10254" w:type="dxa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080"/>
        <w:gridCol w:w="990"/>
        <w:gridCol w:w="2879"/>
      </w:tblGrid>
      <w:tr w:rsidR="00DB3E26" w14:paraId="303406A4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3202373F" w14:textId="77777777" w:rsidR="00DB3E26" w:rsidRPr="0008125F" w:rsidRDefault="00DB3E26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1A0E432E" w14:textId="7630D115" w:rsidR="00DB3E26" w:rsidRPr="00FF5E6A" w:rsidRDefault="00DB3E26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B3E26">
              <w:rPr>
                <w:sz w:val="20"/>
                <w:szCs w:val="20"/>
                <w:lang w:eastAsia="zh-CN"/>
              </w:rPr>
              <w:t>service-discovery</w:t>
            </w:r>
          </w:p>
        </w:tc>
      </w:tr>
      <w:tr w:rsidR="00DB3E26" w14:paraId="46EC7701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56EF8DA1" w14:textId="77777777" w:rsidR="00DB3E26" w:rsidRPr="0008125F" w:rsidRDefault="00DB3E26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3F194157" w14:textId="78E3B107" w:rsidR="00DB3E26" w:rsidRPr="00FF5E6A" w:rsidRDefault="00DB3E26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V</w:t>
            </w:r>
            <w:r>
              <w:rPr>
                <w:rFonts w:hint="eastAsia"/>
                <w:sz w:val="20"/>
                <w:szCs w:val="20"/>
                <w:lang w:eastAsia="zh-CN"/>
              </w:rPr>
              <w:t>someip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服务发现参数</w:t>
            </w:r>
          </w:p>
        </w:tc>
      </w:tr>
      <w:tr w:rsidR="00DB3E26" w14:paraId="36E39FD1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789E3761" w14:textId="77777777" w:rsidR="00DB3E26" w:rsidRPr="0008125F" w:rsidRDefault="00DB3E26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800" w:type="dxa"/>
            <w:vAlign w:val="center"/>
          </w:tcPr>
          <w:p w14:paraId="68BF7228" w14:textId="77777777" w:rsidR="00DB3E26" w:rsidRPr="0008125F" w:rsidRDefault="00DB3E26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90" w:type="dxa"/>
            <w:vAlign w:val="center"/>
          </w:tcPr>
          <w:p w14:paraId="138B545B" w14:textId="77777777" w:rsidR="00DB3E26" w:rsidRPr="0008125F" w:rsidRDefault="00DB3E26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632FE925" w14:textId="77777777" w:rsidR="00DB3E26" w:rsidRPr="0008125F" w:rsidRDefault="00DB3E26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40101239" w14:textId="77777777" w:rsidR="00DB3E26" w:rsidRPr="0008125F" w:rsidRDefault="00DB3E26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4397F01F" w14:textId="77777777" w:rsidR="00DB3E26" w:rsidRPr="0008125F" w:rsidRDefault="00DB3E26" w:rsidP="00D94545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DB3E26" w14:paraId="0428C43B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5576E480" w14:textId="336BBAB1" w:rsidR="00DB3E26" w:rsidRPr="008720F3" w:rsidRDefault="00DB3E26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B3E26">
              <w:rPr>
                <w:sz w:val="20"/>
                <w:szCs w:val="20"/>
                <w:lang w:eastAsia="zh-CN"/>
              </w:rPr>
              <w:t>enable</w:t>
            </w:r>
          </w:p>
        </w:tc>
        <w:tc>
          <w:tcPr>
            <w:tcW w:w="1800" w:type="dxa"/>
            <w:vAlign w:val="center"/>
          </w:tcPr>
          <w:p w14:paraId="4D28D898" w14:textId="630852BE" w:rsidR="00DB3E26" w:rsidRPr="00C071FD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B</w:t>
            </w:r>
            <w:r>
              <w:rPr>
                <w:rFonts w:hint="eastAsia"/>
                <w:sz w:val="20"/>
                <w:szCs w:val="20"/>
                <w:lang w:eastAsia="zh-CN"/>
              </w:rPr>
              <w:t>ool</w:t>
            </w:r>
          </w:p>
        </w:tc>
        <w:tc>
          <w:tcPr>
            <w:tcW w:w="1890" w:type="dxa"/>
            <w:vAlign w:val="center"/>
          </w:tcPr>
          <w:p w14:paraId="330A0DBF" w14:textId="515B28A0" w:rsidR="00DB3E26" w:rsidRPr="00FF5E6A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23BE19A7" w14:textId="31986207" w:rsidR="00DB3E26" w:rsidRPr="00FF5E6A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4EEAD729" w14:textId="3DF57658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224D2247" w14:textId="25F3B397" w:rsidR="00DB3E26" w:rsidRPr="00FF5E6A" w:rsidRDefault="00BC5FAC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是否启动服务发现</w:t>
            </w:r>
          </w:p>
        </w:tc>
      </w:tr>
      <w:tr w:rsidR="00DB3E26" w14:paraId="1DF8E89D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2AFCB505" w14:textId="4A8CA340" w:rsidR="00DB3E26" w:rsidRDefault="00DB3E26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B3E26">
              <w:rPr>
                <w:sz w:val="20"/>
                <w:szCs w:val="20"/>
                <w:lang w:eastAsia="zh-CN"/>
              </w:rPr>
              <w:t>protocol</w:t>
            </w:r>
          </w:p>
        </w:tc>
        <w:tc>
          <w:tcPr>
            <w:tcW w:w="1800" w:type="dxa"/>
            <w:vAlign w:val="center"/>
          </w:tcPr>
          <w:p w14:paraId="3BB95363" w14:textId="24B41186" w:rsidR="00DB3E26" w:rsidRPr="00BC5FAC" w:rsidRDefault="00BC5FAC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BC5FAC">
              <w:rPr>
                <w:noProof/>
                <w:szCs w:val="32"/>
                <w:lang w:eastAsia="zh-CN"/>
              </w:rPr>
              <w:t>S</w:t>
            </w:r>
            <w:r w:rsidRPr="00BC5FAC">
              <w:rPr>
                <w:rFonts w:hint="eastAsia"/>
                <w:noProof/>
                <w:szCs w:val="32"/>
                <w:lang w:eastAsia="zh-CN"/>
              </w:rPr>
              <w:t>tring</w:t>
            </w:r>
          </w:p>
        </w:tc>
        <w:tc>
          <w:tcPr>
            <w:tcW w:w="1890" w:type="dxa"/>
            <w:vAlign w:val="center"/>
          </w:tcPr>
          <w:p w14:paraId="4FC0DD3F" w14:textId="2BA430F6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U</w:t>
            </w:r>
            <w:r>
              <w:rPr>
                <w:rFonts w:hint="eastAsia"/>
                <w:sz w:val="20"/>
                <w:szCs w:val="20"/>
                <w:lang w:eastAsia="zh-CN"/>
              </w:rPr>
              <w:t>dp</w:t>
            </w:r>
          </w:p>
        </w:tc>
        <w:tc>
          <w:tcPr>
            <w:tcW w:w="1080" w:type="dxa"/>
            <w:vAlign w:val="center"/>
          </w:tcPr>
          <w:p w14:paraId="34F4A363" w14:textId="25AD0118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282CDD37" w14:textId="790FC3A4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5C2F4F0F" w14:textId="0A9258A3" w:rsidR="00DB3E26" w:rsidRDefault="00BC5FAC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使用过</w:t>
            </w:r>
            <w:r>
              <w:rPr>
                <w:rFonts w:hint="eastAsia"/>
                <w:sz w:val="20"/>
                <w:szCs w:val="20"/>
                <w:lang w:eastAsia="zh-CN"/>
              </w:rPr>
              <w:t>tcp</w:t>
            </w:r>
            <w:r>
              <w:rPr>
                <w:rFonts w:hint="eastAsia"/>
                <w:sz w:val="20"/>
                <w:szCs w:val="20"/>
                <w:lang w:eastAsia="zh-CN"/>
              </w:rPr>
              <w:t>或者</w:t>
            </w:r>
            <w:r>
              <w:rPr>
                <w:rFonts w:hint="eastAsia"/>
                <w:sz w:val="20"/>
                <w:szCs w:val="20"/>
                <w:lang w:eastAsia="zh-CN"/>
              </w:rPr>
              <w:t>udp</w:t>
            </w:r>
            <w:r>
              <w:rPr>
                <w:rFonts w:hint="eastAsia"/>
                <w:sz w:val="20"/>
                <w:szCs w:val="20"/>
                <w:lang w:eastAsia="zh-CN"/>
              </w:rPr>
              <w:t>来进行服务发现，但是</w:t>
            </w:r>
            <w:r>
              <w:rPr>
                <w:rFonts w:hint="eastAsia"/>
                <w:sz w:val="20"/>
                <w:szCs w:val="20"/>
                <w:lang w:eastAsia="zh-CN"/>
              </w:rPr>
              <w:t>tcp</w:t>
            </w:r>
            <w:r>
              <w:rPr>
                <w:rFonts w:hint="eastAsia"/>
                <w:sz w:val="20"/>
                <w:szCs w:val="20"/>
                <w:lang w:eastAsia="zh-CN"/>
              </w:rPr>
              <w:t>不能用。唯有</w:t>
            </w:r>
            <w:r>
              <w:rPr>
                <w:rFonts w:hint="eastAsia"/>
                <w:sz w:val="20"/>
                <w:szCs w:val="20"/>
                <w:lang w:eastAsia="zh-CN"/>
              </w:rPr>
              <w:t>udp</w:t>
            </w:r>
            <w:r>
              <w:rPr>
                <w:rFonts w:hint="eastAsia"/>
                <w:sz w:val="20"/>
                <w:szCs w:val="20"/>
                <w:lang w:eastAsia="zh-CN"/>
              </w:rPr>
              <w:t>可以使用</w:t>
            </w:r>
          </w:p>
        </w:tc>
      </w:tr>
      <w:tr w:rsidR="00DB3E26" w14:paraId="749C6A13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710093AB" w14:textId="7D089D5C" w:rsidR="00DB3E26" w:rsidRDefault="00DB3E26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B3E26">
              <w:rPr>
                <w:sz w:val="20"/>
                <w:szCs w:val="20"/>
                <w:lang w:eastAsia="zh-CN"/>
              </w:rPr>
              <w:t>port</w:t>
            </w:r>
          </w:p>
        </w:tc>
        <w:tc>
          <w:tcPr>
            <w:tcW w:w="1800" w:type="dxa"/>
            <w:vAlign w:val="center"/>
          </w:tcPr>
          <w:p w14:paraId="3E2DEFA6" w14:textId="11AF9983" w:rsidR="00DB3E26" w:rsidRPr="00BC5FAC" w:rsidRDefault="00BC5FAC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BC5FAC">
              <w:rPr>
                <w:noProof/>
                <w:szCs w:val="32"/>
                <w:lang w:eastAsia="zh-CN"/>
              </w:rPr>
              <w:t>I</w:t>
            </w:r>
            <w:r w:rsidRPr="00BC5FAC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034F75C5" w14:textId="132AAA5B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3</w:t>
            </w:r>
            <w:r>
              <w:rPr>
                <w:sz w:val="20"/>
                <w:szCs w:val="20"/>
                <w:lang w:eastAsia="zh-CN"/>
              </w:rPr>
              <w:t>0490</w:t>
            </w:r>
          </w:p>
        </w:tc>
        <w:tc>
          <w:tcPr>
            <w:tcW w:w="1080" w:type="dxa"/>
            <w:vAlign w:val="center"/>
          </w:tcPr>
          <w:p w14:paraId="1A65BE77" w14:textId="6F630BDF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4C48A20A" w14:textId="45CB5F6D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197D3D11" w14:textId="46ED7772" w:rsidR="00DB3E26" w:rsidRDefault="00BC5FAC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服务发现的端口，一般来说，</w:t>
            </w:r>
            <w:r>
              <w:rPr>
                <w:rFonts w:hint="eastAsia"/>
                <w:sz w:val="20"/>
                <w:szCs w:val="20"/>
                <w:lang w:eastAsia="zh-CN"/>
              </w:rPr>
              <w:t>someipsd</w:t>
            </w:r>
            <w:r>
              <w:rPr>
                <w:rFonts w:hint="eastAsia"/>
                <w:sz w:val="20"/>
                <w:szCs w:val="20"/>
                <w:lang w:eastAsia="zh-CN"/>
              </w:rPr>
              <w:t>服务的端口是固定的</w:t>
            </w:r>
            <w:r>
              <w:rPr>
                <w:rFonts w:hint="eastAsia"/>
                <w:sz w:val="20"/>
                <w:szCs w:val="20"/>
                <w:lang w:eastAsia="zh-CN"/>
              </w:rPr>
              <w:t>3</w:t>
            </w:r>
            <w:r>
              <w:rPr>
                <w:sz w:val="20"/>
                <w:szCs w:val="20"/>
                <w:lang w:eastAsia="zh-CN"/>
              </w:rPr>
              <w:t>0490</w:t>
            </w:r>
          </w:p>
        </w:tc>
      </w:tr>
      <w:tr w:rsidR="00DB3E26" w14:paraId="1C20648E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2F9E3DE2" w14:textId="45334F4E" w:rsidR="00DB3E26" w:rsidRPr="007B301B" w:rsidRDefault="00DB3E26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B3E26">
              <w:rPr>
                <w:sz w:val="20"/>
                <w:szCs w:val="20"/>
                <w:lang w:eastAsia="zh-CN"/>
              </w:rPr>
              <w:lastRenderedPageBreak/>
              <w:t>multicast</w:t>
            </w:r>
          </w:p>
        </w:tc>
        <w:tc>
          <w:tcPr>
            <w:tcW w:w="1800" w:type="dxa"/>
            <w:vAlign w:val="center"/>
          </w:tcPr>
          <w:p w14:paraId="64B8DEFE" w14:textId="57280991" w:rsidR="00DB3E26" w:rsidRPr="00BC5FAC" w:rsidRDefault="00BC5FAC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BC5FAC">
              <w:rPr>
                <w:noProof/>
                <w:szCs w:val="32"/>
                <w:lang w:eastAsia="zh-CN"/>
              </w:rPr>
              <w:t>S</w:t>
            </w:r>
            <w:r w:rsidRPr="00BC5FAC">
              <w:rPr>
                <w:rFonts w:hint="eastAsia"/>
                <w:noProof/>
                <w:szCs w:val="32"/>
                <w:lang w:eastAsia="zh-CN"/>
              </w:rPr>
              <w:t>tring</w:t>
            </w:r>
          </w:p>
        </w:tc>
        <w:tc>
          <w:tcPr>
            <w:tcW w:w="1890" w:type="dxa"/>
            <w:vAlign w:val="center"/>
          </w:tcPr>
          <w:p w14:paraId="234F9296" w14:textId="661F5EBA" w:rsidR="00DB3E26" w:rsidRDefault="00BC5FAC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3EB755F1" w14:textId="6A307535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1A68C30A" w14:textId="600D5A1A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400F0ADC" w14:textId="5D7FD93F" w:rsidR="00DB3E26" w:rsidRDefault="00BC5FAC" w:rsidP="00D94545">
            <w:p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服务发现的多播地址</w:t>
            </w:r>
          </w:p>
        </w:tc>
      </w:tr>
      <w:tr w:rsidR="00DB3E26" w14:paraId="4364BA03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21BE4BC4" w14:textId="3F289E05" w:rsidR="00DB3E26" w:rsidRPr="007B301B" w:rsidRDefault="00DB3E26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B3E26">
              <w:rPr>
                <w:sz w:val="20"/>
                <w:szCs w:val="20"/>
                <w:lang w:eastAsia="zh-CN"/>
              </w:rPr>
              <w:t>repetitions_max</w:t>
            </w:r>
          </w:p>
        </w:tc>
        <w:tc>
          <w:tcPr>
            <w:tcW w:w="1800" w:type="dxa"/>
            <w:vAlign w:val="center"/>
          </w:tcPr>
          <w:p w14:paraId="1C6D702D" w14:textId="1AC1DD06" w:rsidR="00DB3E26" w:rsidRPr="00BC5FAC" w:rsidRDefault="00BC5FAC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BC5FAC">
              <w:rPr>
                <w:noProof/>
                <w:szCs w:val="32"/>
                <w:lang w:eastAsia="zh-CN"/>
              </w:rPr>
              <w:t>I</w:t>
            </w:r>
            <w:r w:rsidRPr="00BC5FAC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2D753D40" w14:textId="4BA29AF1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05BB7DFF" w14:textId="57817CA8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04DD4687" w14:textId="1D98175E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37E766EF" w14:textId="04C4D03C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BC5FAC">
              <w:rPr>
                <w:rFonts w:hint="eastAsia"/>
                <w:sz w:val="20"/>
                <w:szCs w:val="20"/>
                <w:lang w:eastAsia="zh-CN"/>
              </w:rPr>
              <w:t>服务发现的最大重复次数</w:t>
            </w:r>
          </w:p>
        </w:tc>
      </w:tr>
      <w:tr w:rsidR="00DB3E26" w14:paraId="52E85230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0A40E11B" w14:textId="3C22A622" w:rsidR="00DB3E26" w:rsidRPr="007B301B" w:rsidRDefault="00DB3E26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B3E26">
              <w:rPr>
                <w:sz w:val="20"/>
                <w:szCs w:val="20"/>
                <w:lang w:eastAsia="zh-CN"/>
              </w:rPr>
              <w:t>cyclic_offer_delay</w:t>
            </w:r>
          </w:p>
        </w:tc>
        <w:tc>
          <w:tcPr>
            <w:tcW w:w="1800" w:type="dxa"/>
            <w:vAlign w:val="center"/>
          </w:tcPr>
          <w:p w14:paraId="76087E61" w14:textId="67776777" w:rsidR="00DB3E26" w:rsidRPr="00BC5FAC" w:rsidRDefault="00BC5FAC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BC5FAC">
              <w:rPr>
                <w:noProof/>
                <w:szCs w:val="32"/>
                <w:lang w:eastAsia="zh-CN"/>
              </w:rPr>
              <w:t>I</w:t>
            </w:r>
            <w:r w:rsidRPr="00BC5FAC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3EE54A92" w14:textId="11D0C455" w:rsidR="00DB3E26" w:rsidRDefault="00C45345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7D6A9C46" w14:textId="451DA9B4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7DFA3671" w14:textId="6EC53EEC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03078790" w14:textId="1DBADE55" w:rsidR="00DB3E26" w:rsidRDefault="00C45345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定时器运行周期时间</w:t>
            </w:r>
          </w:p>
        </w:tc>
      </w:tr>
      <w:tr w:rsidR="00DB3E26" w14:paraId="11B02E69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35A5E218" w14:textId="18B4A122" w:rsidR="00DB3E26" w:rsidRPr="007B301B" w:rsidRDefault="00DB3E26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B3E26">
              <w:rPr>
                <w:sz w:val="20"/>
                <w:szCs w:val="20"/>
                <w:lang w:eastAsia="zh-CN"/>
              </w:rPr>
              <w:t>request_response_delay_max</w:t>
            </w:r>
          </w:p>
        </w:tc>
        <w:tc>
          <w:tcPr>
            <w:tcW w:w="1800" w:type="dxa"/>
            <w:vAlign w:val="center"/>
          </w:tcPr>
          <w:p w14:paraId="37DF775B" w14:textId="3EF8BF7D" w:rsidR="00DB3E26" w:rsidRPr="00BC5FAC" w:rsidRDefault="00BC5FAC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BC5FAC">
              <w:rPr>
                <w:noProof/>
                <w:szCs w:val="32"/>
                <w:lang w:eastAsia="zh-CN"/>
              </w:rPr>
              <w:t>I</w:t>
            </w:r>
            <w:r w:rsidRPr="00BC5FAC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12F2A039" w14:textId="77777777" w:rsidR="00DB3E26" w:rsidRDefault="00DB3E26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14:paraId="00F96D19" w14:textId="1E042666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7BDB0902" w14:textId="200BD268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1CF58306" w14:textId="0B76FBF9" w:rsidR="00DB3E26" w:rsidRDefault="00C45345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45345">
              <w:rPr>
                <w:rFonts w:hint="eastAsia"/>
                <w:sz w:val="20"/>
                <w:szCs w:val="20"/>
                <w:lang w:eastAsia="zh-CN"/>
              </w:rPr>
              <w:t>请求</w:t>
            </w:r>
            <w:r w:rsidRPr="00C45345">
              <w:rPr>
                <w:rFonts w:hint="eastAsia"/>
                <w:sz w:val="20"/>
                <w:szCs w:val="20"/>
                <w:lang w:eastAsia="zh-CN"/>
              </w:rPr>
              <w:t>-</w:t>
            </w:r>
            <w:r w:rsidRPr="00C45345">
              <w:rPr>
                <w:rFonts w:hint="eastAsia"/>
                <w:sz w:val="20"/>
                <w:szCs w:val="20"/>
                <w:lang w:eastAsia="zh-CN"/>
              </w:rPr>
              <w:t>响应的最大延迟</w:t>
            </w:r>
          </w:p>
        </w:tc>
      </w:tr>
      <w:tr w:rsidR="00DB3E26" w14:paraId="1170C9CB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2EF13296" w14:textId="018CBAC6" w:rsidR="00DB3E26" w:rsidRPr="007B301B" w:rsidRDefault="00DB3E26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B3E26">
              <w:rPr>
                <w:sz w:val="20"/>
                <w:szCs w:val="20"/>
                <w:lang w:eastAsia="zh-CN"/>
              </w:rPr>
              <w:t>request_response_delay_min</w:t>
            </w:r>
          </w:p>
        </w:tc>
        <w:tc>
          <w:tcPr>
            <w:tcW w:w="1800" w:type="dxa"/>
            <w:vAlign w:val="center"/>
          </w:tcPr>
          <w:p w14:paraId="762E600F" w14:textId="520783FD" w:rsidR="00DB3E26" w:rsidRPr="00BC5FAC" w:rsidRDefault="00BC5FAC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BC5FAC">
              <w:rPr>
                <w:noProof/>
                <w:szCs w:val="32"/>
                <w:lang w:eastAsia="zh-CN"/>
              </w:rPr>
              <w:t>I</w:t>
            </w:r>
            <w:r w:rsidRPr="00BC5FAC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6C2808CC" w14:textId="77777777" w:rsidR="00DB3E26" w:rsidRDefault="00DB3E26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14:paraId="56E662EF" w14:textId="2041DFE3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5F6E4928" w14:textId="00939E33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24F977AC" w14:textId="3AD8AE2E" w:rsidR="00DB3E26" w:rsidRDefault="00C45345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45345">
              <w:rPr>
                <w:rFonts w:hint="eastAsia"/>
                <w:sz w:val="20"/>
                <w:szCs w:val="20"/>
                <w:lang w:eastAsia="zh-CN"/>
              </w:rPr>
              <w:t>请求</w:t>
            </w:r>
            <w:r w:rsidRPr="00C45345">
              <w:rPr>
                <w:rFonts w:hint="eastAsia"/>
                <w:sz w:val="20"/>
                <w:szCs w:val="20"/>
                <w:lang w:eastAsia="zh-CN"/>
              </w:rPr>
              <w:t>-</w:t>
            </w:r>
            <w:r w:rsidRPr="00C45345">
              <w:rPr>
                <w:rFonts w:hint="eastAsia"/>
                <w:sz w:val="20"/>
                <w:szCs w:val="20"/>
                <w:lang w:eastAsia="zh-CN"/>
              </w:rPr>
              <w:t>响应的最小延迟</w:t>
            </w:r>
          </w:p>
        </w:tc>
      </w:tr>
      <w:tr w:rsidR="00DB3E26" w14:paraId="62532219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2EFA2F16" w14:textId="365B07FF" w:rsidR="00DB3E26" w:rsidRPr="007B301B" w:rsidRDefault="00DB3E26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B3E26">
              <w:rPr>
                <w:sz w:val="20"/>
                <w:szCs w:val="20"/>
                <w:lang w:eastAsia="zh-CN"/>
              </w:rPr>
              <w:t>repetitions_base_delay</w:t>
            </w:r>
          </w:p>
        </w:tc>
        <w:tc>
          <w:tcPr>
            <w:tcW w:w="1800" w:type="dxa"/>
            <w:vAlign w:val="center"/>
          </w:tcPr>
          <w:p w14:paraId="4EED3DA0" w14:textId="055F5F53" w:rsidR="00DB3E26" w:rsidRPr="00BC5FAC" w:rsidRDefault="00BC5FAC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BC5FAC">
              <w:rPr>
                <w:noProof/>
                <w:szCs w:val="32"/>
                <w:lang w:eastAsia="zh-CN"/>
              </w:rPr>
              <w:t>I</w:t>
            </w:r>
            <w:r w:rsidRPr="00BC5FAC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7E620CC5" w14:textId="77777777" w:rsidR="00DB3E26" w:rsidRDefault="00DB3E26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14:paraId="1290E61E" w14:textId="694945A5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5BD8CCD0" w14:textId="3A28C9C4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27361F15" w14:textId="1A9DC933" w:rsidR="00DB3E26" w:rsidRDefault="00C45345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45345">
              <w:rPr>
                <w:rFonts w:hint="eastAsia"/>
                <w:sz w:val="20"/>
                <w:szCs w:val="20"/>
                <w:lang w:eastAsia="zh-CN"/>
              </w:rPr>
              <w:t>重复延迟的基础值</w:t>
            </w:r>
          </w:p>
        </w:tc>
      </w:tr>
      <w:tr w:rsidR="00DB3E26" w14:paraId="6A783086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46E3885A" w14:textId="2DCDE0B0" w:rsidR="00DB3E26" w:rsidRPr="00DB3E26" w:rsidRDefault="00DB3E26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B3E26">
              <w:rPr>
                <w:sz w:val="20"/>
                <w:szCs w:val="20"/>
                <w:lang w:eastAsia="zh-CN"/>
              </w:rPr>
              <w:t>initial_delay_min</w:t>
            </w:r>
          </w:p>
        </w:tc>
        <w:tc>
          <w:tcPr>
            <w:tcW w:w="1800" w:type="dxa"/>
            <w:vAlign w:val="center"/>
          </w:tcPr>
          <w:p w14:paraId="21F2D11E" w14:textId="36D8A189" w:rsidR="00DB3E26" w:rsidRPr="00BC5FAC" w:rsidRDefault="00BC5FAC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BC5FAC">
              <w:rPr>
                <w:noProof/>
                <w:szCs w:val="32"/>
                <w:lang w:eastAsia="zh-CN"/>
              </w:rPr>
              <w:t>I</w:t>
            </w:r>
            <w:r w:rsidRPr="00BC5FAC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7B4D3F5E" w14:textId="77777777" w:rsidR="00DB3E26" w:rsidRDefault="00DB3E26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14:paraId="5D84E053" w14:textId="3B01B856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4D9EAEA3" w14:textId="49D149BB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5B9E7EED" w14:textId="17E61B15" w:rsidR="00DB3E26" w:rsidRDefault="00C45345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45345">
              <w:rPr>
                <w:rFonts w:hint="eastAsia"/>
                <w:sz w:val="20"/>
                <w:szCs w:val="20"/>
                <w:lang w:eastAsia="zh-CN"/>
              </w:rPr>
              <w:t>服务发现的初始延迟的最小值</w:t>
            </w:r>
          </w:p>
        </w:tc>
      </w:tr>
      <w:tr w:rsidR="00DB3E26" w14:paraId="532BAB2D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1FEA6A23" w14:textId="64F569DF" w:rsidR="00DB3E26" w:rsidRPr="00DB3E26" w:rsidRDefault="00DB3E26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B3E26">
              <w:rPr>
                <w:sz w:val="20"/>
                <w:szCs w:val="20"/>
                <w:lang w:eastAsia="zh-CN"/>
              </w:rPr>
              <w:t>initial_delay_max</w:t>
            </w:r>
          </w:p>
        </w:tc>
        <w:tc>
          <w:tcPr>
            <w:tcW w:w="1800" w:type="dxa"/>
            <w:vAlign w:val="center"/>
          </w:tcPr>
          <w:p w14:paraId="7EF671F0" w14:textId="2FB9C8F5" w:rsidR="00DB3E26" w:rsidRPr="00BC5FAC" w:rsidRDefault="00BC5FAC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BC5FAC">
              <w:rPr>
                <w:noProof/>
                <w:szCs w:val="32"/>
                <w:lang w:eastAsia="zh-CN"/>
              </w:rPr>
              <w:t>I</w:t>
            </w:r>
            <w:r w:rsidRPr="00BC5FAC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4F7E115A" w14:textId="77777777" w:rsidR="00DB3E26" w:rsidRDefault="00DB3E26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14:paraId="326C8BA1" w14:textId="4C099C93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0935627A" w14:textId="7D0674F4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600FA4A1" w14:textId="24C55C50" w:rsidR="00DB3E26" w:rsidRDefault="00C45345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45345">
              <w:rPr>
                <w:rFonts w:hint="eastAsia"/>
                <w:sz w:val="20"/>
                <w:szCs w:val="20"/>
                <w:lang w:eastAsia="zh-CN"/>
              </w:rPr>
              <w:t>服务发现的初始延迟的最大值</w:t>
            </w:r>
          </w:p>
        </w:tc>
      </w:tr>
      <w:tr w:rsidR="00DB3E26" w14:paraId="214E25E5" w14:textId="77777777" w:rsidTr="00D94545">
        <w:trPr>
          <w:trHeight w:val="302"/>
        </w:trPr>
        <w:tc>
          <w:tcPr>
            <w:tcW w:w="1615" w:type="dxa"/>
            <w:vAlign w:val="center"/>
          </w:tcPr>
          <w:p w14:paraId="4D52AC66" w14:textId="168249C2" w:rsidR="00DB3E26" w:rsidRPr="00DB3E26" w:rsidRDefault="00DB3E26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B3E26">
              <w:rPr>
                <w:sz w:val="20"/>
                <w:szCs w:val="20"/>
                <w:lang w:eastAsia="zh-CN"/>
              </w:rPr>
              <w:t>ttl</w:t>
            </w:r>
          </w:p>
        </w:tc>
        <w:tc>
          <w:tcPr>
            <w:tcW w:w="1800" w:type="dxa"/>
            <w:vAlign w:val="center"/>
          </w:tcPr>
          <w:p w14:paraId="77AC90BB" w14:textId="055F1DB9" w:rsidR="00DB3E26" w:rsidRPr="00BC5FAC" w:rsidRDefault="00BC5FAC" w:rsidP="00D94545">
            <w:pPr>
              <w:spacing w:after="0" w:line="240" w:lineRule="auto"/>
              <w:rPr>
                <w:noProof/>
                <w:szCs w:val="32"/>
                <w:lang w:eastAsia="en-US"/>
              </w:rPr>
            </w:pPr>
            <w:r w:rsidRPr="00BC5FAC">
              <w:rPr>
                <w:noProof/>
                <w:szCs w:val="32"/>
                <w:lang w:eastAsia="zh-CN"/>
              </w:rPr>
              <w:t>I</w:t>
            </w:r>
            <w:r w:rsidRPr="00BC5FAC">
              <w:rPr>
                <w:rFonts w:hint="eastAsia"/>
                <w:noProof/>
                <w:szCs w:val="32"/>
                <w:lang w:eastAsia="zh-CN"/>
              </w:rPr>
              <w:t>nt</w:t>
            </w:r>
          </w:p>
        </w:tc>
        <w:tc>
          <w:tcPr>
            <w:tcW w:w="1890" w:type="dxa"/>
            <w:vAlign w:val="center"/>
          </w:tcPr>
          <w:p w14:paraId="3239414F" w14:textId="77777777" w:rsidR="00DB3E26" w:rsidRDefault="00DB3E26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14:paraId="598B326A" w14:textId="27C88B5F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</w:t>
            </w:r>
            <w:r>
              <w:rPr>
                <w:rFonts w:hint="eastAsia"/>
                <w:sz w:val="20"/>
                <w:szCs w:val="20"/>
                <w:lang w:eastAsia="zh-CN"/>
              </w:rPr>
              <w:t>ttr</w:t>
            </w:r>
          </w:p>
        </w:tc>
        <w:tc>
          <w:tcPr>
            <w:tcW w:w="990" w:type="dxa"/>
            <w:vAlign w:val="center"/>
          </w:tcPr>
          <w:p w14:paraId="4C19E79F" w14:textId="7BC1B5AA" w:rsidR="00DB3E26" w:rsidRDefault="00BC5FAC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18D793CF" w14:textId="22C74A25" w:rsidR="00DB3E26" w:rsidRDefault="00C45345" w:rsidP="00D94545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45345">
              <w:rPr>
                <w:rFonts w:hint="eastAsia"/>
                <w:sz w:val="20"/>
                <w:szCs w:val="20"/>
                <w:lang w:eastAsia="zh-CN"/>
              </w:rPr>
              <w:t>服务发现的生存时间（</w:t>
            </w:r>
            <w:r w:rsidRPr="00C45345">
              <w:rPr>
                <w:rFonts w:hint="eastAsia"/>
                <w:sz w:val="20"/>
                <w:szCs w:val="20"/>
                <w:lang w:eastAsia="zh-CN"/>
              </w:rPr>
              <w:t>Time to Live</w:t>
            </w:r>
            <w:r>
              <w:rPr>
                <w:rFonts w:hint="eastAsia"/>
                <w:sz w:val="20"/>
                <w:szCs w:val="20"/>
                <w:lang w:eastAsia="zh-CN"/>
              </w:rPr>
              <w:t>）</w:t>
            </w:r>
          </w:p>
        </w:tc>
      </w:tr>
    </w:tbl>
    <w:p w14:paraId="09DB68EF" w14:textId="5858F7C9" w:rsidR="00184450" w:rsidRDefault="00184450" w:rsidP="00DB3E26">
      <w:pPr>
        <w:pStyle w:val="3"/>
      </w:pPr>
      <w:r>
        <w:br w:type="page"/>
      </w:r>
    </w:p>
    <w:p w14:paraId="02D598EA" w14:textId="77777777" w:rsidR="007B301B" w:rsidRPr="007B301B" w:rsidRDefault="007B301B" w:rsidP="007B301B">
      <w:pPr>
        <w:rPr>
          <w:lang w:val="de-DE" w:eastAsia="en-US"/>
        </w:rPr>
      </w:pPr>
    </w:p>
    <w:p w14:paraId="4D5F5DFB" w14:textId="69CAD6D6" w:rsidR="007D5EA2" w:rsidRPr="00521E29" w:rsidRDefault="00143E51" w:rsidP="007D5EA2">
      <w:pPr>
        <w:pStyle w:val="2"/>
        <w:numPr>
          <w:ilvl w:val="1"/>
          <w:numId w:val="4"/>
        </w:numPr>
        <w:tabs>
          <w:tab w:val="num" w:pos="720"/>
        </w:tabs>
        <w:ind w:left="624" w:hanging="624"/>
        <w:rPr>
          <w:noProof/>
          <w:lang w:val="en-GB" w:eastAsia="zh-CN"/>
        </w:rPr>
      </w:pPr>
      <w:bookmarkStart w:id="146" w:name="_Toc153802379"/>
      <w:bookmarkStart w:id="147" w:name="_Toc153802482"/>
      <w:bookmarkStart w:id="148" w:name="_Toc153978270"/>
      <w:r>
        <w:rPr>
          <w:rFonts w:hint="eastAsia"/>
          <w:noProof/>
          <w:lang w:val="en-GB" w:eastAsia="zh-CN"/>
        </w:rPr>
        <w:t>d</w:t>
      </w:r>
      <w:r>
        <w:rPr>
          <w:noProof/>
          <w:lang w:val="en-GB" w:eastAsia="zh-CN"/>
        </w:rPr>
        <w:t>ds.xml</w:t>
      </w:r>
      <w:bookmarkEnd w:id="146"/>
      <w:bookmarkEnd w:id="147"/>
      <w:bookmarkEnd w:id="148"/>
    </w:p>
    <w:p w14:paraId="5EA5456A" w14:textId="283B11B0" w:rsidR="007D5EA2" w:rsidRPr="009B1760" w:rsidRDefault="007D5EA2" w:rsidP="007D5EA2">
      <w:pPr>
        <w:pStyle w:val="3"/>
        <w:numPr>
          <w:ilvl w:val="2"/>
          <w:numId w:val="4"/>
        </w:numPr>
        <w:tabs>
          <w:tab w:val="clear" w:pos="-487"/>
          <w:tab w:val="num" w:pos="794"/>
        </w:tabs>
        <w:ind w:left="754" w:hanging="754"/>
        <w:rPr>
          <w:noProof/>
          <w:lang w:val="en-GB"/>
        </w:rPr>
      </w:pPr>
      <w:r>
        <w:rPr>
          <w:rFonts w:hint="eastAsia"/>
          <w:noProof/>
          <w:lang w:val="en-GB" w:eastAsia="zh-CN"/>
        </w:rPr>
        <w:t>dds</w:t>
      </w:r>
      <w:r>
        <w:rPr>
          <w:noProof/>
          <w:lang w:val="en-GB"/>
        </w:rPr>
        <w:t>.xml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080"/>
        <w:gridCol w:w="990"/>
        <w:gridCol w:w="2879"/>
      </w:tblGrid>
      <w:tr w:rsidR="007D5EA2" w14:paraId="43D4BA51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0564EE8B" w14:textId="77777777" w:rsidR="007D5EA2" w:rsidRPr="0008125F" w:rsidRDefault="007D5EA2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0C2007B7" w14:textId="77777777" w:rsidR="007D5EA2" w:rsidRPr="00FF5E6A" w:rsidRDefault="007D5EA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qos.xml</w:t>
            </w:r>
          </w:p>
        </w:tc>
      </w:tr>
      <w:tr w:rsidR="007D5EA2" w14:paraId="56EF33F4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52FC902A" w14:textId="77777777" w:rsidR="007D5EA2" w:rsidRPr="0008125F" w:rsidRDefault="007D5EA2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域</w:t>
            </w:r>
          </w:p>
        </w:tc>
        <w:tc>
          <w:tcPr>
            <w:tcW w:w="8639" w:type="dxa"/>
            <w:gridSpan w:val="5"/>
            <w:vAlign w:val="center"/>
          </w:tcPr>
          <w:p w14:paraId="3E3373D3" w14:textId="77777777" w:rsidR="007D5EA2" w:rsidRPr="00FF5E6A" w:rsidRDefault="007D5EA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FF5E6A">
              <w:rPr>
                <w:rFonts w:hint="eastAsia"/>
                <w:sz w:val="20"/>
                <w:szCs w:val="20"/>
                <w:lang w:eastAsia="zh-CN"/>
              </w:rPr>
              <w:t>/</w:t>
            </w:r>
            <w:r>
              <w:rPr>
                <w:sz w:val="20"/>
                <w:szCs w:val="20"/>
                <w:lang w:eastAsia="zh-CN"/>
              </w:rPr>
              <w:t>&lt;key&gt;/</w:t>
            </w:r>
          </w:p>
        </w:tc>
      </w:tr>
      <w:tr w:rsidR="007D5EA2" w14:paraId="3365A9D6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31A8EA5D" w14:textId="77777777" w:rsidR="007D5EA2" w:rsidRPr="0008125F" w:rsidRDefault="007D5EA2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3833B9A4" w14:textId="203735C4" w:rsidR="007D5EA2" w:rsidRPr="00FF5E6A" w:rsidRDefault="00840FA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7D5EA2" w14:paraId="4DF56492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5E3147BD" w14:textId="77777777" w:rsidR="007D5EA2" w:rsidRPr="0008125F" w:rsidRDefault="007D5EA2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800" w:type="dxa"/>
            <w:vAlign w:val="center"/>
          </w:tcPr>
          <w:p w14:paraId="239A0510" w14:textId="77777777" w:rsidR="007D5EA2" w:rsidRPr="0008125F" w:rsidRDefault="007D5EA2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90" w:type="dxa"/>
            <w:vAlign w:val="center"/>
          </w:tcPr>
          <w:p w14:paraId="66C103C3" w14:textId="77777777" w:rsidR="007D5EA2" w:rsidRPr="0008125F" w:rsidRDefault="007D5EA2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15BA3E96" w14:textId="77777777" w:rsidR="007D5EA2" w:rsidRPr="0008125F" w:rsidRDefault="007D5EA2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24FFC5CE" w14:textId="77777777" w:rsidR="007D5EA2" w:rsidRPr="0008125F" w:rsidRDefault="007D5EA2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035423FD" w14:textId="77777777" w:rsidR="007D5EA2" w:rsidRPr="0008125F" w:rsidRDefault="007D5EA2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7D5EA2" w14:paraId="2BE9427E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5A200FB4" w14:textId="77777777" w:rsidR="007D5EA2" w:rsidRPr="008720F3" w:rsidRDefault="007D5EA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800" w:type="dxa"/>
            <w:vAlign w:val="center"/>
          </w:tcPr>
          <w:p w14:paraId="1B0754FE" w14:textId="77777777" w:rsidR="007D5EA2" w:rsidRPr="00C071FD" w:rsidRDefault="007D5EA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071FD"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890" w:type="dxa"/>
            <w:vAlign w:val="center"/>
          </w:tcPr>
          <w:p w14:paraId="03545DA2" w14:textId="77777777" w:rsidR="007D5EA2" w:rsidRPr="00FF5E6A" w:rsidRDefault="007D5EA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5698BCA8" w14:textId="77777777" w:rsidR="007D5EA2" w:rsidRPr="00FF5E6A" w:rsidRDefault="007D5EA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  <w:vAlign w:val="center"/>
          </w:tcPr>
          <w:p w14:paraId="3C8A6AB3" w14:textId="77777777" w:rsidR="007D5EA2" w:rsidRDefault="007D5EA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879" w:type="dxa"/>
            <w:vAlign w:val="center"/>
          </w:tcPr>
          <w:p w14:paraId="252C3490" w14:textId="77777777" w:rsidR="007D5EA2" w:rsidRPr="00FF5E6A" w:rsidRDefault="007D5EA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7D5EA2" w14:paraId="7F24A69E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2EA8AEDF" w14:textId="77777777" w:rsidR="007D5EA2" w:rsidRDefault="007D5EA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1800" w:type="dxa"/>
            <w:vAlign w:val="center"/>
          </w:tcPr>
          <w:p w14:paraId="18496559" w14:textId="77777777" w:rsidR="007D5EA2" w:rsidRPr="00832F40" w:rsidRDefault="007D5EA2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890" w:type="dxa"/>
            <w:vAlign w:val="center"/>
          </w:tcPr>
          <w:p w14:paraId="52C1D3FC" w14:textId="77777777" w:rsidR="007D5EA2" w:rsidRDefault="007D5EA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70EE3D6A" w14:textId="77777777" w:rsidR="007D5EA2" w:rsidRDefault="007D5EA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90" w:type="dxa"/>
            <w:vAlign w:val="center"/>
          </w:tcPr>
          <w:p w14:paraId="7EB707A9" w14:textId="77777777" w:rsidR="007D5EA2" w:rsidRDefault="007D5EA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4EADDDD9" w14:textId="77777777" w:rsidR="007D5EA2" w:rsidRDefault="007D5EA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7D5EA2" w14:paraId="5ED48D97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3C1904F8" w14:textId="10D0F4A6" w:rsidR="007D5EA2" w:rsidRDefault="00984D7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984D77">
              <w:rPr>
                <w:sz w:val="20"/>
                <w:szCs w:val="20"/>
                <w:lang w:eastAsia="zh-CN"/>
              </w:rPr>
              <w:t>RT_DDS</w:t>
            </w:r>
          </w:p>
        </w:tc>
        <w:tc>
          <w:tcPr>
            <w:tcW w:w="1800" w:type="dxa"/>
            <w:vAlign w:val="center"/>
          </w:tcPr>
          <w:p w14:paraId="26E06474" w14:textId="215613B4" w:rsidR="007D5EA2" w:rsidRPr="00832F40" w:rsidRDefault="00950AAB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_Ref153809209 \h  \* MERGEFORMAT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950AAB">
              <w:rPr>
                <w:noProof/>
                <w:color w:val="2A8CF1" w:themeColor="accent3" w:themeTint="99"/>
                <w:szCs w:val="32"/>
                <w:lang w:eastAsia="en-US"/>
              </w:rPr>
              <w:t>rtdds_element</w: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097A7F20" w14:textId="77777777" w:rsidR="007D5EA2" w:rsidRDefault="007D5EA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3B6B9EF4" w14:textId="77777777" w:rsidR="007D5EA2" w:rsidRDefault="007D5EA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2ABDD68D" w14:textId="77777777" w:rsidR="007D5EA2" w:rsidRDefault="007D5EA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4FDCA5E1" w14:textId="77777777" w:rsidR="007D5EA2" w:rsidRDefault="007D5EA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573820C4" w14:textId="77777777" w:rsidR="007D5EA2" w:rsidRDefault="007D5EA2" w:rsidP="007D5EA2">
      <w:pPr>
        <w:rPr>
          <w:lang w:eastAsia="en-US"/>
        </w:rPr>
      </w:pPr>
    </w:p>
    <w:p w14:paraId="0E4EAD02" w14:textId="114B10B4" w:rsidR="00CC61DD" w:rsidRPr="009B1760" w:rsidRDefault="00CC61DD" w:rsidP="00CC61DD">
      <w:pPr>
        <w:pStyle w:val="3"/>
        <w:numPr>
          <w:ilvl w:val="2"/>
          <w:numId w:val="4"/>
        </w:numPr>
        <w:tabs>
          <w:tab w:val="clear" w:pos="-487"/>
          <w:tab w:val="num" w:pos="794"/>
        </w:tabs>
        <w:ind w:left="754" w:hanging="754"/>
        <w:rPr>
          <w:noProof/>
          <w:lang w:val="en-GB"/>
        </w:rPr>
      </w:pPr>
      <w:bookmarkStart w:id="149" w:name="_Ref153809209"/>
      <w:r>
        <w:rPr>
          <w:noProof/>
          <w:lang w:val="en-GB" w:eastAsia="zh-CN"/>
        </w:rPr>
        <w:t>rtdds_element</w:t>
      </w:r>
      <w:bookmarkEnd w:id="149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080"/>
        <w:gridCol w:w="990"/>
        <w:gridCol w:w="2879"/>
      </w:tblGrid>
      <w:tr w:rsidR="00CC61DD" w14:paraId="307B42FB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7B4FDE98" w14:textId="77777777" w:rsidR="00CC61DD" w:rsidRPr="0008125F" w:rsidRDefault="00CC61D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421B6840" w14:textId="477F21E7" w:rsidR="00CC61DD" w:rsidRPr="00FF5E6A" w:rsidRDefault="00BB3E2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BB3E28">
              <w:rPr>
                <w:sz w:val="20"/>
                <w:szCs w:val="20"/>
                <w:lang w:eastAsia="zh-CN"/>
              </w:rPr>
              <w:t>rtdds_element</w:t>
            </w:r>
          </w:p>
        </w:tc>
      </w:tr>
      <w:tr w:rsidR="00CC61DD" w14:paraId="79E45FE0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0A353830" w14:textId="77777777" w:rsidR="00CC61DD" w:rsidRPr="0008125F" w:rsidRDefault="00CC61D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36B932F3" w14:textId="77777777" w:rsidR="00CC61DD" w:rsidRPr="00FF5E6A" w:rsidRDefault="00CC61D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CC61DD" w14:paraId="7F062079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93F1F24" w14:textId="77777777" w:rsidR="00CC61DD" w:rsidRPr="0008125F" w:rsidRDefault="00CC61D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800" w:type="dxa"/>
            <w:vAlign w:val="center"/>
          </w:tcPr>
          <w:p w14:paraId="159A9135" w14:textId="77777777" w:rsidR="00CC61DD" w:rsidRPr="0008125F" w:rsidRDefault="00CC61D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90" w:type="dxa"/>
            <w:vAlign w:val="center"/>
          </w:tcPr>
          <w:p w14:paraId="65C14BA9" w14:textId="77777777" w:rsidR="00CC61DD" w:rsidRPr="0008125F" w:rsidRDefault="00CC61D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43806F15" w14:textId="77777777" w:rsidR="00CC61DD" w:rsidRPr="0008125F" w:rsidRDefault="00CC61D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3132468E" w14:textId="77777777" w:rsidR="00CC61DD" w:rsidRPr="0008125F" w:rsidRDefault="00CC61D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70C98BD3" w14:textId="77777777" w:rsidR="00CC61DD" w:rsidRPr="0008125F" w:rsidRDefault="00CC61DD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CC61DD" w14:paraId="2ADB9CE5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2918C7DB" w14:textId="77777777" w:rsidR="00CC61DD" w:rsidRPr="008720F3" w:rsidRDefault="00CC61D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800" w:type="dxa"/>
            <w:vAlign w:val="center"/>
          </w:tcPr>
          <w:p w14:paraId="36B7E6D0" w14:textId="77777777" w:rsidR="00CC61DD" w:rsidRPr="00C071FD" w:rsidRDefault="00CC61D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071FD"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890" w:type="dxa"/>
            <w:vAlign w:val="center"/>
          </w:tcPr>
          <w:p w14:paraId="481E93A0" w14:textId="77777777" w:rsidR="00CC61DD" w:rsidRPr="00FF5E6A" w:rsidRDefault="00CC61D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581247B3" w14:textId="77777777" w:rsidR="00CC61DD" w:rsidRPr="00FF5E6A" w:rsidRDefault="00CC61D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  <w:vAlign w:val="center"/>
          </w:tcPr>
          <w:p w14:paraId="5055916B" w14:textId="77777777" w:rsidR="00CC61DD" w:rsidRDefault="00CC61D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879" w:type="dxa"/>
            <w:vAlign w:val="center"/>
          </w:tcPr>
          <w:p w14:paraId="7DB88537" w14:textId="77777777" w:rsidR="00CC61DD" w:rsidRPr="00FF5E6A" w:rsidRDefault="00CC61D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CC61DD" w14:paraId="5C008A7F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61ED83B" w14:textId="77777777" w:rsidR="00CC61DD" w:rsidRDefault="00CC61D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1800" w:type="dxa"/>
            <w:vAlign w:val="center"/>
          </w:tcPr>
          <w:p w14:paraId="285A1D83" w14:textId="77777777" w:rsidR="00CC61DD" w:rsidRPr="00832F40" w:rsidRDefault="00CC61DD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890" w:type="dxa"/>
            <w:vAlign w:val="center"/>
          </w:tcPr>
          <w:p w14:paraId="242AE868" w14:textId="77777777" w:rsidR="00CC61DD" w:rsidRDefault="00CC61D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1D22B201" w14:textId="77777777" w:rsidR="00CC61DD" w:rsidRDefault="00CC61D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90" w:type="dxa"/>
            <w:vAlign w:val="center"/>
          </w:tcPr>
          <w:p w14:paraId="57138A22" w14:textId="77777777" w:rsidR="00CC61DD" w:rsidRDefault="00CC61D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23A715EA" w14:textId="77777777" w:rsidR="00CC61DD" w:rsidRDefault="00CC61D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CC61DD" w14:paraId="778974AA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1BCE17D6" w14:textId="106D59AE" w:rsidR="00CC61DD" w:rsidRDefault="00A549D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A549D6">
              <w:rPr>
                <w:sz w:val="20"/>
                <w:szCs w:val="20"/>
                <w:lang w:eastAsia="zh-CN"/>
              </w:rPr>
              <w:t>DomainId</w:t>
            </w:r>
          </w:p>
        </w:tc>
        <w:tc>
          <w:tcPr>
            <w:tcW w:w="1800" w:type="dxa"/>
            <w:vAlign w:val="center"/>
          </w:tcPr>
          <w:p w14:paraId="4C751D38" w14:textId="073584A2" w:rsidR="00CC61DD" w:rsidRPr="00A549D6" w:rsidRDefault="00A549D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A549D6"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890" w:type="dxa"/>
            <w:vAlign w:val="center"/>
          </w:tcPr>
          <w:p w14:paraId="43EEDB30" w14:textId="7CC8BC32" w:rsidR="00CC61DD" w:rsidRDefault="001B7C9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any</w:t>
            </w:r>
          </w:p>
        </w:tc>
        <w:tc>
          <w:tcPr>
            <w:tcW w:w="1080" w:type="dxa"/>
            <w:vAlign w:val="center"/>
          </w:tcPr>
          <w:p w14:paraId="3D5BA537" w14:textId="77777777" w:rsidR="00CC61DD" w:rsidRDefault="00CC61D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7FDE1494" w14:textId="77777777" w:rsidR="00CC61DD" w:rsidRDefault="00CC61DD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05C87DA9" w14:textId="35E49D54" w:rsidR="00066032" w:rsidRDefault="00163E6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该字段值为固定值，不可修改</w:t>
            </w:r>
          </w:p>
        </w:tc>
      </w:tr>
      <w:tr w:rsidR="004563BC" w14:paraId="41B9751E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04FE1DEA" w14:textId="5242AA3D" w:rsidR="004563BC" w:rsidRPr="00A549D6" w:rsidRDefault="004563BC" w:rsidP="004563B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8B655C">
              <w:rPr>
                <w:sz w:val="20"/>
                <w:szCs w:val="20"/>
                <w:lang w:eastAsia="zh-CN"/>
              </w:rPr>
              <w:t>General</w:t>
            </w:r>
          </w:p>
        </w:tc>
        <w:tc>
          <w:tcPr>
            <w:tcW w:w="1800" w:type="dxa"/>
            <w:vAlign w:val="center"/>
          </w:tcPr>
          <w:p w14:paraId="23CE4ED6" w14:textId="58C7B2CE" w:rsidR="004563BC" w:rsidRPr="003A4E59" w:rsidRDefault="004563BC" w:rsidP="004563BC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3A4E5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3A4E59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_Ref153809369 \h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3A4E59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3A4E5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3A4E59">
              <w:rPr>
                <w:noProof/>
                <w:color w:val="2A8CF1" w:themeColor="accent3" w:themeTint="99"/>
                <w:szCs w:val="32"/>
                <w:lang w:eastAsia="en-US"/>
              </w:rPr>
              <w:t>rtdds_general_element</w:t>
            </w:r>
            <w:r w:rsidRPr="003A4E5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3CB31D64" w14:textId="36DE83DF" w:rsidR="004563BC" w:rsidRDefault="004563BC" w:rsidP="004563B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3E7B6144" w14:textId="5DA9ABF4" w:rsidR="004563BC" w:rsidRDefault="004563BC" w:rsidP="004563B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1E4F42AD" w14:textId="51369B89" w:rsidR="004563BC" w:rsidRDefault="004563BC" w:rsidP="004563B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61BD9993" w14:textId="64AE400B" w:rsidR="004563BC" w:rsidRDefault="004563BC" w:rsidP="004563B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4563BC" w14:paraId="760AAB64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2429A4C4" w14:textId="720CD540" w:rsidR="004563BC" w:rsidRPr="008B655C" w:rsidRDefault="004563BC" w:rsidP="004563B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B02D65">
              <w:rPr>
                <w:sz w:val="20"/>
                <w:szCs w:val="20"/>
                <w:lang w:eastAsia="zh-CN"/>
              </w:rPr>
              <w:t>Tracing</w:t>
            </w:r>
          </w:p>
        </w:tc>
        <w:tc>
          <w:tcPr>
            <w:tcW w:w="1800" w:type="dxa"/>
            <w:vAlign w:val="center"/>
          </w:tcPr>
          <w:p w14:paraId="6CA2B417" w14:textId="0023642E" w:rsidR="004563BC" w:rsidRPr="003A4E59" w:rsidRDefault="004563BC" w:rsidP="004563BC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3A4E5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3A4E59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_Ref153809398 \h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3A4E59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3A4E5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3A4E59">
              <w:rPr>
                <w:noProof/>
                <w:color w:val="2A8CF1" w:themeColor="accent3" w:themeTint="99"/>
                <w:szCs w:val="32"/>
                <w:lang w:eastAsia="en-US"/>
              </w:rPr>
              <w:t>rtdds_</w:t>
            </w:r>
            <w:r w:rsidRPr="003A4E59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trac</w:t>
            </w:r>
            <w:r w:rsidRPr="003A4E59">
              <w:rPr>
                <w:noProof/>
                <w:color w:val="2A8CF1" w:themeColor="accent3" w:themeTint="99"/>
                <w:szCs w:val="32"/>
                <w:lang w:eastAsia="en-US"/>
              </w:rPr>
              <w:t>ing_element</w:t>
            </w:r>
            <w:r w:rsidRPr="003A4E59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14:paraId="38E3CA1F" w14:textId="1175C90C" w:rsidR="004563BC" w:rsidRDefault="004563BC" w:rsidP="004563B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15CDD32B" w14:textId="36F9C630" w:rsidR="004563BC" w:rsidRDefault="004563BC" w:rsidP="004563B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142ACC2D" w14:textId="2734FD1A" w:rsidR="004563BC" w:rsidRDefault="004563BC" w:rsidP="004563B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48E78CA0" w14:textId="0BDBCB27" w:rsidR="004563BC" w:rsidRDefault="004563BC" w:rsidP="004563BC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791E7876" w14:textId="77777777" w:rsidR="00BA2C66" w:rsidRDefault="00BA2C66" w:rsidP="00BA2C66">
      <w:pPr>
        <w:rPr>
          <w:lang w:eastAsia="en-US"/>
        </w:rPr>
      </w:pPr>
    </w:p>
    <w:p w14:paraId="210036E3" w14:textId="75221A8B" w:rsidR="00BA2C66" w:rsidRPr="009B1760" w:rsidRDefault="00BA2C66" w:rsidP="00BA2C66">
      <w:pPr>
        <w:pStyle w:val="3"/>
        <w:numPr>
          <w:ilvl w:val="2"/>
          <w:numId w:val="4"/>
        </w:numPr>
        <w:tabs>
          <w:tab w:val="clear" w:pos="-487"/>
          <w:tab w:val="num" w:pos="794"/>
        </w:tabs>
        <w:ind w:left="754" w:hanging="754"/>
        <w:rPr>
          <w:noProof/>
          <w:lang w:val="en-GB"/>
        </w:rPr>
      </w:pPr>
      <w:bookmarkStart w:id="150" w:name="_Ref153809369"/>
      <w:r>
        <w:rPr>
          <w:noProof/>
          <w:lang w:val="en-GB" w:eastAsia="zh-CN"/>
        </w:rPr>
        <w:t>rtdds</w:t>
      </w:r>
      <w:r w:rsidR="00556ED9">
        <w:rPr>
          <w:noProof/>
          <w:lang w:val="en-GB" w:eastAsia="zh-CN"/>
        </w:rPr>
        <w:t>_general</w:t>
      </w:r>
      <w:r>
        <w:rPr>
          <w:noProof/>
          <w:lang w:val="en-GB" w:eastAsia="zh-CN"/>
        </w:rPr>
        <w:t>_element</w:t>
      </w:r>
      <w:bookmarkEnd w:id="15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080"/>
        <w:gridCol w:w="990"/>
        <w:gridCol w:w="2879"/>
      </w:tblGrid>
      <w:tr w:rsidR="00BA2C66" w14:paraId="446D6D0B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20466B39" w14:textId="77777777" w:rsidR="00BA2C66" w:rsidRPr="0008125F" w:rsidRDefault="00BA2C6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488C2B7E" w14:textId="124FCAE1" w:rsidR="00BA2C66" w:rsidRPr="00FF5E6A" w:rsidRDefault="00E848A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E848A5">
              <w:rPr>
                <w:sz w:val="20"/>
                <w:szCs w:val="20"/>
                <w:lang w:eastAsia="zh-CN"/>
              </w:rPr>
              <w:t>rtdds_general_element</w:t>
            </w:r>
          </w:p>
        </w:tc>
      </w:tr>
      <w:tr w:rsidR="00BA2C66" w14:paraId="062EEB5C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35BF68CC" w14:textId="77777777" w:rsidR="00BA2C66" w:rsidRPr="0008125F" w:rsidRDefault="00BA2C6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0B242F15" w14:textId="77777777" w:rsidR="00BA2C66" w:rsidRPr="00FF5E6A" w:rsidRDefault="00BA2C6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BA2C66" w14:paraId="48891F64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5107DAC6" w14:textId="77777777" w:rsidR="00BA2C66" w:rsidRPr="0008125F" w:rsidRDefault="00BA2C6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800" w:type="dxa"/>
            <w:vAlign w:val="center"/>
          </w:tcPr>
          <w:p w14:paraId="3560BA2B" w14:textId="77777777" w:rsidR="00BA2C66" w:rsidRPr="0008125F" w:rsidRDefault="00BA2C6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90" w:type="dxa"/>
            <w:vAlign w:val="center"/>
          </w:tcPr>
          <w:p w14:paraId="5AD2CE19" w14:textId="77777777" w:rsidR="00BA2C66" w:rsidRPr="0008125F" w:rsidRDefault="00BA2C6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6439840D" w14:textId="77777777" w:rsidR="00BA2C66" w:rsidRPr="0008125F" w:rsidRDefault="00BA2C6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0D8BC0F1" w14:textId="77777777" w:rsidR="00BA2C66" w:rsidRPr="0008125F" w:rsidRDefault="00BA2C6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45758556" w14:textId="77777777" w:rsidR="00BA2C66" w:rsidRPr="0008125F" w:rsidRDefault="00BA2C66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BA2C66" w14:paraId="3B2BD95E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F860F6D" w14:textId="77777777" w:rsidR="00BA2C66" w:rsidRPr="008720F3" w:rsidRDefault="00BA2C6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800" w:type="dxa"/>
            <w:vAlign w:val="center"/>
          </w:tcPr>
          <w:p w14:paraId="650AA91A" w14:textId="77777777" w:rsidR="00BA2C66" w:rsidRPr="00C071FD" w:rsidRDefault="00BA2C6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071FD"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890" w:type="dxa"/>
            <w:vAlign w:val="center"/>
          </w:tcPr>
          <w:p w14:paraId="650648D9" w14:textId="77777777" w:rsidR="00BA2C66" w:rsidRPr="00FF5E6A" w:rsidRDefault="00BA2C6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3D259715" w14:textId="77777777" w:rsidR="00BA2C66" w:rsidRPr="00FF5E6A" w:rsidRDefault="00BA2C6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  <w:vAlign w:val="center"/>
          </w:tcPr>
          <w:p w14:paraId="6621C9D5" w14:textId="77777777" w:rsidR="00BA2C66" w:rsidRDefault="00BA2C6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879" w:type="dxa"/>
            <w:vAlign w:val="center"/>
          </w:tcPr>
          <w:p w14:paraId="3948DBFA" w14:textId="77777777" w:rsidR="00BA2C66" w:rsidRPr="00FF5E6A" w:rsidRDefault="00BA2C6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BA2C66" w14:paraId="7130599E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1C3EB2EF" w14:textId="77777777" w:rsidR="00BA2C66" w:rsidRDefault="00BA2C6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1800" w:type="dxa"/>
            <w:vAlign w:val="center"/>
          </w:tcPr>
          <w:p w14:paraId="2C632EC0" w14:textId="77777777" w:rsidR="00BA2C66" w:rsidRPr="00832F40" w:rsidRDefault="00BA2C66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890" w:type="dxa"/>
            <w:vAlign w:val="center"/>
          </w:tcPr>
          <w:p w14:paraId="740550DE" w14:textId="77777777" w:rsidR="00BA2C66" w:rsidRDefault="00BA2C6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0AFC3BAE" w14:textId="77777777" w:rsidR="00BA2C66" w:rsidRDefault="00BA2C6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90" w:type="dxa"/>
            <w:vAlign w:val="center"/>
          </w:tcPr>
          <w:p w14:paraId="098A2C66" w14:textId="77777777" w:rsidR="00BA2C66" w:rsidRDefault="00BA2C6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14D602A6" w14:textId="77777777" w:rsidR="00BA2C66" w:rsidRDefault="00BA2C6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BA2C66" w14:paraId="4A9400BD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66EAEEE4" w14:textId="4FAC1DAD" w:rsidR="00BA2C66" w:rsidRDefault="00057F5C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57F5C">
              <w:rPr>
                <w:sz w:val="20"/>
                <w:szCs w:val="20"/>
                <w:lang w:eastAsia="zh-CN"/>
              </w:rPr>
              <w:t>AllowMulticast</w:t>
            </w:r>
          </w:p>
        </w:tc>
        <w:tc>
          <w:tcPr>
            <w:tcW w:w="1800" w:type="dxa"/>
            <w:vAlign w:val="center"/>
          </w:tcPr>
          <w:p w14:paraId="5DDBA1A1" w14:textId="68120AF2" w:rsidR="00BA2C66" w:rsidRPr="00A549D6" w:rsidRDefault="00057F5C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bool</w:t>
            </w:r>
          </w:p>
        </w:tc>
        <w:tc>
          <w:tcPr>
            <w:tcW w:w="1890" w:type="dxa"/>
            <w:vAlign w:val="center"/>
          </w:tcPr>
          <w:p w14:paraId="4DD4808B" w14:textId="7B305B1C" w:rsidR="00BA2C66" w:rsidRDefault="00057F5C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true</w:t>
            </w:r>
          </w:p>
        </w:tc>
        <w:tc>
          <w:tcPr>
            <w:tcW w:w="1080" w:type="dxa"/>
            <w:vAlign w:val="center"/>
          </w:tcPr>
          <w:p w14:paraId="6C543347" w14:textId="77777777" w:rsidR="00BA2C66" w:rsidRDefault="00BA2C6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75402260" w14:textId="77777777" w:rsidR="00BA2C66" w:rsidRDefault="00BA2C66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3873B92F" w14:textId="32FE667B" w:rsidR="00BA2C66" w:rsidRDefault="004563BC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</w:tbl>
    <w:p w14:paraId="3511A86C" w14:textId="4F5A0CB5" w:rsidR="00302D6B" w:rsidRDefault="00302D6B" w:rsidP="00302D6B">
      <w:pPr>
        <w:rPr>
          <w:lang w:eastAsia="zh-CN"/>
        </w:rPr>
      </w:pPr>
    </w:p>
    <w:p w14:paraId="3D9F9C53" w14:textId="4F170E68" w:rsidR="00727FFE" w:rsidRDefault="00057F5C" w:rsidP="0036727F">
      <w:pPr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2F3CF937" w14:textId="639A3BB7" w:rsidR="00727FFE" w:rsidRPr="009B1760" w:rsidRDefault="00727FFE" w:rsidP="00727FFE">
      <w:pPr>
        <w:pStyle w:val="3"/>
        <w:numPr>
          <w:ilvl w:val="2"/>
          <w:numId w:val="4"/>
        </w:numPr>
        <w:tabs>
          <w:tab w:val="clear" w:pos="-487"/>
          <w:tab w:val="num" w:pos="794"/>
        </w:tabs>
        <w:ind w:left="754" w:hanging="754"/>
        <w:rPr>
          <w:noProof/>
          <w:lang w:val="en-GB"/>
        </w:rPr>
      </w:pPr>
      <w:bookmarkStart w:id="151" w:name="_Ref153809398"/>
      <w:r>
        <w:rPr>
          <w:noProof/>
          <w:lang w:val="en-GB" w:eastAsia="zh-CN"/>
        </w:rPr>
        <w:lastRenderedPageBreak/>
        <w:t>rtdds_</w:t>
      </w:r>
      <w:r w:rsidR="006D6474">
        <w:rPr>
          <w:rFonts w:hint="eastAsia"/>
          <w:noProof/>
          <w:lang w:val="en-GB" w:eastAsia="zh-CN"/>
        </w:rPr>
        <w:t>trac</w:t>
      </w:r>
      <w:r w:rsidR="006D6474">
        <w:rPr>
          <w:noProof/>
          <w:lang w:val="en-GB" w:eastAsia="zh-CN"/>
        </w:rPr>
        <w:t>ing_</w:t>
      </w:r>
      <w:r>
        <w:rPr>
          <w:noProof/>
          <w:lang w:val="en-GB" w:eastAsia="zh-CN"/>
        </w:rPr>
        <w:t>element</w:t>
      </w:r>
      <w:bookmarkEnd w:id="15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080"/>
        <w:gridCol w:w="990"/>
        <w:gridCol w:w="2879"/>
      </w:tblGrid>
      <w:tr w:rsidR="00727FFE" w14:paraId="18B7F248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51317D62" w14:textId="77777777" w:rsidR="00727FFE" w:rsidRPr="0008125F" w:rsidRDefault="00727FFE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72A40099" w14:textId="604DD353" w:rsidR="00727FFE" w:rsidRPr="00FF5E6A" w:rsidRDefault="002C4D4A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2C4D4A">
              <w:rPr>
                <w:sz w:val="20"/>
                <w:szCs w:val="20"/>
                <w:lang w:eastAsia="zh-CN"/>
              </w:rPr>
              <w:t>rtdds_tracing_element</w:t>
            </w:r>
          </w:p>
        </w:tc>
      </w:tr>
      <w:tr w:rsidR="00727FFE" w14:paraId="5DACDD0C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55C81923" w14:textId="77777777" w:rsidR="00727FFE" w:rsidRPr="0008125F" w:rsidRDefault="00727FFE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787939D7" w14:textId="77777777" w:rsidR="00727FFE" w:rsidRPr="00FF5E6A" w:rsidRDefault="00727FF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727FFE" w14:paraId="0ABAF1E3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BA8FD96" w14:textId="77777777" w:rsidR="00727FFE" w:rsidRPr="0008125F" w:rsidRDefault="00727FFE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800" w:type="dxa"/>
            <w:vAlign w:val="center"/>
          </w:tcPr>
          <w:p w14:paraId="2D15305F" w14:textId="77777777" w:rsidR="00727FFE" w:rsidRPr="0008125F" w:rsidRDefault="00727FFE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90" w:type="dxa"/>
            <w:vAlign w:val="center"/>
          </w:tcPr>
          <w:p w14:paraId="20ED6DED" w14:textId="77777777" w:rsidR="00727FFE" w:rsidRPr="0008125F" w:rsidRDefault="00727FFE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4F9EE687" w14:textId="77777777" w:rsidR="00727FFE" w:rsidRPr="0008125F" w:rsidRDefault="00727FFE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1DFEA32F" w14:textId="77777777" w:rsidR="00727FFE" w:rsidRPr="0008125F" w:rsidRDefault="00727FFE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4CC70941" w14:textId="77777777" w:rsidR="00727FFE" w:rsidRPr="0008125F" w:rsidRDefault="00727FFE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727FFE" w14:paraId="0ECF3EEF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0DE3AD3" w14:textId="77777777" w:rsidR="00727FFE" w:rsidRPr="008720F3" w:rsidRDefault="00727FF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800" w:type="dxa"/>
            <w:vAlign w:val="center"/>
          </w:tcPr>
          <w:p w14:paraId="288394AF" w14:textId="77777777" w:rsidR="00727FFE" w:rsidRPr="00C071FD" w:rsidRDefault="00727FF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C071FD"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890" w:type="dxa"/>
            <w:vAlign w:val="center"/>
          </w:tcPr>
          <w:p w14:paraId="5AEBC3DB" w14:textId="77777777" w:rsidR="00727FFE" w:rsidRPr="00FF5E6A" w:rsidRDefault="00727FF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21C590F0" w14:textId="77777777" w:rsidR="00727FFE" w:rsidRPr="00FF5E6A" w:rsidRDefault="00727FF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  <w:vAlign w:val="center"/>
          </w:tcPr>
          <w:p w14:paraId="3355FBA3" w14:textId="77777777" w:rsidR="00727FFE" w:rsidRDefault="00727FF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879" w:type="dxa"/>
            <w:vAlign w:val="center"/>
          </w:tcPr>
          <w:p w14:paraId="04A37BC1" w14:textId="77777777" w:rsidR="00727FFE" w:rsidRPr="00FF5E6A" w:rsidRDefault="00727FF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727FFE" w14:paraId="3CE8EBCF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3FAE038F" w14:textId="77777777" w:rsidR="00727FFE" w:rsidRDefault="00727FF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1800" w:type="dxa"/>
            <w:vAlign w:val="center"/>
          </w:tcPr>
          <w:p w14:paraId="11CB4949" w14:textId="77777777" w:rsidR="00727FFE" w:rsidRPr="00832F40" w:rsidRDefault="00727FFE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890" w:type="dxa"/>
            <w:vAlign w:val="center"/>
          </w:tcPr>
          <w:p w14:paraId="3EC7422C" w14:textId="77777777" w:rsidR="00727FFE" w:rsidRDefault="00727FF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7D4264DA" w14:textId="77777777" w:rsidR="00727FFE" w:rsidRDefault="00727FF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90" w:type="dxa"/>
            <w:vAlign w:val="center"/>
          </w:tcPr>
          <w:p w14:paraId="7723FB59" w14:textId="77777777" w:rsidR="00727FFE" w:rsidRDefault="00727FF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3A6E84C9" w14:textId="77777777" w:rsidR="00727FFE" w:rsidRDefault="00727FF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727FFE" w14:paraId="49480A87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4EAB4767" w14:textId="7C760CCE" w:rsidR="00727FFE" w:rsidRDefault="001C34F7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C34F7">
              <w:rPr>
                <w:sz w:val="20"/>
                <w:szCs w:val="20"/>
                <w:lang w:eastAsia="zh-CN"/>
              </w:rPr>
              <w:t>Verbosity</w:t>
            </w:r>
          </w:p>
        </w:tc>
        <w:tc>
          <w:tcPr>
            <w:tcW w:w="1800" w:type="dxa"/>
            <w:vAlign w:val="center"/>
          </w:tcPr>
          <w:p w14:paraId="1BDF2724" w14:textId="129A4DAD" w:rsidR="00727FFE" w:rsidRPr="00A549D6" w:rsidRDefault="003B543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890" w:type="dxa"/>
            <w:vAlign w:val="center"/>
          </w:tcPr>
          <w:p w14:paraId="5AED590F" w14:textId="45BAAE27" w:rsidR="00727FFE" w:rsidRDefault="003B543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INFO</w:t>
            </w:r>
          </w:p>
        </w:tc>
        <w:tc>
          <w:tcPr>
            <w:tcW w:w="1080" w:type="dxa"/>
            <w:vAlign w:val="center"/>
          </w:tcPr>
          <w:p w14:paraId="5E7E6B24" w14:textId="77777777" w:rsidR="00727FFE" w:rsidRDefault="00727FF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32E123FD" w14:textId="77777777" w:rsidR="00727FFE" w:rsidRDefault="00727FFE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022E6792" w14:textId="33730FC5" w:rsidR="00727FFE" w:rsidRDefault="00A47BEF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{</w:t>
            </w:r>
            <w:r w:rsidRPr="00A47BEF">
              <w:rPr>
                <w:sz w:val="20"/>
                <w:szCs w:val="20"/>
                <w:lang w:eastAsia="zh-CN"/>
              </w:rPr>
              <w:t>ERROR</w:t>
            </w:r>
            <w:r>
              <w:rPr>
                <w:sz w:val="20"/>
                <w:szCs w:val="20"/>
                <w:lang w:eastAsia="zh-CN"/>
              </w:rPr>
              <w:t xml:space="preserve">, </w:t>
            </w:r>
            <w:r w:rsidRPr="00A47BEF">
              <w:rPr>
                <w:sz w:val="20"/>
                <w:szCs w:val="20"/>
                <w:lang w:eastAsia="zh-CN"/>
              </w:rPr>
              <w:t>WARNING</w:t>
            </w:r>
            <w:r>
              <w:rPr>
                <w:sz w:val="20"/>
                <w:szCs w:val="20"/>
                <w:lang w:eastAsia="zh-CN"/>
              </w:rPr>
              <w:t xml:space="preserve">, </w:t>
            </w:r>
            <w:r w:rsidRPr="00A47BEF">
              <w:rPr>
                <w:sz w:val="20"/>
                <w:szCs w:val="20"/>
                <w:lang w:eastAsia="zh-CN"/>
              </w:rPr>
              <w:t>INFO</w:t>
            </w:r>
            <w:r>
              <w:rPr>
                <w:sz w:val="20"/>
                <w:szCs w:val="20"/>
                <w:lang w:eastAsia="zh-CN"/>
              </w:rPr>
              <w:t>}</w:t>
            </w:r>
          </w:p>
        </w:tc>
      </w:tr>
      <w:tr w:rsidR="00FA7529" w14:paraId="3670DC63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5DF71C8A" w14:textId="7304627C" w:rsidR="00FA7529" w:rsidRPr="001C34F7" w:rsidRDefault="00FA7529" w:rsidP="00FA752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3B5432">
              <w:rPr>
                <w:sz w:val="20"/>
                <w:szCs w:val="20"/>
                <w:lang w:eastAsia="zh-CN"/>
              </w:rPr>
              <w:t>DebugOutputFile</w:t>
            </w:r>
          </w:p>
        </w:tc>
        <w:tc>
          <w:tcPr>
            <w:tcW w:w="1800" w:type="dxa"/>
            <w:vAlign w:val="center"/>
          </w:tcPr>
          <w:p w14:paraId="6C0EC74D" w14:textId="3512164A" w:rsidR="00FA7529" w:rsidRDefault="00FA7529" w:rsidP="00FA752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890" w:type="dxa"/>
            <w:vAlign w:val="center"/>
          </w:tcPr>
          <w:p w14:paraId="0E00C7C4" w14:textId="07E7DAD8" w:rsidR="00FA7529" w:rsidRDefault="00FA7529" w:rsidP="00FA752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3B5432">
              <w:rPr>
                <w:sz w:val="20"/>
                <w:szCs w:val="20"/>
                <w:lang w:eastAsia="zh-CN"/>
              </w:rPr>
              <w:t>rt_dds_debug.log</w:t>
            </w:r>
          </w:p>
        </w:tc>
        <w:tc>
          <w:tcPr>
            <w:tcW w:w="1080" w:type="dxa"/>
            <w:vAlign w:val="center"/>
          </w:tcPr>
          <w:p w14:paraId="4EFC682B" w14:textId="39520F5C" w:rsidR="00FA7529" w:rsidRDefault="00FA7529" w:rsidP="00FA752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44351BC7" w14:textId="313A25B5" w:rsidR="00FA7529" w:rsidRDefault="00FA7529" w:rsidP="00FA752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4477792F" w14:textId="15EBDCE2" w:rsidR="00FA7529" w:rsidRDefault="002F7BA8" w:rsidP="00FA752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FA7529" w14:paraId="49786BCD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6FF42C44" w14:textId="5690E03B" w:rsidR="00FA7529" w:rsidRPr="003B5432" w:rsidRDefault="00FA7529" w:rsidP="00FA752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3B5432">
              <w:rPr>
                <w:sz w:val="20"/>
                <w:szCs w:val="20"/>
                <w:lang w:eastAsia="zh-CN"/>
              </w:rPr>
              <w:t>LogOutputFile</w:t>
            </w:r>
          </w:p>
        </w:tc>
        <w:tc>
          <w:tcPr>
            <w:tcW w:w="1800" w:type="dxa"/>
            <w:vAlign w:val="center"/>
          </w:tcPr>
          <w:p w14:paraId="0553130F" w14:textId="3FE4BB70" w:rsidR="00FA7529" w:rsidRDefault="00FA7529" w:rsidP="00FA752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890" w:type="dxa"/>
            <w:vAlign w:val="center"/>
          </w:tcPr>
          <w:p w14:paraId="5F0EDEB8" w14:textId="27A82468" w:rsidR="00FA7529" w:rsidRDefault="00FA7529" w:rsidP="00FA752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3B5432">
              <w:rPr>
                <w:sz w:val="20"/>
                <w:szCs w:val="20"/>
                <w:lang w:eastAsia="zh-CN"/>
              </w:rPr>
              <w:t>rt_dds.log</w:t>
            </w:r>
          </w:p>
        </w:tc>
        <w:tc>
          <w:tcPr>
            <w:tcW w:w="1080" w:type="dxa"/>
            <w:vAlign w:val="center"/>
          </w:tcPr>
          <w:p w14:paraId="5883227E" w14:textId="174C32BF" w:rsidR="00FA7529" w:rsidRDefault="00FA7529" w:rsidP="00FA752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39CF19F6" w14:textId="61438554" w:rsidR="00FA7529" w:rsidRDefault="00FA7529" w:rsidP="00FA752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5923B234" w14:textId="14858380" w:rsidR="00FA7529" w:rsidRDefault="002F7BA8" w:rsidP="00FA752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FA7529" w14:paraId="659C6D84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179F9C69" w14:textId="40547AAB" w:rsidR="00FA7529" w:rsidRPr="003B5432" w:rsidRDefault="00FA7529" w:rsidP="00FA752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3B5432">
              <w:rPr>
                <w:sz w:val="20"/>
                <w:szCs w:val="20"/>
                <w:lang w:eastAsia="zh-CN"/>
              </w:rPr>
              <w:t>AppendToFile</w:t>
            </w:r>
          </w:p>
        </w:tc>
        <w:tc>
          <w:tcPr>
            <w:tcW w:w="1800" w:type="dxa"/>
            <w:vAlign w:val="center"/>
          </w:tcPr>
          <w:p w14:paraId="61401BFE" w14:textId="38A3E00D" w:rsidR="00FA7529" w:rsidRDefault="00FA7529" w:rsidP="00FA752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bool</w:t>
            </w:r>
          </w:p>
        </w:tc>
        <w:tc>
          <w:tcPr>
            <w:tcW w:w="1890" w:type="dxa"/>
            <w:vAlign w:val="center"/>
          </w:tcPr>
          <w:p w14:paraId="737ED3C9" w14:textId="5F2DE62A" w:rsidR="00FA7529" w:rsidRDefault="00893E99" w:rsidP="00FA752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true</w:t>
            </w:r>
          </w:p>
        </w:tc>
        <w:tc>
          <w:tcPr>
            <w:tcW w:w="1080" w:type="dxa"/>
            <w:vAlign w:val="center"/>
          </w:tcPr>
          <w:p w14:paraId="638FB12A" w14:textId="2DF87D0A" w:rsidR="00FA7529" w:rsidRDefault="00FA7529" w:rsidP="00FA752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1A8C8EDF" w14:textId="30E1BAFB" w:rsidR="00FA7529" w:rsidRDefault="00FA7529" w:rsidP="00FA752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1D51C918" w14:textId="61127E38" w:rsidR="00FA7529" w:rsidRDefault="002F7BA8" w:rsidP="00FA7529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6BC8C99D" w14:textId="77777777" w:rsidR="00727FFE" w:rsidRDefault="00727FFE" w:rsidP="00727FFE">
      <w:pPr>
        <w:rPr>
          <w:lang w:eastAsia="zh-CN"/>
        </w:rPr>
      </w:pPr>
    </w:p>
    <w:p w14:paraId="0867964D" w14:textId="77777777" w:rsidR="00057F5C" w:rsidRDefault="00057F5C" w:rsidP="00302D6B">
      <w:pPr>
        <w:rPr>
          <w:lang w:eastAsia="zh-CN"/>
        </w:rPr>
      </w:pPr>
    </w:p>
    <w:p w14:paraId="0AE9C91C" w14:textId="77777777" w:rsidR="00FA3F45" w:rsidRDefault="00FA3F45" w:rsidP="00302D6B">
      <w:pPr>
        <w:rPr>
          <w:lang w:eastAsia="zh-CN"/>
        </w:rPr>
      </w:pPr>
    </w:p>
    <w:p w14:paraId="56AC1A71" w14:textId="18775557" w:rsidR="0016392D" w:rsidRDefault="0016392D" w:rsidP="00302D6B">
      <w:pPr>
        <w:rPr>
          <w:lang w:eastAsia="zh-CN"/>
        </w:rPr>
      </w:pPr>
      <w:r>
        <w:rPr>
          <w:lang w:eastAsia="zh-CN"/>
        </w:rPr>
        <w:br w:type="page"/>
      </w:r>
    </w:p>
    <w:p w14:paraId="335502EB" w14:textId="26349A57" w:rsidR="0001223E" w:rsidRPr="0001223E" w:rsidRDefault="00987E49" w:rsidP="0001223E">
      <w:pPr>
        <w:pStyle w:val="2"/>
        <w:numPr>
          <w:ilvl w:val="1"/>
          <w:numId w:val="4"/>
        </w:numPr>
        <w:tabs>
          <w:tab w:val="num" w:pos="720"/>
        </w:tabs>
        <w:ind w:left="624" w:hanging="624"/>
        <w:rPr>
          <w:noProof/>
          <w:lang w:val="en-GB" w:eastAsia="zh-CN"/>
        </w:rPr>
      </w:pPr>
      <w:bookmarkStart w:id="152" w:name="_Toc153802380"/>
      <w:bookmarkStart w:id="153" w:name="_Toc153802483"/>
      <w:bookmarkStart w:id="154" w:name="_Toc153978271"/>
      <w:r>
        <w:rPr>
          <w:noProof/>
          <w:lang w:val="en-GB" w:eastAsia="zh-CN"/>
        </w:rPr>
        <w:lastRenderedPageBreak/>
        <w:t>json_</w:t>
      </w:r>
      <w:r w:rsidR="00F66712">
        <w:rPr>
          <w:noProof/>
          <w:lang w:val="en-GB" w:eastAsia="zh-CN"/>
        </w:rPr>
        <w:t>basic</w:t>
      </w:r>
      <w:bookmarkEnd w:id="152"/>
      <w:bookmarkEnd w:id="153"/>
      <w:bookmarkEnd w:id="154"/>
    </w:p>
    <w:p w14:paraId="5F5DC703" w14:textId="29CD720E" w:rsidR="0001223E" w:rsidRDefault="0001223E" w:rsidP="0001223E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155" w:name="_Ref153529538"/>
      <w:bookmarkStart w:id="156" w:name="_Ref153529549"/>
      <w:bookmarkStart w:id="157" w:name="_Ref153529620"/>
      <w:bookmarkStart w:id="158" w:name="_Ref153529649"/>
      <w:bookmarkStart w:id="159" w:name="_Ref153530447"/>
      <w:bookmarkStart w:id="160" w:name="_Toc153802484"/>
      <w:r w:rsidRPr="005153E1">
        <w:rPr>
          <w:noProof/>
          <w:lang w:val="en-GB"/>
        </w:rPr>
        <w:t>value_</w:t>
      </w:r>
      <w:r>
        <w:rPr>
          <w:noProof/>
          <w:lang w:val="en-GB"/>
        </w:rPr>
        <w:t>object</w:t>
      </w:r>
      <w:bookmarkEnd w:id="155"/>
      <w:bookmarkEnd w:id="156"/>
      <w:bookmarkEnd w:id="157"/>
      <w:bookmarkEnd w:id="158"/>
      <w:bookmarkEnd w:id="159"/>
      <w:bookmarkEnd w:id="16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20"/>
        <w:gridCol w:w="1534"/>
        <w:gridCol w:w="1786"/>
        <w:gridCol w:w="1098"/>
        <w:gridCol w:w="952"/>
        <w:gridCol w:w="2746"/>
      </w:tblGrid>
      <w:tr w:rsidR="00DE3552" w:rsidRPr="00040251" w14:paraId="728978B0" w14:textId="77777777" w:rsidTr="006A4DF8">
        <w:trPr>
          <w:trHeight w:val="302"/>
        </w:trPr>
        <w:tc>
          <w:tcPr>
            <w:tcW w:w="1669" w:type="dxa"/>
          </w:tcPr>
          <w:p w14:paraId="7DF7FA1A" w14:textId="77777777" w:rsidR="00DE3552" w:rsidRPr="0008125F" w:rsidRDefault="00DE3552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585" w:type="dxa"/>
            <w:gridSpan w:val="5"/>
          </w:tcPr>
          <w:p w14:paraId="2D42B0E8" w14:textId="4E2121A8" w:rsidR="00DE3552" w:rsidRPr="00040251" w:rsidRDefault="00DE3552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B5FE4">
              <w:rPr>
                <w:sz w:val="20"/>
                <w:szCs w:val="20"/>
                <w:lang w:eastAsia="zh-CN"/>
              </w:rPr>
              <w:t>value_</w:t>
            </w:r>
            <w:r>
              <w:rPr>
                <w:sz w:val="20"/>
                <w:szCs w:val="20"/>
                <w:lang w:eastAsia="zh-CN"/>
              </w:rPr>
              <w:t>object</w:t>
            </w:r>
          </w:p>
        </w:tc>
      </w:tr>
      <w:tr w:rsidR="00DE3552" w:rsidRPr="00040251" w14:paraId="7230A036" w14:textId="77777777" w:rsidTr="006A4DF8">
        <w:trPr>
          <w:trHeight w:val="302"/>
        </w:trPr>
        <w:tc>
          <w:tcPr>
            <w:tcW w:w="1669" w:type="dxa"/>
          </w:tcPr>
          <w:p w14:paraId="1EE7F1EC" w14:textId="77777777" w:rsidR="00DE3552" w:rsidRPr="0008125F" w:rsidRDefault="00DE3552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585" w:type="dxa"/>
            <w:gridSpan w:val="5"/>
          </w:tcPr>
          <w:p w14:paraId="4338B97C" w14:textId="585A1D6A" w:rsidR="00DE3552" w:rsidRPr="00040251" w:rsidRDefault="009C5071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DE3552" w:rsidRPr="00040251" w14:paraId="27AA4CF8" w14:textId="77777777" w:rsidTr="006A4DF8">
        <w:trPr>
          <w:trHeight w:val="302"/>
        </w:trPr>
        <w:tc>
          <w:tcPr>
            <w:tcW w:w="1669" w:type="dxa"/>
          </w:tcPr>
          <w:p w14:paraId="4E7F3379" w14:textId="77777777" w:rsidR="00DE3552" w:rsidRPr="0008125F" w:rsidRDefault="00DE3552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继承</w:t>
            </w:r>
          </w:p>
        </w:tc>
        <w:tc>
          <w:tcPr>
            <w:tcW w:w="8585" w:type="dxa"/>
            <w:gridSpan w:val="5"/>
          </w:tcPr>
          <w:p w14:paraId="00E68C8A" w14:textId="77777777" w:rsidR="00DE3552" w:rsidRDefault="00DE3552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json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object</w:t>
            </w:r>
          </w:p>
        </w:tc>
      </w:tr>
      <w:tr w:rsidR="00DE3552" w:rsidRPr="00040251" w14:paraId="6F788AE4" w14:textId="77777777" w:rsidTr="006A4DF8">
        <w:trPr>
          <w:trHeight w:val="302"/>
        </w:trPr>
        <w:tc>
          <w:tcPr>
            <w:tcW w:w="1669" w:type="dxa"/>
          </w:tcPr>
          <w:p w14:paraId="4B57A0D5" w14:textId="77777777" w:rsidR="00DE3552" w:rsidRPr="0008125F" w:rsidRDefault="00DE3552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558" w:type="dxa"/>
          </w:tcPr>
          <w:p w14:paraId="7BC1EF71" w14:textId="77777777" w:rsidR="00DE3552" w:rsidRPr="0008125F" w:rsidRDefault="00DE3552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917" w:type="dxa"/>
          </w:tcPr>
          <w:p w14:paraId="5A0BC553" w14:textId="77777777" w:rsidR="00DE3552" w:rsidRPr="0008125F" w:rsidRDefault="00DE3552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151" w:type="dxa"/>
          </w:tcPr>
          <w:p w14:paraId="109DE3FC" w14:textId="77777777" w:rsidR="00DE3552" w:rsidRPr="0008125F" w:rsidRDefault="00DE3552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</w:tcPr>
          <w:p w14:paraId="1440046E" w14:textId="77777777" w:rsidR="00DE3552" w:rsidRPr="0008125F" w:rsidRDefault="00DE3552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</w:tcPr>
          <w:p w14:paraId="76F6A72E" w14:textId="77777777" w:rsidR="00DE3552" w:rsidRPr="0008125F" w:rsidRDefault="00DE3552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DE3552" w:rsidRPr="00040251" w14:paraId="3DBCC41F" w14:textId="77777777" w:rsidTr="006A4DF8">
        <w:trPr>
          <w:trHeight w:val="302"/>
        </w:trPr>
        <w:tc>
          <w:tcPr>
            <w:tcW w:w="1669" w:type="dxa"/>
          </w:tcPr>
          <w:p w14:paraId="7E753E57" w14:textId="4ADDB490" w:rsidR="00DE3552" w:rsidRPr="00040251" w:rsidRDefault="00F2435A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1558" w:type="dxa"/>
          </w:tcPr>
          <w:p w14:paraId="72E59700" w14:textId="1B14DE3B" w:rsidR="00DE3552" w:rsidRPr="00040251" w:rsidRDefault="00F2435A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917" w:type="dxa"/>
          </w:tcPr>
          <w:p w14:paraId="6CDEBD87" w14:textId="77777777" w:rsidR="00DE3552" w:rsidRPr="00040251" w:rsidRDefault="00DE3552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1" w:type="dxa"/>
          </w:tcPr>
          <w:p w14:paraId="3819DEDA" w14:textId="00330DA3" w:rsidR="00DE3552" w:rsidRPr="00040251" w:rsidRDefault="00F2435A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</w:tcPr>
          <w:p w14:paraId="53871FF2" w14:textId="6ACBB83C" w:rsidR="00DE3552" w:rsidRPr="00040251" w:rsidRDefault="00F2435A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2969" w:type="dxa"/>
          </w:tcPr>
          <w:p w14:paraId="01E15D16" w14:textId="77777777" w:rsidR="00DE3552" w:rsidRPr="00040251" w:rsidRDefault="00DE3552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FD1A33" w:rsidRPr="00040251" w14:paraId="2AE405DA" w14:textId="77777777" w:rsidTr="006A4DF8">
        <w:trPr>
          <w:trHeight w:val="302"/>
        </w:trPr>
        <w:tc>
          <w:tcPr>
            <w:tcW w:w="1669" w:type="dxa"/>
          </w:tcPr>
          <w:p w14:paraId="0682D778" w14:textId="2341F878" w:rsidR="00FD1A33" w:rsidRDefault="00FD1A33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value</w:t>
            </w:r>
          </w:p>
        </w:tc>
        <w:tc>
          <w:tcPr>
            <w:tcW w:w="1558" w:type="dxa"/>
          </w:tcPr>
          <w:p w14:paraId="6490C1FA" w14:textId="40D31573" w:rsidR="00FD1A33" w:rsidRDefault="002129CD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_Ref153291909 \h </w:instrText>
            </w:r>
            <w:r w:rsidR="00664C88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t>value_type</w:t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917" w:type="dxa"/>
          </w:tcPr>
          <w:p w14:paraId="206E742E" w14:textId="2277FCA5" w:rsidR="00FD1A33" w:rsidRDefault="00207502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1" w:type="dxa"/>
          </w:tcPr>
          <w:p w14:paraId="486BD2D1" w14:textId="08A416CD" w:rsidR="00FD1A33" w:rsidRDefault="00232C36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</w:t>
            </w:r>
            <w:r w:rsidR="00FD1A33"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</w:tcPr>
          <w:p w14:paraId="6B83680D" w14:textId="76312DC1" w:rsidR="00FD1A33" w:rsidRDefault="00FD1A33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69" w:type="dxa"/>
          </w:tcPr>
          <w:p w14:paraId="2B3BA98B" w14:textId="0449DA73" w:rsidR="00FD1A33" w:rsidRDefault="008F0D79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6616CC" w:rsidRPr="00040251" w14:paraId="12CD6516" w14:textId="77777777" w:rsidTr="006A4DF8">
        <w:trPr>
          <w:trHeight w:val="302"/>
        </w:trPr>
        <w:tc>
          <w:tcPr>
            <w:tcW w:w="1669" w:type="dxa"/>
          </w:tcPr>
          <w:p w14:paraId="181487DA" w14:textId="0819790A" w:rsidR="006616CC" w:rsidRDefault="00EF5DAD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checksum</w:t>
            </w:r>
          </w:p>
        </w:tc>
        <w:tc>
          <w:tcPr>
            <w:tcW w:w="1558" w:type="dxa"/>
          </w:tcPr>
          <w:p w14:paraId="66AC7D26" w14:textId="44855E52" w:rsidR="006616CC" w:rsidRPr="00FD1A33" w:rsidRDefault="00DB00D8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917" w:type="dxa"/>
          </w:tcPr>
          <w:p w14:paraId="024A1B89" w14:textId="1DA16354" w:rsidR="006616CC" w:rsidRDefault="00AF0597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1" w:type="dxa"/>
          </w:tcPr>
          <w:p w14:paraId="700F0C7E" w14:textId="57B72BA8" w:rsidR="006616CC" w:rsidRDefault="00907D8F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</w:tcPr>
          <w:p w14:paraId="0C5F20AF" w14:textId="23996413" w:rsidR="006616CC" w:rsidRDefault="00907D8F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0..1</w:t>
            </w:r>
          </w:p>
        </w:tc>
        <w:tc>
          <w:tcPr>
            <w:tcW w:w="2969" w:type="dxa"/>
          </w:tcPr>
          <w:p w14:paraId="38759B23" w14:textId="4EA0E9E5" w:rsidR="006616CC" w:rsidRDefault="00907D8F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0DA8AE6C" w14:textId="77777777" w:rsidR="00F4261C" w:rsidRPr="00F4261C" w:rsidRDefault="00F4261C" w:rsidP="00F4261C"/>
    <w:p w14:paraId="3A7C388D" w14:textId="1C9F9082" w:rsidR="000C022E" w:rsidRDefault="00973910" w:rsidP="000C022E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161" w:name="_value_type"/>
      <w:bookmarkStart w:id="162" w:name="_Ref153529492"/>
      <w:bookmarkStart w:id="163" w:name="_Ref153529589"/>
      <w:bookmarkStart w:id="164" w:name="_Ref153529654"/>
      <w:bookmarkStart w:id="165" w:name="_Ref153530415"/>
      <w:bookmarkStart w:id="166" w:name="_Ref153530433"/>
      <w:bookmarkStart w:id="167" w:name="_Ref153530440"/>
      <w:bookmarkStart w:id="168" w:name="_Toc153802485"/>
      <w:bookmarkEnd w:id="161"/>
      <w:r w:rsidRPr="005153E1">
        <w:rPr>
          <w:noProof/>
          <w:lang w:val="en-GB"/>
        </w:rPr>
        <w:t>value_type</w:t>
      </w:r>
      <w:bookmarkEnd w:id="162"/>
      <w:bookmarkEnd w:id="163"/>
      <w:bookmarkEnd w:id="164"/>
      <w:bookmarkEnd w:id="165"/>
      <w:bookmarkEnd w:id="166"/>
      <w:bookmarkEnd w:id="167"/>
      <w:bookmarkEnd w:id="16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85"/>
        <w:gridCol w:w="1482"/>
        <w:gridCol w:w="1817"/>
        <w:gridCol w:w="1102"/>
        <w:gridCol w:w="952"/>
        <w:gridCol w:w="2798"/>
      </w:tblGrid>
      <w:tr w:rsidR="002F6C76" w:rsidRPr="00040251" w14:paraId="3C5269A9" w14:textId="77777777" w:rsidTr="006A4DF8">
        <w:trPr>
          <w:trHeight w:val="302"/>
        </w:trPr>
        <w:tc>
          <w:tcPr>
            <w:tcW w:w="1669" w:type="dxa"/>
          </w:tcPr>
          <w:p w14:paraId="5CC56EE8" w14:textId="77777777" w:rsidR="002F6C76" w:rsidRPr="0008125F" w:rsidRDefault="002F6C76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585" w:type="dxa"/>
            <w:gridSpan w:val="5"/>
          </w:tcPr>
          <w:p w14:paraId="1D3CB0AC" w14:textId="63E73D41" w:rsidR="002F6C76" w:rsidRPr="00040251" w:rsidRDefault="002F6C76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B5FE4">
              <w:rPr>
                <w:sz w:val="20"/>
                <w:szCs w:val="20"/>
                <w:lang w:eastAsia="zh-CN"/>
              </w:rPr>
              <w:t>value_type</w:t>
            </w:r>
          </w:p>
        </w:tc>
      </w:tr>
      <w:tr w:rsidR="002F6C76" w:rsidRPr="00040251" w14:paraId="37223C98" w14:textId="77777777" w:rsidTr="006A4DF8">
        <w:trPr>
          <w:trHeight w:val="302"/>
        </w:trPr>
        <w:tc>
          <w:tcPr>
            <w:tcW w:w="1669" w:type="dxa"/>
          </w:tcPr>
          <w:p w14:paraId="40AC548E" w14:textId="77777777" w:rsidR="002F6C76" w:rsidRPr="0008125F" w:rsidRDefault="002F6C76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585" w:type="dxa"/>
            <w:gridSpan w:val="5"/>
          </w:tcPr>
          <w:p w14:paraId="2E34B576" w14:textId="35893CB8" w:rsidR="002F6C76" w:rsidRPr="00040251" w:rsidRDefault="00A7270F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一个抽象</w:t>
            </w:r>
            <w:r>
              <w:rPr>
                <w:rFonts w:hint="eastAsia"/>
                <w:sz w:val="20"/>
                <w:szCs w:val="20"/>
                <w:lang w:eastAsia="zh-CN"/>
              </w:rPr>
              <w:t>value</w:t>
            </w:r>
            <w:r w:rsidR="003C0E1D">
              <w:rPr>
                <w:rFonts w:hint="eastAsia"/>
                <w:sz w:val="20"/>
                <w:szCs w:val="20"/>
                <w:lang w:eastAsia="zh-CN"/>
              </w:rPr>
              <w:t>，是一个</w:t>
            </w:r>
            <w:r w:rsidR="003C0E1D">
              <w:rPr>
                <w:rFonts w:hint="eastAsia"/>
                <w:sz w:val="20"/>
                <w:szCs w:val="20"/>
                <w:lang w:eastAsia="zh-CN"/>
              </w:rPr>
              <w:t>json</w:t>
            </w:r>
            <w:r w:rsidR="003C0E1D">
              <w:rPr>
                <w:sz w:val="20"/>
                <w:szCs w:val="20"/>
                <w:lang w:eastAsia="zh-CN"/>
              </w:rPr>
              <w:t xml:space="preserve"> </w:t>
            </w:r>
            <w:r w:rsidR="003C0E1D">
              <w:rPr>
                <w:rFonts w:hint="eastAsia"/>
                <w:sz w:val="20"/>
                <w:szCs w:val="20"/>
                <w:lang w:eastAsia="zh-CN"/>
              </w:rPr>
              <w:t>object</w:t>
            </w:r>
          </w:p>
        </w:tc>
      </w:tr>
      <w:tr w:rsidR="002F6C76" w:rsidRPr="00040251" w14:paraId="2E7240A7" w14:textId="77777777" w:rsidTr="006A4DF8">
        <w:trPr>
          <w:trHeight w:val="302"/>
        </w:trPr>
        <w:tc>
          <w:tcPr>
            <w:tcW w:w="1669" w:type="dxa"/>
          </w:tcPr>
          <w:p w14:paraId="377B6D0F" w14:textId="77777777" w:rsidR="002F6C76" w:rsidRPr="0008125F" w:rsidRDefault="002F6C76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继承</w:t>
            </w:r>
          </w:p>
        </w:tc>
        <w:tc>
          <w:tcPr>
            <w:tcW w:w="8585" w:type="dxa"/>
            <w:gridSpan w:val="5"/>
          </w:tcPr>
          <w:p w14:paraId="1513AA20" w14:textId="77777777" w:rsidR="002F6C76" w:rsidRDefault="002F6C76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json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CN"/>
              </w:rPr>
              <w:t>object</w:t>
            </w:r>
          </w:p>
        </w:tc>
      </w:tr>
      <w:tr w:rsidR="002F6C76" w:rsidRPr="00040251" w14:paraId="66AC343D" w14:textId="77777777" w:rsidTr="006A4DF8">
        <w:trPr>
          <w:trHeight w:val="302"/>
        </w:trPr>
        <w:tc>
          <w:tcPr>
            <w:tcW w:w="1669" w:type="dxa"/>
          </w:tcPr>
          <w:p w14:paraId="702714E4" w14:textId="77777777" w:rsidR="002F6C76" w:rsidRPr="0008125F" w:rsidRDefault="002F6C76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558" w:type="dxa"/>
          </w:tcPr>
          <w:p w14:paraId="265960F2" w14:textId="77777777" w:rsidR="002F6C76" w:rsidRPr="0008125F" w:rsidRDefault="002F6C76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917" w:type="dxa"/>
          </w:tcPr>
          <w:p w14:paraId="4DE8EFF7" w14:textId="77777777" w:rsidR="002F6C76" w:rsidRPr="0008125F" w:rsidRDefault="002F6C76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151" w:type="dxa"/>
          </w:tcPr>
          <w:p w14:paraId="7C4ABE94" w14:textId="77777777" w:rsidR="002F6C76" w:rsidRPr="0008125F" w:rsidRDefault="002F6C76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</w:tcPr>
          <w:p w14:paraId="5A7E2A87" w14:textId="77777777" w:rsidR="002F6C76" w:rsidRPr="0008125F" w:rsidRDefault="002F6C76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</w:tcPr>
          <w:p w14:paraId="35325323" w14:textId="77777777" w:rsidR="002F6C76" w:rsidRPr="0008125F" w:rsidRDefault="002F6C76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2F6C76" w:rsidRPr="00040251" w14:paraId="3B68B19E" w14:textId="77777777" w:rsidTr="006A4DF8">
        <w:trPr>
          <w:trHeight w:val="302"/>
        </w:trPr>
        <w:tc>
          <w:tcPr>
            <w:tcW w:w="1669" w:type="dxa"/>
          </w:tcPr>
          <w:p w14:paraId="775CEFC8" w14:textId="3E9A6526" w:rsidR="002F6C76" w:rsidRPr="00040251" w:rsidRDefault="00A36749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558" w:type="dxa"/>
          </w:tcPr>
          <w:p w14:paraId="4367D3E0" w14:textId="2FF81B7F" w:rsidR="002F6C76" w:rsidRPr="00040251" w:rsidRDefault="00A36749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917" w:type="dxa"/>
          </w:tcPr>
          <w:p w14:paraId="01381AE9" w14:textId="275FECBE" w:rsidR="002F6C76" w:rsidRPr="00040251" w:rsidRDefault="00A36749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1" w:type="dxa"/>
          </w:tcPr>
          <w:p w14:paraId="606D0AA6" w14:textId="67626E90" w:rsidR="002F6C76" w:rsidRPr="00040251" w:rsidRDefault="00A36749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</w:tcPr>
          <w:p w14:paraId="523E7060" w14:textId="0088CE41" w:rsidR="002F6C76" w:rsidRPr="00040251" w:rsidRDefault="00A36749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969" w:type="dxa"/>
          </w:tcPr>
          <w:p w14:paraId="4069F1A9" w14:textId="1B5D3243" w:rsidR="002F6C76" w:rsidRPr="00040251" w:rsidRDefault="00A36749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62F3109E" w14:textId="77777777" w:rsidR="009F3454" w:rsidRPr="009F3454" w:rsidRDefault="009F3454" w:rsidP="009F3454"/>
    <w:p w14:paraId="7591A67C" w14:textId="7092539A" w:rsidR="000B5FE4" w:rsidRPr="005153E1" w:rsidRDefault="000B5FE4" w:rsidP="000B5FE4">
      <w:pPr>
        <w:pStyle w:val="4"/>
        <w:rPr>
          <w:noProof/>
        </w:rPr>
      </w:pPr>
      <w:bookmarkStart w:id="169" w:name="_string_value_type"/>
      <w:bookmarkStart w:id="170" w:name="_Ref153529570"/>
      <w:bookmarkEnd w:id="169"/>
      <w:r>
        <w:rPr>
          <w:noProof/>
        </w:rPr>
        <w:t>string_</w:t>
      </w:r>
      <w:r w:rsidRPr="005153E1">
        <w:rPr>
          <w:noProof/>
        </w:rPr>
        <w:t>value_type</w:t>
      </w:r>
      <w:bookmarkEnd w:id="17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9"/>
        <w:gridCol w:w="1496"/>
        <w:gridCol w:w="1807"/>
        <w:gridCol w:w="1104"/>
        <w:gridCol w:w="948"/>
        <w:gridCol w:w="2782"/>
      </w:tblGrid>
      <w:tr w:rsidR="000B5FE4" w:rsidRPr="00040251" w14:paraId="4E579A26" w14:textId="77777777" w:rsidTr="006A4DF8">
        <w:trPr>
          <w:trHeight w:val="302"/>
        </w:trPr>
        <w:tc>
          <w:tcPr>
            <w:tcW w:w="1669" w:type="dxa"/>
          </w:tcPr>
          <w:p w14:paraId="6FACCA85" w14:textId="77777777" w:rsidR="000B5FE4" w:rsidRPr="0008125F" w:rsidRDefault="000B5FE4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585" w:type="dxa"/>
            <w:gridSpan w:val="5"/>
          </w:tcPr>
          <w:p w14:paraId="52E24AAC" w14:textId="5FE582C7" w:rsidR="000B5FE4" w:rsidRPr="00040251" w:rsidRDefault="000B5FE4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B5FE4">
              <w:rPr>
                <w:sz w:val="20"/>
                <w:szCs w:val="20"/>
                <w:lang w:eastAsia="zh-CN"/>
              </w:rPr>
              <w:t>string_value_type</w:t>
            </w:r>
          </w:p>
        </w:tc>
      </w:tr>
      <w:tr w:rsidR="000B5FE4" w:rsidRPr="00040251" w14:paraId="22E83FB4" w14:textId="77777777" w:rsidTr="006A4DF8">
        <w:trPr>
          <w:trHeight w:val="302"/>
        </w:trPr>
        <w:tc>
          <w:tcPr>
            <w:tcW w:w="1669" w:type="dxa"/>
          </w:tcPr>
          <w:p w14:paraId="11C192B4" w14:textId="77777777" w:rsidR="000B5FE4" w:rsidRPr="0008125F" w:rsidRDefault="000B5FE4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585" w:type="dxa"/>
            <w:gridSpan w:val="5"/>
          </w:tcPr>
          <w:p w14:paraId="4A25B046" w14:textId="16BC9DF3" w:rsidR="000B5FE4" w:rsidRPr="00040251" w:rsidRDefault="0097401D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_Ref153530415 \h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t>value_type</w:t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string</w:t>
            </w:r>
            <w:r>
              <w:rPr>
                <w:rFonts w:hint="eastAsia"/>
                <w:sz w:val="20"/>
                <w:szCs w:val="20"/>
                <w:lang w:eastAsia="zh-CN"/>
              </w:rPr>
              <w:t>实现</w:t>
            </w:r>
          </w:p>
        </w:tc>
      </w:tr>
      <w:tr w:rsidR="000B5FE4" w:rsidRPr="00040251" w14:paraId="2927E378" w14:textId="77777777" w:rsidTr="006A4DF8">
        <w:trPr>
          <w:trHeight w:val="302"/>
        </w:trPr>
        <w:tc>
          <w:tcPr>
            <w:tcW w:w="1669" w:type="dxa"/>
          </w:tcPr>
          <w:p w14:paraId="42E0A0CD" w14:textId="77777777" w:rsidR="000B5FE4" w:rsidRPr="0008125F" w:rsidRDefault="000B5FE4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继承</w:t>
            </w:r>
          </w:p>
        </w:tc>
        <w:tc>
          <w:tcPr>
            <w:tcW w:w="8585" w:type="dxa"/>
            <w:gridSpan w:val="5"/>
          </w:tcPr>
          <w:p w14:paraId="3E85AC18" w14:textId="4FB5B902" w:rsidR="000B5FE4" w:rsidRDefault="00517980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_Ref153530415 \h </w:instrText>
            </w:r>
            <w:r w:rsidR="00664C88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t>value_type</w:t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</w:tr>
      <w:tr w:rsidR="000B5FE4" w:rsidRPr="00040251" w14:paraId="5CE89EC1" w14:textId="77777777" w:rsidTr="006A4DF8">
        <w:trPr>
          <w:trHeight w:val="302"/>
        </w:trPr>
        <w:tc>
          <w:tcPr>
            <w:tcW w:w="1669" w:type="dxa"/>
          </w:tcPr>
          <w:p w14:paraId="7A4E48C2" w14:textId="77777777" w:rsidR="000B5FE4" w:rsidRPr="0008125F" w:rsidRDefault="000B5FE4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558" w:type="dxa"/>
          </w:tcPr>
          <w:p w14:paraId="284A3656" w14:textId="77777777" w:rsidR="000B5FE4" w:rsidRPr="0008125F" w:rsidRDefault="000B5FE4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917" w:type="dxa"/>
          </w:tcPr>
          <w:p w14:paraId="42133E75" w14:textId="77777777" w:rsidR="000B5FE4" w:rsidRPr="0008125F" w:rsidRDefault="000B5FE4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151" w:type="dxa"/>
          </w:tcPr>
          <w:p w14:paraId="774FF7B3" w14:textId="77777777" w:rsidR="000B5FE4" w:rsidRPr="0008125F" w:rsidRDefault="000B5FE4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</w:tcPr>
          <w:p w14:paraId="51DE8F21" w14:textId="77777777" w:rsidR="000B5FE4" w:rsidRPr="0008125F" w:rsidRDefault="000B5FE4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</w:tcPr>
          <w:p w14:paraId="6225BDA0" w14:textId="77777777" w:rsidR="000B5FE4" w:rsidRPr="0008125F" w:rsidRDefault="000B5FE4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0B5FE4" w:rsidRPr="00040251" w14:paraId="7EB32ADB" w14:textId="77777777" w:rsidTr="006A4DF8">
        <w:trPr>
          <w:trHeight w:val="302"/>
        </w:trPr>
        <w:tc>
          <w:tcPr>
            <w:tcW w:w="1669" w:type="dxa"/>
          </w:tcPr>
          <w:p w14:paraId="631F4713" w14:textId="77777777" w:rsidR="000B5FE4" w:rsidRPr="00040251" w:rsidRDefault="000B5FE4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558" w:type="dxa"/>
          </w:tcPr>
          <w:p w14:paraId="41F6927F" w14:textId="77777777" w:rsidR="000B5FE4" w:rsidRPr="00040251" w:rsidRDefault="000B5FE4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917" w:type="dxa"/>
          </w:tcPr>
          <w:p w14:paraId="2B5EEFE0" w14:textId="77777777" w:rsidR="000B5FE4" w:rsidRPr="00040251" w:rsidRDefault="000B5FE4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1" w:type="dxa"/>
          </w:tcPr>
          <w:p w14:paraId="742520C4" w14:textId="77777777" w:rsidR="000B5FE4" w:rsidRPr="00040251" w:rsidRDefault="000B5FE4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</w:tcPr>
          <w:p w14:paraId="4F66E87A" w14:textId="0DEC0F4F" w:rsidR="000B5FE4" w:rsidRPr="00040251" w:rsidRDefault="002D50CB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69" w:type="dxa"/>
          </w:tcPr>
          <w:p w14:paraId="39F1721A" w14:textId="3C132DCE" w:rsidR="000B5FE4" w:rsidRPr="00040251" w:rsidRDefault="00F61A0B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1D38203F" w14:textId="77777777" w:rsidR="002839CB" w:rsidRDefault="002839CB" w:rsidP="00302D6B">
      <w:pPr>
        <w:rPr>
          <w:lang w:eastAsia="en-US"/>
        </w:rPr>
      </w:pPr>
    </w:p>
    <w:p w14:paraId="7996339A" w14:textId="618DEFDF" w:rsidR="009F3454" w:rsidRDefault="009F3454" w:rsidP="00302D6B">
      <w:pPr>
        <w:rPr>
          <w:lang w:eastAsia="en-US"/>
        </w:rPr>
      </w:pPr>
      <w:r>
        <w:rPr>
          <w:lang w:eastAsia="en-US"/>
        </w:rPr>
        <w:br w:type="page"/>
      </w:r>
    </w:p>
    <w:p w14:paraId="0BA1CC50" w14:textId="40341BCA" w:rsidR="00A25731" w:rsidRPr="005153E1" w:rsidRDefault="00A25731" w:rsidP="00A25731">
      <w:pPr>
        <w:pStyle w:val="4"/>
        <w:numPr>
          <w:ilvl w:val="3"/>
          <w:numId w:val="4"/>
        </w:numPr>
        <w:ind w:left="953" w:hanging="953"/>
        <w:rPr>
          <w:noProof/>
        </w:rPr>
      </w:pPr>
      <w:r>
        <w:rPr>
          <w:noProof/>
        </w:rPr>
        <w:lastRenderedPageBreak/>
        <w:t>string</w:t>
      </w:r>
      <w:r>
        <w:rPr>
          <w:rFonts w:hint="eastAsia"/>
          <w:noProof/>
          <w:lang w:eastAsia="zh-CN"/>
        </w:rPr>
        <w:t>[</w:t>
      </w:r>
      <w:r>
        <w:rPr>
          <w:noProof/>
          <w:lang w:eastAsia="zh-CN"/>
        </w:rPr>
        <w:t>]</w:t>
      </w:r>
      <w:r>
        <w:rPr>
          <w:noProof/>
        </w:rPr>
        <w:t>_</w:t>
      </w:r>
      <w:r w:rsidRPr="005153E1">
        <w:rPr>
          <w:noProof/>
        </w:rPr>
        <w:t>value_type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4"/>
        <w:gridCol w:w="1494"/>
        <w:gridCol w:w="1804"/>
        <w:gridCol w:w="1111"/>
        <w:gridCol w:w="947"/>
        <w:gridCol w:w="2776"/>
      </w:tblGrid>
      <w:tr w:rsidR="00A25731" w:rsidRPr="00040251" w14:paraId="0D240BE9" w14:textId="77777777" w:rsidTr="006A4DF8">
        <w:trPr>
          <w:trHeight w:val="302"/>
        </w:trPr>
        <w:tc>
          <w:tcPr>
            <w:tcW w:w="1669" w:type="dxa"/>
          </w:tcPr>
          <w:p w14:paraId="5927C3D8" w14:textId="77777777" w:rsidR="00A25731" w:rsidRPr="0008125F" w:rsidRDefault="00A25731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585" w:type="dxa"/>
            <w:gridSpan w:val="5"/>
          </w:tcPr>
          <w:p w14:paraId="65912ACE" w14:textId="576C7BAF" w:rsidR="00A25731" w:rsidRPr="00040251" w:rsidRDefault="00A25731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B5FE4">
              <w:rPr>
                <w:sz w:val="20"/>
                <w:szCs w:val="20"/>
                <w:lang w:eastAsia="zh-CN"/>
              </w:rPr>
              <w:t>string</w:t>
            </w:r>
            <w:r w:rsidR="00F61A0B">
              <w:rPr>
                <w:sz w:val="20"/>
                <w:szCs w:val="20"/>
                <w:lang w:eastAsia="zh-CN"/>
              </w:rPr>
              <w:t>[]</w:t>
            </w:r>
            <w:r w:rsidRPr="000B5FE4">
              <w:rPr>
                <w:sz w:val="20"/>
                <w:szCs w:val="20"/>
                <w:lang w:eastAsia="zh-CN"/>
              </w:rPr>
              <w:t>_value_type</w:t>
            </w:r>
          </w:p>
        </w:tc>
      </w:tr>
      <w:tr w:rsidR="00A25731" w:rsidRPr="00040251" w14:paraId="62DF579D" w14:textId="77777777" w:rsidTr="006A4DF8">
        <w:trPr>
          <w:trHeight w:val="302"/>
        </w:trPr>
        <w:tc>
          <w:tcPr>
            <w:tcW w:w="1669" w:type="dxa"/>
          </w:tcPr>
          <w:p w14:paraId="3AE9B2C6" w14:textId="77777777" w:rsidR="00A25731" w:rsidRPr="0008125F" w:rsidRDefault="00A25731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585" w:type="dxa"/>
            <w:gridSpan w:val="5"/>
          </w:tcPr>
          <w:p w14:paraId="327C3A8F" w14:textId="18695E39" w:rsidR="00A25731" w:rsidRPr="00040251" w:rsidRDefault="00FD571C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_Ref153530415 \h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t>value_type</w:t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string[</w:t>
            </w:r>
            <w:r>
              <w:rPr>
                <w:sz w:val="20"/>
                <w:szCs w:val="20"/>
                <w:lang w:eastAsia="zh-CN"/>
              </w:rPr>
              <w:t>]</w:t>
            </w:r>
            <w:r>
              <w:rPr>
                <w:rFonts w:hint="eastAsia"/>
                <w:sz w:val="20"/>
                <w:szCs w:val="20"/>
                <w:lang w:eastAsia="zh-CN"/>
              </w:rPr>
              <w:t>实现</w:t>
            </w:r>
          </w:p>
        </w:tc>
      </w:tr>
      <w:tr w:rsidR="00A25731" w:rsidRPr="00040251" w14:paraId="5C88B6AA" w14:textId="77777777" w:rsidTr="006A4DF8">
        <w:trPr>
          <w:trHeight w:val="302"/>
        </w:trPr>
        <w:tc>
          <w:tcPr>
            <w:tcW w:w="1669" w:type="dxa"/>
          </w:tcPr>
          <w:p w14:paraId="2D310FCE" w14:textId="77777777" w:rsidR="00A25731" w:rsidRPr="0008125F" w:rsidRDefault="00A25731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继承</w:t>
            </w:r>
          </w:p>
        </w:tc>
        <w:tc>
          <w:tcPr>
            <w:tcW w:w="8585" w:type="dxa"/>
            <w:gridSpan w:val="5"/>
          </w:tcPr>
          <w:p w14:paraId="4E382FA5" w14:textId="48EF7118" w:rsidR="00A25731" w:rsidRPr="00664C88" w:rsidRDefault="000851C3" w:rsidP="006A4DF8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_Ref153530433 \h </w:instrText>
            </w:r>
            <w:r w:rsidR="00664C88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t>value_type</w:t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</w:tr>
      <w:tr w:rsidR="00A25731" w:rsidRPr="00040251" w14:paraId="1FDF318E" w14:textId="77777777" w:rsidTr="006A4DF8">
        <w:trPr>
          <w:trHeight w:val="302"/>
        </w:trPr>
        <w:tc>
          <w:tcPr>
            <w:tcW w:w="1669" w:type="dxa"/>
          </w:tcPr>
          <w:p w14:paraId="03D47CEA" w14:textId="77777777" w:rsidR="00A25731" w:rsidRPr="0008125F" w:rsidRDefault="00A25731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558" w:type="dxa"/>
          </w:tcPr>
          <w:p w14:paraId="09C8D8BB" w14:textId="77777777" w:rsidR="00A25731" w:rsidRPr="0008125F" w:rsidRDefault="00A25731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917" w:type="dxa"/>
          </w:tcPr>
          <w:p w14:paraId="792F287D" w14:textId="77777777" w:rsidR="00A25731" w:rsidRPr="0008125F" w:rsidRDefault="00A25731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151" w:type="dxa"/>
          </w:tcPr>
          <w:p w14:paraId="21314A35" w14:textId="77777777" w:rsidR="00A25731" w:rsidRPr="0008125F" w:rsidRDefault="00A25731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</w:tcPr>
          <w:p w14:paraId="7AF8A466" w14:textId="77777777" w:rsidR="00A25731" w:rsidRPr="0008125F" w:rsidRDefault="00A25731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</w:tcPr>
          <w:p w14:paraId="2FC7D265" w14:textId="77777777" w:rsidR="00A25731" w:rsidRPr="0008125F" w:rsidRDefault="00A25731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A25731" w:rsidRPr="00040251" w14:paraId="50DFCC18" w14:textId="77777777" w:rsidTr="006A4DF8">
        <w:trPr>
          <w:trHeight w:val="302"/>
        </w:trPr>
        <w:tc>
          <w:tcPr>
            <w:tcW w:w="1669" w:type="dxa"/>
          </w:tcPr>
          <w:p w14:paraId="507CC54A" w14:textId="71D949C5" w:rsidR="00A25731" w:rsidRPr="00040251" w:rsidRDefault="00A25731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  <w:r w:rsidR="002D50CB">
              <w:rPr>
                <w:sz w:val="20"/>
                <w:szCs w:val="20"/>
                <w:lang w:eastAsia="zh-CN"/>
              </w:rPr>
              <w:t>[]</w:t>
            </w:r>
          </w:p>
        </w:tc>
        <w:tc>
          <w:tcPr>
            <w:tcW w:w="1558" w:type="dxa"/>
          </w:tcPr>
          <w:p w14:paraId="5DA98445" w14:textId="77777777" w:rsidR="00A25731" w:rsidRPr="00040251" w:rsidRDefault="00A25731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1917" w:type="dxa"/>
          </w:tcPr>
          <w:p w14:paraId="4B44237B" w14:textId="77777777" w:rsidR="00A25731" w:rsidRPr="00040251" w:rsidRDefault="00A25731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1" w:type="dxa"/>
          </w:tcPr>
          <w:p w14:paraId="10120C6A" w14:textId="62833559" w:rsidR="00A25731" w:rsidRPr="00040251" w:rsidRDefault="002D50CB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90" w:type="dxa"/>
          </w:tcPr>
          <w:p w14:paraId="1F72F31C" w14:textId="19D96B47" w:rsidR="00A25731" w:rsidRPr="00040251" w:rsidRDefault="002D50CB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69" w:type="dxa"/>
          </w:tcPr>
          <w:p w14:paraId="17E54048" w14:textId="46D10769" w:rsidR="00A25731" w:rsidRPr="00040251" w:rsidRDefault="00F61A0B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2FDA91A1" w14:textId="77777777" w:rsidR="003C7068" w:rsidRPr="00A95783" w:rsidRDefault="003C7068" w:rsidP="003C7068">
      <w:pPr>
        <w:rPr>
          <w:lang w:eastAsia="en-US"/>
        </w:rPr>
      </w:pPr>
    </w:p>
    <w:p w14:paraId="6F11A514" w14:textId="30BDCB11" w:rsidR="003C7068" w:rsidRPr="005153E1" w:rsidRDefault="003C7068" w:rsidP="003C7068">
      <w:pPr>
        <w:pStyle w:val="4"/>
        <w:numPr>
          <w:ilvl w:val="3"/>
          <w:numId w:val="4"/>
        </w:numPr>
        <w:tabs>
          <w:tab w:val="num" w:pos="1224"/>
        </w:tabs>
        <w:ind w:left="953" w:hanging="953"/>
        <w:rPr>
          <w:noProof/>
        </w:rPr>
      </w:pPr>
      <w:bookmarkStart w:id="171" w:name="_Ref153529608"/>
      <w:r>
        <w:rPr>
          <w:rFonts w:hint="eastAsia"/>
          <w:noProof/>
          <w:lang w:eastAsia="zh-CN"/>
        </w:rPr>
        <w:t>object[</w:t>
      </w:r>
      <w:r>
        <w:rPr>
          <w:noProof/>
          <w:lang w:eastAsia="zh-CN"/>
        </w:rPr>
        <w:t>]</w:t>
      </w:r>
      <w:r>
        <w:rPr>
          <w:noProof/>
        </w:rPr>
        <w:t>_</w:t>
      </w:r>
      <w:r w:rsidRPr="005153E1">
        <w:rPr>
          <w:noProof/>
        </w:rPr>
        <w:t>value_type</w:t>
      </w:r>
      <w:bookmarkEnd w:id="17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1"/>
        <w:gridCol w:w="1549"/>
        <w:gridCol w:w="1789"/>
        <w:gridCol w:w="1105"/>
        <w:gridCol w:w="941"/>
        <w:gridCol w:w="2751"/>
      </w:tblGrid>
      <w:tr w:rsidR="003C7068" w:rsidRPr="00040251" w14:paraId="4389BA28" w14:textId="77777777" w:rsidTr="006A4DF8">
        <w:trPr>
          <w:trHeight w:val="302"/>
        </w:trPr>
        <w:tc>
          <w:tcPr>
            <w:tcW w:w="1669" w:type="dxa"/>
          </w:tcPr>
          <w:p w14:paraId="12F6D712" w14:textId="77777777" w:rsidR="003C7068" w:rsidRPr="0008125F" w:rsidRDefault="003C706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585" w:type="dxa"/>
            <w:gridSpan w:val="5"/>
          </w:tcPr>
          <w:p w14:paraId="22A5891C" w14:textId="632D4466" w:rsidR="003C7068" w:rsidRPr="00040251" w:rsidRDefault="003C7068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object[]</w:t>
            </w:r>
            <w:r w:rsidRPr="000B5FE4">
              <w:rPr>
                <w:sz w:val="20"/>
                <w:szCs w:val="20"/>
                <w:lang w:eastAsia="zh-CN"/>
              </w:rPr>
              <w:t>_value_type</w:t>
            </w:r>
          </w:p>
        </w:tc>
      </w:tr>
      <w:tr w:rsidR="003C7068" w:rsidRPr="00040251" w14:paraId="4EB61AD0" w14:textId="77777777" w:rsidTr="006A4DF8">
        <w:trPr>
          <w:trHeight w:val="302"/>
        </w:trPr>
        <w:tc>
          <w:tcPr>
            <w:tcW w:w="1669" w:type="dxa"/>
          </w:tcPr>
          <w:p w14:paraId="15B77935" w14:textId="77777777" w:rsidR="003C7068" w:rsidRPr="0008125F" w:rsidRDefault="003C706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585" w:type="dxa"/>
            <w:gridSpan w:val="5"/>
          </w:tcPr>
          <w:p w14:paraId="3AB1B694" w14:textId="46E39BBC" w:rsidR="003C7068" w:rsidRPr="00040251" w:rsidRDefault="00FD571C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_Ref153530415 \h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t>value_type</w:t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  <w:r>
              <w:rPr>
                <w:rFonts w:hint="eastAsia"/>
                <w:sz w:val="20"/>
                <w:szCs w:val="20"/>
                <w:lang w:eastAsia="zh-CN"/>
              </w:rPr>
              <w:t>的</w:t>
            </w:r>
            <w:r>
              <w:rPr>
                <w:rFonts w:hint="eastAsia"/>
                <w:sz w:val="20"/>
                <w:szCs w:val="20"/>
                <w:lang w:eastAsia="zh-CN"/>
              </w:rPr>
              <w:t>o</w:t>
            </w:r>
            <w:r>
              <w:rPr>
                <w:sz w:val="20"/>
                <w:szCs w:val="20"/>
                <w:lang w:eastAsia="zh-CN"/>
              </w:rPr>
              <w:t>bject[]</w:t>
            </w:r>
            <w:r>
              <w:rPr>
                <w:rFonts w:hint="eastAsia"/>
                <w:sz w:val="20"/>
                <w:szCs w:val="20"/>
                <w:lang w:eastAsia="zh-CN"/>
              </w:rPr>
              <w:t>实现</w:t>
            </w:r>
          </w:p>
        </w:tc>
      </w:tr>
      <w:tr w:rsidR="003C7068" w:rsidRPr="00040251" w14:paraId="14F0F26F" w14:textId="77777777" w:rsidTr="006A4DF8">
        <w:trPr>
          <w:trHeight w:val="302"/>
        </w:trPr>
        <w:tc>
          <w:tcPr>
            <w:tcW w:w="1669" w:type="dxa"/>
          </w:tcPr>
          <w:p w14:paraId="3B2F8F9B" w14:textId="77777777" w:rsidR="003C7068" w:rsidRPr="0008125F" w:rsidRDefault="003C706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继承</w:t>
            </w:r>
          </w:p>
        </w:tc>
        <w:tc>
          <w:tcPr>
            <w:tcW w:w="8585" w:type="dxa"/>
            <w:gridSpan w:val="5"/>
          </w:tcPr>
          <w:p w14:paraId="2AA4F252" w14:textId="6EC9B381" w:rsidR="003C7068" w:rsidRPr="00664C88" w:rsidRDefault="000851C3" w:rsidP="006A4DF8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_Ref153530440 \h </w:instrText>
            </w:r>
            <w:r w:rsidR="00664C88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t>value_type</w:t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</w:tr>
      <w:tr w:rsidR="003C7068" w:rsidRPr="00040251" w14:paraId="2C755623" w14:textId="77777777" w:rsidTr="006A4DF8">
        <w:trPr>
          <w:trHeight w:val="302"/>
        </w:trPr>
        <w:tc>
          <w:tcPr>
            <w:tcW w:w="1669" w:type="dxa"/>
          </w:tcPr>
          <w:p w14:paraId="7A913A1A" w14:textId="77777777" w:rsidR="003C7068" w:rsidRPr="0008125F" w:rsidRDefault="003C706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558" w:type="dxa"/>
          </w:tcPr>
          <w:p w14:paraId="306EF6F9" w14:textId="77777777" w:rsidR="003C7068" w:rsidRPr="0008125F" w:rsidRDefault="003C706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917" w:type="dxa"/>
          </w:tcPr>
          <w:p w14:paraId="2C058E4B" w14:textId="77777777" w:rsidR="003C7068" w:rsidRPr="0008125F" w:rsidRDefault="003C706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151" w:type="dxa"/>
          </w:tcPr>
          <w:p w14:paraId="6C3092EF" w14:textId="77777777" w:rsidR="003C7068" w:rsidRPr="0008125F" w:rsidRDefault="003C706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</w:tcPr>
          <w:p w14:paraId="1E81C3CD" w14:textId="77777777" w:rsidR="003C7068" w:rsidRPr="0008125F" w:rsidRDefault="003C706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969" w:type="dxa"/>
          </w:tcPr>
          <w:p w14:paraId="73415561" w14:textId="77777777" w:rsidR="003C7068" w:rsidRPr="0008125F" w:rsidRDefault="003C7068" w:rsidP="006A4DF8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3C7068" w:rsidRPr="00040251" w14:paraId="1752B984" w14:textId="77777777" w:rsidTr="006A4DF8">
        <w:trPr>
          <w:trHeight w:val="302"/>
        </w:trPr>
        <w:tc>
          <w:tcPr>
            <w:tcW w:w="1669" w:type="dxa"/>
          </w:tcPr>
          <w:p w14:paraId="2C7645C5" w14:textId="6FC12BD9" w:rsidR="003C7068" w:rsidRPr="00040251" w:rsidRDefault="003C7068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object[]</w:t>
            </w:r>
          </w:p>
        </w:tc>
        <w:tc>
          <w:tcPr>
            <w:tcW w:w="1558" w:type="dxa"/>
          </w:tcPr>
          <w:p w14:paraId="505F743A" w14:textId="7474DA67" w:rsidR="003C7068" w:rsidRPr="00040251" w:rsidRDefault="000851C3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_Ref153530447 \h </w:instrText>
            </w:r>
            <w:r w:rsidR="00664C88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t>value_object</w:t>
            </w:r>
            <w:r w:rsidRPr="00664C88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1917" w:type="dxa"/>
          </w:tcPr>
          <w:p w14:paraId="78FAB0DB" w14:textId="77777777" w:rsidR="003C7068" w:rsidRPr="00040251" w:rsidRDefault="003C7068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151" w:type="dxa"/>
          </w:tcPr>
          <w:p w14:paraId="445FAEF4" w14:textId="77777777" w:rsidR="003C7068" w:rsidRPr="00040251" w:rsidRDefault="003C7068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90" w:type="dxa"/>
          </w:tcPr>
          <w:p w14:paraId="25C7A7F9" w14:textId="120A1D72" w:rsidR="003C7068" w:rsidRPr="00040251" w:rsidRDefault="00D34DA8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*</w:t>
            </w:r>
          </w:p>
        </w:tc>
        <w:tc>
          <w:tcPr>
            <w:tcW w:w="2969" w:type="dxa"/>
          </w:tcPr>
          <w:p w14:paraId="7783D36B" w14:textId="77777777" w:rsidR="003C7068" w:rsidRPr="00040251" w:rsidRDefault="003C7068" w:rsidP="006A4DF8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66765794" w14:textId="44D04575" w:rsidR="008C7F78" w:rsidRDefault="008C7F78" w:rsidP="008C7F78">
      <w:pPr>
        <w:rPr>
          <w:lang w:eastAsia="en-US"/>
        </w:rPr>
      </w:pPr>
    </w:p>
    <w:p w14:paraId="05057346" w14:textId="7F26F25A" w:rsidR="001501C6" w:rsidRPr="000A46BA" w:rsidRDefault="000A46BA" w:rsidP="000A46BA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172" w:name="_Ref153540811"/>
      <w:bookmarkStart w:id="173" w:name="_Toc153802486"/>
      <w:r w:rsidRPr="000A46BA">
        <w:rPr>
          <w:noProof/>
          <w:lang w:val="en-GB"/>
        </w:rPr>
        <w:t>top_data_type</w:t>
      </w:r>
      <w:bookmarkEnd w:id="172"/>
      <w:bookmarkEnd w:id="17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3"/>
        <w:gridCol w:w="1794"/>
        <w:gridCol w:w="801"/>
        <w:gridCol w:w="988"/>
        <w:gridCol w:w="824"/>
        <w:gridCol w:w="3256"/>
      </w:tblGrid>
      <w:tr w:rsidR="00ED1C6D" w:rsidRPr="00040251" w14:paraId="689F77B4" w14:textId="77777777" w:rsidTr="00ED1C6D">
        <w:trPr>
          <w:trHeight w:val="302"/>
        </w:trPr>
        <w:tc>
          <w:tcPr>
            <w:tcW w:w="2073" w:type="dxa"/>
          </w:tcPr>
          <w:p w14:paraId="7D23EF6D" w14:textId="77777777" w:rsidR="00324FC8" w:rsidRPr="0008125F" w:rsidRDefault="00324FC8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181" w:type="dxa"/>
            <w:gridSpan w:val="5"/>
          </w:tcPr>
          <w:p w14:paraId="66A52593" w14:textId="07CEE9C8" w:rsidR="00324FC8" w:rsidRPr="00040251" w:rsidRDefault="00324FC8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top_data_type</w:t>
            </w:r>
          </w:p>
        </w:tc>
      </w:tr>
      <w:tr w:rsidR="00ED1C6D" w:rsidRPr="00040251" w14:paraId="7BB0EC31" w14:textId="77777777" w:rsidTr="00ED1C6D">
        <w:trPr>
          <w:trHeight w:val="302"/>
        </w:trPr>
        <w:tc>
          <w:tcPr>
            <w:tcW w:w="2073" w:type="dxa"/>
          </w:tcPr>
          <w:p w14:paraId="48C02588" w14:textId="77777777" w:rsidR="00324FC8" w:rsidRPr="0008125F" w:rsidRDefault="00324FC8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181" w:type="dxa"/>
            <w:gridSpan w:val="5"/>
          </w:tcPr>
          <w:p w14:paraId="0E6CB6E3" w14:textId="77777777" w:rsidR="00324FC8" w:rsidRPr="00040251" w:rsidRDefault="00324FC8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ED1C6D" w:rsidRPr="00040251" w14:paraId="30D2D58D" w14:textId="77777777" w:rsidTr="009F64B5">
        <w:trPr>
          <w:trHeight w:val="302"/>
        </w:trPr>
        <w:tc>
          <w:tcPr>
            <w:tcW w:w="2073" w:type="dxa"/>
          </w:tcPr>
          <w:p w14:paraId="2F4735EF" w14:textId="77777777" w:rsidR="00324FC8" w:rsidRPr="0008125F" w:rsidRDefault="00324FC8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794" w:type="dxa"/>
          </w:tcPr>
          <w:p w14:paraId="59ECF088" w14:textId="77777777" w:rsidR="00324FC8" w:rsidRPr="0008125F" w:rsidRDefault="00324FC8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898" w:type="dxa"/>
          </w:tcPr>
          <w:p w14:paraId="71D48205" w14:textId="77777777" w:rsidR="00324FC8" w:rsidRPr="0008125F" w:rsidRDefault="00324FC8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</w:tcPr>
          <w:p w14:paraId="008CFA3F" w14:textId="77777777" w:rsidR="00324FC8" w:rsidRPr="0008125F" w:rsidRDefault="00324FC8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00" w:type="dxa"/>
          </w:tcPr>
          <w:p w14:paraId="3B690340" w14:textId="77777777" w:rsidR="00324FC8" w:rsidRPr="0008125F" w:rsidRDefault="00324FC8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3509" w:type="dxa"/>
          </w:tcPr>
          <w:p w14:paraId="46AE8937" w14:textId="77777777" w:rsidR="00324FC8" w:rsidRPr="0008125F" w:rsidRDefault="00324FC8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ED1C6D" w:rsidRPr="00040251" w14:paraId="07709318" w14:textId="77777777" w:rsidTr="009F64B5">
        <w:trPr>
          <w:trHeight w:val="302"/>
        </w:trPr>
        <w:tc>
          <w:tcPr>
            <w:tcW w:w="2073" w:type="dxa"/>
          </w:tcPr>
          <w:p w14:paraId="23576282" w14:textId="5694C880" w:rsidR="00324FC8" w:rsidRPr="00040251" w:rsidRDefault="0052168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21685">
              <w:rPr>
                <w:sz w:val="20"/>
                <w:szCs w:val="20"/>
                <w:lang w:eastAsia="zh-CN"/>
              </w:rPr>
              <w:t>dataTypeShortName</w:t>
            </w:r>
          </w:p>
        </w:tc>
        <w:tc>
          <w:tcPr>
            <w:tcW w:w="1794" w:type="dxa"/>
          </w:tcPr>
          <w:p w14:paraId="6A6AD85C" w14:textId="1DF9BBD8" w:rsidR="00324FC8" w:rsidRPr="00040251" w:rsidRDefault="0052168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  <w:r w:rsidR="00324FC8">
              <w:rPr>
                <w:sz w:val="20"/>
                <w:szCs w:val="20"/>
                <w:lang w:eastAsia="zh-CN"/>
              </w:rPr>
              <w:fldChar w:fldCharType="begin"/>
            </w:r>
            <w:r w:rsidR="00324FC8">
              <w:rPr>
                <w:sz w:val="20"/>
                <w:szCs w:val="20"/>
                <w:lang w:eastAsia="zh-CN"/>
              </w:rPr>
              <w:instrText xml:space="preserve"> REF _Ref153530447 \h </w:instrText>
            </w:r>
            <w:r w:rsidR="00324FC8">
              <w:rPr>
                <w:sz w:val="20"/>
                <w:szCs w:val="20"/>
                <w:lang w:eastAsia="zh-CN"/>
              </w:rPr>
            </w:r>
            <w:r w:rsidR="00000000">
              <w:rPr>
                <w:sz w:val="20"/>
                <w:szCs w:val="20"/>
                <w:lang w:eastAsia="zh-CN"/>
              </w:rPr>
              <w:fldChar w:fldCharType="separate"/>
            </w:r>
            <w:r w:rsidR="00324FC8">
              <w:rPr>
                <w:sz w:val="20"/>
                <w:szCs w:val="20"/>
                <w:lang w:eastAsia="zh-CN"/>
              </w:rPr>
              <w:fldChar w:fldCharType="end"/>
            </w:r>
          </w:p>
        </w:tc>
        <w:tc>
          <w:tcPr>
            <w:tcW w:w="898" w:type="dxa"/>
          </w:tcPr>
          <w:p w14:paraId="1FFB3809" w14:textId="77777777" w:rsidR="00324FC8" w:rsidRPr="00040251" w:rsidRDefault="00324FC8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</w:tcPr>
          <w:p w14:paraId="03A1795B" w14:textId="61BADCF1" w:rsidR="00324FC8" w:rsidRPr="00040251" w:rsidRDefault="0052168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00" w:type="dxa"/>
          </w:tcPr>
          <w:p w14:paraId="64B9417E" w14:textId="19F66859" w:rsidR="00324FC8" w:rsidRPr="00040251" w:rsidRDefault="0052168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509" w:type="dxa"/>
          </w:tcPr>
          <w:p w14:paraId="321269C6" w14:textId="35E9D8C9" w:rsidR="00324FC8" w:rsidRPr="00040251" w:rsidRDefault="0052168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类型名</w:t>
            </w:r>
          </w:p>
        </w:tc>
      </w:tr>
      <w:tr w:rsidR="00ED1C6D" w:rsidRPr="00040251" w14:paraId="19414AFE" w14:textId="77777777" w:rsidTr="009F64B5">
        <w:trPr>
          <w:trHeight w:val="302"/>
        </w:trPr>
        <w:tc>
          <w:tcPr>
            <w:tcW w:w="2073" w:type="dxa"/>
          </w:tcPr>
          <w:p w14:paraId="5E8A1C9F" w14:textId="014A7DDC" w:rsidR="00143EC9" w:rsidRPr="00521685" w:rsidRDefault="00143EC9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43EC9">
              <w:rPr>
                <w:sz w:val="20"/>
                <w:szCs w:val="20"/>
                <w:lang w:eastAsia="zh-CN"/>
              </w:rPr>
              <w:t>dataTypeMemConfig</w:t>
            </w:r>
          </w:p>
        </w:tc>
        <w:tc>
          <w:tcPr>
            <w:tcW w:w="1794" w:type="dxa"/>
          </w:tcPr>
          <w:p w14:paraId="7378F5B2" w14:textId="59B0343D" w:rsidR="00143EC9" w:rsidRPr="005D20BA" w:rsidRDefault="00371982" w:rsidP="005E287E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 w:rsidRPr="005D20BA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5D20BA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_Ref153541211 \h </w:instrText>
            </w:r>
            <w:r w:rsidR="005D20BA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5D20BA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5D20BA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5D20BA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data</w:t>
            </w:r>
            <w:r w:rsidRPr="005D20BA">
              <w:rPr>
                <w:noProof/>
                <w:color w:val="2A8CF1" w:themeColor="accent3" w:themeTint="99"/>
                <w:szCs w:val="32"/>
                <w:lang w:eastAsia="en-US"/>
              </w:rPr>
              <w:t>_type_mem</w:t>
            </w:r>
            <w:r w:rsidRPr="005D20BA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898" w:type="dxa"/>
          </w:tcPr>
          <w:p w14:paraId="0276AA20" w14:textId="0704E07B" w:rsidR="00143EC9" w:rsidRDefault="007F1AD8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</w:tcPr>
          <w:p w14:paraId="1D6935DD" w14:textId="6A84F117" w:rsidR="00143EC9" w:rsidRDefault="007F1AD8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00" w:type="dxa"/>
          </w:tcPr>
          <w:p w14:paraId="68442784" w14:textId="1BCE606D" w:rsidR="00143EC9" w:rsidRDefault="004F615D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</w:t>
            </w:r>
            <w:r w:rsidR="007F1AD8">
              <w:rPr>
                <w:sz w:val="20"/>
                <w:szCs w:val="20"/>
                <w:lang w:eastAsia="zh-CN"/>
              </w:rPr>
              <w:t>..*</w:t>
            </w:r>
          </w:p>
        </w:tc>
        <w:tc>
          <w:tcPr>
            <w:tcW w:w="3509" w:type="dxa"/>
          </w:tcPr>
          <w:p w14:paraId="3FF24E57" w14:textId="03FB9C17" w:rsidR="00FC5B46" w:rsidRDefault="00371D7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类型包含的</w:t>
            </w:r>
            <w:r w:rsidR="00B66DF5">
              <w:rPr>
                <w:rFonts w:hint="eastAsia"/>
                <w:sz w:val="20"/>
                <w:szCs w:val="20"/>
                <w:lang w:eastAsia="zh-CN"/>
              </w:rPr>
              <w:t>数据</w:t>
            </w:r>
            <w:r>
              <w:rPr>
                <w:rFonts w:hint="eastAsia"/>
                <w:sz w:val="20"/>
                <w:szCs w:val="20"/>
                <w:lang w:eastAsia="zh-CN"/>
              </w:rPr>
              <w:t>属性</w:t>
            </w:r>
          </w:p>
          <w:p w14:paraId="047D6074" w14:textId="77777777" w:rsidR="00F20F3C" w:rsidRPr="008D4E44" w:rsidRDefault="00F20F3C" w:rsidP="005E287E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8D4E44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="00ED1C6D" w:rsidRPr="008D4E44">
              <w:rPr>
                <w:rFonts w:hint="eastAsia"/>
                <w:color w:val="FF5050"/>
                <w:sz w:val="20"/>
                <w:szCs w:val="20"/>
                <w:lang w:eastAsia="zh-CN"/>
              </w:rPr>
              <w:t>如果</w:t>
            </w:r>
            <w:r w:rsidR="00ED1C6D" w:rsidRPr="008D4E44">
              <w:rPr>
                <w:color w:val="FF5050"/>
                <w:sz w:val="20"/>
                <w:szCs w:val="20"/>
                <w:lang w:eastAsia="zh-CN"/>
              </w:rPr>
              <w:t>dataTypeShortName</w:t>
            </w:r>
            <w:r w:rsidR="00ED1C6D" w:rsidRPr="008D4E44">
              <w:rPr>
                <w:rFonts w:hint="eastAsia"/>
                <w:color w:val="FF5050"/>
                <w:sz w:val="20"/>
                <w:szCs w:val="20"/>
                <w:lang w:eastAsia="zh-CN"/>
              </w:rPr>
              <w:t>为</w:t>
            </w:r>
            <w:r w:rsidR="009D4997" w:rsidRPr="008D4E44">
              <w:rPr>
                <w:color w:val="FF5050"/>
                <w:sz w:val="20"/>
                <w:szCs w:val="20"/>
                <w:lang w:eastAsia="zh-CN"/>
              </w:rPr>
              <w:t>”</w:t>
            </w:r>
            <w:r w:rsidR="00DD5224" w:rsidRPr="008D4E44">
              <w:rPr>
                <w:color w:val="FF5050"/>
                <w:sz w:val="20"/>
                <w:szCs w:val="20"/>
                <w:lang w:eastAsia="zh-CN"/>
              </w:rPr>
              <w:t>[</w:t>
            </w:r>
            <w:r w:rsidR="00441365" w:rsidRPr="008D4E44">
              <w:rPr>
                <w:color w:val="FF5050"/>
                <w:sz w:val="20"/>
                <w:szCs w:val="20"/>
                <w:lang w:eastAsia="zh-CN"/>
              </w:rPr>
              <w:t>…</w:t>
            </w:r>
            <w:r w:rsidR="00DD5224" w:rsidRPr="008D4E44">
              <w:rPr>
                <w:color w:val="FF5050"/>
                <w:sz w:val="20"/>
                <w:szCs w:val="20"/>
                <w:lang w:eastAsia="zh-CN"/>
              </w:rPr>
              <w:t>]</w:t>
            </w:r>
            <w:r w:rsidR="00441365" w:rsidRPr="008D4E44">
              <w:rPr>
                <w:color w:val="FF5050"/>
                <w:sz w:val="20"/>
                <w:szCs w:val="20"/>
                <w:lang w:eastAsia="zh-CN"/>
              </w:rPr>
              <w:t>/</w:t>
            </w:r>
            <w:r w:rsidR="009D4997" w:rsidRPr="008D4E44">
              <w:rPr>
                <w:color w:val="FF5050"/>
                <w:sz w:val="20"/>
                <w:szCs w:val="20"/>
                <w:lang w:eastAsia="zh-CN"/>
              </w:rPr>
              <w:t>RawMemory”</w:t>
            </w:r>
            <w:r w:rsidR="00626B03" w:rsidRPr="008D4E44">
              <w:rPr>
                <w:rFonts w:hint="eastAsia"/>
                <w:color w:val="FF5050"/>
                <w:sz w:val="20"/>
                <w:szCs w:val="20"/>
                <w:lang w:eastAsia="zh-CN"/>
              </w:rPr>
              <w:t>，则该属性为空</w:t>
            </w:r>
            <w:r w:rsidR="00355A20" w:rsidRPr="008D4E44">
              <w:rPr>
                <w:rFonts w:hint="eastAsia"/>
                <w:color w:val="FF5050"/>
                <w:sz w:val="20"/>
                <w:szCs w:val="20"/>
                <w:lang w:eastAsia="zh-CN"/>
              </w:rPr>
              <w:t>，否则多重性为</w:t>
            </w:r>
            <w:r w:rsidR="00355A20" w:rsidRPr="008D4E44">
              <w:rPr>
                <w:rFonts w:hint="eastAsia"/>
                <w:color w:val="FF5050"/>
                <w:sz w:val="20"/>
                <w:szCs w:val="20"/>
                <w:lang w:eastAsia="zh-CN"/>
              </w:rPr>
              <w:t>1</w:t>
            </w:r>
            <w:r w:rsidR="00355A20" w:rsidRPr="008D4E44">
              <w:rPr>
                <w:color w:val="FF5050"/>
                <w:sz w:val="20"/>
                <w:szCs w:val="20"/>
                <w:lang w:eastAsia="zh-CN"/>
              </w:rPr>
              <w:t>..*</w:t>
            </w:r>
          </w:p>
          <w:p w14:paraId="19ACE7B2" w14:textId="4CCB97AC" w:rsidR="008D4E44" w:rsidRPr="008D4E44" w:rsidRDefault="008D4E44" w:rsidP="005E287E">
            <w:pPr>
              <w:spacing w:after="0" w:line="240" w:lineRule="auto"/>
              <w:rPr>
                <w:color w:val="FF5050"/>
                <w:sz w:val="20"/>
                <w:szCs w:val="20"/>
                <w:lang w:eastAsia="zh-CN"/>
              </w:rPr>
            </w:pP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>
              <w:rPr>
                <w:rFonts w:hint="eastAsia"/>
                <w:color w:val="FF5050"/>
                <w:sz w:val="20"/>
                <w:szCs w:val="20"/>
                <w:lang w:eastAsia="zh-CN"/>
              </w:rPr>
              <w:t>someip</w:t>
            </w:r>
            <w:r w:rsidRPr="0001438B">
              <w:rPr>
                <w:rFonts w:hint="eastAsia"/>
                <w:color w:val="FF5050"/>
                <w:sz w:val="20"/>
                <w:szCs w:val="20"/>
                <w:lang w:eastAsia="zh-CN"/>
              </w:rPr>
              <w:t>不支持</w:t>
            </w:r>
            <w:r w:rsidRPr="0001438B">
              <w:rPr>
                <w:color w:val="FF5050"/>
                <w:sz w:val="20"/>
                <w:szCs w:val="20"/>
                <w:lang w:eastAsia="zh-CN"/>
              </w:rPr>
              <w:t>”[…]/RawMemory”</w:t>
            </w:r>
          </w:p>
        </w:tc>
      </w:tr>
    </w:tbl>
    <w:p w14:paraId="669EAA8D" w14:textId="5788040F" w:rsidR="00457B49" w:rsidRDefault="00457B49" w:rsidP="00503437">
      <w:pPr>
        <w:rPr>
          <w:lang w:eastAsia="en-US"/>
        </w:rPr>
      </w:pPr>
    </w:p>
    <w:p w14:paraId="0A9D81C4" w14:textId="4F25B4C0" w:rsidR="00503437" w:rsidRDefault="00457B49" w:rsidP="00302D6B">
      <w:pPr>
        <w:rPr>
          <w:lang w:eastAsia="en-US"/>
        </w:rPr>
      </w:pPr>
      <w:r>
        <w:rPr>
          <w:lang w:eastAsia="en-US"/>
        </w:rPr>
        <w:br w:type="page"/>
      </w:r>
    </w:p>
    <w:p w14:paraId="7001DACE" w14:textId="312521C6" w:rsidR="00503437" w:rsidRPr="000A46BA" w:rsidRDefault="00503437" w:rsidP="00503437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174" w:name="_Ref153541211"/>
      <w:bookmarkStart w:id="175" w:name="_Toc153802487"/>
      <w:r>
        <w:rPr>
          <w:rFonts w:hint="eastAsia"/>
          <w:noProof/>
          <w:lang w:val="en-GB" w:eastAsia="zh-CN"/>
        </w:rPr>
        <w:lastRenderedPageBreak/>
        <w:t>data</w:t>
      </w:r>
      <w:r>
        <w:rPr>
          <w:noProof/>
          <w:lang w:val="en-GB"/>
        </w:rPr>
        <w:t>_type</w:t>
      </w:r>
      <w:r w:rsidR="00C76D49">
        <w:rPr>
          <w:noProof/>
          <w:lang w:val="en-GB"/>
        </w:rPr>
        <w:t>_mem</w:t>
      </w:r>
      <w:bookmarkEnd w:id="174"/>
      <w:bookmarkEnd w:id="17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1794"/>
        <w:gridCol w:w="882"/>
        <w:gridCol w:w="994"/>
        <w:gridCol w:w="902"/>
        <w:gridCol w:w="3090"/>
      </w:tblGrid>
      <w:tr w:rsidR="00332882" w:rsidRPr="00040251" w14:paraId="773879ED" w14:textId="77777777" w:rsidTr="00BE4EA4">
        <w:trPr>
          <w:trHeight w:val="302"/>
        </w:trPr>
        <w:tc>
          <w:tcPr>
            <w:tcW w:w="2073" w:type="dxa"/>
          </w:tcPr>
          <w:p w14:paraId="60BEC004" w14:textId="77777777" w:rsidR="001B0D35" w:rsidRPr="0008125F" w:rsidRDefault="001B0D3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181" w:type="dxa"/>
            <w:gridSpan w:val="5"/>
          </w:tcPr>
          <w:p w14:paraId="10D930F9" w14:textId="2424DF5B" w:rsidR="001B0D35" w:rsidRPr="00040251" w:rsidRDefault="001B0D3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B0D35">
              <w:rPr>
                <w:sz w:val="20"/>
                <w:szCs w:val="20"/>
                <w:lang w:eastAsia="zh-CN"/>
              </w:rPr>
              <w:t>data_type_mem</w:t>
            </w:r>
          </w:p>
        </w:tc>
      </w:tr>
      <w:tr w:rsidR="00332882" w:rsidRPr="00040251" w14:paraId="0EB6073C" w14:textId="77777777" w:rsidTr="00BE4EA4">
        <w:trPr>
          <w:trHeight w:val="302"/>
        </w:trPr>
        <w:tc>
          <w:tcPr>
            <w:tcW w:w="2073" w:type="dxa"/>
          </w:tcPr>
          <w:p w14:paraId="4CAA5F26" w14:textId="77777777" w:rsidR="001B0D35" w:rsidRPr="0008125F" w:rsidRDefault="001B0D3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181" w:type="dxa"/>
            <w:gridSpan w:val="5"/>
          </w:tcPr>
          <w:p w14:paraId="3F111DEE" w14:textId="77777777" w:rsidR="001B0D35" w:rsidRPr="00040251" w:rsidRDefault="001B0D35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7A73B7" w:rsidRPr="00040251" w14:paraId="788450F3" w14:textId="77777777" w:rsidTr="003D3BF8">
        <w:trPr>
          <w:trHeight w:val="302"/>
        </w:trPr>
        <w:tc>
          <w:tcPr>
            <w:tcW w:w="2073" w:type="dxa"/>
          </w:tcPr>
          <w:p w14:paraId="78403F1E" w14:textId="77777777" w:rsidR="001B0D35" w:rsidRPr="0008125F" w:rsidRDefault="001B0D3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794" w:type="dxa"/>
          </w:tcPr>
          <w:p w14:paraId="53C25630" w14:textId="77777777" w:rsidR="001B0D35" w:rsidRPr="0008125F" w:rsidRDefault="001B0D3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988" w:type="dxa"/>
          </w:tcPr>
          <w:p w14:paraId="617145AE" w14:textId="77777777" w:rsidR="001B0D35" w:rsidRPr="0008125F" w:rsidRDefault="001B0D3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</w:tcPr>
          <w:p w14:paraId="518B00AC" w14:textId="77777777" w:rsidR="001B0D35" w:rsidRPr="0008125F" w:rsidRDefault="001B0D3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</w:tcPr>
          <w:p w14:paraId="5CA5A5DE" w14:textId="77777777" w:rsidR="001B0D35" w:rsidRPr="0008125F" w:rsidRDefault="001B0D3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3329" w:type="dxa"/>
          </w:tcPr>
          <w:p w14:paraId="59D91841" w14:textId="77777777" w:rsidR="001B0D35" w:rsidRPr="0008125F" w:rsidRDefault="001B0D35" w:rsidP="005E287E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7A73B7" w:rsidRPr="00040251" w14:paraId="4D558632" w14:textId="77777777" w:rsidTr="003D3BF8">
        <w:trPr>
          <w:trHeight w:val="302"/>
        </w:trPr>
        <w:tc>
          <w:tcPr>
            <w:tcW w:w="2073" w:type="dxa"/>
          </w:tcPr>
          <w:p w14:paraId="0722643B" w14:textId="3243FEF5" w:rsidR="001B0D35" w:rsidRPr="00040251" w:rsidRDefault="00DE3384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E3384">
              <w:rPr>
                <w:sz w:val="20"/>
                <w:szCs w:val="20"/>
                <w:lang w:eastAsia="zh-CN"/>
              </w:rPr>
              <w:t>dataTypeShortName</w:t>
            </w:r>
          </w:p>
        </w:tc>
        <w:tc>
          <w:tcPr>
            <w:tcW w:w="1794" w:type="dxa"/>
          </w:tcPr>
          <w:p w14:paraId="4D6BD8EA" w14:textId="5526F363" w:rsidR="001B0D35" w:rsidRPr="00040251" w:rsidRDefault="00DE3384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988" w:type="dxa"/>
          </w:tcPr>
          <w:p w14:paraId="3D6D6CAA" w14:textId="52540005" w:rsidR="001B0D35" w:rsidRPr="00040251" w:rsidRDefault="00DE3384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</w:tcPr>
          <w:p w14:paraId="29EE7F90" w14:textId="4B005011" w:rsidR="001B0D35" w:rsidRPr="00040251" w:rsidRDefault="00332882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ref</w:t>
            </w:r>
          </w:p>
        </w:tc>
        <w:tc>
          <w:tcPr>
            <w:tcW w:w="990" w:type="dxa"/>
          </w:tcPr>
          <w:p w14:paraId="3DA08DEE" w14:textId="798513D8" w:rsidR="001B0D35" w:rsidRPr="00040251" w:rsidRDefault="00DE3384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329" w:type="dxa"/>
          </w:tcPr>
          <w:p w14:paraId="4BDC34AD" w14:textId="64733F6B" w:rsidR="00C84FD0" w:rsidRDefault="00332882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属性类型</w:t>
            </w:r>
            <w:r w:rsidR="002A5BD2">
              <w:rPr>
                <w:rFonts w:hint="eastAsia"/>
                <w:sz w:val="20"/>
                <w:szCs w:val="20"/>
                <w:lang w:eastAsia="zh-CN"/>
              </w:rPr>
              <w:t>，</w:t>
            </w:r>
          </w:p>
          <w:p w14:paraId="5371BC66" w14:textId="2D6ABE96" w:rsidR="001B0D35" w:rsidRPr="00040251" w:rsidRDefault="00C84FD0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A11395">
              <w:rPr>
                <w:rFonts w:hint="eastAsia"/>
                <w:color w:val="FF5050"/>
                <w:sz w:val="20"/>
                <w:szCs w:val="20"/>
                <w:lang w:eastAsia="zh-CN"/>
              </w:rPr>
              <w:t>注：</w:t>
            </w:r>
            <w:r w:rsidR="002A5BD2" w:rsidRPr="00A11395">
              <w:rPr>
                <w:rFonts w:hint="eastAsia"/>
                <w:color w:val="FF5050"/>
                <w:sz w:val="20"/>
                <w:szCs w:val="20"/>
                <w:lang w:eastAsia="zh-CN"/>
              </w:rPr>
              <w:t>不可以</w:t>
            </w:r>
            <w:r w:rsidR="00C407F5">
              <w:rPr>
                <w:rFonts w:hint="eastAsia"/>
                <w:color w:val="FF5050"/>
                <w:sz w:val="20"/>
                <w:szCs w:val="20"/>
                <w:lang w:eastAsia="zh-CN"/>
              </w:rPr>
              <w:t>引用</w:t>
            </w:r>
            <w:r w:rsidR="002A5BD2" w:rsidRPr="00A11395">
              <w:rPr>
                <w:color w:val="FF5050"/>
                <w:sz w:val="20"/>
                <w:szCs w:val="20"/>
                <w:lang w:eastAsia="zh-CN"/>
              </w:rPr>
              <w:t>”</w:t>
            </w:r>
            <w:r w:rsidR="00DD5224" w:rsidRPr="00A11395">
              <w:rPr>
                <w:rFonts w:hint="eastAsia"/>
                <w:color w:val="FF5050"/>
                <w:sz w:val="20"/>
                <w:szCs w:val="20"/>
                <w:lang w:eastAsia="zh-CN"/>
              </w:rPr>
              <w:t>[</w:t>
            </w:r>
            <w:r w:rsidR="002A5BD2" w:rsidRPr="00A11395">
              <w:rPr>
                <w:color w:val="FF5050"/>
                <w:sz w:val="20"/>
                <w:szCs w:val="20"/>
                <w:lang w:eastAsia="zh-CN"/>
              </w:rPr>
              <w:t>…</w:t>
            </w:r>
            <w:r w:rsidR="00DD5224" w:rsidRPr="00A11395">
              <w:rPr>
                <w:color w:val="FF5050"/>
                <w:sz w:val="20"/>
                <w:szCs w:val="20"/>
                <w:lang w:eastAsia="zh-CN"/>
              </w:rPr>
              <w:t>]</w:t>
            </w:r>
            <w:r w:rsidR="002A5BD2" w:rsidRPr="00A11395">
              <w:rPr>
                <w:color w:val="FF5050"/>
                <w:sz w:val="20"/>
                <w:szCs w:val="20"/>
                <w:lang w:eastAsia="zh-CN"/>
              </w:rPr>
              <w:t>/RawMemory”</w:t>
            </w:r>
          </w:p>
        </w:tc>
      </w:tr>
      <w:tr w:rsidR="007A73B7" w:rsidRPr="00040251" w14:paraId="5EB8E425" w14:textId="77777777" w:rsidTr="003D3BF8">
        <w:trPr>
          <w:trHeight w:val="302"/>
        </w:trPr>
        <w:tc>
          <w:tcPr>
            <w:tcW w:w="2073" w:type="dxa"/>
          </w:tcPr>
          <w:p w14:paraId="650A10A4" w14:textId="26686838" w:rsidR="001B0D35" w:rsidRPr="00521685" w:rsidRDefault="000B73B3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data</w:t>
            </w:r>
            <w:r>
              <w:rPr>
                <w:sz w:val="20"/>
                <w:szCs w:val="20"/>
                <w:lang w:eastAsia="zh-CN"/>
              </w:rPr>
              <w:t>Id</w:t>
            </w:r>
          </w:p>
        </w:tc>
        <w:tc>
          <w:tcPr>
            <w:tcW w:w="1794" w:type="dxa"/>
          </w:tcPr>
          <w:p w14:paraId="4E2D53AC" w14:textId="03199F8B" w:rsidR="001B0D35" w:rsidRDefault="000B73B3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988" w:type="dxa"/>
          </w:tcPr>
          <w:p w14:paraId="3BEFBD22" w14:textId="090A5817" w:rsidR="001B0D35" w:rsidRDefault="000B73B3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</w:tcPr>
          <w:p w14:paraId="77379E69" w14:textId="1222E7AD" w:rsidR="001B0D35" w:rsidRDefault="000B73B3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</w:tcPr>
          <w:p w14:paraId="2BC512EA" w14:textId="601E9C8E" w:rsidR="001B0D35" w:rsidRDefault="000B73B3" w:rsidP="005E287E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329" w:type="dxa"/>
          </w:tcPr>
          <w:p w14:paraId="6BE7E4D3" w14:textId="558AEC2F" w:rsidR="00B130D0" w:rsidRDefault="00CC5873" w:rsidP="00B130D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根据顺序</w:t>
            </w:r>
            <w:r w:rsidR="00B130D0">
              <w:rPr>
                <w:rFonts w:hint="eastAsia"/>
                <w:sz w:val="20"/>
                <w:szCs w:val="20"/>
                <w:lang w:eastAsia="zh-CN"/>
              </w:rPr>
              <w:t>自动从</w:t>
            </w:r>
            <w:r w:rsidR="00EF1356">
              <w:rPr>
                <w:rFonts w:hint="eastAsia"/>
                <w:sz w:val="20"/>
                <w:szCs w:val="20"/>
                <w:lang w:eastAsia="zh-CN"/>
              </w:rPr>
              <w:t>1</w:t>
            </w:r>
            <w:r w:rsidR="00B130D0">
              <w:rPr>
                <w:rFonts w:hint="eastAsia"/>
                <w:sz w:val="20"/>
                <w:szCs w:val="20"/>
                <w:lang w:eastAsia="zh-CN"/>
              </w:rPr>
              <w:t>开始排序，</w:t>
            </w:r>
            <w:r w:rsidR="007A73B7">
              <w:rPr>
                <w:rFonts w:hint="eastAsia"/>
                <w:sz w:val="20"/>
                <w:szCs w:val="20"/>
                <w:lang w:eastAsia="zh-CN"/>
              </w:rPr>
              <w:t>用于指定生成的</w:t>
            </w:r>
            <w:r w:rsidR="007A73B7">
              <w:rPr>
                <w:sz w:val="20"/>
                <w:szCs w:val="20"/>
                <w:lang w:eastAsia="zh-CN"/>
              </w:rPr>
              <w:t>proto</w:t>
            </w:r>
            <w:r w:rsidR="007A73B7">
              <w:rPr>
                <w:rFonts w:hint="eastAsia"/>
                <w:sz w:val="20"/>
                <w:szCs w:val="20"/>
                <w:lang w:eastAsia="zh-CN"/>
              </w:rPr>
              <w:t>文件中数据结构中属性的序号</w:t>
            </w:r>
            <w:r w:rsidR="005B695D">
              <w:rPr>
                <w:rFonts w:hint="eastAsia"/>
                <w:sz w:val="20"/>
                <w:szCs w:val="20"/>
                <w:lang w:eastAsia="zh-CN"/>
              </w:rPr>
              <w:t>。</w:t>
            </w:r>
          </w:p>
          <w:p w14:paraId="42735CB8" w14:textId="0C8B6D0D" w:rsidR="001B0D35" w:rsidRDefault="00B130D0" w:rsidP="00B130D0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取值范围∈</w:t>
            </w:r>
            <w:r>
              <w:rPr>
                <w:rFonts w:hint="eastAsia"/>
                <w:sz w:val="20"/>
                <w:szCs w:val="20"/>
                <w:lang w:eastAsia="zh-CN"/>
              </w:rPr>
              <w:t>[</w:t>
            </w:r>
            <w:r>
              <w:rPr>
                <w:sz w:val="20"/>
                <w:szCs w:val="20"/>
                <w:lang w:eastAsia="zh-CN"/>
              </w:rPr>
              <w:t xml:space="preserve">0, </w:t>
            </w:r>
            <w:r w:rsidR="00481E56">
              <w:rPr>
                <w:sz w:val="20"/>
                <w:szCs w:val="20"/>
                <w:lang w:eastAsia="zh-CN"/>
              </w:rPr>
              <w:t>65535</w:t>
            </w:r>
            <w:r>
              <w:rPr>
                <w:sz w:val="20"/>
                <w:szCs w:val="20"/>
                <w:lang w:eastAsia="zh-CN"/>
              </w:rPr>
              <w:t>)</w:t>
            </w:r>
          </w:p>
        </w:tc>
      </w:tr>
      <w:tr w:rsidR="00BA16AB" w:rsidRPr="00040251" w14:paraId="78811DAA" w14:textId="77777777" w:rsidTr="003D3BF8">
        <w:trPr>
          <w:trHeight w:val="302"/>
        </w:trPr>
        <w:tc>
          <w:tcPr>
            <w:tcW w:w="2073" w:type="dxa"/>
          </w:tcPr>
          <w:p w14:paraId="513F7A00" w14:textId="48C3CD03" w:rsidR="00BA16AB" w:rsidRDefault="00BA16AB" w:rsidP="00BA16AB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143EC9">
              <w:rPr>
                <w:sz w:val="20"/>
                <w:szCs w:val="20"/>
                <w:lang w:eastAsia="zh-CN"/>
              </w:rPr>
              <w:t>dataTypeMemConfig</w:t>
            </w:r>
          </w:p>
        </w:tc>
        <w:tc>
          <w:tcPr>
            <w:tcW w:w="1794" w:type="dxa"/>
          </w:tcPr>
          <w:p w14:paraId="0B3829BF" w14:textId="1A9CC2A2" w:rsidR="00BA16AB" w:rsidRDefault="00BA16AB" w:rsidP="00BA16AB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D20BA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begin"/>
            </w:r>
            <w:r w:rsidRPr="005D20BA"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REF _Ref153541211 \h </w:instrText>
            </w:r>
            <w:r>
              <w:rPr>
                <w:noProof/>
                <w:color w:val="2A8CF1" w:themeColor="accent3" w:themeTint="99"/>
                <w:szCs w:val="32"/>
                <w:lang w:eastAsia="en-US"/>
              </w:rPr>
              <w:instrText xml:space="preserve"> \* MERGEFORMAT </w:instrText>
            </w:r>
            <w:r w:rsidRPr="005D20BA">
              <w:rPr>
                <w:noProof/>
                <w:color w:val="2A8CF1" w:themeColor="accent3" w:themeTint="99"/>
                <w:szCs w:val="32"/>
                <w:lang w:eastAsia="en-US"/>
              </w:rPr>
            </w:r>
            <w:r w:rsidRPr="005D20BA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separate"/>
            </w:r>
            <w:r w:rsidRPr="005D20BA">
              <w:rPr>
                <w:rFonts w:hint="eastAsia"/>
                <w:noProof/>
                <w:color w:val="2A8CF1" w:themeColor="accent3" w:themeTint="99"/>
                <w:szCs w:val="32"/>
                <w:lang w:eastAsia="en-US"/>
              </w:rPr>
              <w:t>data</w:t>
            </w:r>
            <w:r w:rsidRPr="005D20BA">
              <w:rPr>
                <w:noProof/>
                <w:color w:val="2A8CF1" w:themeColor="accent3" w:themeTint="99"/>
                <w:szCs w:val="32"/>
                <w:lang w:eastAsia="en-US"/>
              </w:rPr>
              <w:t>_type_mem</w:t>
            </w:r>
            <w:r w:rsidRPr="005D20BA">
              <w:rPr>
                <w:noProof/>
                <w:color w:val="2A8CF1" w:themeColor="accent3" w:themeTint="99"/>
                <w:szCs w:val="32"/>
                <w:lang w:eastAsia="en-US"/>
              </w:rPr>
              <w:fldChar w:fldCharType="end"/>
            </w:r>
          </w:p>
        </w:tc>
        <w:tc>
          <w:tcPr>
            <w:tcW w:w="988" w:type="dxa"/>
          </w:tcPr>
          <w:p w14:paraId="04A62C67" w14:textId="0AE392D4" w:rsidR="00BA16AB" w:rsidRDefault="00BA16AB" w:rsidP="00BA16AB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</w:tcPr>
          <w:p w14:paraId="76021EBE" w14:textId="5784778D" w:rsidR="00BA16AB" w:rsidRDefault="00BA16AB" w:rsidP="00BA16AB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aggr</w:t>
            </w:r>
          </w:p>
        </w:tc>
        <w:tc>
          <w:tcPr>
            <w:tcW w:w="990" w:type="dxa"/>
          </w:tcPr>
          <w:p w14:paraId="4A62491F" w14:textId="0FEB4055" w:rsidR="00BA16AB" w:rsidRDefault="00BA16AB" w:rsidP="00BA16AB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0..*</w:t>
            </w:r>
          </w:p>
        </w:tc>
        <w:tc>
          <w:tcPr>
            <w:tcW w:w="3329" w:type="dxa"/>
          </w:tcPr>
          <w:p w14:paraId="379C0BE5" w14:textId="21BA1CA0" w:rsidR="00BA16AB" w:rsidRDefault="00A11395" w:rsidP="00BA16AB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</w:tbl>
    <w:p w14:paraId="5CBE850D" w14:textId="5BD05234" w:rsidR="005E7052" w:rsidRDefault="005E7052" w:rsidP="00C7774E">
      <w:pPr>
        <w:rPr>
          <w:lang w:eastAsia="en-US"/>
        </w:rPr>
      </w:pPr>
    </w:p>
    <w:p w14:paraId="61EE6FC7" w14:textId="77777777" w:rsidR="00C56CB3" w:rsidRDefault="00C56CB3" w:rsidP="00C7774E">
      <w:pPr>
        <w:rPr>
          <w:lang w:eastAsia="en-US"/>
        </w:rPr>
      </w:pPr>
    </w:p>
    <w:p w14:paraId="0CC8C8FA" w14:textId="0DD2CC3B" w:rsidR="00503437" w:rsidRDefault="00661A60" w:rsidP="00661A60">
      <w:pPr>
        <w:spacing w:after="0" w:line="240" w:lineRule="auto"/>
        <w:rPr>
          <w:lang w:eastAsia="en-US"/>
        </w:rPr>
      </w:pPr>
      <w:r>
        <w:rPr>
          <w:lang w:eastAsia="en-US"/>
        </w:rPr>
        <w:br w:type="page"/>
      </w:r>
    </w:p>
    <w:p w14:paraId="471E55E7" w14:textId="1ABE8B77" w:rsidR="003E06C8" w:rsidRPr="00AE75E0" w:rsidRDefault="00590A50" w:rsidP="003E06C8">
      <w:pPr>
        <w:pStyle w:val="2"/>
        <w:numPr>
          <w:ilvl w:val="1"/>
          <w:numId w:val="4"/>
        </w:numPr>
        <w:tabs>
          <w:tab w:val="num" w:pos="720"/>
        </w:tabs>
        <w:ind w:left="624" w:hanging="624"/>
        <w:rPr>
          <w:noProof/>
          <w:lang w:val="en-GB" w:eastAsia="zh-CN"/>
        </w:rPr>
      </w:pPr>
      <w:bookmarkStart w:id="176" w:name="_Toc153802381"/>
      <w:bookmarkStart w:id="177" w:name="_Toc153802488"/>
      <w:bookmarkStart w:id="178" w:name="_Toc153978272"/>
      <w:r>
        <w:rPr>
          <w:noProof/>
          <w:lang w:val="en-GB" w:eastAsia="zh-CN"/>
        </w:rPr>
        <w:lastRenderedPageBreak/>
        <w:t>xml_basic</w:t>
      </w:r>
      <w:bookmarkEnd w:id="176"/>
      <w:bookmarkEnd w:id="177"/>
      <w:bookmarkEnd w:id="178"/>
    </w:p>
    <w:p w14:paraId="71D26C50" w14:textId="245F545A" w:rsidR="003E06C8" w:rsidRPr="009B1760" w:rsidRDefault="002B621D" w:rsidP="003E06C8">
      <w:pPr>
        <w:pStyle w:val="3"/>
        <w:numPr>
          <w:ilvl w:val="2"/>
          <w:numId w:val="4"/>
        </w:numPr>
        <w:tabs>
          <w:tab w:val="num" w:pos="794"/>
        </w:tabs>
        <w:ind w:left="754" w:hanging="754"/>
        <w:rPr>
          <w:noProof/>
          <w:lang w:val="en-GB"/>
        </w:rPr>
      </w:pPr>
      <w:bookmarkStart w:id="179" w:name="_Ref153802002"/>
      <w:bookmarkStart w:id="180" w:name="_Toc153802489"/>
      <w:r>
        <w:rPr>
          <w:noProof/>
          <w:lang w:val="en-GB"/>
        </w:rPr>
        <w:t>time_struct</w:t>
      </w:r>
      <w:bookmarkEnd w:id="179"/>
      <w:bookmarkEnd w:id="18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1890"/>
        <w:gridCol w:w="1080"/>
        <w:gridCol w:w="990"/>
        <w:gridCol w:w="2879"/>
      </w:tblGrid>
      <w:tr w:rsidR="003E06C8" w14:paraId="01572C30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30921A65" w14:textId="77777777" w:rsidR="003E06C8" w:rsidRPr="0008125F" w:rsidRDefault="003E06C8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名称</w:t>
            </w:r>
          </w:p>
        </w:tc>
        <w:tc>
          <w:tcPr>
            <w:tcW w:w="8639" w:type="dxa"/>
            <w:gridSpan w:val="5"/>
            <w:vAlign w:val="center"/>
          </w:tcPr>
          <w:p w14:paraId="700B6CBB" w14:textId="46F8C47B" w:rsidR="003E06C8" w:rsidRPr="00FF5E6A" w:rsidRDefault="00C11580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time_struct</w:t>
            </w:r>
          </w:p>
        </w:tc>
      </w:tr>
      <w:tr w:rsidR="003E06C8" w14:paraId="459AF228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0846D06F" w14:textId="77777777" w:rsidR="003E06C8" w:rsidRPr="0008125F" w:rsidRDefault="003E06C8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</w:p>
        </w:tc>
        <w:tc>
          <w:tcPr>
            <w:tcW w:w="8639" w:type="dxa"/>
            <w:gridSpan w:val="5"/>
            <w:vAlign w:val="center"/>
          </w:tcPr>
          <w:p w14:paraId="1FB6DF23" w14:textId="77777777" w:rsidR="003E06C8" w:rsidRPr="00FF5E6A" w:rsidRDefault="003E06C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-</w:t>
            </w:r>
          </w:p>
        </w:tc>
      </w:tr>
      <w:tr w:rsidR="003E06C8" w14:paraId="0EA26C97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6448BFB5" w14:textId="77777777" w:rsidR="003E06C8" w:rsidRPr="0008125F" w:rsidRDefault="003E06C8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属性字段</w:t>
            </w:r>
          </w:p>
        </w:tc>
        <w:tc>
          <w:tcPr>
            <w:tcW w:w="1800" w:type="dxa"/>
            <w:vAlign w:val="center"/>
          </w:tcPr>
          <w:p w14:paraId="55EF7CBC" w14:textId="77777777" w:rsidR="003E06C8" w:rsidRPr="0008125F" w:rsidRDefault="003E06C8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数据类型</w:t>
            </w:r>
          </w:p>
        </w:tc>
        <w:tc>
          <w:tcPr>
            <w:tcW w:w="1890" w:type="dxa"/>
            <w:vAlign w:val="center"/>
          </w:tcPr>
          <w:p w14:paraId="5F912D68" w14:textId="77777777" w:rsidR="003E06C8" w:rsidRPr="0008125F" w:rsidRDefault="003E06C8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5F87EB4F" w14:textId="77777777" w:rsidR="003E06C8" w:rsidRPr="0008125F" w:rsidRDefault="003E06C8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属性类型</w:t>
            </w:r>
          </w:p>
        </w:tc>
        <w:tc>
          <w:tcPr>
            <w:tcW w:w="990" w:type="dxa"/>
            <w:vAlign w:val="center"/>
          </w:tcPr>
          <w:p w14:paraId="7C5B318D" w14:textId="77777777" w:rsidR="003E06C8" w:rsidRPr="0008125F" w:rsidRDefault="003E06C8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5188F817" w14:textId="77777777" w:rsidR="003E06C8" w:rsidRPr="0008125F" w:rsidRDefault="003E06C8" w:rsidP="00842241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3E06C8" w14:paraId="1C097AE6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082C955B" w14:textId="36821AAB" w:rsidR="003E06C8" w:rsidRPr="008720F3" w:rsidRDefault="00517DE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800" w:type="dxa"/>
            <w:vAlign w:val="center"/>
          </w:tcPr>
          <w:p w14:paraId="316A75E3" w14:textId="3845ECB6" w:rsidR="003E06C8" w:rsidRPr="005019D8" w:rsidRDefault="00517DE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5019D8"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890" w:type="dxa"/>
            <w:vAlign w:val="center"/>
          </w:tcPr>
          <w:p w14:paraId="5C395749" w14:textId="6D96CCBE" w:rsidR="003E06C8" w:rsidRPr="00FF5E6A" w:rsidRDefault="00517DE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1080" w:type="dxa"/>
            <w:vAlign w:val="center"/>
          </w:tcPr>
          <w:p w14:paraId="1ED672D9" w14:textId="4D3991EE" w:rsidR="003E06C8" w:rsidRPr="00FF5E6A" w:rsidRDefault="00517DE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990" w:type="dxa"/>
            <w:vAlign w:val="center"/>
          </w:tcPr>
          <w:p w14:paraId="2400B4D1" w14:textId="34A02982" w:rsidR="003E06C8" w:rsidRDefault="00517DE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  <w:tc>
          <w:tcPr>
            <w:tcW w:w="2879" w:type="dxa"/>
            <w:vAlign w:val="center"/>
          </w:tcPr>
          <w:p w14:paraId="4A25826D" w14:textId="7F653617" w:rsidR="003E06C8" w:rsidRPr="00FF5E6A" w:rsidRDefault="00517DE9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-</w:t>
            </w:r>
          </w:p>
        </w:tc>
      </w:tr>
      <w:tr w:rsidR="003E06C8" w14:paraId="0783C6AE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32BC813A" w14:textId="77777777" w:rsidR="003E06C8" w:rsidRDefault="003E06C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下级元素</w:t>
            </w:r>
          </w:p>
        </w:tc>
        <w:tc>
          <w:tcPr>
            <w:tcW w:w="1800" w:type="dxa"/>
            <w:vAlign w:val="center"/>
          </w:tcPr>
          <w:p w14:paraId="04B66657" w14:textId="77777777" w:rsidR="003E06C8" w:rsidRPr="00832F40" w:rsidRDefault="003E06C8" w:rsidP="00842241">
            <w:pPr>
              <w:spacing w:after="0" w:line="240" w:lineRule="auto"/>
              <w:rPr>
                <w:noProof/>
                <w:color w:val="2A8CF1" w:themeColor="accent3" w:themeTint="99"/>
                <w:szCs w:val="32"/>
                <w:lang w:eastAsia="en-US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类型</w:t>
            </w:r>
          </w:p>
        </w:tc>
        <w:tc>
          <w:tcPr>
            <w:tcW w:w="1890" w:type="dxa"/>
            <w:vAlign w:val="center"/>
          </w:tcPr>
          <w:p w14:paraId="6480CA08" w14:textId="77777777" w:rsidR="003E06C8" w:rsidRDefault="003E06C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默认值</w:t>
            </w:r>
          </w:p>
        </w:tc>
        <w:tc>
          <w:tcPr>
            <w:tcW w:w="1080" w:type="dxa"/>
            <w:vAlign w:val="center"/>
          </w:tcPr>
          <w:p w14:paraId="3BD3781D" w14:textId="77777777" w:rsidR="003E06C8" w:rsidRDefault="003E06C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元素类型</w:t>
            </w:r>
          </w:p>
        </w:tc>
        <w:tc>
          <w:tcPr>
            <w:tcW w:w="990" w:type="dxa"/>
            <w:vAlign w:val="center"/>
          </w:tcPr>
          <w:p w14:paraId="3AB3B6E5" w14:textId="77777777" w:rsidR="003E06C8" w:rsidRDefault="003E06C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多重性</w:t>
            </w:r>
          </w:p>
        </w:tc>
        <w:tc>
          <w:tcPr>
            <w:tcW w:w="2879" w:type="dxa"/>
            <w:vAlign w:val="center"/>
          </w:tcPr>
          <w:p w14:paraId="1B7C382D" w14:textId="77777777" w:rsidR="003E06C8" w:rsidRDefault="003E06C8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说明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/</w:t>
            </w:r>
            <w:r w:rsidRPr="0008125F">
              <w:rPr>
                <w:rFonts w:hint="eastAsia"/>
                <w:b/>
                <w:bCs/>
                <w:sz w:val="20"/>
                <w:szCs w:val="20"/>
                <w:lang w:eastAsia="zh-CN"/>
              </w:rPr>
              <w:t>备注</w:t>
            </w:r>
          </w:p>
        </w:tc>
      </w:tr>
      <w:tr w:rsidR="003E06C8" w14:paraId="3778C0FF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1256E67D" w14:textId="5D57BEC4" w:rsidR="003E06C8" w:rsidRPr="00487AD5" w:rsidRDefault="00E14D4A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sec</w:t>
            </w:r>
          </w:p>
        </w:tc>
        <w:tc>
          <w:tcPr>
            <w:tcW w:w="1800" w:type="dxa"/>
            <w:vAlign w:val="center"/>
          </w:tcPr>
          <w:p w14:paraId="2AD506A1" w14:textId="60305EED" w:rsidR="003E06C8" w:rsidRPr="00953C85" w:rsidRDefault="00953C8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953C85"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90" w:type="dxa"/>
            <w:vAlign w:val="center"/>
          </w:tcPr>
          <w:p w14:paraId="496C1153" w14:textId="12B4F12E" w:rsidR="003E06C8" w:rsidRDefault="009E129C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080" w:type="dxa"/>
            <w:vAlign w:val="center"/>
          </w:tcPr>
          <w:p w14:paraId="51E177E4" w14:textId="58B268E4" w:rsidR="003E06C8" w:rsidRDefault="008C674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51C13E65" w14:textId="4F6ECFE3" w:rsidR="003E06C8" w:rsidRDefault="008C674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7D8376FD" w14:textId="21E74D02" w:rsidR="003E06C8" w:rsidRDefault="00C829B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</w:t>
            </w:r>
            <w:r>
              <w:rPr>
                <w:rFonts w:hint="eastAsia"/>
                <w:sz w:val="20"/>
                <w:szCs w:val="20"/>
                <w:lang w:eastAsia="zh-CN"/>
              </w:rPr>
              <w:t>&gt;</w:t>
            </w:r>
            <w:r>
              <w:rPr>
                <w:sz w:val="20"/>
                <w:szCs w:val="20"/>
                <w:lang w:eastAsia="zh-CN"/>
              </w:rPr>
              <w:t>=0</w:t>
            </w:r>
          </w:p>
        </w:tc>
      </w:tr>
      <w:tr w:rsidR="003E06C8" w14:paraId="43B95B99" w14:textId="77777777" w:rsidTr="00842241">
        <w:trPr>
          <w:trHeight w:val="302"/>
        </w:trPr>
        <w:tc>
          <w:tcPr>
            <w:tcW w:w="1615" w:type="dxa"/>
            <w:vAlign w:val="center"/>
          </w:tcPr>
          <w:p w14:paraId="2E90BE7F" w14:textId="7688D6FF" w:rsidR="003E06C8" w:rsidRPr="00A66D48" w:rsidRDefault="00E14D4A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nanosec</w:t>
            </w:r>
          </w:p>
        </w:tc>
        <w:tc>
          <w:tcPr>
            <w:tcW w:w="1800" w:type="dxa"/>
            <w:vAlign w:val="center"/>
          </w:tcPr>
          <w:p w14:paraId="01E8C909" w14:textId="091C8D6B" w:rsidR="003E06C8" w:rsidRPr="00953C85" w:rsidRDefault="00953C85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953C85">
              <w:rPr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90" w:type="dxa"/>
            <w:vAlign w:val="center"/>
          </w:tcPr>
          <w:p w14:paraId="5A7508E7" w14:textId="42952124" w:rsidR="003E06C8" w:rsidRDefault="009E129C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0</w:t>
            </w:r>
          </w:p>
        </w:tc>
        <w:tc>
          <w:tcPr>
            <w:tcW w:w="1080" w:type="dxa"/>
            <w:vAlign w:val="center"/>
          </w:tcPr>
          <w:p w14:paraId="56E36D52" w14:textId="39433B96" w:rsidR="003E06C8" w:rsidRDefault="008C674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attr</w:t>
            </w:r>
          </w:p>
        </w:tc>
        <w:tc>
          <w:tcPr>
            <w:tcW w:w="990" w:type="dxa"/>
            <w:vAlign w:val="center"/>
          </w:tcPr>
          <w:p w14:paraId="6DE5C6BE" w14:textId="692A283B" w:rsidR="003E06C8" w:rsidRDefault="008C6744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879" w:type="dxa"/>
            <w:vAlign w:val="center"/>
          </w:tcPr>
          <w:p w14:paraId="23064CB4" w14:textId="48015499" w:rsidR="003E06C8" w:rsidRDefault="00C829B2" w:rsidP="00842241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取值范围</w:t>
            </w:r>
            <w:r>
              <w:rPr>
                <w:rFonts w:hint="eastAsia"/>
                <w:sz w:val="20"/>
                <w:szCs w:val="20"/>
                <w:lang w:eastAsia="zh-CN"/>
              </w:rPr>
              <w:t>&gt;</w:t>
            </w:r>
            <w:r>
              <w:rPr>
                <w:sz w:val="20"/>
                <w:szCs w:val="20"/>
                <w:lang w:eastAsia="zh-CN"/>
              </w:rPr>
              <w:t>=0</w:t>
            </w:r>
          </w:p>
        </w:tc>
      </w:tr>
    </w:tbl>
    <w:p w14:paraId="38FBDDFD" w14:textId="77777777" w:rsidR="003E06C8" w:rsidRDefault="003E06C8" w:rsidP="003E06C8">
      <w:pPr>
        <w:rPr>
          <w:lang w:eastAsia="zh-CN"/>
        </w:rPr>
      </w:pPr>
    </w:p>
    <w:p w14:paraId="0025353D" w14:textId="77777777" w:rsidR="00D1682A" w:rsidRPr="00D1682A" w:rsidRDefault="00D1682A" w:rsidP="00D1682A">
      <w:pPr>
        <w:rPr>
          <w:lang w:eastAsia="zh-CN"/>
        </w:rPr>
      </w:pPr>
    </w:p>
    <w:p w14:paraId="0DC7996F" w14:textId="77777777" w:rsidR="00590A50" w:rsidRDefault="00590A50">
      <w:pPr>
        <w:spacing w:after="0" w:line="240" w:lineRule="auto"/>
        <w:rPr>
          <w:lang w:eastAsia="en-US"/>
        </w:rPr>
      </w:pPr>
    </w:p>
    <w:p w14:paraId="6C1D10F6" w14:textId="597E48DF" w:rsidR="00F4261C" w:rsidRDefault="00F4261C">
      <w:pPr>
        <w:spacing w:after="0" w:line="240" w:lineRule="auto"/>
        <w:rPr>
          <w:lang w:eastAsia="en-US"/>
        </w:rPr>
      </w:pPr>
      <w:r>
        <w:rPr>
          <w:lang w:eastAsia="en-US"/>
        </w:rPr>
        <w:br w:type="page"/>
      </w:r>
    </w:p>
    <w:bookmarkStart w:id="181" w:name="_Toc153978273" w:displacedByCustomXml="next"/>
    <w:sdt>
      <w:sdtPr>
        <w:rPr>
          <w:noProof/>
        </w:rPr>
        <w:alias w:val="Variable"/>
        <w:tag w:val="departmentshort"/>
        <w:id w:val="1635750930"/>
        <w:lock w:val="sdtLocked"/>
        <w:placeholder>
          <w:docPart w:val="46FB808534774698B89E38A243895352"/>
        </w:placeholder>
        <w15:appearance w15:val="hidden"/>
      </w:sdtPr>
      <w:sdtContent>
        <w:p w14:paraId="089AC05C" w14:textId="77777777" w:rsidR="00C74787" w:rsidRDefault="00000000" w:rsidP="00C31EDF">
          <w:pPr>
            <w:pStyle w:val="1"/>
            <w:rPr>
              <w:noProof/>
            </w:rPr>
          </w:pPr>
          <w:r>
            <w:rPr>
              <w:noProof/>
            </w:rPr>
            <w:t>CN/ESC-EPA2</w:t>
          </w:r>
        </w:p>
      </w:sdtContent>
    </w:sdt>
    <w:bookmarkEnd w:id="181" w:displacedByCustomXml="prev"/>
    <w:p w14:paraId="5BD525A9" w14:textId="03E076AC" w:rsidR="00C74787" w:rsidRDefault="00000000">
      <w:pPr>
        <w:pStyle w:val="9"/>
        <w:rPr>
          <w:noProof/>
          <w:lang w:val="en-GB"/>
        </w:rPr>
      </w:pPr>
      <w:r>
        <w:rPr>
          <w:noProof/>
          <w:lang w:val="en-GB"/>
        </w:rPr>
        <w:t>Attachments (optional)</w:t>
      </w:r>
    </w:p>
    <w:p w14:paraId="553545FA" w14:textId="77777777" w:rsidR="0054719A" w:rsidRPr="0054719A" w:rsidRDefault="0054719A" w:rsidP="0054719A">
      <w:pPr>
        <w:rPr>
          <w:lang w:eastAsia="en-US"/>
        </w:rPr>
      </w:pPr>
    </w:p>
    <w:p w14:paraId="1B129CE3" w14:textId="77CA6913" w:rsidR="00C74787" w:rsidRDefault="00000000">
      <w:pPr>
        <w:pStyle w:val="9"/>
        <w:rPr>
          <w:noProof/>
          <w:lang w:val="en-GB"/>
        </w:rPr>
      </w:pPr>
      <w:r>
        <w:rPr>
          <w:noProof/>
          <w:lang w:val="en-GB"/>
        </w:rPr>
        <w:t>Corporate Good Practice documents (optional)</w:t>
      </w:r>
    </w:p>
    <w:p w14:paraId="2B2DF544" w14:textId="77777777" w:rsidR="0054719A" w:rsidRPr="0054719A" w:rsidRDefault="0054719A" w:rsidP="0054719A">
      <w:pPr>
        <w:rPr>
          <w:lang w:eastAsia="en-US"/>
        </w:rPr>
      </w:pPr>
    </w:p>
    <w:p w14:paraId="341977CC" w14:textId="4D1A6C02" w:rsidR="00C74787" w:rsidRDefault="00000000">
      <w:pPr>
        <w:pStyle w:val="9"/>
      </w:pPr>
      <w:r>
        <w:t>Overview of referenced Corporate RB regulations</w:t>
      </w:r>
    </w:p>
    <w:tbl>
      <w:tblPr>
        <w:tblStyle w:val="a8"/>
        <w:tblW w:w="9301" w:type="dxa"/>
        <w:tblLayout w:type="fixed"/>
        <w:tblLook w:val="04A0" w:firstRow="1" w:lastRow="0" w:firstColumn="1" w:lastColumn="0" w:noHBand="0" w:noVBand="1"/>
      </w:tblPr>
      <w:tblGrid>
        <w:gridCol w:w="1435"/>
        <w:gridCol w:w="2520"/>
        <w:gridCol w:w="2640"/>
        <w:gridCol w:w="2706"/>
      </w:tblGrid>
      <w:tr w:rsidR="00C74787" w14:paraId="4EEBB953" w14:textId="77777777">
        <w:tc>
          <w:tcPr>
            <w:tcW w:w="1435" w:type="dxa"/>
            <w:noWrap/>
          </w:tcPr>
          <w:p w14:paraId="5015A3F3" w14:textId="77777777" w:rsidR="00C74787" w:rsidRDefault="00000000">
            <w:pPr>
              <w:keepNext/>
              <w:rPr>
                <w:b/>
                <w:noProof/>
              </w:rPr>
            </w:pPr>
            <w:r>
              <w:rPr>
                <w:b/>
                <w:noProof/>
              </w:rPr>
              <w:t>Regulation</w:t>
            </w:r>
          </w:p>
        </w:tc>
        <w:tc>
          <w:tcPr>
            <w:tcW w:w="2520" w:type="dxa"/>
            <w:noWrap/>
          </w:tcPr>
          <w:p w14:paraId="693F8F1F" w14:textId="77777777" w:rsidR="00C74787" w:rsidRDefault="00000000">
            <w:pPr>
              <w:keepNext/>
              <w:keepLines/>
              <w:rPr>
                <w:b/>
                <w:noProof/>
                <w:lang w:eastAsia="en-US"/>
              </w:rPr>
            </w:pPr>
            <w:r>
              <w:rPr>
                <w:b/>
                <w:noProof/>
                <w:lang w:eastAsia="en-US"/>
              </w:rPr>
              <w:t>Entire regulation or single document</w:t>
            </w:r>
          </w:p>
        </w:tc>
        <w:tc>
          <w:tcPr>
            <w:tcW w:w="2640" w:type="dxa"/>
            <w:noWrap/>
          </w:tcPr>
          <w:p w14:paraId="46627D0A" w14:textId="77777777" w:rsidR="00C74787" w:rsidRDefault="00000000">
            <w:pPr>
              <w:keepNext/>
              <w:keepLines/>
              <w:rPr>
                <w:b/>
                <w:noProof/>
                <w:lang w:eastAsia="en-US"/>
              </w:rPr>
            </w:pPr>
            <w:r>
              <w:rPr>
                <w:b/>
                <w:noProof/>
                <w:lang w:eastAsia="en-US"/>
              </w:rPr>
              <w:t>SOCOS file name</w:t>
            </w:r>
          </w:p>
        </w:tc>
        <w:tc>
          <w:tcPr>
            <w:tcW w:w="2706" w:type="dxa"/>
            <w:noWrap/>
          </w:tcPr>
          <w:p w14:paraId="4B63CE3C" w14:textId="77777777" w:rsidR="00C74787" w:rsidRDefault="00000000">
            <w:pPr>
              <w:keepNext/>
              <w:keepLines/>
              <w:rPr>
                <w:b/>
                <w:noProof/>
                <w:lang w:eastAsia="en-US"/>
              </w:rPr>
            </w:pPr>
            <w:r>
              <w:rPr>
                <w:b/>
                <w:noProof/>
                <w:lang w:eastAsia="en-US"/>
              </w:rPr>
              <w:t>Creating corporate department</w:t>
            </w:r>
          </w:p>
        </w:tc>
      </w:tr>
      <w:tr w:rsidR="00C74787" w14:paraId="072A2E51" w14:textId="77777777">
        <w:tc>
          <w:tcPr>
            <w:tcW w:w="1435" w:type="dxa"/>
            <w:noWrap/>
          </w:tcPr>
          <w:p w14:paraId="443183B6" w14:textId="1D95626B" w:rsidR="00C74787" w:rsidRDefault="00C74787">
            <w:pPr>
              <w:keepNext/>
              <w:rPr>
                <w:noProof/>
                <w:color w:val="4472C4"/>
              </w:rPr>
            </w:pPr>
          </w:p>
        </w:tc>
        <w:tc>
          <w:tcPr>
            <w:tcW w:w="2520" w:type="dxa"/>
            <w:noWrap/>
          </w:tcPr>
          <w:p w14:paraId="3A96BFCC" w14:textId="785630A7" w:rsidR="00C74787" w:rsidRDefault="00C74787">
            <w:pPr>
              <w:keepNext/>
              <w:keepLines/>
              <w:rPr>
                <w:noProof/>
                <w:color w:val="4472C4"/>
                <w:lang w:eastAsia="en-US"/>
              </w:rPr>
            </w:pPr>
          </w:p>
        </w:tc>
        <w:tc>
          <w:tcPr>
            <w:tcW w:w="2640" w:type="dxa"/>
            <w:noWrap/>
          </w:tcPr>
          <w:p w14:paraId="4448D76A" w14:textId="20F529ED" w:rsidR="00C74787" w:rsidRDefault="00C74787">
            <w:pPr>
              <w:keepNext/>
              <w:keepLines/>
              <w:jc w:val="both"/>
              <w:rPr>
                <w:noProof/>
                <w:color w:val="4472C4"/>
                <w:lang w:eastAsia="en-US"/>
              </w:rPr>
            </w:pPr>
          </w:p>
        </w:tc>
        <w:tc>
          <w:tcPr>
            <w:tcW w:w="2706" w:type="dxa"/>
            <w:noWrap/>
          </w:tcPr>
          <w:p w14:paraId="397CE356" w14:textId="2EAF9508" w:rsidR="00C74787" w:rsidRDefault="00C74787">
            <w:pPr>
              <w:keepNext/>
              <w:keepLines/>
              <w:rPr>
                <w:noProof/>
                <w:color w:val="4472C4"/>
                <w:lang w:eastAsia="en-US"/>
              </w:rPr>
            </w:pPr>
          </w:p>
        </w:tc>
      </w:tr>
      <w:tr w:rsidR="00C74787" w14:paraId="723178A6" w14:textId="77777777">
        <w:tc>
          <w:tcPr>
            <w:tcW w:w="1435" w:type="dxa"/>
            <w:noWrap/>
          </w:tcPr>
          <w:p w14:paraId="783F8541" w14:textId="12A1086E" w:rsidR="00C74787" w:rsidRDefault="00C74787">
            <w:pPr>
              <w:rPr>
                <w:color w:val="4472C4"/>
              </w:rPr>
            </w:pPr>
          </w:p>
        </w:tc>
        <w:tc>
          <w:tcPr>
            <w:tcW w:w="2520" w:type="dxa"/>
            <w:noWrap/>
          </w:tcPr>
          <w:p w14:paraId="37E818C8" w14:textId="74EF1261" w:rsidR="00C74787" w:rsidRDefault="00C74787">
            <w:pPr>
              <w:rPr>
                <w:color w:val="4472C4"/>
              </w:rPr>
            </w:pPr>
          </w:p>
        </w:tc>
        <w:tc>
          <w:tcPr>
            <w:tcW w:w="2640" w:type="dxa"/>
            <w:noWrap/>
          </w:tcPr>
          <w:p w14:paraId="5E0B8865" w14:textId="5B41588D" w:rsidR="00C74787" w:rsidRDefault="00C74787">
            <w:pPr>
              <w:rPr>
                <w:color w:val="4472C4"/>
              </w:rPr>
            </w:pPr>
          </w:p>
        </w:tc>
        <w:tc>
          <w:tcPr>
            <w:tcW w:w="2706" w:type="dxa"/>
            <w:noWrap/>
          </w:tcPr>
          <w:p w14:paraId="7B7C7F6D" w14:textId="06ED5E25" w:rsidR="00C74787" w:rsidRDefault="00C74787">
            <w:pPr>
              <w:rPr>
                <w:color w:val="4472C4"/>
              </w:rPr>
            </w:pPr>
          </w:p>
        </w:tc>
      </w:tr>
      <w:tr w:rsidR="00C74787" w14:paraId="799C6270" w14:textId="77777777">
        <w:tc>
          <w:tcPr>
            <w:tcW w:w="1435" w:type="dxa"/>
            <w:noWrap/>
          </w:tcPr>
          <w:p w14:paraId="6EEE627A" w14:textId="14EBF9B6" w:rsidR="00C74787" w:rsidRDefault="00C74787">
            <w:pPr>
              <w:rPr>
                <w:color w:val="4472C4"/>
              </w:rPr>
            </w:pPr>
          </w:p>
        </w:tc>
        <w:tc>
          <w:tcPr>
            <w:tcW w:w="2520" w:type="dxa"/>
            <w:noWrap/>
          </w:tcPr>
          <w:p w14:paraId="4A44CAFF" w14:textId="77D3D6FF" w:rsidR="00C74787" w:rsidRDefault="00C74787">
            <w:pPr>
              <w:rPr>
                <w:color w:val="4472C4"/>
              </w:rPr>
            </w:pPr>
          </w:p>
        </w:tc>
        <w:tc>
          <w:tcPr>
            <w:tcW w:w="2640" w:type="dxa"/>
            <w:noWrap/>
          </w:tcPr>
          <w:p w14:paraId="4C2C6909" w14:textId="45876FAB" w:rsidR="00C74787" w:rsidRDefault="00C74787">
            <w:pPr>
              <w:rPr>
                <w:color w:val="4472C4"/>
              </w:rPr>
            </w:pPr>
          </w:p>
        </w:tc>
        <w:tc>
          <w:tcPr>
            <w:tcW w:w="2706" w:type="dxa"/>
            <w:noWrap/>
          </w:tcPr>
          <w:p w14:paraId="5EC65449" w14:textId="46CD1ABC" w:rsidR="00C74787" w:rsidRDefault="00C74787">
            <w:pPr>
              <w:rPr>
                <w:color w:val="4472C4"/>
              </w:rPr>
            </w:pPr>
          </w:p>
        </w:tc>
      </w:tr>
      <w:tr w:rsidR="00C74787" w14:paraId="1B140546" w14:textId="77777777">
        <w:tc>
          <w:tcPr>
            <w:tcW w:w="1435" w:type="dxa"/>
            <w:noWrap/>
          </w:tcPr>
          <w:p w14:paraId="7F794E6E" w14:textId="77777777" w:rsidR="00C74787" w:rsidRDefault="00C74787">
            <w:pPr>
              <w:rPr>
                <w:color w:val="4472C4"/>
              </w:rPr>
            </w:pPr>
          </w:p>
        </w:tc>
        <w:tc>
          <w:tcPr>
            <w:tcW w:w="2520" w:type="dxa"/>
            <w:noWrap/>
          </w:tcPr>
          <w:p w14:paraId="6BC2D9F4" w14:textId="77777777" w:rsidR="00C74787" w:rsidRDefault="00C74787">
            <w:pPr>
              <w:rPr>
                <w:color w:val="4472C4"/>
              </w:rPr>
            </w:pPr>
          </w:p>
        </w:tc>
        <w:tc>
          <w:tcPr>
            <w:tcW w:w="2640" w:type="dxa"/>
            <w:noWrap/>
          </w:tcPr>
          <w:p w14:paraId="2D30598E" w14:textId="77777777" w:rsidR="00C74787" w:rsidRDefault="00C74787">
            <w:pPr>
              <w:rPr>
                <w:color w:val="4472C4"/>
              </w:rPr>
            </w:pPr>
          </w:p>
        </w:tc>
        <w:tc>
          <w:tcPr>
            <w:tcW w:w="2706" w:type="dxa"/>
            <w:noWrap/>
          </w:tcPr>
          <w:p w14:paraId="32E8766D" w14:textId="77777777" w:rsidR="00C74787" w:rsidRDefault="00C74787">
            <w:pPr>
              <w:rPr>
                <w:color w:val="4472C4"/>
              </w:rPr>
            </w:pPr>
          </w:p>
        </w:tc>
      </w:tr>
      <w:tr w:rsidR="00C74787" w14:paraId="6760290A" w14:textId="77777777">
        <w:tc>
          <w:tcPr>
            <w:tcW w:w="1435" w:type="dxa"/>
            <w:noWrap/>
          </w:tcPr>
          <w:p w14:paraId="6A1B0174" w14:textId="77777777" w:rsidR="00C74787" w:rsidRDefault="00C74787">
            <w:pPr>
              <w:rPr>
                <w:color w:val="4472C4"/>
              </w:rPr>
            </w:pPr>
          </w:p>
        </w:tc>
        <w:tc>
          <w:tcPr>
            <w:tcW w:w="2520" w:type="dxa"/>
            <w:noWrap/>
          </w:tcPr>
          <w:p w14:paraId="2913B3BB" w14:textId="77777777" w:rsidR="00C74787" w:rsidRDefault="00C74787">
            <w:pPr>
              <w:rPr>
                <w:color w:val="4472C4"/>
              </w:rPr>
            </w:pPr>
          </w:p>
        </w:tc>
        <w:tc>
          <w:tcPr>
            <w:tcW w:w="2640" w:type="dxa"/>
            <w:noWrap/>
          </w:tcPr>
          <w:p w14:paraId="73E2D8AF" w14:textId="77777777" w:rsidR="00C74787" w:rsidRDefault="00C74787">
            <w:pPr>
              <w:rPr>
                <w:color w:val="4472C4"/>
              </w:rPr>
            </w:pPr>
          </w:p>
        </w:tc>
        <w:tc>
          <w:tcPr>
            <w:tcW w:w="2706" w:type="dxa"/>
            <w:noWrap/>
          </w:tcPr>
          <w:p w14:paraId="609FA3EA" w14:textId="77777777" w:rsidR="00C74787" w:rsidRDefault="00C74787">
            <w:pPr>
              <w:rPr>
                <w:color w:val="4472C4"/>
              </w:rPr>
            </w:pPr>
          </w:p>
        </w:tc>
      </w:tr>
      <w:tr w:rsidR="00C74787" w14:paraId="595427CF" w14:textId="77777777">
        <w:tc>
          <w:tcPr>
            <w:tcW w:w="1435" w:type="dxa"/>
            <w:noWrap/>
          </w:tcPr>
          <w:p w14:paraId="6F134716" w14:textId="77777777" w:rsidR="00C74787" w:rsidRDefault="00C74787">
            <w:pPr>
              <w:rPr>
                <w:color w:val="4472C4"/>
              </w:rPr>
            </w:pPr>
          </w:p>
        </w:tc>
        <w:tc>
          <w:tcPr>
            <w:tcW w:w="2520" w:type="dxa"/>
            <w:noWrap/>
          </w:tcPr>
          <w:p w14:paraId="519B0AC1" w14:textId="77777777" w:rsidR="00C74787" w:rsidRDefault="00C74787">
            <w:pPr>
              <w:rPr>
                <w:color w:val="4472C4"/>
              </w:rPr>
            </w:pPr>
          </w:p>
        </w:tc>
        <w:tc>
          <w:tcPr>
            <w:tcW w:w="2640" w:type="dxa"/>
            <w:noWrap/>
          </w:tcPr>
          <w:p w14:paraId="43F88061" w14:textId="77777777" w:rsidR="00C74787" w:rsidRDefault="00C74787">
            <w:pPr>
              <w:rPr>
                <w:color w:val="4472C4"/>
              </w:rPr>
            </w:pPr>
          </w:p>
        </w:tc>
        <w:tc>
          <w:tcPr>
            <w:tcW w:w="2706" w:type="dxa"/>
            <w:noWrap/>
          </w:tcPr>
          <w:p w14:paraId="2F61E327" w14:textId="77777777" w:rsidR="00C74787" w:rsidRDefault="00C74787">
            <w:pPr>
              <w:rPr>
                <w:color w:val="4472C4"/>
              </w:rPr>
            </w:pPr>
          </w:p>
        </w:tc>
      </w:tr>
    </w:tbl>
    <w:p w14:paraId="164D4BF1" w14:textId="77109D58" w:rsidR="00ED3895" w:rsidRDefault="00ED3895" w:rsidP="00ED3895">
      <w:pPr>
        <w:rPr>
          <w:b/>
          <w:bCs/>
          <w:noProof/>
          <w:kern w:val="32"/>
          <w:szCs w:val="32"/>
          <w:lang w:eastAsia="en-US"/>
        </w:rPr>
      </w:pPr>
    </w:p>
    <w:p w14:paraId="53712B02" w14:textId="77777777" w:rsidR="001E72C6" w:rsidRDefault="001E72C6" w:rsidP="00ED3895">
      <w:pPr>
        <w:rPr>
          <w:color w:val="000000" w:themeColor="text1"/>
          <w:lang w:eastAsia="en-US"/>
        </w:rPr>
      </w:pPr>
    </w:p>
    <w:p w14:paraId="43A8FBA1" w14:textId="77777777" w:rsidR="00ED3937" w:rsidRDefault="00ED3937">
      <w:pPr>
        <w:spacing w:after="0" w:line="240" w:lineRule="auto"/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br w:type="page"/>
      </w:r>
    </w:p>
    <w:p w14:paraId="04BC9566" w14:textId="6D6C7E10" w:rsidR="00C74787" w:rsidRPr="006915EC" w:rsidRDefault="00000000">
      <w:pPr>
        <w:pStyle w:val="9"/>
        <w:keepLines/>
        <w:rPr>
          <w:noProof/>
          <w:color w:val="000000" w:themeColor="text1"/>
          <w:lang w:val="en-GB"/>
        </w:rPr>
      </w:pPr>
      <w:r w:rsidRPr="006915EC">
        <w:rPr>
          <w:noProof/>
          <w:color w:val="000000" w:themeColor="text1"/>
          <w:lang w:val="en-GB"/>
        </w:rPr>
        <w:lastRenderedPageBreak/>
        <w:t>Revision history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2160"/>
        <w:gridCol w:w="5074"/>
      </w:tblGrid>
      <w:tr w:rsidR="006915EC" w:rsidRPr="006915EC" w14:paraId="1875E1EB" w14:textId="77777777" w:rsidTr="007F5A4B">
        <w:tc>
          <w:tcPr>
            <w:tcW w:w="805" w:type="dxa"/>
            <w:noWrap/>
          </w:tcPr>
          <w:p w14:paraId="51BC216D" w14:textId="0A22F604" w:rsidR="00C74787" w:rsidRPr="00BA0600" w:rsidRDefault="00000000" w:rsidP="00D57382">
            <w:pPr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bookmarkStart w:id="182" w:name="_Toc522525806"/>
            <w:bookmarkStart w:id="183" w:name="_Toc522526035"/>
            <w:bookmarkStart w:id="184" w:name="_Toc522526551"/>
            <w:bookmarkStart w:id="185" w:name="_Toc522537758"/>
            <w:bookmarkStart w:id="186" w:name="_Toc522538065"/>
            <w:r w:rsidRPr="00BA0600">
              <w:rPr>
                <w:b/>
                <w:bCs/>
                <w:sz w:val="20"/>
                <w:szCs w:val="20"/>
                <w:lang w:eastAsia="zh-CN"/>
              </w:rPr>
              <w:t>Issue</w:t>
            </w:r>
            <w:bookmarkEnd w:id="182"/>
            <w:bookmarkEnd w:id="183"/>
            <w:bookmarkEnd w:id="184"/>
            <w:bookmarkEnd w:id="185"/>
            <w:bookmarkEnd w:id="186"/>
          </w:p>
        </w:tc>
        <w:tc>
          <w:tcPr>
            <w:tcW w:w="1260" w:type="dxa"/>
            <w:noWrap/>
          </w:tcPr>
          <w:p w14:paraId="395B355B" w14:textId="77777777" w:rsidR="00C74787" w:rsidRPr="00BA0600" w:rsidRDefault="00000000" w:rsidP="00D57382">
            <w:pPr>
              <w:keepLines/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BA0600">
              <w:rPr>
                <w:b/>
                <w:bCs/>
                <w:sz w:val="20"/>
                <w:szCs w:val="20"/>
                <w:lang w:eastAsia="zh-CN"/>
              </w:rPr>
              <w:t>Date</w:t>
            </w:r>
          </w:p>
        </w:tc>
        <w:tc>
          <w:tcPr>
            <w:tcW w:w="2160" w:type="dxa"/>
            <w:noWrap/>
          </w:tcPr>
          <w:p w14:paraId="7B1AA6F7" w14:textId="77777777" w:rsidR="00C74787" w:rsidRPr="00BA0600" w:rsidRDefault="00000000" w:rsidP="00D57382">
            <w:pPr>
              <w:keepLines/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BA0600">
              <w:rPr>
                <w:b/>
                <w:bCs/>
                <w:sz w:val="20"/>
                <w:szCs w:val="20"/>
                <w:lang w:eastAsia="zh-CN"/>
              </w:rPr>
              <w:t>Editor</w:t>
            </w:r>
          </w:p>
        </w:tc>
        <w:tc>
          <w:tcPr>
            <w:tcW w:w="5074" w:type="dxa"/>
            <w:noWrap/>
          </w:tcPr>
          <w:p w14:paraId="488459CD" w14:textId="77777777" w:rsidR="00C74787" w:rsidRPr="00BA0600" w:rsidRDefault="00000000" w:rsidP="00D57382">
            <w:pPr>
              <w:keepLines/>
              <w:spacing w:after="0" w:line="240" w:lineRule="auto"/>
              <w:rPr>
                <w:b/>
                <w:bCs/>
                <w:sz w:val="20"/>
                <w:szCs w:val="20"/>
                <w:lang w:eastAsia="zh-CN"/>
              </w:rPr>
            </w:pPr>
            <w:r w:rsidRPr="00BA0600">
              <w:rPr>
                <w:b/>
                <w:bCs/>
                <w:sz w:val="20"/>
                <w:szCs w:val="20"/>
                <w:lang w:eastAsia="zh-CN"/>
              </w:rPr>
              <w:t>Description of amendment</w:t>
            </w:r>
          </w:p>
        </w:tc>
      </w:tr>
      <w:tr w:rsidR="006915EC" w:rsidRPr="006915EC" w14:paraId="324572B2" w14:textId="77777777" w:rsidTr="007F5A4B">
        <w:tc>
          <w:tcPr>
            <w:tcW w:w="805" w:type="dxa"/>
            <w:noWrap/>
          </w:tcPr>
          <w:p w14:paraId="7D68C30B" w14:textId="3B40008B" w:rsidR="00C74787" w:rsidRPr="00D57382" w:rsidRDefault="00FF3793" w:rsidP="00D5738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57382">
              <w:rPr>
                <w:sz w:val="20"/>
                <w:szCs w:val="20"/>
                <w:lang w:eastAsia="zh-CN"/>
              </w:rPr>
              <w:t>v0.1</w:t>
            </w:r>
          </w:p>
        </w:tc>
        <w:tc>
          <w:tcPr>
            <w:tcW w:w="1260" w:type="dxa"/>
            <w:noWrap/>
          </w:tcPr>
          <w:p w14:paraId="370F728F" w14:textId="05745891" w:rsidR="00C74787" w:rsidRPr="00D57382" w:rsidRDefault="00FF3793" w:rsidP="00D57382">
            <w:pPr>
              <w:keepLines/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57382">
              <w:rPr>
                <w:sz w:val="20"/>
                <w:szCs w:val="20"/>
                <w:lang w:eastAsia="zh-CN"/>
              </w:rPr>
              <w:t>2023</w:t>
            </w:r>
            <w:r w:rsidRPr="00D57382">
              <w:rPr>
                <w:rFonts w:hint="eastAsia"/>
                <w:sz w:val="20"/>
                <w:szCs w:val="20"/>
                <w:lang w:eastAsia="zh-CN"/>
              </w:rPr>
              <w:t>/</w:t>
            </w:r>
            <w:r w:rsidRPr="00D57382">
              <w:rPr>
                <w:sz w:val="20"/>
                <w:szCs w:val="20"/>
                <w:lang w:eastAsia="zh-CN"/>
              </w:rPr>
              <w:t>12/12</w:t>
            </w:r>
          </w:p>
        </w:tc>
        <w:tc>
          <w:tcPr>
            <w:tcW w:w="2160" w:type="dxa"/>
            <w:noWrap/>
          </w:tcPr>
          <w:p w14:paraId="66AAB1A3" w14:textId="3A190695" w:rsidR="00C74787" w:rsidRPr="00D57382" w:rsidRDefault="00F972CB" w:rsidP="00D57382">
            <w:pPr>
              <w:keepLines/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57382">
              <w:rPr>
                <w:rFonts w:hint="eastAsia"/>
                <w:sz w:val="20"/>
                <w:szCs w:val="20"/>
                <w:lang w:eastAsia="zh-CN"/>
              </w:rPr>
              <w:t>EPA</w:t>
            </w:r>
            <w:r w:rsidRPr="00D57382">
              <w:rPr>
                <w:sz w:val="20"/>
                <w:szCs w:val="20"/>
                <w:lang w:eastAsia="zh-CN"/>
              </w:rPr>
              <w:t>2-QIANCheng</w:t>
            </w:r>
          </w:p>
        </w:tc>
        <w:tc>
          <w:tcPr>
            <w:tcW w:w="5074" w:type="dxa"/>
            <w:noWrap/>
          </w:tcPr>
          <w:p w14:paraId="3D6DA450" w14:textId="31AEB3B3" w:rsidR="00C74787" w:rsidRPr="00D57382" w:rsidRDefault="00555F4F" w:rsidP="00D57382">
            <w:pPr>
              <w:keepLines/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57382">
              <w:rPr>
                <w:rFonts w:hint="eastAsia"/>
                <w:sz w:val="20"/>
                <w:szCs w:val="20"/>
                <w:lang w:eastAsia="zh-CN"/>
              </w:rPr>
              <w:t>模板</w:t>
            </w:r>
          </w:p>
        </w:tc>
      </w:tr>
      <w:tr w:rsidR="00AD1A35" w:rsidRPr="006915EC" w14:paraId="1BAEBF22" w14:textId="77777777" w:rsidTr="007F5A4B">
        <w:tc>
          <w:tcPr>
            <w:tcW w:w="805" w:type="dxa"/>
            <w:noWrap/>
          </w:tcPr>
          <w:p w14:paraId="2D4DE424" w14:textId="31F9124E" w:rsidR="00AD1A35" w:rsidRPr="00D57382" w:rsidRDefault="00AD1A35" w:rsidP="00D5738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57382">
              <w:rPr>
                <w:rFonts w:hint="eastAsia"/>
                <w:sz w:val="20"/>
                <w:szCs w:val="20"/>
                <w:lang w:eastAsia="zh-CN"/>
              </w:rPr>
              <w:t>v</w:t>
            </w:r>
            <w:r w:rsidRPr="00D57382">
              <w:rPr>
                <w:sz w:val="20"/>
                <w:szCs w:val="20"/>
                <w:lang w:eastAsia="zh-CN"/>
              </w:rPr>
              <w:t>0.</w:t>
            </w:r>
            <w:r w:rsidR="00DC510D">
              <w:rPr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260" w:type="dxa"/>
            <w:noWrap/>
          </w:tcPr>
          <w:p w14:paraId="20360BE0" w14:textId="797E156B" w:rsidR="00AD1A35" w:rsidRPr="00D57382" w:rsidRDefault="00AD1A35" w:rsidP="00D57382">
            <w:pPr>
              <w:keepLines/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57382">
              <w:rPr>
                <w:sz w:val="20"/>
                <w:szCs w:val="20"/>
                <w:lang w:eastAsia="zh-CN"/>
              </w:rPr>
              <w:t>2023/12/15</w:t>
            </w:r>
          </w:p>
        </w:tc>
        <w:tc>
          <w:tcPr>
            <w:tcW w:w="2160" w:type="dxa"/>
            <w:noWrap/>
          </w:tcPr>
          <w:p w14:paraId="54725F33" w14:textId="2F6291F8" w:rsidR="00AD1A35" w:rsidRPr="00D57382" w:rsidRDefault="007A4089" w:rsidP="00D57382">
            <w:pPr>
              <w:keepLines/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57382">
              <w:rPr>
                <w:rFonts w:hint="eastAsia"/>
                <w:sz w:val="20"/>
                <w:szCs w:val="20"/>
                <w:lang w:eastAsia="zh-CN"/>
              </w:rPr>
              <w:t>EPA</w:t>
            </w:r>
            <w:r w:rsidRPr="00D57382">
              <w:rPr>
                <w:sz w:val="20"/>
                <w:szCs w:val="20"/>
                <w:lang w:eastAsia="zh-CN"/>
              </w:rPr>
              <w:t>2-QIANCheng</w:t>
            </w:r>
          </w:p>
        </w:tc>
        <w:tc>
          <w:tcPr>
            <w:tcW w:w="5074" w:type="dxa"/>
            <w:noWrap/>
          </w:tcPr>
          <w:p w14:paraId="452E989C" w14:textId="20597585" w:rsidR="00AD1A35" w:rsidRPr="00D57382" w:rsidRDefault="0027035D" w:rsidP="00D57382">
            <w:pPr>
              <w:keepLines/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1</w:t>
            </w:r>
            <w:r>
              <w:rPr>
                <w:rFonts w:hint="eastAsia"/>
                <w:sz w:val="20"/>
                <w:szCs w:val="20"/>
                <w:lang w:eastAsia="zh-CN"/>
              </w:rPr>
              <w:t>、</w:t>
            </w:r>
            <w:r w:rsidR="00AD1A35" w:rsidRPr="00D57382">
              <w:rPr>
                <w:rFonts w:hint="eastAsia"/>
                <w:sz w:val="20"/>
                <w:szCs w:val="20"/>
                <w:lang w:eastAsia="zh-CN"/>
              </w:rPr>
              <w:t>添加</w:t>
            </w:r>
            <w:r w:rsidR="00AD1A35" w:rsidRPr="00D57382">
              <w:rPr>
                <w:sz w:val="20"/>
                <w:szCs w:val="20"/>
                <w:lang w:eastAsia="zh-CN"/>
              </w:rPr>
              <w:t>vsomeip_cm.json</w:t>
            </w:r>
            <w:r w:rsidR="00AD1A35" w:rsidRPr="00D57382">
              <w:rPr>
                <w:rFonts w:hint="eastAsia"/>
                <w:sz w:val="20"/>
                <w:szCs w:val="20"/>
                <w:lang w:eastAsia="zh-CN"/>
              </w:rPr>
              <w:t>配置</w:t>
            </w:r>
            <w:r w:rsidR="003A09F7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74F890F8" w14:textId="22FE3155" w:rsidR="00AD1A35" w:rsidRDefault="0027035D" w:rsidP="00D57382">
            <w:pPr>
              <w:keepLines/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2</w:t>
            </w:r>
            <w:r>
              <w:rPr>
                <w:rFonts w:hint="eastAsia"/>
                <w:sz w:val="20"/>
                <w:szCs w:val="20"/>
                <w:lang w:eastAsia="zh-CN"/>
              </w:rPr>
              <w:t>、</w:t>
            </w:r>
            <w:r w:rsidR="00AD1A35" w:rsidRPr="00D57382">
              <w:rPr>
                <w:rFonts w:hint="eastAsia"/>
                <w:sz w:val="20"/>
                <w:szCs w:val="20"/>
                <w:lang w:eastAsia="zh-CN"/>
              </w:rPr>
              <w:t>添加</w:t>
            </w:r>
            <w:r w:rsidR="00AD1A35" w:rsidRPr="00D57382">
              <w:rPr>
                <w:sz w:val="20"/>
                <w:szCs w:val="20"/>
                <w:lang w:eastAsia="zh-CN"/>
              </w:rPr>
              <w:t>dds.json</w:t>
            </w:r>
            <w:r w:rsidR="00AD1A35" w:rsidRPr="00D57382">
              <w:rPr>
                <w:rFonts w:hint="eastAsia"/>
                <w:sz w:val="20"/>
                <w:szCs w:val="20"/>
                <w:lang w:eastAsia="zh-CN"/>
              </w:rPr>
              <w:t>配置</w:t>
            </w:r>
            <w:r w:rsidR="003A09F7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4277D7DD" w14:textId="3D66806C" w:rsidR="00B7424E" w:rsidRDefault="0027035D" w:rsidP="00D57382">
            <w:pPr>
              <w:keepLines/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3</w:t>
            </w:r>
            <w:r>
              <w:rPr>
                <w:rFonts w:hint="eastAsia"/>
                <w:sz w:val="20"/>
                <w:szCs w:val="20"/>
                <w:lang w:eastAsia="zh-CN"/>
              </w:rPr>
              <w:t>、</w:t>
            </w:r>
            <w:r w:rsidR="00B7424E">
              <w:rPr>
                <w:rFonts w:hint="eastAsia"/>
                <w:sz w:val="20"/>
                <w:szCs w:val="20"/>
                <w:lang w:eastAsia="zh-CN"/>
              </w:rPr>
              <w:t>&lt;</w:t>
            </w:r>
            <w:r w:rsidR="00B7424E">
              <w:rPr>
                <w:sz w:val="20"/>
                <w:szCs w:val="20"/>
                <w:lang w:eastAsia="zh-CN"/>
              </w:rPr>
              <w:t>key&gt;</w:t>
            </w:r>
            <w:r w:rsidR="00B7424E">
              <w:rPr>
                <w:rFonts w:hint="eastAsia"/>
                <w:sz w:val="20"/>
                <w:szCs w:val="20"/>
                <w:lang w:eastAsia="zh-CN"/>
              </w:rPr>
              <w:t>目录下属文件结构修改</w:t>
            </w:r>
            <w:r w:rsidR="008F68C5">
              <w:rPr>
                <w:rFonts w:hint="eastAsia"/>
                <w:sz w:val="20"/>
                <w:szCs w:val="20"/>
                <w:lang w:eastAsia="zh-CN"/>
              </w:rPr>
              <w:t>，添加</w:t>
            </w:r>
            <w:r w:rsidR="00F63A60" w:rsidRPr="00F63A60">
              <w:rPr>
                <w:sz w:val="20"/>
                <w:szCs w:val="20"/>
                <w:lang w:eastAsia="zh-CN"/>
              </w:rPr>
              <w:t>customized_qos.xml</w:t>
            </w:r>
            <w:r w:rsidR="003A09F7">
              <w:rPr>
                <w:rFonts w:hint="eastAsia"/>
                <w:sz w:val="20"/>
                <w:szCs w:val="20"/>
                <w:lang w:eastAsia="zh-CN"/>
              </w:rPr>
              <w:t>；</w:t>
            </w:r>
          </w:p>
          <w:p w14:paraId="42BB04AA" w14:textId="1BA8FFB5" w:rsidR="00F35BC8" w:rsidRPr="00D57382" w:rsidRDefault="00F35BC8" w:rsidP="00D57382">
            <w:pPr>
              <w:keepLines/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4</w:t>
            </w:r>
            <w:r>
              <w:rPr>
                <w:rFonts w:hint="eastAsia"/>
                <w:sz w:val="20"/>
                <w:szCs w:val="20"/>
                <w:lang w:eastAsia="zh-CN"/>
              </w:rPr>
              <w:t>、模板更新</w:t>
            </w:r>
            <w:r w:rsidR="00C93481">
              <w:rPr>
                <w:rFonts w:hint="eastAsia"/>
                <w:sz w:val="20"/>
                <w:szCs w:val="20"/>
                <w:lang w:eastAsia="zh-CN"/>
              </w:rPr>
              <w:t>，</w:t>
            </w:r>
            <w:r w:rsidR="004A0AED">
              <w:rPr>
                <w:rFonts w:hint="eastAsia"/>
                <w:sz w:val="20"/>
                <w:szCs w:val="20"/>
                <w:lang w:eastAsia="zh-CN"/>
              </w:rPr>
              <w:t>类型引用由超链接改为交叉引用</w:t>
            </w:r>
            <w:r w:rsidR="00AA5057">
              <w:rPr>
                <w:rFonts w:hint="eastAsia"/>
                <w:sz w:val="20"/>
                <w:szCs w:val="20"/>
                <w:lang w:eastAsia="zh-CN"/>
              </w:rPr>
              <w:t>小节名</w:t>
            </w:r>
            <w:r w:rsidR="004A0AED">
              <w:rPr>
                <w:rFonts w:hint="eastAsia"/>
                <w:sz w:val="20"/>
                <w:szCs w:val="20"/>
                <w:lang w:eastAsia="zh-CN"/>
              </w:rPr>
              <w:t>，并用蓝色标记</w:t>
            </w:r>
            <w:r w:rsidR="003A09F7">
              <w:rPr>
                <w:rFonts w:hint="eastAsia"/>
                <w:sz w:val="20"/>
                <w:szCs w:val="20"/>
                <w:lang w:eastAsia="zh-CN"/>
              </w:rPr>
              <w:t>。</w:t>
            </w:r>
          </w:p>
        </w:tc>
      </w:tr>
      <w:tr w:rsidR="00BA2835" w:rsidRPr="006915EC" w14:paraId="2DD98E3A" w14:textId="77777777" w:rsidTr="007F5A4B">
        <w:tc>
          <w:tcPr>
            <w:tcW w:w="805" w:type="dxa"/>
            <w:noWrap/>
          </w:tcPr>
          <w:p w14:paraId="72AEB2D4" w14:textId="78B42891" w:rsidR="00BA2835" w:rsidRPr="00D57382" w:rsidRDefault="00D91B53" w:rsidP="00D5738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v0.3</w:t>
            </w:r>
          </w:p>
        </w:tc>
        <w:tc>
          <w:tcPr>
            <w:tcW w:w="1260" w:type="dxa"/>
            <w:noWrap/>
          </w:tcPr>
          <w:p w14:paraId="330F645B" w14:textId="39241059" w:rsidR="00BA2835" w:rsidRPr="00D57382" w:rsidRDefault="00D91B53" w:rsidP="00D57382">
            <w:pPr>
              <w:keepLines/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2023</w:t>
            </w:r>
            <w:r>
              <w:rPr>
                <w:rFonts w:hint="eastAsia"/>
                <w:sz w:val="20"/>
                <w:szCs w:val="20"/>
                <w:lang w:eastAsia="zh-CN"/>
              </w:rPr>
              <w:t>/</w:t>
            </w:r>
            <w:r>
              <w:rPr>
                <w:sz w:val="20"/>
                <w:szCs w:val="20"/>
                <w:lang w:eastAsia="zh-CN"/>
              </w:rPr>
              <w:t>12/18</w:t>
            </w:r>
          </w:p>
        </w:tc>
        <w:tc>
          <w:tcPr>
            <w:tcW w:w="2160" w:type="dxa"/>
            <w:noWrap/>
          </w:tcPr>
          <w:p w14:paraId="7089BBEA" w14:textId="63D7D485" w:rsidR="00E81C39" w:rsidRPr="00D57382" w:rsidRDefault="00190918" w:rsidP="00D57382">
            <w:pPr>
              <w:keepLines/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57382">
              <w:rPr>
                <w:rFonts w:hint="eastAsia"/>
                <w:sz w:val="20"/>
                <w:szCs w:val="20"/>
                <w:lang w:eastAsia="zh-CN"/>
              </w:rPr>
              <w:t>EPA</w:t>
            </w:r>
            <w:r w:rsidRPr="00D57382">
              <w:rPr>
                <w:sz w:val="20"/>
                <w:szCs w:val="20"/>
                <w:lang w:eastAsia="zh-CN"/>
              </w:rPr>
              <w:t>2-QIANCheng</w:t>
            </w:r>
          </w:p>
        </w:tc>
        <w:tc>
          <w:tcPr>
            <w:tcW w:w="5074" w:type="dxa"/>
            <w:noWrap/>
          </w:tcPr>
          <w:p w14:paraId="6DF00B94" w14:textId="47236380" w:rsidR="00BA2835" w:rsidRDefault="00BA2835" w:rsidP="00264EE3">
            <w:pPr>
              <w:pStyle w:val="ad"/>
              <w:keepLines/>
              <w:numPr>
                <w:ilvl w:val="0"/>
                <w:numId w:val="37"/>
              </w:numPr>
              <w:spacing w:after="0" w:line="240" w:lineRule="auto"/>
              <w:ind w:left="360"/>
              <w:rPr>
                <w:sz w:val="20"/>
                <w:szCs w:val="20"/>
                <w:lang w:eastAsia="zh-CN"/>
              </w:rPr>
            </w:pPr>
            <w:r w:rsidRPr="00264EE3">
              <w:rPr>
                <w:rFonts w:hint="eastAsia"/>
                <w:sz w:val="20"/>
                <w:szCs w:val="20"/>
                <w:lang w:eastAsia="zh-CN"/>
              </w:rPr>
              <w:t>修改</w:t>
            </w:r>
            <w:r w:rsidRPr="00264EE3">
              <w:rPr>
                <w:sz w:val="20"/>
                <w:szCs w:val="20"/>
                <w:lang w:eastAsia="zh-CN"/>
              </w:rPr>
              <w:t>application_name</w:t>
            </w:r>
            <w:r w:rsidRPr="00264EE3">
              <w:rPr>
                <w:rFonts w:hint="eastAsia"/>
                <w:sz w:val="20"/>
                <w:szCs w:val="20"/>
                <w:lang w:eastAsia="zh-CN"/>
              </w:rPr>
              <w:t>说明</w:t>
            </w:r>
          </w:p>
          <w:p w14:paraId="24E60432" w14:textId="33AD0782" w:rsidR="00264EE3" w:rsidRPr="00264EE3" w:rsidRDefault="00264EE3" w:rsidP="00D13F27">
            <w:pPr>
              <w:pStyle w:val="ad"/>
              <w:keepLines/>
              <w:numPr>
                <w:ilvl w:val="0"/>
                <w:numId w:val="37"/>
              </w:numPr>
              <w:spacing w:after="0" w:line="240" w:lineRule="auto"/>
              <w:ind w:left="360"/>
              <w:rPr>
                <w:sz w:val="20"/>
                <w:szCs w:val="20"/>
                <w:lang w:eastAsia="zh-CN"/>
              </w:rPr>
            </w:pPr>
            <w:r w:rsidRPr="00264EE3">
              <w:rPr>
                <w:rFonts w:hint="eastAsia"/>
                <w:sz w:val="20"/>
                <w:szCs w:val="20"/>
                <w:lang w:eastAsia="zh-CN"/>
              </w:rPr>
              <w:t>修改</w:t>
            </w:r>
            <w:r w:rsidRPr="00264EE3">
              <w:rPr>
                <w:color w:val="000000" w:themeColor="text1"/>
                <w:sz w:val="20"/>
                <w:szCs w:val="20"/>
                <w:lang w:eastAsia="zh-CN"/>
              </w:rPr>
              <w:t>startup_configs</w:t>
            </w:r>
            <w:r w:rsidRPr="00264EE3"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说明</w:t>
            </w:r>
          </w:p>
          <w:p w14:paraId="2B56262F" w14:textId="1005D02F" w:rsidR="00264EE3" w:rsidRDefault="00E0685C" w:rsidP="00D57382">
            <w:pPr>
              <w:pStyle w:val="ad"/>
              <w:keepLines/>
              <w:numPr>
                <w:ilvl w:val="0"/>
                <w:numId w:val="37"/>
              </w:numPr>
              <w:spacing w:after="0" w:line="240" w:lineRule="auto"/>
              <w:ind w:left="360"/>
              <w:rPr>
                <w:sz w:val="20"/>
                <w:szCs w:val="20"/>
                <w:lang w:eastAsia="zh-CN"/>
              </w:rPr>
            </w:pPr>
            <w:r w:rsidRPr="00264EE3"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修改</w:t>
            </w:r>
            <w:r w:rsidRPr="00264EE3">
              <w:rPr>
                <w:color w:val="000000" w:themeColor="text1"/>
                <w:sz w:val="20"/>
                <w:szCs w:val="20"/>
                <w:lang w:eastAsia="zh-CN"/>
              </w:rPr>
              <w:t>dds_event</w:t>
            </w:r>
            <w:r w:rsidRPr="00264EE3"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:</w:t>
            </w:r>
            <w:r w:rsidRPr="00264EE3">
              <w:rPr>
                <w:color w:val="000000" w:themeColor="text1"/>
                <w:sz w:val="20"/>
                <w:szCs w:val="20"/>
                <w:lang w:eastAsia="zh-CN"/>
              </w:rPr>
              <w:t>:</w:t>
            </w:r>
            <w:r w:rsidRPr="00264EE3">
              <w:rPr>
                <w:sz w:val="20"/>
                <w:szCs w:val="20"/>
                <w:lang w:eastAsia="zh-CN"/>
              </w:rPr>
              <w:t>topDataTypeConfig</w:t>
            </w:r>
            <w:r w:rsidRPr="00264EE3">
              <w:rPr>
                <w:rFonts w:hint="eastAsia"/>
                <w:sz w:val="20"/>
                <w:szCs w:val="20"/>
                <w:lang w:eastAsia="zh-CN"/>
              </w:rPr>
              <w:t>和</w:t>
            </w:r>
            <w:r w:rsidRPr="00264EE3">
              <w:rPr>
                <w:color w:val="000000" w:themeColor="text1"/>
                <w:sz w:val="20"/>
                <w:szCs w:val="20"/>
                <w:lang w:eastAsia="zh-CN"/>
              </w:rPr>
              <w:t>dds_event</w:t>
            </w:r>
            <w:r w:rsidRPr="00264EE3"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:</w:t>
            </w:r>
            <w:r w:rsidRPr="00264EE3">
              <w:rPr>
                <w:color w:val="000000" w:themeColor="text1"/>
                <w:sz w:val="20"/>
                <w:szCs w:val="20"/>
                <w:lang w:eastAsia="zh-CN"/>
              </w:rPr>
              <w:t>:</w:t>
            </w:r>
            <w:r w:rsidRPr="00264EE3">
              <w:rPr>
                <w:sz w:val="20"/>
                <w:szCs w:val="20"/>
                <w:lang w:eastAsia="zh-CN"/>
              </w:rPr>
              <w:t>topDataTypeConfig</w:t>
            </w:r>
            <w:r w:rsidRPr="00264EE3">
              <w:rPr>
                <w:rFonts w:hint="eastAsia"/>
                <w:sz w:val="20"/>
                <w:szCs w:val="20"/>
                <w:lang w:eastAsia="zh-CN"/>
              </w:rPr>
              <w:t>的说明</w:t>
            </w:r>
          </w:p>
          <w:p w14:paraId="0B5E8FF7" w14:textId="77777777" w:rsidR="008A3EB2" w:rsidRDefault="008A3EB2" w:rsidP="008A3EB2">
            <w:pPr>
              <w:pStyle w:val="ad"/>
              <w:keepLines/>
              <w:numPr>
                <w:ilvl w:val="0"/>
                <w:numId w:val="37"/>
              </w:numPr>
              <w:spacing w:after="0" w:line="240" w:lineRule="auto"/>
              <w:ind w:left="360"/>
              <w:rPr>
                <w:sz w:val="20"/>
                <w:szCs w:val="20"/>
                <w:lang w:eastAsia="zh-CN"/>
              </w:rPr>
            </w:pPr>
            <w:r w:rsidRPr="00264EE3">
              <w:rPr>
                <w:rFonts w:hint="eastAsia"/>
                <w:sz w:val="20"/>
                <w:szCs w:val="20"/>
                <w:lang w:eastAsia="zh-CN"/>
              </w:rPr>
              <w:t>完善了</w:t>
            </w:r>
            <w:r w:rsidRPr="00264EE3">
              <w:rPr>
                <w:sz w:val="20"/>
                <w:szCs w:val="20"/>
                <w:lang w:eastAsia="zh-CN"/>
              </w:rPr>
              <w:t>dds_instance::qosProfile</w:t>
            </w:r>
            <w:r w:rsidRPr="00264EE3">
              <w:rPr>
                <w:rFonts w:hint="eastAsia"/>
                <w:sz w:val="20"/>
                <w:szCs w:val="20"/>
                <w:lang w:eastAsia="zh-CN"/>
              </w:rPr>
              <w:t>的说明</w:t>
            </w:r>
          </w:p>
          <w:p w14:paraId="4755CD37" w14:textId="014A8B3A" w:rsidR="008A3EB2" w:rsidRDefault="008A3EB2" w:rsidP="008A3EB2">
            <w:pPr>
              <w:pStyle w:val="ad"/>
              <w:keepLines/>
              <w:numPr>
                <w:ilvl w:val="0"/>
                <w:numId w:val="37"/>
              </w:numPr>
              <w:spacing w:after="0" w:line="240" w:lineRule="auto"/>
              <w:ind w:left="360"/>
              <w:rPr>
                <w:sz w:val="20"/>
                <w:szCs w:val="20"/>
                <w:lang w:eastAsia="zh-CN"/>
              </w:rPr>
            </w:pPr>
            <w:r w:rsidRPr="00264EE3">
              <w:rPr>
                <w:rFonts w:hint="eastAsia"/>
                <w:sz w:val="20"/>
                <w:szCs w:val="20"/>
                <w:lang w:eastAsia="zh-CN"/>
              </w:rPr>
              <w:t>完善了</w:t>
            </w:r>
            <w:r w:rsidRPr="00264EE3">
              <w:rPr>
                <w:sz w:val="20"/>
                <w:szCs w:val="20"/>
                <w:lang w:eastAsia="zh-CN"/>
              </w:rPr>
              <w:t>dds_instance</w:t>
            </w:r>
            <w:r w:rsidR="00E4322D">
              <w:rPr>
                <w:rFonts w:hint="eastAsia"/>
                <w:sz w:val="20"/>
                <w:szCs w:val="20"/>
                <w:lang w:eastAsia="zh-CN"/>
              </w:rPr>
              <w:t>_</w:t>
            </w:r>
            <w:r w:rsidR="00E4322D">
              <w:rPr>
                <w:sz w:val="20"/>
                <w:szCs w:val="20"/>
                <w:lang w:eastAsia="zh-CN"/>
              </w:rPr>
              <w:t>event</w:t>
            </w:r>
            <w:r w:rsidRPr="00264EE3">
              <w:rPr>
                <w:sz w:val="20"/>
                <w:szCs w:val="20"/>
                <w:lang w:eastAsia="zh-CN"/>
              </w:rPr>
              <w:t>::qosProfile</w:t>
            </w:r>
            <w:r w:rsidRPr="00264EE3">
              <w:rPr>
                <w:rFonts w:hint="eastAsia"/>
                <w:sz w:val="20"/>
                <w:szCs w:val="20"/>
                <w:lang w:eastAsia="zh-CN"/>
              </w:rPr>
              <w:t>的说明</w:t>
            </w:r>
          </w:p>
          <w:p w14:paraId="6A238473" w14:textId="1F4546F4" w:rsidR="008A3EB2" w:rsidRDefault="008A3EB2" w:rsidP="008A3EB2">
            <w:pPr>
              <w:pStyle w:val="ad"/>
              <w:keepLines/>
              <w:numPr>
                <w:ilvl w:val="0"/>
                <w:numId w:val="37"/>
              </w:numPr>
              <w:spacing w:after="0" w:line="240" w:lineRule="auto"/>
              <w:ind w:left="360"/>
              <w:rPr>
                <w:sz w:val="20"/>
                <w:szCs w:val="20"/>
                <w:lang w:eastAsia="zh-CN"/>
              </w:rPr>
            </w:pPr>
            <w:r w:rsidRPr="00264EE3">
              <w:rPr>
                <w:rFonts w:hint="eastAsia"/>
                <w:sz w:val="20"/>
                <w:szCs w:val="20"/>
                <w:lang w:eastAsia="zh-CN"/>
              </w:rPr>
              <w:t>完善了</w:t>
            </w:r>
            <w:r w:rsidRPr="00264EE3">
              <w:rPr>
                <w:sz w:val="20"/>
                <w:szCs w:val="20"/>
                <w:lang w:eastAsia="zh-CN"/>
              </w:rPr>
              <w:t>dds_instance</w:t>
            </w:r>
            <w:r w:rsidR="00E4322D">
              <w:rPr>
                <w:sz w:val="20"/>
                <w:szCs w:val="20"/>
                <w:lang w:eastAsia="zh-CN"/>
              </w:rPr>
              <w:t>_field</w:t>
            </w:r>
            <w:r w:rsidRPr="00264EE3">
              <w:rPr>
                <w:sz w:val="20"/>
                <w:szCs w:val="20"/>
                <w:lang w:eastAsia="zh-CN"/>
              </w:rPr>
              <w:t>::qosProfile</w:t>
            </w:r>
            <w:r w:rsidRPr="00264EE3">
              <w:rPr>
                <w:rFonts w:hint="eastAsia"/>
                <w:sz w:val="20"/>
                <w:szCs w:val="20"/>
                <w:lang w:eastAsia="zh-CN"/>
              </w:rPr>
              <w:t>的说明</w:t>
            </w:r>
          </w:p>
          <w:p w14:paraId="699D804B" w14:textId="2B86D806" w:rsidR="008A3EB2" w:rsidRDefault="008A3EB2" w:rsidP="008A3EB2">
            <w:pPr>
              <w:pStyle w:val="ad"/>
              <w:keepLines/>
              <w:numPr>
                <w:ilvl w:val="0"/>
                <w:numId w:val="37"/>
              </w:numPr>
              <w:spacing w:after="0" w:line="240" w:lineRule="auto"/>
              <w:ind w:left="360"/>
              <w:rPr>
                <w:sz w:val="20"/>
                <w:szCs w:val="20"/>
                <w:lang w:eastAsia="zh-CN"/>
              </w:rPr>
            </w:pPr>
            <w:r w:rsidRPr="00264EE3">
              <w:rPr>
                <w:rFonts w:hint="eastAsia"/>
                <w:sz w:val="20"/>
                <w:szCs w:val="20"/>
                <w:lang w:eastAsia="zh-CN"/>
              </w:rPr>
              <w:t>完善了</w:t>
            </w:r>
            <w:r w:rsidRPr="00264EE3">
              <w:rPr>
                <w:sz w:val="20"/>
                <w:szCs w:val="20"/>
                <w:lang w:eastAsia="zh-CN"/>
              </w:rPr>
              <w:t>dds_instance</w:t>
            </w:r>
            <w:r w:rsidR="00E4322D">
              <w:rPr>
                <w:sz w:val="20"/>
                <w:szCs w:val="20"/>
                <w:lang w:eastAsia="zh-CN"/>
              </w:rPr>
              <w:t>_method</w:t>
            </w:r>
            <w:r w:rsidRPr="00264EE3">
              <w:rPr>
                <w:sz w:val="20"/>
                <w:szCs w:val="20"/>
                <w:lang w:eastAsia="zh-CN"/>
              </w:rPr>
              <w:t>::qosProfile</w:t>
            </w:r>
            <w:r w:rsidRPr="00264EE3">
              <w:rPr>
                <w:rFonts w:hint="eastAsia"/>
                <w:sz w:val="20"/>
                <w:szCs w:val="20"/>
                <w:lang w:eastAsia="zh-CN"/>
              </w:rPr>
              <w:t>的说明</w:t>
            </w:r>
          </w:p>
          <w:p w14:paraId="4A1F3AB2" w14:textId="77777777" w:rsidR="00A16653" w:rsidRDefault="00E4521A" w:rsidP="00D57382">
            <w:pPr>
              <w:pStyle w:val="ad"/>
              <w:keepLines/>
              <w:numPr>
                <w:ilvl w:val="0"/>
                <w:numId w:val="37"/>
              </w:numPr>
              <w:spacing w:after="0" w:line="240" w:lineRule="auto"/>
              <w:ind w:left="360"/>
              <w:rPr>
                <w:sz w:val="20"/>
                <w:szCs w:val="20"/>
                <w:lang w:eastAsia="zh-CN"/>
              </w:rPr>
            </w:pPr>
            <w:r w:rsidRPr="00264EE3">
              <w:rPr>
                <w:rFonts w:hint="eastAsia"/>
                <w:sz w:val="20"/>
                <w:szCs w:val="20"/>
                <w:lang w:eastAsia="zh-CN"/>
              </w:rPr>
              <w:t>添加</w:t>
            </w:r>
            <w:r w:rsidRPr="00264EE3">
              <w:rPr>
                <w:rFonts w:hint="eastAsia"/>
                <w:sz w:val="20"/>
                <w:szCs w:val="20"/>
                <w:lang w:eastAsia="zh-CN"/>
              </w:rPr>
              <w:t>q</w:t>
            </w:r>
            <w:r w:rsidRPr="00264EE3">
              <w:rPr>
                <w:sz w:val="20"/>
                <w:szCs w:val="20"/>
                <w:lang w:eastAsia="zh-CN"/>
              </w:rPr>
              <w:t>os.xml</w:t>
            </w:r>
            <w:r w:rsidRPr="00264EE3">
              <w:rPr>
                <w:rFonts w:hint="eastAsia"/>
                <w:sz w:val="20"/>
                <w:szCs w:val="20"/>
                <w:lang w:eastAsia="zh-CN"/>
              </w:rPr>
              <w:t>说明</w:t>
            </w:r>
          </w:p>
          <w:p w14:paraId="6EFAFD6F" w14:textId="4F2343DC" w:rsidR="00144E95" w:rsidRPr="00264EE3" w:rsidRDefault="00144E95" w:rsidP="00D57382">
            <w:pPr>
              <w:pStyle w:val="ad"/>
              <w:keepLines/>
              <w:numPr>
                <w:ilvl w:val="0"/>
                <w:numId w:val="37"/>
              </w:numPr>
              <w:spacing w:after="0" w:line="240" w:lineRule="auto"/>
              <w:ind w:left="36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添加</w:t>
            </w:r>
            <w:r>
              <w:rPr>
                <w:sz w:val="20"/>
                <w:szCs w:val="20"/>
                <w:lang w:eastAsia="zh-CN"/>
              </w:rPr>
              <w:t>dds.xml</w:t>
            </w:r>
            <w:r w:rsidR="00A30427">
              <w:rPr>
                <w:rFonts w:hint="eastAsia"/>
                <w:sz w:val="20"/>
                <w:szCs w:val="20"/>
                <w:lang w:eastAsia="zh-CN"/>
              </w:rPr>
              <w:t>说明</w:t>
            </w:r>
          </w:p>
        </w:tc>
      </w:tr>
      <w:tr w:rsidR="007062D2" w:rsidRPr="006915EC" w14:paraId="2622674F" w14:textId="77777777" w:rsidTr="005C2237">
        <w:trPr>
          <w:trHeight w:val="558"/>
        </w:trPr>
        <w:tc>
          <w:tcPr>
            <w:tcW w:w="805" w:type="dxa"/>
            <w:noWrap/>
          </w:tcPr>
          <w:p w14:paraId="5F9F35A7" w14:textId="70A3E457" w:rsidR="007062D2" w:rsidRDefault="007005E7" w:rsidP="00D5738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v0.4</w:t>
            </w:r>
          </w:p>
        </w:tc>
        <w:tc>
          <w:tcPr>
            <w:tcW w:w="1260" w:type="dxa"/>
            <w:noWrap/>
          </w:tcPr>
          <w:p w14:paraId="79DA2EEA" w14:textId="1D9D1F94" w:rsidR="007062D2" w:rsidRDefault="007005E7" w:rsidP="00D57382">
            <w:pPr>
              <w:keepLines/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2023/12/19</w:t>
            </w:r>
          </w:p>
        </w:tc>
        <w:tc>
          <w:tcPr>
            <w:tcW w:w="2160" w:type="dxa"/>
            <w:noWrap/>
          </w:tcPr>
          <w:p w14:paraId="4246D2C0" w14:textId="3DFC4FAB" w:rsidR="007062D2" w:rsidRPr="00D57382" w:rsidRDefault="007005E7" w:rsidP="00D57382">
            <w:pPr>
              <w:keepLines/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57382">
              <w:rPr>
                <w:rFonts w:hint="eastAsia"/>
                <w:sz w:val="20"/>
                <w:szCs w:val="20"/>
                <w:lang w:eastAsia="zh-CN"/>
              </w:rPr>
              <w:t>EPA</w:t>
            </w:r>
            <w:r w:rsidRPr="00D57382">
              <w:rPr>
                <w:sz w:val="20"/>
                <w:szCs w:val="20"/>
                <w:lang w:eastAsia="zh-CN"/>
              </w:rPr>
              <w:t>2-QIANCheng</w:t>
            </w:r>
          </w:p>
        </w:tc>
        <w:tc>
          <w:tcPr>
            <w:tcW w:w="5074" w:type="dxa"/>
            <w:noWrap/>
          </w:tcPr>
          <w:p w14:paraId="4B90A312" w14:textId="77777777" w:rsidR="00D756C9" w:rsidRDefault="00D756C9" w:rsidP="007062D2">
            <w:pPr>
              <w:pStyle w:val="ad"/>
              <w:keepLines/>
              <w:numPr>
                <w:ilvl w:val="0"/>
                <w:numId w:val="39"/>
              </w:numPr>
              <w:spacing w:after="0" w:line="240" w:lineRule="auto"/>
              <w:ind w:left="36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添加</w:t>
            </w:r>
            <w:r>
              <w:rPr>
                <w:sz w:val="20"/>
                <w:szCs w:val="20"/>
                <w:lang w:eastAsia="zh-CN"/>
              </w:rPr>
              <w:t>someip_field</w:t>
            </w:r>
            <w:r>
              <w:rPr>
                <w:rFonts w:hint="eastAsia"/>
                <w:sz w:val="20"/>
                <w:szCs w:val="20"/>
                <w:lang w:eastAsia="zh-CN"/>
              </w:rPr>
              <w:t>说明</w:t>
            </w:r>
          </w:p>
          <w:p w14:paraId="320FE073" w14:textId="5B360677" w:rsidR="00D756C9" w:rsidRPr="00264EE3" w:rsidRDefault="00D756C9" w:rsidP="007062D2">
            <w:pPr>
              <w:pStyle w:val="ad"/>
              <w:keepLines/>
              <w:numPr>
                <w:ilvl w:val="0"/>
                <w:numId w:val="39"/>
              </w:numPr>
              <w:spacing w:after="0" w:line="240" w:lineRule="auto"/>
              <w:ind w:left="36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添加</w:t>
            </w:r>
            <w:r>
              <w:rPr>
                <w:rFonts w:hint="eastAsia"/>
                <w:sz w:val="20"/>
                <w:szCs w:val="20"/>
                <w:lang w:eastAsia="zh-CN"/>
              </w:rPr>
              <w:t>d</w:t>
            </w:r>
            <w:r>
              <w:rPr>
                <w:sz w:val="20"/>
                <w:szCs w:val="20"/>
                <w:lang w:eastAsia="zh-CN"/>
              </w:rPr>
              <w:t>ds_field</w:t>
            </w:r>
            <w:r>
              <w:rPr>
                <w:rFonts w:hint="eastAsia"/>
                <w:sz w:val="20"/>
                <w:szCs w:val="20"/>
                <w:lang w:eastAsia="zh-CN"/>
              </w:rPr>
              <w:t>说明</w:t>
            </w:r>
          </w:p>
        </w:tc>
      </w:tr>
      <w:tr w:rsidR="00144CEB" w:rsidRPr="006915EC" w14:paraId="25A2D85D" w14:textId="77777777" w:rsidTr="007F5A4B">
        <w:tc>
          <w:tcPr>
            <w:tcW w:w="805" w:type="dxa"/>
            <w:noWrap/>
          </w:tcPr>
          <w:p w14:paraId="26E8338C" w14:textId="31A0F10A" w:rsidR="00144CEB" w:rsidRDefault="00144CEB" w:rsidP="00D5738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V</w:t>
            </w:r>
            <w:r>
              <w:rPr>
                <w:rFonts w:hint="eastAsia"/>
                <w:sz w:val="20"/>
                <w:szCs w:val="20"/>
                <w:lang w:eastAsia="zh-CN"/>
              </w:rPr>
              <w:t>0.5</w:t>
            </w:r>
          </w:p>
        </w:tc>
        <w:tc>
          <w:tcPr>
            <w:tcW w:w="1260" w:type="dxa"/>
            <w:noWrap/>
          </w:tcPr>
          <w:p w14:paraId="350E47D8" w14:textId="0C746FB8" w:rsidR="00144CEB" w:rsidRDefault="00144CEB" w:rsidP="00D57382">
            <w:pPr>
              <w:keepLines/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2023.12.21</w:t>
            </w:r>
          </w:p>
        </w:tc>
        <w:tc>
          <w:tcPr>
            <w:tcW w:w="2160" w:type="dxa"/>
            <w:noWrap/>
          </w:tcPr>
          <w:p w14:paraId="7FE6F5F8" w14:textId="27997781" w:rsidR="00144CEB" w:rsidRPr="00D57382" w:rsidRDefault="00144CEB" w:rsidP="00D57382">
            <w:pPr>
              <w:keepLines/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EPA2-LinXiaoHu</w:t>
            </w:r>
          </w:p>
        </w:tc>
        <w:tc>
          <w:tcPr>
            <w:tcW w:w="5074" w:type="dxa"/>
            <w:noWrap/>
          </w:tcPr>
          <w:p w14:paraId="3280DA1B" w14:textId="143C0106" w:rsidR="00144CEB" w:rsidRDefault="00144CEB" w:rsidP="00144CEB">
            <w:pPr>
              <w:pStyle w:val="ad"/>
              <w:keepLines/>
              <w:numPr>
                <w:ilvl w:val="0"/>
                <w:numId w:val="42"/>
              </w:num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添加</w:t>
            </w:r>
            <w:r>
              <w:rPr>
                <w:rFonts w:hint="eastAsia"/>
                <w:sz w:val="20"/>
                <w:szCs w:val="20"/>
                <w:lang w:eastAsia="zh-CN"/>
              </w:rPr>
              <w:t>e</w:t>
            </w:r>
            <w:r>
              <w:rPr>
                <w:sz w:val="20"/>
                <w:szCs w:val="20"/>
                <w:lang w:eastAsia="zh-CN"/>
              </w:rPr>
              <w:t>2e</w:t>
            </w:r>
            <w:r>
              <w:rPr>
                <w:rFonts w:hint="eastAsia"/>
                <w:sz w:val="20"/>
                <w:szCs w:val="20"/>
                <w:lang w:eastAsia="zh-CN"/>
              </w:rPr>
              <w:t>的说明</w:t>
            </w:r>
          </w:p>
          <w:p w14:paraId="177D7BFE" w14:textId="77777777" w:rsidR="00144CEB" w:rsidRDefault="00144CEB" w:rsidP="00144CEB">
            <w:pPr>
              <w:pStyle w:val="ad"/>
              <w:keepLines/>
              <w:numPr>
                <w:ilvl w:val="0"/>
                <w:numId w:val="42"/>
              </w:num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添加</w:t>
            </w:r>
            <w:r>
              <w:rPr>
                <w:rFonts w:hint="eastAsia"/>
                <w:sz w:val="20"/>
                <w:szCs w:val="20"/>
                <w:lang w:eastAsia="zh-CN"/>
              </w:rPr>
              <w:t>v</w:t>
            </w:r>
            <w:r>
              <w:rPr>
                <w:sz w:val="20"/>
                <w:szCs w:val="20"/>
                <w:lang w:eastAsia="zh-CN"/>
              </w:rPr>
              <w:t>someip.json</w:t>
            </w:r>
            <w:r>
              <w:rPr>
                <w:rFonts w:hint="eastAsia"/>
                <w:sz w:val="20"/>
                <w:szCs w:val="20"/>
                <w:lang w:eastAsia="zh-CN"/>
              </w:rPr>
              <w:t>的说明</w:t>
            </w:r>
          </w:p>
          <w:p w14:paraId="5A771664" w14:textId="211B2B71" w:rsidR="00144CEB" w:rsidRDefault="00144CEB" w:rsidP="00144CEB">
            <w:pPr>
              <w:pStyle w:val="ad"/>
              <w:keepLines/>
              <w:numPr>
                <w:ilvl w:val="0"/>
                <w:numId w:val="42"/>
              </w:numPr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添加</w:t>
            </w:r>
            <w:r>
              <w:rPr>
                <w:rFonts w:hint="eastAsia"/>
                <w:sz w:val="20"/>
                <w:szCs w:val="20"/>
                <w:lang w:eastAsia="zh-CN"/>
              </w:rPr>
              <w:t>someipd</w:t>
            </w:r>
            <w:r>
              <w:rPr>
                <w:sz w:val="20"/>
                <w:szCs w:val="20"/>
                <w:lang w:eastAsia="zh-CN"/>
              </w:rPr>
              <w:t>.json</w:t>
            </w:r>
            <w:r>
              <w:rPr>
                <w:rFonts w:hint="eastAsia"/>
                <w:sz w:val="20"/>
                <w:szCs w:val="20"/>
                <w:lang w:eastAsia="zh-CN"/>
              </w:rPr>
              <w:t>的说明</w:t>
            </w:r>
          </w:p>
        </w:tc>
      </w:tr>
      <w:tr w:rsidR="005C2237" w:rsidRPr="006915EC" w14:paraId="36357A9A" w14:textId="77777777" w:rsidTr="007F5A4B">
        <w:tc>
          <w:tcPr>
            <w:tcW w:w="805" w:type="dxa"/>
            <w:noWrap/>
          </w:tcPr>
          <w:p w14:paraId="76FB9E81" w14:textId="02244965" w:rsidR="005C2237" w:rsidRDefault="005C2237" w:rsidP="00D57382">
            <w:pPr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V</w:t>
            </w:r>
            <w:r>
              <w:rPr>
                <w:sz w:val="20"/>
                <w:szCs w:val="20"/>
                <w:lang w:eastAsia="zh-CN"/>
              </w:rPr>
              <w:t>1.0</w:t>
            </w:r>
          </w:p>
        </w:tc>
        <w:tc>
          <w:tcPr>
            <w:tcW w:w="1260" w:type="dxa"/>
            <w:noWrap/>
          </w:tcPr>
          <w:p w14:paraId="2DFCA7CF" w14:textId="1E2DE9B2" w:rsidR="005C2237" w:rsidRDefault="005C2237" w:rsidP="00D57382">
            <w:pPr>
              <w:keepLines/>
              <w:spacing w:after="0" w:line="240" w:lineRule="auto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2023.12.21</w:t>
            </w:r>
          </w:p>
        </w:tc>
        <w:tc>
          <w:tcPr>
            <w:tcW w:w="2160" w:type="dxa"/>
            <w:noWrap/>
          </w:tcPr>
          <w:p w14:paraId="50BE8E3C" w14:textId="68F40899" w:rsidR="005C2237" w:rsidRDefault="005C2237" w:rsidP="00D57382">
            <w:pPr>
              <w:keepLines/>
              <w:spacing w:after="0" w:line="240" w:lineRule="auto"/>
              <w:rPr>
                <w:sz w:val="20"/>
                <w:szCs w:val="20"/>
                <w:lang w:eastAsia="zh-CN"/>
              </w:rPr>
            </w:pPr>
            <w:r w:rsidRPr="00D57382">
              <w:rPr>
                <w:rFonts w:hint="eastAsia"/>
                <w:sz w:val="20"/>
                <w:szCs w:val="20"/>
                <w:lang w:eastAsia="zh-CN"/>
              </w:rPr>
              <w:t>EPA</w:t>
            </w:r>
            <w:r w:rsidRPr="00D57382">
              <w:rPr>
                <w:sz w:val="20"/>
                <w:szCs w:val="20"/>
                <w:lang w:eastAsia="zh-CN"/>
              </w:rPr>
              <w:t>2-QIANCheng</w:t>
            </w:r>
            <w:r>
              <w:rPr>
                <w:sz w:val="20"/>
                <w:szCs w:val="20"/>
                <w:lang w:eastAsia="zh-CN"/>
              </w:rPr>
              <w:t xml:space="preserve"> </w:t>
            </w:r>
            <w:r>
              <w:rPr>
                <w:sz w:val="20"/>
                <w:szCs w:val="20"/>
                <w:lang w:eastAsia="zh-CN"/>
              </w:rPr>
              <w:t>EPA2-LinXiaoHu</w:t>
            </w:r>
          </w:p>
        </w:tc>
        <w:tc>
          <w:tcPr>
            <w:tcW w:w="5074" w:type="dxa"/>
            <w:noWrap/>
          </w:tcPr>
          <w:p w14:paraId="39636C10" w14:textId="12E5A7F3" w:rsidR="005C2237" w:rsidRPr="005C2237" w:rsidRDefault="005C2237" w:rsidP="005C2237">
            <w:pPr>
              <w:keepLines/>
              <w:spacing w:after="0" w:line="240" w:lineRule="auto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初版说明完成</w:t>
            </w:r>
          </w:p>
        </w:tc>
      </w:tr>
    </w:tbl>
    <w:p w14:paraId="2C6504BC" w14:textId="77777777" w:rsidR="00C74787" w:rsidRDefault="00C74787">
      <w:pPr>
        <w:rPr>
          <w:noProof/>
          <w:lang w:eastAsia="zh-CN"/>
        </w:rPr>
      </w:pPr>
    </w:p>
    <w:p w14:paraId="3A736FA6" w14:textId="77777777" w:rsidR="00C74787" w:rsidRDefault="00C74787">
      <w:pPr>
        <w:rPr>
          <w:noProof/>
          <w:lang w:eastAsia="zh-CN"/>
        </w:rPr>
      </w:pPr>
      <w:bookmarkStart w:id="187" w:name="_Hlk523988520"/>
    </w:p>
    <w:bookmarkEnd w:id="187"/>
    <w:p w14:paraId="798EF47D" w14:textId="77777777" w:rsidR="00C74787" w:rsidRDefault="00C74787"/>
    <w:sectPr w:rsidR="00C74787" w:rsidSect="008B555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code="9"/>
      <w:pgMar w:top="1440" w:right="1080" w:bottom="1440" w:left="1080" w:header="0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022B1" w14:textId="77777777" w:rsidR="00C133E6" w:rsidRDefault="00C133E6">
      <w:pPr>
        <w:spacing w:line="240" w:lineRule="auto"/>
      </w:pPr>
      <w:r>
        <w:separator/>
      </w:r>
    </w:p>
  </w:endnote>
  <w:endnote w:type="continuationSeparator" w:id="0">
    <w:p w14:paraId="74EC6F9A" w14:textId="77777777" w:rsidR="00C133E6" w:rsidRDefault="00C13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55B64" w14:textId="77777777" w:rsidR="008B555B" w:rsidRDefault="008B555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  <w:color w:val="808080"/>
        <w:sz w:val="16"/>
        <w:szCs w:val="16"/>
      </w:rPr>
      <w:alias w:val="Variable"/>
      <w:tag w:val="disclaimerfooter"/>
      <w:id w:val="1324852562"/>
      <w:lock w:val="sdtLocked"/>
      <w:placeholder>
        <w:docPart w:val="46FB808534774698B89E38A243895352"/>
      </w:placeholder>
      <w15:appearance w15:val="hidden"/>
    </w:sdtPr>
    <w:sdtContent>
      <w:p w14:paraId="665C3E7C" w14:textId="77777777" w:rsidR="00C74787" w:rsidRDefault="00000000">
        <w:pPr>
          <w:jc w:val="center"/>
          <w:rPr>
            <w:noProof/>
            <w:color w:val="808080"/>
            <w:sz w:val="16"/>
            <w:szCs w:val="16"/>
          </w:rPr>
        </w:pPr>
        <w:r>
          <w:rPr>
            <w:noProof/>
            <w:lang w:val="de-DE"/>
          </w:rPr>
          <w:drawing>
            <wp:anchor distT="0" distB="0" distL="114300" distR="114300" simplePos="0" relativeHeight="251701248" behindDoc="0" locked="0" layoutInCell="1" allowOverlap="1" wp14:anchorId="6F066172" wp14:editId="62D54A4C">
              <wp:simplePos x="0" y="0"/>
              <wp:positionH relativeFrom="page">
                <wp:align>left</wp:align>
              </wp:positionH>
              <wp:positionV relativeFrom="paragraph">
                <wp:posOffset>-26035</wp:posOffset>
              </wp:positionV>
              <wp:extent cx="7562850" cy="419100"/>
              <wp:effectExtent l="0" t="0" r="0" b="0"/>
              <wp:wrapNone/>
              <wp:docPr id="240" name="Picture 240"/>
              <wp:cNvGraphicFramePr>
                <a:graphicFrameLocks xmlns:a="http://schemas.openxmlformats.org/drawingml/2006/main" noSelect="1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nvisible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2850" cy="419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  <w:color w:val="808080"/>
            <w:sz w:val="16"/>
            <w:szCs w:val="16"/>
          </w:rPr>
          <w:t>Valid issue only in Intranet. No change service for print-outs.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D2561" w14:textId="77777777" w:rsidR="008B555B" w:rsidRDefault="008B555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3CC8D" w14:textId="77777777" w:rsidR="00C133E6" w:rsidRDefault="00C133E6">
      <w:pPr>
        <w:spacing w:line="240" w:lineRule="auto"/>
      </w:pPr>
      <w:r>
        <w:separator/>
      </w:r>
    </w:p>
  </w:footnote>
  <w:footnote w:type="continuationSeparator" w:id="0">
    <w:p w14:paraId="714AD8E4" w14:textId="77777777" w:rsidR="00C133E6" w:rsidRDefault="00C133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7E856" w14:textId="77777777" w:rsidR="008B555B" w:rsidRDefault="008B555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pPr w:vertAnchor="page" w:horzAnchor="page" w:tblpX="850" w:tblpY="1721"/>
      <w:tblW w:w="1061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136" w:type="dxa"/>
        <w:right w:w="136" w:type="dxa"/>
      </w:tblCellMar>
      <w:tblLook w:val="04A0" w:firstRow="1" w:lastRow="0" w:firstColumn="1" w:lastColumn="0" w:noHBand="0" w:noVBand="1"/>
    </w:tblPr>
    <w:tblGrid>
      <w:gridCol w:w="1440"/>
      <w:gridCol w:w="5345"/>
      <w:gridCol w:w="1717"/>
      <w:gridCol w:w="2115"/>
    </w:tblGrid>
    <w:tr w:rsidR="00C74787" w14:paraId="1E51DF3B" w14:textId="77777777">
      <w:trPr>
        <w:trHeight w:hRule="exact" w:val="312"/>
      </w:trPr>
      <w:tc>
        <w:tcPr>
          <w:tcW w:w="1440" w:type="dxa"/>
          <w:tcBorders>
            <w:right w:val="single" w:sz="4" w:space="0" w:color="auto"/>
          </w:tcBorders>
          <w:shd w:val="clear" w:color="auto" w:fill="E6E6E6"/>
        </w:tcPr>
        <w:p w14:paraId="068D0DA4" w14:textId="4E45C649" w:rsidR="00C74787" w:rsidRDefault="00C74787">
          <w:pPr>
            <w:spacing w:line="227" w:lineRule="atLeast"/>
            <w:rPr>
              <w:noProof/>
              <w:spacing w:val="8"/>
              <w:sz w:val="15"/>
              <w:szCs w:val="15"/>
            </w:rPr>
          </w:pPr>
        </w:p>
      </w:tc>
      <w:tc>
        <w:tcPr>
          <w:tcW w:w="5345" w:type="dxa"/>
          <w:tcBorders>
            <w:left w:val="single" w:sz="4" w:space="0" w:color="auto"/>
            <w:right w:val="single" w:sz="4" w:space="0" w:color="auto"/>
          </w:tcBorders>
          <w:shd w:val="clear" w:color="auto" w:fill="E6E6E6"/>
        </w:tcPr>
        <w:p w14:paraId="6C50F57D" w14:textId="77777777" w:rsidR="00C74787" w:rsidRDefault="00C74787">
          <w:pPr>
            <w:spacing w:line="227" w:lineRule="atLeast"/>
            <w:rPr>
              <w:noProof/>
              <w:spacing w:val="8"/>
              <w:sz w:val="15"/>
              <w:szCs w:val="15"/>
            </w:rPr>
          </w:pPr>
        </w:p>
      </w:tc>
      <w:tc>
        <w:tcPr>
          <w:tcW w:w="1717" w:type="dxa"/>
          <w:tcBorders>
            <w:left w:val="single" w:sz="4" w:space="0" w:color="auto"/>
            <w:right w:val="single" w:sz="4" w:space="0" w:color="auto"/>
          </w:tcBorders>
          <w:shd w:val="clear" w:color="auto" w:fill="E6E6E6"/>
        </w:tcPr>
        <w:p w14:paraId="78E69CFD" w14:textId="77777777" w:rsidR="00C74787" w:rsidRDefault="00000000">
          <w:pPr>
            <w:spacing w:before="40" w:line="272" w:lineRule="exact"/>
            <w:ind w:right="-71"/>
            <w:rPr>
              <w:noProof/>
              <w:spacing w:val="8"/>
              <w:sz w:val="15"/>
              <w:szCs w:val="15"/>
            </w:rPr>
          </w:pPr>
          <w:r>
            <w:rPr>
              <w:noProof/>
              <w:spacing w:val="8"/>
              <w:sz w:val="15"/>
              <w:szCs w:val="15"/>
            </w:rPr>
            <w:t>Issue/Amendment</w:t>
          </w:r>
        </w:p>
      </w:tc>
      <w:tc>
        <w:tcPr>
          <w:tcW w:w="2115" w:type="dxa"/>
          <w:tcBorders>
            <w:left w:val="single" w:sz="4" w:space="0" w:color="auto"/>
          </w:tcBorders>
          <w:shd w:val="clear" w:color="auto" w:fill="E6E6E6"/>
        </w:tcPr>
        <w:p w14:paraId="42219B5C" w14:textId="77777777" w:rsidR="00C74787" w:rsidRDefault="00000000">
          <w:pPr>
            <w:spacing w:before="40" w:line="272" w:lineRule="exact"/>
            <w:rPr>
              <w:noProof/>
              <w:spacing w:val="8"/>
              <w:sz w:val="15"/>
              <w:szCs w:val="15"/>
            </w:rPr>
          </w:pPr>
          <w:r>
            <w:rPr>
              <w:noProof/>
              <w:spacing w:val="8"/>
              <w:sz w:val="15"/>
              <w:szCs w:val="15"/>
            </w:rPr>
            <w:t>Page</w:t>
          </w:r>
        </w:p>
      </w:tc>
    </w:tr>
    <w:tr w:rsidR="00C74787" w14:paraId="74360EDE" w14:textId="77777777">
      <w:trPr>
        <w:trHeight w:hRule="exact" w:val="357"/>
      </w:trPr>
      <w:tc>
        <w:tcPr>
          <w:tcW w:w="1440" w:type="dxa"/>
          <w:tcBorders>
            <w:right w:val="single" w:sz="4" w:space="0" w:color="auto"/>
          </w:tcBorders>
          <w:shd w:val="clear" w:color="auto" w:fill="E6E6E6"/>
        </w:tcPr>
        <w:p w14:paraId="45EDA6DC" w14:textId="77777777" w:rsidR="00C74787" w:rsidRDefault="00C74787">
          <w:pPr>
            <w:rPr>
              <w:noProof/>
              <w:spacing w:val="8"/>
            </w:rPr>
          </w:pPr>
        </w:p>
      </w:tc>
      <w:tc>
        <w:tcPr>
          <w:tcW w:w="5345" w:type="dxa"/>
          <w:tcBorders>
            <w:left w:val="single" w:sz="4" w:space="0" w:color="auto"/>
            <w:right w:val="single" w:sz="4" w:space="0" w:color="auto"/>
          </w:tcBorders>
          <w:shd w:val="clear" w:color="auto" w:fill="E6E6E6"/>
        </w:tcPr>
        <w:sdt>
          <w:sdtPr>
            <w:rPr>
              <w:b/>
              <w:noProof/>
              <w:spacing w:val="8"/>
            </w:rPr>
            <w:alias w:val="Variable"/>
            <w:tag w:val="regulation_category"/>
            <w:id w:val="-321742015"/>
            <w:lock w:val="sdtLocked"/>
            <w:placeholder>
              <w:docPart w:val="46FB808534774698B89E38A243895352"/>
            </w:placeholder>
            <w15:appearance w15:val="hidden"/>
          </w:sdtPr>
          <w:sdtContent>
            <w:p w14:paraId="49272A40" w14:textId="77777777" w:rsidR="00C74787" w:rsidRDefault="00000000">
              <w:pPr>
                <w:spacing w:before="40" w:line="227" w:lineRule="atLeast"/>
                <w:rPr>
                  <w:b/>
                  <w:noProof/>
                  <w:spacing w:val="8"/>
                </w:rPr>
              </w:pPr>
              <w:r>
                <w:rPr>
                  <w:b/>
                  <w:noProof/>
                  <w:spacing w:val="8"/>
                </w:rPr>
                <w:t>C-Directive</w:t>
              </w:r>
            </w:p>
          </w:sdtContent>
        </w:sdt>
      </w:tc>
      <w:tc>
        <w:tcPr>
          <w:tcW w:w="1717" w:type="dxa"/>
          <w:tcBorders>
            <w:left w:val="single" w:sz="4" w:space="0" w:color="auto"/>
            <w:right w:val="single" w:sz="4" w:space="0" w:color="auto"/>
          </w:tcBorders>
          <w:shd w:val="clear" w:color="auto" w:fill="E6E6E6"/>
        </w:tcPr>
        <w:p w14:paraId="7E8CBB67" w14:textId="494154C3" w:rsidR="00C74787" w:rsidRDefault="00000000">
          <w:pPr>
            <w:spacing w:before="8" w:line="227" w:lineRule="atLeast"/>
            <w:rPr>
              <w:noProof/>
              <w:spacing w:val="8"/>
              <w:lang w:eastAsia="zh-CN"/>
            </w:rPr>
          </w:pPr>
          <w:sdt>
            <w:sdtPr>
              <w:rPr>
                <w:noProof/>
                <w:spacing w:val="8"/>
              </w:rPr>
              <w:alias w:val="Variable"/>
              <w:tag w:val="amendment"/>
              <w:id w:val="1080645221"/>
              <w:lock w:val="sdtLocked"/>
              <w:placeholder>
                <w:docPart w:val="46FB808534774698B89E38A243895352"/>
              </w:placeholder>
              <w15:appearance w15:val="hidden"/>
            </w:sdtPr>
            <w:sdtContent>
              <w:r w:rsidR="00546D44">
                <w:rPr>
                  <w:noProof/>
                  <w:spacing w:val="8"/>
                </w:rPr>
                <w:t>v0.</w:t>
              </w:r>
              <w:r w:rsidR="0043175D">
                <w:rPr>
                  <w:noProof/>
                  <w:spacing w:val="8"/>
                </w:rPr>
                <w:t>4</w:t>
              </w:r>
            </w:sdtContent>
          </w:sdt>
        </w:p>
      </w:tc>
      <w:tc>
        <w:tcPr>
          <w:tcW w:w="2115" w:type="dxa"/>
          <w:tcBorders>
            <w:left w:val="single" w:sz="4" w:space="0" w:color="auto"/>
          </w:tcBorders>
          <w:shd w:val="clear" w:color="auto" w:fill="E6E6E6"/>
        </w:tcPr>
        <w:p w14:paraId="77FE5CAB" w14:textId="77777777" w:rsidR="00C74787" w:rsidRDefault="00000000">
          <w:pPr>
            <w:spacing w:before="8" w:line="227" w:lineRule="atLeast"/>
            <w:rPr>
              <w:noProof/>
              <w:spacing w:val="8"/>
            </w:rPr>
          </w:pPr>
          <w:r>
            <w:rPr>
              <w:bCs/>
              <w:noProof/>
              <w:spacing w:val="8"/>
            </w:rPr>
            <w:fldChar w:fldCharType="begin"/>
          </w:r>
          <w:r>
            <w:rPr>
              <w:bCs/>
              <w:noProof/>
              <w:spacing w:val="8"/>
            </w:rPr>
            <w:instrText>PAGE  \* Arabic  \* MERGEFORMAT</w:instrText>
          </w:r>
          <w:r>
            <w:rPr>
              <w:bCs/>
              <w:noProof/>
              <w:spacing w:val="8"/>
            </w:rPr>
            <w:fldChar w:fldCharType="separate"/>
          </w:r>
          <w:r>
            <w:rPr>
              <w:bCs/>
              <w:noProof/>
              <w:spacing w:val="8"/>
            </w:rPr>
            <w:t>1</w:t>
          </w:r>
          <w:r>
            <w:rPr>
              <w:bCs/>
              <w:noProof/>
              <w:spacing w:val="8"/>
            </w:rPr>
            <w:fldChar w:fldCharType="end"/>
          </w:r>
          <w:r>
            <w:rPr>
              <w:bCs/>
              <w:noProof/>
              <w:spacing w:val="8"/>
            </w:rPr>
            <w:t>/</w:t>
          </w:r>
          <w:r>
            <w:rPr>
              <w:bCs/>
              <w:noProof/>
              <w:spacing w:val="8"/>
            </w:rPr>
            <w:fldChar w:fldCharType="begin"/>
          </w:r>
          <w:r>
            <w:rPr>
              <w:bCs/>
              <w:noProof/>
              <w:spacing w:val="8"/>
            </w:rPr>
            <w:instrText>NUMPAGES  \* Arabic  \* MERGEFORMAT</w:instrText>
          </w:r>
          <w:r>
            <w:rPr>
              <w:bCs/>
              <w:noProof/>
              <w:spacing w:val="8"/>
            </w:rPr>
            <w:fldChar w:fldCharType="separate"/>
          </w:r>
          <w:r>
            <w:rPr>
              <w:bCs/>
              <w:noProof/>
              <w:spacing w:val="8"/>
            </w:rPr>
            <w:t>3</w:t>
          </w:r>
          <w:r>
            <w:rPr>
              <w:bCs/>
              <w:noProof/>
              <w:spacing w:val="8"/>
            </w:rPr>
            <w:fldChar w:fldCharType="end"/>
          </w:r>
        </w:p>
      </w:tc>
    </w:tr>
  </w:tbl>
  <w:tbl>
    <w:tblPr>
      <w:tblStyle w:val="a8"/>
      <w:tblpPr w:bottomFromText="125" w:vertAnchor="page" w:horzAnchor="page" w:tblpX="850" w:tblpY="2455"/>
      <w:tblW w:w="106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</w:tblBorders>
      <w:shd w:val="clear" w:color="auto" w:fill="F7F7F7" w:themeFill="background2" w:themeFillTint="33"/>
      <w:tblLayout w:type="fixed"/>
      <w:tblLook w:val="04A0" w:firstRow="1" w:lastRow="0" w:firstColumn="1" w:lastColumn="0" w:noHBand="0" w:noVBand="1"/>
    </w:tblPr>
    <w:tblGrid>
      <w:gridCol w:w="1435"/>
      <w:gridCol w:w="5364"/>
      <w:gridCol w:w="1712"/>
      <w:gridCol w:w="2109"/>
    </w:tblGrid>
    <w:tr w:rsidR="00C74787" w14:paraId="3F5E5C3C" w14:textId="77777777">
      <w:trPr>
        <w:trHeight w:hRule="exact" w:val="284"/>
      </w:trPr>
      <w:tc>
        <w:tcPr>
          <w:tcW w:w="1435" w:type="dxa"/>
          <w:shd w:val="clear" w:color="auto" w:fill="E6E6E6"/>
        </w:tcPr>
        <w:p w14:paraId="58E55980" w14:textId="77777777" w:rsidR="00C74787" w:rsidRDefault="00000000">
          <w:pPr>
            <w:spacing w:before="2" w:line="272" w:lineRule="exact"/>
            <w:rPr>
              <w:noProof/>
              <w:spacing w:val="8"/>
              <w:sz w:val="15"/>
              <w:szCs w:val="15"/>
            </w:rPr>
          </w:pPr>
          <w:r>
            <w:rPr>
              <w:noProof/>
              <w:spacing w:val="8"/>
              <w:sz w:val="15"/>
              <w:szCs w:val="15"/>
            </w:rPr>
            <w:t>Responsible</w:t>
          </w:r>
        </w:p>
      </w:tc>
      <w:tc>
        <w:tcPr>
          <w:tcW w:w="5364" w:type="dxa"/>
          <w:vMerge w:val="restart"/>
          <w:shd w:val="clear" w:color="auto" w:fill="E6E6E6"/>
        </w:tcPr>
        <w:p w14:paraId="71A77144" w14:textId="4FE3D5D4" w:rsidR="00C74787" w:rsidRDefault="0016412B">
          <w:pPr>
            <w:spacing w:before="120" w:after="68" w:line="227" w:lineRule="atLeast"/>
            <w:rPr>
              <w:noProof/>
              <w:spacing w:val="8"/>
            </w:rPr>
          </w:pPr>
          <w:r>
            <w:rPr>
              <w:rFonts w:hint="eastAsia"/>
              <w:noProof/>
              <w:spacing w:val="8"/>
              <w:lang w:eastAsia="zh-CN"/>
            </w:rPr>
            <w:t>Modsar</w:t>
          </w:r>
          <w:r>
            <w:rPr>
              <w:noProof/>
              <w:spacing w:val="8"/>
            </w:rPr>
            <w:t xml:space="preserve"> CM</w:t>
          </w:r>
          <w:r>
            <w:rPr>
              <w:rFonts w:hint="eastAsia"/>
              <w:noProof/>
              <w:spacing w:val="8"/>
              <w:lang w:eastAsia="zh-CN"/>
            </w:rPr>
            <w:t>配置详细说明</w:t>
          </w:r>
          <w:sdt>
            <w:sdtPr>
              <w:rPr>
                <w:noProof/>
                <w:spacing w:val="8"/>
              </w:rPr>
              <w:alias w:val="Variable"/>
              <w:tag w:val="topic"/>
              <w:id w:val="-805776174"/>
              <w:lock w:val="sdtLocked"/>
              <w:showingPlcHdr/>
              <w15:appearance w15:val="hidden"/>
            </w:sdtPr>
            <w:sdtContent>
              <w:r>
                <w:rPr>
                  <w:noProof/>
                  <w:spacing w:val="8"/>
                </w:rPr>
                <w:t xml:space="preserve">     </w:t>
              </w:r>
            </w:sdtContent>
          </w:sdt>
        </w:p>
      </w:tc>
      <w:tc>
        <w:tcPr>
          <w:tcW w:w="1712" w:type="dxa"/>
          <w:shd w:val="clear" w:color="auto" w:fill="E6E6E6"/>
        </w:tcPr>
        <w:p w14:paraId="3FB141E1" w14:textId="77777777" w:rsidR="00C74787" w:rsidRDefault="00000000">
          <w:pPr>
            <w:spacing w:before="2" w:line="272" w:lineRule="exact"/>
            <w:ind w:right="-71"/>
            <w:rPr>
              <w:noProof/>
              <w:spacing w:val="8"/>
              <w:sz w:val="15"/>
              <w:szCs w:val="15"/>
            </w:rPr>
          </w:pPr>
          <w:r>
            <w:rPr>
              <w:noProof/>
              <w:spacing w:val="8"/>
              <w:sz w:val="15"/>
              <w:szCs w:val="15"/>
            </w:rPr>
            <w:t>Author</w:t>
          </w:r>
        </w:p>
      </w:tc>
      <w:tc>
        <w:tcPr>
          <w:tcW w:w="2109" w:type="dxa"/>
          <w:shd w:val="clear" w:color="auto" w:fill="E6E6E6"/>
        </w:tcPr>
        <w:p w14:paraId="0E39181A" w14:textId="77777777" w:rsidR="00C74787" w:rsidRDefault="00000000">
          <w:pPr>
            <w:spacing w:before="2" w:line="272" w:lineRule="exact"/>
            <w:rPr>
              <w:noProof/>
              <w:spacing w:val="8"/>
              <w:sz w:val="15"/>
              <w:szCs w:val="15"/>
            </w:rPr>
          </w:pPr>
          <w:r>
            <w:rPr>
              <w:noProof/>
              <w:spacing w:val="8"/>
              <w:sz w:val="15"/>
              <w:szCs w:val="15"/>
            </w:rPr>
            <w:t>Date</w:t>
          </w:r>
        </w:p>
      </w:tc>
    </w:tr>
    <w:tr w:rsidR="00C74787" w14:paraId="6BD3A682" w14:textId="77777777">
      <w:trPr>
        <w:trHeight w:val="624"/>
      </w:trPr>
      <w:tc>
        <w:tcPr>
          <w:tcW w:w="1435" w:type="dxa"/>
          <w:shd w:val="clear" w:color="auto" w:fill="E6E6E6"/>
        </w:tcPr>
        <w:sdt>
          <w:sdtPr>
            <w:rPr>
              <w:noProof/>
              <w:spacing w:val="8"/>
            </w:rPr>
            <w:alias w:val="Variable"/>
            <w:tag w:val="departmentshort"/>
            <w:id w:val="1209764872"/>
            <w:lock w:val="sdtLocked"/>
            <w15:appearance w15:val="hidden"/>
          </w:sdtPr>
          <w:sdtContent>
            <w:p w14:paraId="22054BE1" w14:textId="3E00668F" w:rsidR="00C74787" w:rsidRDefault="00000000">
              <w:pPr>
                <w:spacing w:line="227" w:lineRule="atLeast"/>
                <w:rPr>
                  <w:noProof/>
                  <w:spacing w:val="8"/>
                </w:rPr>
              </w:pPr>
              <w:r>
                <w:rPr>
                  <w:noProof/>
                  <w:spacing w:val="8"/>
                </w:rPr>
                <w:t>CN/</w:t>
              </w:r>
              <w:r w:rsidR="007C03FC">
                <w:rPr>
                  <w:noProof/>
                  <w:spacing w:val="8"/>
                </w:rPr>
                <w:t>BCSC</w:t>
              </w:r>
              <w:r>
                <w:rPr>
                  <w:noProof/>
                  <w:spacing w:val="8"/>
                </w:rPr>
                <w:t>-EPA2</w:t>
              </w:r>
            </w:p>
          </w:sdtContent>
        </w:sdt>
      </w:tc>
      <w:tc>
        <w:tcPr>
          <w:tcW w:w="5364" w:type="dxa"/>
          <w:vMerge/>
          <w:shd w:val="clear" w:color="auto" w:fill="E6E6E6"/>
        </w:tcPr>
        <w:p w14:paraId="403CC7A9" w14:textId="77777777" w:rsidR="00C74787" w:rsidRDefault="00C74787">
          <w:pPr>
            <w:spacing w:line="227" w:lineRule="atLeast"/>
            <w:rPr>
              <w:noProof/>
              <w:spacing w:val="8"/>
            </w:rPr>
          </w:pPr>
        </w:p>
      </w:tc>
      <w:tc>
        <w:tcPr>
          <w:tcW w:w="1712" w:type="dxa"/>
          <w:shd w:val="clear" w:color="auto" w:fill="E6E6E6"/>
        </w:tcPr>
        <w:sdt>
          <w:sdtPr>
            <w:rPr>
              <w:noProof/>
              <w:spacing w:val="8"/>
            </w:rPr>
            <w:alias w:val="Variable"/>
            <w:tag w:val="username"/>
            <w:id w:val="-1641955148"/>
            <w:lock w:val="sdtLocked"/>
            <w15:appearance w15:val="hidden"/>
          </w:sdtPr>
          <w:sdtContent>
            <w:p w14:paraId="76C47ED3" w14:textId="4DE23A9E" w:rsidR="00C74787" w:rsidRDefault="00000000">
              <w:pPr>
                <w:spacing w:before="2" w:line="272" w:lineRule="atLeast"/>
                <w:ind w:right="-71"/>
                <w:rPr>
                  <w:noProof/>
                  <w:spacing w:val="8"/>
                </w:rPr>
              </w:pPr>
              <w:r>
                <w:rPr>
                  <w:noProof/>
                  <w:spacing w:val="8"/>
                </w:rPr>
                <w:t>Cheng QIAN</w:t>
              </w:r>
            </w:p>
          </w:sdtContent>
        </w:sdt>
      </w:tc>
      <w:tc>
        <w:tcPr>
          <w:tcW w:w="2109" w:type="dxa"/>
          <w:shd w:val="clear" w:color="auto" w:fill="E6E6E6"/>
        </w:tcPr>
        <w:sdt>
          <w:sdtPr>
            <w:rPr>
              <w:noProof/>
              <w:spacing w:val="8"/>
            </w:rPr>
            <w:alias w:val="Variable"/>
            <w:tag w:val="dyn_date"/>
            <w:id w:val="878360134"/>
            <w:lock w:val="sdtLocked"/>
            <w15:appearance w15:val="hidden"/>
          </w:sdtPr>
          <w:sdtContent>
            <w:p w14:paraId="6B425C16" w14:textId="77777777" w:rsidR="00C74787" w:rsidRDefault="00000000">
              <w:pPr>
                <w:spacing w:line="272" w:lineRule="atLeast"/>
                <w:rPr>
                  <w:noProof/>
                  <w:spacing w:val="8"/>
                </w:rPr>
              </w:pPr>
              <w:r>
                <w:rPr>
                  <w:noProof/>
                  <w:spacing w:val="8"/>
                </w:rPr>
                <w:t>Dec 12, 2023</w:t>
              </w:r>
            </w:p>
          </w:sdtContent>
        </w:sdt>
      </w:tc>
    </w:tr>
  </w:tbl>
  <w:p w14:paraId="31A7C66F" w14:textId="77777777" w:rsidR="00C74787" w:rsidRDefault="00000000">
    <w:pPr>
      <w:rPr>
        <w:noProof/>
      </w:rPr>
    </w:pPr>
    <w:r>
      <w:rPr>
        <w:noProof/>
        <w:lang w:val="de-DE"/>
      </w:rPr>
      <w:drawing>
        <wp:anchor distT="0" distB="0" distL="114300" distR="114300" simplePos="0" relativeHeight="251699200" behindDoc="0" locked="0" layoutInCell="1" allowOverlap="1" wp14:anchorId="42E3F22B" wp14:editId="3DCE372F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7562850" cy="2571750"/>
          <wp:effectExtent l="0" t="0" r="0" b="0"/>
          <wp:wrapNone/>
          <wp:docPr id="234" name="Picture 234"/>
          <wp:cNvGraphicFramePr>
            <a:graphicFrameLocks xmlns:a="http://schemas.openxmlformats.org/drawingml/2006/main" noSelect="1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visib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850" cy="2571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251691775" behindDoc="0" locked="0" layoutInCell="1" allowOverlap="1" wp14:anchorId="2B27DE91" wp14:editId="33922802">
              <wp:simplePos x="0" y="0"/>
              <wp:positionH relativeFrom="column">
                <wp:posOffset>331</wp:posOffset>
              </wp:positionH>
              <wp:positionV relativeFrom="page">
                <wp:posOffset>443230</wp:posOffset>
              </wp:positionV>
              <wp:extent cx="4410710" cy="360045"/>
              <wp:effectExtent l="0" t="0" r="8890" b="1905"/>
              <wp:wrapSquare wrapText="bothSides"/>
              <wp:docPr id="1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0710" cy="360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8A701D" w14:textId="77777777" w:rsidR="00C74787" w:rsidRDefault="00C74787">
                          <w:pPr>
                            <w:rPr>
                              <w:noProof/>
                              <w:spacing w:val="8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27DE91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.05pt;margin-top:34.9pt;width:347.3pt;height:28.35pt;z-index:25169177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" filled="f" stroked="f">
              <v:textbox inset="0,0,0,0">
                <w:txbxContent>
                  <w:p w14:paraId="088A701D" w14:textId="77777777" w:rsidR="00C74787" w:rsidRDefault="00C74787">
                    <w:pPr>
                      <w:rPr>
                        <w:noProof/>
                        <w:spacing w:val="8"/>
                        <w:sz w:val="24"/>
                        <w:szCs w:val="24"/>
                      </w:rPr>
                    </w:pP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val="de-DE"/>
      </w:rPr>
      <w:drawing>
        <wp:anchor distT="0" distB="0" distL="114300" distR="114300" simplePos="0" relativeHeight="251694080" behindDoc="0" locked="0" layoutInCell="1" allowOverlap="1" wp14:anchorId="0915AB92" wp14:editId="1F63C786">
          <wp:simplePos x="0" y="0"/>
          <wp:positionH relativeFrom="page">
            <wp:posOffset>5921375</wp:posOffset>
          </wp:positionH>
          <wp:positionV relativeFrom="page">
            <wp:posOffset>360045</wp:posOffset>
          </wp:positionV>
          <wp:extent cx="1280795" cy="476885"/>
          <wp:effectExtent l="0" t="0" r="0" b="0"/>
          <wp:wrapNone/>
          <wp:docPr id="235" name="Picture 23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_skil_col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76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/>
      </w:rPr>
      <w:drawing>
        <wp:anchor distT="0" distB="0" distL="114300" distR="114300" simplePos="0" relativeHeight="251695104" behindDoc="0" locked="0" layoutInCell="1" allowOverlap="1" wp14:anchorId="51EA1E18" wp14:editId="1D916453">
          <wp:simplePos x="0" y="0"/>
          <wp:positionH relativeFrom="page">
            <wp:posOffset>5775960</wp:posOffset>
          </wp:positionH>
          <wp:positionV relativeFrom="page">
            <wp:posOffset>360045</wp:posOffset>
          </wp:positionV>
          <wp:extent cx="1426845" cy="416560"/>
          <wp:effectExtent l="0" t="0" r="0" b="2540"/>
          <wp:wrapNone/>
          <wp:docPr id="236" name="Picture 23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_bms_bw.pn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83547"/>
                  <a:stretch/>
                </pic:blipFill>
                <pic:spPr>
                  <a:xfrm>
                    <a:off x="0" y="0"/>
                    <a:ext cx="1426845" cy="416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/>
      </w:rPr>
      <w:drawing>
        <wp:anchor distT="0" distB="0" distL="114300" distR="114300" simplePos="0" relativeHeight="251696128" behindDoc="0" locked="0" layoutInCell="1" allowOverlap="1" wp14:anchorId="6DC28350" wp14:editId="5A3498FC">
          <wp:simplePos x="0" y="0"/>
          <wp:positionH relativeFrom="page">
            <wp:posOffset>5690235</wp:posOffset>
          </wp:positionH>
          <wp:positionV relativeFrom="page">
            <wp:posOffset>360045</wp:posOffset>
          </wp:positionV>
          <wp:extent cx="1511935" cy="370205"/>
          <wp:effectExtent l="0" t="0" r="0" b="0"/>
          <wp:wrapNone/>
          <wp:docPr id="237" name="Picture 23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elm_col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370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/>
      </w:rPr>
      <mc:AlternateContent>
        <mc:Choice Requires="wps">
          <w:drawing>
            <wp:anchor distT="0" distB="76200" distL="0" distR="2540000" simplePos="0" relativeHeight="251691008" behindDoc="0" locked="0" layoutInCell="1" allowOverlap="0" wp14:anchorId="2EDDDE61" wp14:editId="10A8F91F">
              <wp:simplePos x="0" y="0"/>
              <wp:positionH relativeFrom="page">
                <wp:posOffset>1246505</wp:posOffset>
              </wp:positionH>
              <wp:positionV relativeFrom="page">
                <wp:posOffset>2242820</wp:posOffset>
              </wp:positionV>
              <wp:extent cx="3528695" cy="1088390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8695" cy="1088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b/>
                              <w:noProof/>
                            </w:rPr>
                            <w:alias w:val="Variable"/>
                            <w:tag w:val="additionalnote"/>
                            <w:id w:val="-873840133"/>
                            <w:lock w:val="sdtLocked"/>
                            <w15:appearance w15:val="hidden"/>
                          </w:sdtPr>
                          <w:sdtContent>
                            <w:p w14:paraId="71D5CBD8" w14:textId="77777777" w:rsidR="00C74787" w:rsidRDefault="00000000">
                              <w:pPr>
                                <w:rPr>
                                  <w:b/>
                                  <w:noProof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rot="0" vert="horz" wrap="square" lIns="86360" tIns="0" rIns="8636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DDDE61" id="_x0000_s1027" type="#_x0000_t202" style="position:absolute;margin-left:98.15pt;margin-top:176.6pt;width:277.85pt;height:85.7pt;z-index:251691008;visibility:visible;mso-wrap-style:square;mso-width-percent:0;mso-height-percent:0;mso-wrap-distance-left:0;mso-wrap-distance-top:0;mso-wrap-distance-right:200pt;mso-wrap-distance-bottom: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" o:allowoverlap="f" stroked="f">
              <v:textbox style="mso-fit-shape-to-text:t" inset="6.8pt,0,6.8pt,0">
                <w:txbxContent>
                  <w:sdt>
                    <w:sdtPr>
                      <w:rPr>
                        <w:b/>
                        <w:noProof/>
                      </w:rPr>
                      <w:alias w:val="Variable"/>
                      <w:tag w:val="additionalnote"/>
                      <w:id w:val="-873840133"/>
                      <w:lock w:val="sdtLocked"/>
                      <w15:appearance w15:val="hidden"/>
                    </w:sdtPr>
                    <w:sdtContent>
                      <w:p w14:paraId="71D5CBD8" w14:textId="77777777" w:rsidR="00C74787" w:rsidRDefault="00000000">
                        <w:pPr>
                          <w:rPr>
                            <w:b/>
                            <w:noProof/>
                          </w:rPr>
                        </w:pPr>
                      </w:p>
                    </w:sdtContent>
                  </w:sdt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lang w:val="de-DE"/>
      </w:rPr>
      <w:drawing>
        <wp:anchor distT="0" distB="0" distL="114300" distR="114300" simplePos="0" relativeHeight="251697152" behindDoc="0" locked="0" layoutInCell="1" allowOverlap="1" wp14:anchorId="3D69D17C" wp14:editId="1F9656DE">
          <wp:simplePos x="0" y="0"/>
          <wp:positionH relativeFrom="page">
            <wp:posOffset>5880735</wp:posOffset>
          </wp:positionH>
          <wp:positionV relativeFrom="page">
            <wp:posOffset>360045</wp:posOffset>
          </wp:positionV>
          <wp:extent cx="1320165" cy="370205"/>
          <wp:effectExtent l="0" t="0" r="0" b="0"/>
          <wp:wrapNone/>
          <wp:docPr id="238" name="Picture 23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_bosch_bw.png"/>
                  <pic:cNvPicPr preferRelativeResize="0"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" t="-44665" r="-21357" b="-1"/>
                  <a:stretch/>
                </pic:blipFill>
                <pic:spPr>
                  <a:xfrm>
                    <a:off x="0" y="0"/>
                    <a:ext cx="1320165" cy="370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/>
      </w:rPr>
      <w:drawing>
        <wp:anchor distT="0" distB="0" distL="114300" distR="114300" simplePos="0" relativeHeight="251698176" behindDoc="0" locked="0" layoutInCell="1" allowOverlap="1" wp14:anchorId="658F4DCD" wp14:editId="45A8926E">
          <wp:simplePos x="0" y="0"/>
          <wp:positionH relativeFrom="page">
            <wp:posOffset>5400675</wp:posOffset>
          </wp:positionH>
          <wp:positionV relativeFrom="page">
            <wp:posOffset>411480</wp:posOffset>
          </wp:positionV>
          <wp:extent cx="348615" cy="359410"/>
          <wp:effectExtent l="0" t="0" r="0" b="2540"/>
          <wp:wrapNone/>
          <wp:docPr id="239" name="Picture 23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logo_bosch_anker_col.png"/>
                  <pic:cNvPicPr preferRelativeResize="0"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3210"/>
                  <a:stretch/>
                </pic:blipFill>
                <pic:spPr>
                  <a:xfrm>
                    <a:off x="0" y="0"/>
                    <a:ext cx="348615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ACF2" w14:textId="77777777" w:rsidR="00C74787" w:rsidRDefault="00C74787"/>
  <w:p w14:paraId="1B089AF4" w14:textId="77777777" w:rsidR="00C74787" w:rsidRDefault="00C74787"/>
  <w:p w14:paraId="342D50B8" w14:textId="77777777" w:rsidR="00C74787" w:rsidRDefault="00000000">
    <w:pPr>
      <w:spacing w:after="1010" w:line="240" w:lineRule="auto"/>
    </w:pPr>
    <w:r>
      <w:rPr>
        <w:noProof/>
        <w:lang w:val="de-DE"/>
      </w:rPr>
      <w:drawing>
        <wp:anchor distT="0" distB="0" distL="0" distR="0" simplePos="0" relativeHeight="251659264" behindDoc="0" locked="0" layoutInCell="1" allowOverlap="1" wp14:anchorId="2B90376D" wp14:editId="56AB2710">
          <wp:simplePos x="0" y="0"/>
          <wp:positionH relativeFrom="page">
            <wp:posOffset>5885234</wp:posOffset>
          </wp:positionH>
          <wp:positionV relativeFrom="page">
            <wp:posOffset>360045</wp:posOffset>
          </wp:positionV>
          <wp:extent cx="1320165" cy="370205"/>
          <wp:effectExtent l="0" t="0" r="0" b="0"/>
          <wp:wrapSquare wrapText="bothSides"/>
          <wp:docPr id="241" name="Pictur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bw_schrif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4" t="-44665" r="-21766" b="-1"/>
                  <a:stretch/>
                </pic:blipFill>
                <pic:spPr bwMode="auto">
                  <a:xfrm>
                    <a:off x="0" y="0"/>
                    <a:ext cx="1320165" cy="3702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/>
      </w:rPr>
      <w:drawing>
        <wp:anchor distT="0" distB="0" distL="0" distR="0" simplePos="0" relativeHeight="251658240" behindDoc="0" locked="0" layoutInCell="1" allowOverlap="1" wp14:anchorId="7F06822D" wp14:editId="37BCF1BB">
          <wp:simplePos x="0" y="0"/>
          <wp:positionH relativeFrom="page">
            <wp:posOffset>5398851</wp:posOffset>
          </wp:positionH>
          <wp:positionV relativeFrom="page">
            <wp:posOffset>411480</wp:posOffset>
          </wp:positionV>
          <wp:extent cx="348615" cy="359410"/>
          <wp:effectExtent l="0" t="0" r="0" b="2540"/>
          <wp:wrapSquare wrapText="bothSides"/>
          <wp:docPr id="242" name="Picture 2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l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3210"/>
                  <a:stretch/>
                </pic:blipFill>
                <pic:spPr bwMode="auto">
                  <a:xfrm>
                    <a:off x="0" y="0"/>
                    <a:ext cx="348615" cy="3594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251686912" behindDoc="0" locked="0" layoutInCell="1" allowOverlap="1" wp14:anchorId="669276A9" wp14:editId="1BDF2888">
              <wp:simplePos x="0" y="0"/>
              <wp:positionH relativeFrom="page">
                <wp:posOffset>791845</wp:posOffset>
              </wp:positionH>
              <wp:positionV relativeFrom="page">
                <wp:posOffset>451485</wp:posOffset>
              </wp:positionV>
              <wp:extent cx="4410710" cy="360045"/>
              <wp:effectExtent l="0" t="0" r="8890" b="1905"/>
              <wp:wrapSquare wrapText="bothSides"/>
              <wp:docPr id="18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0710" cy="360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C72770" w14:textId="77777777" w:rsidR="00C74787" w:rsidRDefault="00C74787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9276A9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2.35pt;margin-top:35.55pt;width:347.3pt;height:28.35pt;z-index:251686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" stroked="f">
              <v:textbox inset="0,0,0,0">
                <w:txbxContent>
                  <w:p w14:paraId="62C72770" w14:textId="77777777" w:rsidR="00C74787" w:rsidRDefault="00C74787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22BBE7" wp14:editId="5E8F663B">
              <wp:simplePos x="0" y="0"/>
              <wp:positionH relativeFrom="margin">
                <wp:posOffset>-662305</wp:posOffset>
              </wp:positionH>
              <wp:positionV relativeFrom="page">
                <wp:posOffset>5346065</wp:posOffset>
              </wp:positionV>
              <wp:extent cx="179705" cy="0"/>
              <wp:effectExtent l="0" t="0" r="0" b="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970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CE55B98" id="Gerader Verbinde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-52.15pt,420.95pt" to="-38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" strokecolor="black [3213]" strokeweight=".5pt">
              <w10:wrap anchorx="margin" anchory="page"/>
            </v:line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51D30E" wp14:editId="641A8FF5">
              <wp:simplePos x="0" y="0"/>
              <wp:positionH relativeFrom="margin">
                <wp:posOffset>5025390</wp:posOffset>
              </wp:positionH>
              <wp:positionV relativeFrom="page">
                <wp:posOffset>1170305</wp:posOffset>
              </wp:positionV>
              <wp:extent cx="0" cy="9072245"/>
              <wp:effectExtent l="0" t="0" r="38100" b="33655"/>
              <wp:wrapNone/>
              <wp:docPr id="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072245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474CAD" id="Gerader Verbinde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" from="395.7pt,92.15pt" to="395.7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" strokecolor="black [3213]" strokeweight=".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94F"/>
    <w:multiLevelType w:val="multilevel"/>
    <w:tmpl w:val="45FC440E"/>
    <w:lvl w:ilvl="0">
      <w:start w:val="1"/>
      <w:numFmt w:val="decimal"/>
      <w:pStyle w:val="1"/>
      <w:lvlText w:val="%1"/>
      <w:lvlJc w:val="left"/>
      <w:pPr>
        <w:tabs>
          <w:tab w:val="num" w:pos="-487"/>
        </w:tabs>
        <w:ind w:left="-487" w:hanging="953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-487"/>
        </w:tabs>
        <w:ind w:left="466" w:hanging="190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-487"/>
        </w:tabs>
        <w:ind w:left="466" w:hanging="1906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-487"/>
        </w:tabs>
        <w:ind w:left="466" w:hanging="1906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432"/>
        </w:tabs>
        <w:ind w:left="-43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288"/>
        </w:tabs>
        <w:ind w:left="-288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44"/>
        </w:tabs>
        <w:ind w:left="-144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"/>
        </w:tabs>
        <w:ind w:left="144" w:hanging="1584"/>
      </w:pPr>
      <w:rPr>
        <w:rFonts w:hint="default"/>
      </w:rPr>
    </w:lvl>
  </w:abstractNum>
  <w:abstractNum w:abstractNumId="1" w15:restartNumberingAfterBreak="0">
    <w:nsid w:val="10931B8B"/>
    <w:multiLevelType w:val="hybridMultilevel"/>
    <w:tmpl w:val="ED40788E"/>
    <w:lvl w:ilvl="0" w:tplc="55FE6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57525"/>
    <w:multiLevelType w:val="multilevel"/>
    <w:tmpl w:val="2416BD64"/>
    <w:styleLink w:val="BoschBulletedList"/>
    <w:lvl w:ilvl="0">
      <w:start w:val="1"/>
      <w:numFmt w:val="bullet"/>
      <w:lvlText w:val="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</w:abstractNum>
  <w:abstractNum w:abstractNumId="3" w15:restartNumberingAfterBreak="0">
    <w:nsid w:val="14467A2E"/>
    <w:multiLevelType w:val="multilevel"/>
    <w:tmpl w:val="07106272"/>
    <w:lvl w:ilvl="0">
      <w:start w:val="1"/>
      <w:numFmt w:val="decimal"/>
      <w:lvlText w:val="%1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4" w15:restartNumberingAfterBreak="0">
    <w:nsid w:val="1F675EFB"/>
    <w:multiLevelType w:val="hybridMultilevel"/>
    <w:tmpl w:val="769EEC40"/>
    <w:lvl w:ilvl="0" w:tplc="DB6ECE3C">
      <w:start w:val="12"/>
      <w:numFmt w:val="bullet"/>
      <w:lvlText w:val="-"/>
      <w:lvlJc w:val="left"/>
      <w:pPr>
        <w:ind w:left="720" w:hanging="360"/>
      </w:pPr>
      <w:rPr>
        <w:rFonts w:ascii="Bosch Office Sans" w:eastAsia="SimSun" w:hAnsi="Bosch Office San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8758E"/>
    <w:multiLevelType w:val="hybridMultilevel"/>
    <w:tmpl w:val="D46CD622"/>
    <w:lvl w:ilvl="0" w:tplc="FFFFFFFF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E7674"/>
    <w:multiLevelType w:val="hybridMultilevel"/>
    <w:tmpl w:val="251E4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62950"/>
    <w:multiLevelType w:val="hybridMultilevel"/>
    <w:tmpl w:val="3E6AF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56336"/>
    <w:multiLevelType w:val="hybridMultilevel"/>
    <w:tmpl w:val="CB26E474"/>
    <w:lvl w:ilvl="0" w:tplc="3E04ADC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039F0"/>
    <w:multiLevelType w:val="hybridMultilevel"/>
    <w:tmpl w:val="D46CD622"/>
    <w:lvl w:ilvl="0" w:tplc="FFFFFFFF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F04F5"/>
    <w:multiLevelType w:val="multilevel"/>
    <w:tmpl w:val="2412224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790928AD"/>
    <w:multiLevelType w:val="hybridMultilevel"/>
    <w:tmpl w:val="D46CD622"/>
    <w:lvl w:ilvl="0" w:tplc="8B246C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634BC"/>
    <w:multiLevelType w:val="hybridMultilevel"/>
    <w:tmpl w:val="95686132"/>
    <w:lvl w:ilvl="0" w:tplc="19CCFE70">
      <w:numFmt w:val="bullet"/>
      <w:lvlText w:val="-"/>
      <w:lvlJc w:val="left"/>
      <w:pPr>
        <w:ind w:left="720" w:hanging="360"/>
      </w:pPr>
      <w:rPr>
        <w:rFonts w:ascii="Bosch Office Sans" w:eastAsia="SimSun" w:hAnsi="Bosch Office San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152584">
    <w:abstractNumId w:val="3"/>
  </w:num>
  <w:num w:numId="2" w16cid:durableId="943533811">
    <w:abstractNumId w:val="3"/>
  </w:num>
  <w:num w:numId="3" w16cid:durableId="873612632">
    <w:abstractNumId w:val="3"/>
  </w:num>
  <w:num w:numId="4" w16cid:durableId="452793046">
    <w:abstractNumId w:val="0"/>
  </w:num>
  <w:num w:numId="5" w16cid:durableId="1297183662">
    <w:abstractNumId w:val="0"/>
  </w:num>
  <w:num w:numId="6" w16cid:durableId="1713920720">
    <w:abstractNumId w:val="0"/>
  </w:num>
  <w:num w:numId="7" w16cid:durableId="607205391">
    <w:abstractNumId w:val="0"/>
  </w:num>
  <w:num w:numId="8" w16cid:durableId="689838121">
    <w:abstractNumId w:val="0"/>
  </w:num>
  <w:num w:numId="9" w16cid:durableId="501163912">
    <w:abstractNumId w:val="0"/>
  </w:num>
  <w:num w:numId="10" w16cid:durableId="1107576552">
    <w:abstractNumId w:val="0"/>
  </w:num>
  <w:num w:numId="11" w16cid:durableId="977805840">
    <w:abstractNumId w:val="0"/>
  </w:num>
  <w:num w:numId="12" w16cid:durableId="31148877">
    <w:abstractNumId w:val="1"/>
  </w:num>
  <w:num w:numId="13" w16cid:durableId="1957757627">
    <w:abstractNumId w:val="2"/>
  </w:num>
  <w:num w:numId="14" w16cid:durableId="200483012">
    <w:abstractNumId w:val="0"/>
  </w:num>
  <w:num w:numId="15" w16cid:durableId="1093011687">
    <w:abstractNumId w:val="0"/>
  </w:num>
  <w:num w:numId="16" w16cid:durableId="22024690">
    <w:abstractNumId w:val="0"/>
  </w:num>
  <w:num w:numId="17" w16cid:durableId="245383512">
    <w:abstractNumId w:val="0"/>
  </w:num>
  <w:num w:numId="18" w16cid:durableId="946934627">
    <w:abstractNumId w:val="0"/>
  </w:num>
  <w:num w:numId="19" w16cid:durableId="1954240923">
    <w:abstractNumId w:val="0"/>
  </w:num>
  <w:num w:numId="20" w16cid:durableId="1934775596">
    <w:abstractNumId w:val="0"/>
  </w:num>
  <w:num w:numId="21" w16cid:durableId="1220825088">
    <w:abstractNumId w:val="0"/>
  </w:num>
  <w:num w:numId="22" w16cid:durableId="1309239449">
    <w:abstractNumId w:val="0"/>
  </w:num>
  <w:num w:numId="23" w16cid:durableId="1794322803">
    <w:abstractNumId w:val="0"/>
  </w:num>
  <w:num w:numId="24" w16cid:durableId="643390815">
    <w:abstractNumId w:val="0"/>
  </w:num>
  <w:num w:numId="25" w16cid:durableId="623079968">
    <w:abstractNumId w:val="0"/>
  </w:num>
  <w:num w:numId="26" w16cid:durableId="703478798">
    <w:abstractNumId w:val="0"/>
  </w:num>
  <w:num w:numId="27" w16cid:durableId="1477256033">
    <w:abstractNumId w:val="4"/>
  </w:num>
  <w:num w:numId="28" w16cid:durableId="1986272476">
    <w:abstractNumId w:val="7"/>
  </w:num>
  <w:num w:numId="29" w16cid:durableId="1975405461">
    <w:abstractNumId w:val="0"/>
  </w:num>
  <w:num w:numId="30" w16cid:durableId="1530607076">
    <w:abstractNumId w:val="0"/>
  </w:num>
  <w:num w:numId="31" w16cid:durableId="813639655">
    <w:abstractNumId w:val="0"/>
  </w:num>
  <w:num w:numId="32" w16cid:durableId="573784418">
    <w:abstractNumId w:val="10"/>
  </w:num>
  <w:num w:numId="33" w16cid:durableId="169298823">
    <w:abstractNumId w:val="0"/>
  </w:num>
  <w:num w:numId="34" w16cid:durableId="786196463">
    <w:abstractNumId w:val="0"/>
  </w:num>
  <w:num w:numId="35" w16cid:durableId="220752246">
    <w:abstractNumId w:val="0"/>
  </w:num>
  <w:num w:numId="36" w16cid:durableId="279385167">
    <w:abstractNumId w:val="6"/>
  </w:num>
  <w:num w:numId="37" w16cid:durableId="2125532672">
    <w:abstractNumId w:val="11"/>
  </w:num>
  <w:num w:numId="38" w16cid:durableId="2007586598">
    <w:abstractNumId w:val="9"/>
  </w:num>
  <w:num w:numId="39" w16cid:durableId="722338864">
    <w:abstractNumId w:val="5"/>
  </w:num>
  <w:num w:numId="40" w16cid:durableId="1269199032">
    <w:abstractNumId w:val="0"/>
  </w:num>
  <w:num w:numId="41" w16cid:durableId="801382995">
    <w:abstractNumId w:val="12"/>
  </w:num>
  <w:num w:numId="42" w16cid:durableId="9364498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LCOMPANYNAME" w:val="bosch"/>
    <w:docVar w:name="MLFUNCTIONS" w:val="mlMailMergeWizard=Mail Merge Wizard|mlInsertInfoBox=Insert information box|mlZAWBulletedList=Bulleted List|mlAddGrouping=Grouping +|mlPrintOnBlankPaper=Print on Blankpaper"/>
    <w:docVar w:name="MLLANGUAGE" w:val="eng"/>
    <w:docVar w:name="MLLOADMACRO" w:val="RibbonControl.dotm|MLCustom.dotm"/>
    <w:docVar w:name="MLTEMPLATEVERSION" w:val="1.0"/>
    <w:docVar w:name="SAXMLTEMPLATE" w:val="RBOZAW00"/>
    <w:docVar w:name="SHOWMLFILENAME" w:val="false"/>
  </w:docVars>
  <w:rsids>
    <w:rsidRoot w:val="001A7512"/>
    <w:rsid w:val="00002FE1"/>
    <w:rsid w:val="00004164"/>
    <w:rsid w:val="00004DA7"/>
    <w:rsid w:val="000103E5"/>
    <w:rsid w:val="00010E39"/>
    <w:rsid w:val="0001223E"/>
    <w:rsid w:val="00012B67"/>
    <w:rsid w:val="00014058"/>
    <w:rsid w:val="0001438B"/>
    <w:rsid w:val="000147C7"/>
    <w:rsid w:val="00020DC4"/>
    <w:rsid w:val="00023FF1"/>
    <w:rsid w:val="000254AA"/>
    <w:rsid w:val="0002692E"/>
    <w:rsid w:val="00031DC8"/>
    <w:rsid w:val="00034BAF"/>
    <w:rsid w:val="00034F42"/>
    <w:rsid w:val="0003597D"/>
    <w:rsid w:val="00035EE3"/>
    <w:rsid w:val="00036DE6"/>
    <w:rsid w:val="00040251"/>
    <w:rsid w:val="0004046F"/>
    <w:rsid w:val="00040AF9"/>
    <w:rsid w:val="00042675"/>
    <w:rsid w:val="00042D48"/>
    <w:rsid w:val="00044A96"/>
    <w:rsid w:val="00052566"/>
    <w:rsid w:val="000527F3"/>
    <w:rsid w:val="0005310A"/>
    <w:rsid w:val="00053948"/>
    <w:rsid w:val="00055BCD"/>
    <w:rsid w:val="0005664B"/>
    <w:rsid w:val="00057321"/>
    <w:rsid w:val="00057D39"/>
    <w:rsid w:val="00057F5C"/>
    <w:rsid w:val="0006462F"/>
    <w:rsid w:val="00064847"/>
    <w:rsid w:val="00066032"/>
    <w:rsid w:val="00067EA2"/>
    <w:rsid w:val="00070480"/>
    <w:rsid w:val="00070D51"/>
    <w:rsid w:val="0007227C"/>
    <w:rsid w:val="00075F75"/>
    <w:rsid w:val="0007647A"/>
    <w:rsid w:val="000764A1"/>
    <w:rsid w:val="00076ED8"/>
    <w:rsid w:val="000775EA"/>
    <w:rsid w:val="0008125F"/>
    <w:rsid w:val="00083C4C"/>
    <w:rsid w:val="00084730"/>
    <w:rsid w:val="0008491F"/>
    <w:rsid w:val="00084E53"/>
    <w:rsid w:val="000851C3"/>
    <w:rsid w:val="0008547C"/>
    <w:rsid w:val="000860A8"/>
    <w:rsid w:val="00092DCA"/>
    <w:rsid w:val="000956BC"/>
    <w:rsid w:val="00095C42"/>
    <w:rsid w:val="000962CF"/>
    <w:rsid w:val="000A2AC6"/>
    <w:rsid w:val="000A3934"/>
    <w:rsid w:val="000A4370"/>
    <w:rsid w:val="000A46BA"/>
    <w:rsid w:val="000A676B"/>
    <w:rsid w:val="000B0FAC"/>
    <w:rsid w:val="000B2769"/>
    <w:rsid w:val="000B4B21"/>
    <w:rsid w:val="000B5776"/>
    <w:rsid w:val="000B583D"/>
    <w:rsid w:val="000B5FE4"/>
    <w:rsid w:val="000B6204"/>
    <w:rsid w:val="000B73B3"/>
    <w:rsid w:val="000B7541"/>
    <w:rsid w:val="000B7D46"/>
    <w:rsid w:val="000C022E"/>
    <w:rsid w:val="000C44D5"/>
    <w:rsid w:val="000C4B1A"/>
    <w:rsid w:val="000C4CFD"/>
    <w:rsid w:val="000C5110"/>
    <w:rsid w:val="000C5C2B"/>
    <w:rsid w:val="000C5F20"/>
    <w:rsid w:val="000D1BA7"/>
    <w:rsid w:val="000D2F6C"/>
    <w:rsid w:val="000D477A"/>
    <w:rsid w:val="000D4D42"/>
    <w:rsid w:val="000D78AC"/>
    <w:rsid w:val="000D7EF0"/>
    <w:rsid w:val="000E0F48"/>
    <w:rsid w:val="000E20CB"/>
    <w:rsid w:val="000E329F"/>
    <w:rsid w:val="000E3337"/>
    <w:rsid w:val="000E7233"/>
    <w:rsid w:val="000F561F"/>
    <w:rsid w:val="000F6801"/>
    <w:rsid w:val="00101252"/>
    <w:rsid w:val="00104688"/>
    <w:rsid w:val="00104F0E"/>
    <w:rsid w:val="00106D93"/>
    <w:rsid w:val="0010712B"/>
    <w:rsid w:val="0011003F"/>
    <w:rsid w:val="00110DCC"/>
    <w:rsid w:val="00111EB2"/>
    <w:rsid w:val="00114359"/>
    <w:rsid w:val="00115D2A"/>
    <w:rsid w:val="00117F1F"/>
    <w:rsid w:val="0012151E"/>
    <w:rsid w:val="00122318"/>
    <w:rsid w:val="0012590D"/>
    <w:rsid w:val="00126AF5"/>
    <w:rsid w:val="00127C80"/>
    <w:rsid w:val="001306F1"/>
    <w:rsid w:val="00130AEF"/>
    <w:rsid w:val="00132C66"/>
    <w:rsid w:val="00133893"/>
    <w:rsid w:val="00133A30"/>
    <w:rsid w:val="00136F22"/>
    <w:rsid w:val="00137BCD"/>
    <w:rsid w:val="00143A67"/>
    <w:rsid w:val="00143E51"/>
    <w:rsid w:val="00143EC9"/>
    <w:rsid w:val="001449BF"/>
    <w:rsid w:val="00144CEB"/>
    <w:rsid w:val="00144E95"/>
    <w:rsid w:val="00147DED"/>
    <w:rsid w:val="001501C6"/>
    <w:rsid w:val="001501F8"/>
    <w:rsid w:val="00150B58"/>
    <w:rsid w:val="00152293"/>
    <w:rsid w:val="00152786"/>
    <w:rsid w:val="001537A0"/>
    <w:rsid w:val="001542F1"/>
    <w:rsid w:val="001631B8"/>
    <w:rsid w:val="0016392D"/>
    <w:rsid w:val="00163E6E"/>
    <w:rsid w:val="0016412B"/>
    <w:rsid w:val="00165AC3"/>
    <w:rsid w:val="00166AFD"/>
    <w:rsid w:val="00166EB5"/>
    <w:rsid w:val="001721CC"/>
    <w:rsid w:val="00181396"/>
    <w:rsid w:val="00182130"/>
    <w:rsid w:val="001822F3"/>
    <w:rsid w:val="00182CFE"/>
    <w:rsid w:val="00184450"/>
    <w:rsid w:val="001861B8"/>
    <w:rsid w:val="00190918"/>
    <w:rsid w:val="001911F8"/>
    <w:rsid w:val="00191B95"/>
    <w:rsid w:val="001920B9"/>
    <w:rsid w:val="00192C14"/>
    <w:rsid w:val="001937EA"/>
    <w:rsid w:val="00197789"/>
    <w:rsid w:val="001A04B6"/>
    <w:rsid w:val="001A18CF"/>
    <w:rsid w:val="001A1A1F"/>
    <w:rsid w:val="001A2C40"/>
    <w:rsid w:val="001A3837"/>
    <w:rsid w:val="001A3CAF"/>
    <w:rsid w:val="001A6077"/>
    <w:rsid w:val="001A6786"/>
    <w:rsid w:val="001A6C49"/>
    <w:rsid w:val="001A7223"/>
    <w:rsid w:val="001A7512"/>
    <w:rsid w:val="001B0D35"/>
    <w:rsid w:val="001B2217"/>
    <w:rsid w:val="001B4435"/>
    <w:rsid w:val="001B443D"/>
    <w:rsid w:val="001B5148"/>
    <w:rsid w:val="001B550E"/>
    <w:rsid w:val="001B5C9C"/>
    <w:rsid w:val="001B5FA5"/>
    <w:rsid w:val="001B7980"/>
    <w:rsid w:val="001B7C90"/>
    <w:rsid w:val="001B7CA9"/>
    <w:rsid w:val="001B7EDA"/>
    <w:rsid w:val="001C006B"/>
    <w:rsid w:val="001C21E4"/>
    <w:rsid w:val="001C34F7"/>
    <w:rsid w:val="001C3C39"/>
    <w:rsid w:val="001C47B5"/>
    <w:rsid w:val="001C5EEA"/>
    <w:rsid w:val="001D0900"/>
    <w:rsid w:val="001D16FB"/>
    <w:rsid w:val="001D17F7"/>
    <w:rsid w:val="001D3F05"/>
    <w:rsid w:val="001D419E"/>
    <w:rsid w:val="001D4684"/>
    <w:rsid w:val="001D5A77"/>
    <w:rsid w:val="001D6646"/>
    <w:rsid w:val="001E0CB6"/>
    <w:rsid w:val="001E6603"/>
    <w:rsid w:val="001E72C6"/>
    <w:rsid w:val="001F01B6"/>
    <w:rsid w:val="001F0C40"/>
    <w:rsid w:val="001F1AEC"/>
    <w:rsid w:val="001F4CEA"/>
    <w:rsid w:val="001F780F"/>
    <w:rsid w:val="00200572"/>
    <w:rsid w:val="00200834"/>
    <w:rsid w:val="00204258"/>
    <w:rsid w:val="002052B5"/>
    <w:rsid w:val="00206B54"/>
    <w:rsid w:val="00207502"/>
    <w:rsid w:val="002129CD"/>
    <w:rsid w:val="002132B2"/>
    <w:rsid w:val="00216B5C"/>
    <w:rsid w:val="00217BA8"/>
    <w:rsid w:val="002203C7"/>
    <w:rsid w:val="00224B03"/>
    <w:rsid w:val="00231992"/>
    <w:rsid w:val="00231FF7"/>
    <w:rsid w:val="002320C8"/>
    <w:rsid w:val="00232257"/>
    <w:rsid w:val="00232C36"/>
    <w:rsid w:val="002350E1"/>
    <w:rsid w:val="00235289"/>
    <w:rsid w:val="00237838"/>
    <w:rsid w:val="00237DC2"/>
    <w:rsid w:val="00240357"/>
    <w:rsid w:val="002411D0"/>
    <w:rsid w:val="002436C1"/>
    <w:rsid w:val="00243F41"/>
    <w:rsid w:val="00244077"/>
    <w:rsid w:val="002450FC"/>
    <w:rsid w:val="00245DDA"/>
    <w:rsid w:val="00247FC3"/>
    <w:rsid w:val="002505F9"/>
    <w:rsid w:val="00254591"/>
    <w:rsid w:val="0025539F"/>
    <w:rsid w:val="002560F1"/>
    <w:rsid w:val="00260CE5"/>
    <w:rsid w:val="0026139D"/>
    <w:rsid w:val="00261586"/>
    <w:rsid w:val="00264EE3"/>
    <w:rsid w:val="0026500E"/>
    <w:rsid w:val="0026692B"/>
    <w:rsid w:val="0027035D"/>
    <w:rsid w:val="0027070E"/>
    <w:rsid w:val="00270FE4"/>
    <w:rsid w:val="00271D40"/>
    <w:rsid w:val="00272157"/>
    <w:rsid w:val="002733B5"/>
    <w:rsid w:val="00273BA5"/>
    <w:rsid w:val="00275387"/>
    <w:rsid w:val="0027539E"/>
    <w:rsid w:val="00277D31"/>
    <w:rsid w:val="00280010"/>
    <w:rsid w:val="00280940"/>
    <w:rsid w:val="002839CB"/>
    <w:rsid w:val="00284A20"/>
    <w:rsid w:val="002859F0"/>
    <w:rsid w:val="00286AB0"/>
    <w:rsid w:val="002877CF"/>
    <w:rsid w:val="00287956"/>
    <w:rsid w:val="0029054E"/>
    <w:rsid w:val="0029072D"/>
    <w:rsid w:val="00290C1A"/>
    <w:rsid w:val="00291978"/>
    <w:rsid w:val="00296A76"/>
    <w:rsid w:val="00297E5D"/>
    <w:rsid w:val="002A0808"/>
    <w:rsid w:val="002A0901"/>
    <w:rsid w:val="002A25ED"/>
    <w:rsid w:val="002A2B1F"/>
    <w:rsid w:val="002A4050"/>
    <w:rsid w:val="002A5448"/>
    <w:rsid w:val="002A5BD2"/>
    <w:rsid w:val="002A5D01"/>
    <w:rsid w:val="002A75A5"/>
    <w:rsid w:val="002B02BA"/>
    <w:rsid w:val="002B54D0"/>
    <w:rsid w:val="002B5501"/>
    <w:rsid w:val="002B621D"/>
    <w:rsid w:val="002C2210"/>
    <w:rsid w:val="002C224E"/>
    <w:rsid w:val="002C24BC"/>
    <w:rsid w:val="002C4D4A"/>
    <w:rsid w:val="002C72F0"/>
    <w:rsid w:val="002D1CD8"/>
    <w:rsid w:val="002D32C6"/>
    <w:rsid w:val="002D4C56"/>
    <w:rsid w:val="002D5077"/>
    <w:rsid w:val="002D50CB"/>
    <w:rsid w:val="002D5553"/>
    <w:rsid w:val="002D5CA9"/>
    <w:rsid w:val="002D7275"/>
    <w:rsid w:val="002E1AAD"/>
    <w:rsid w:val="002E2DDF"/>
    <w:rsid w:val="002E3A1B"/>
    <w:rsid w:val="002E4515"/>
    <w:rsid w:val="002E4FFE"/>
    <w:rsid w:val="002E5099"/>
    <w:rsid w:val="002E5B42"/>
    <w:rsid w:val="002E62ED"/>
    <w:rsid w:val="002F332A"/>
    <w:rsid w:val="002F4373"/>
    <w:rsid w:val="002F4E5B"/>
    <w:rsid w:val="002F6C76"/>
    <w:rsid w:val="002F7BA8"/>
    <w:rsid w:val="002F7DD7"/>
    <w:rsid w:val="003000A4"/>
    <w:rsid w:val="00302321"/>
    <w:rsid w:val="00302D6B"/>
    <w:rsid w:val="00304DBD"/>
    <w:rsid w:val="00305869"/>
    <w:rsid w:val="00305E55"/>
    <w:rsid w:val="00310CAA"/>
    <w:rsid w:val="00313140"/>
    <w:rsid w:val="0031785C"/>
    <w:rsid w:val="003212CF"/>
    <w:rsid w:val="00321993"/>
    <w:rsid w:val="003222A6"/>
    <w:rsid w:val="00324FC8"/>
    <w:rsid w:val="00326595"/>
    <w:rsid w:val="0032681B"/>
    <w:rsid w:val="00326990"/>
    <w:rsid w:val="00327BA9"/>
    <w:rsid w:val="0033185C"/>
    <w:rsid w:val="00332882"/>
    <w:rsid w:val="00334362"/>
    <w:rsid w:val="0033449D"/>
    <w:rsid w:val="00335D9B"/>
    <w:rsid w:val="003374B0"/>
    <w:rsid w:val="00341650"/>
    <w:rsid w:val="00342AD0"/>
    <w:rsid w:val="003463FB"/>
    <w:rsid w:val="003479B7"/>
    <w:rsid w:val="00350299"/>
    <w:rsid w:val="00350819"/>
    <w:rsid w:val="00351549"/>
    <w:rsid w:val="00352E2F"/>
    <w:rsid w:val="0035321E"/>
    <w:rsid w:val="003545B6"/>
    <w:rsid w:val="00355A20"/>
    <w:rsid w:val="00356B96"/>
    <w:rsid w:val="00360ECD"/>
    <w:rsid w:val="00364146"/>
    <w:rsid w:val="0036452F"/>
    <w:rsid w:val="00365A6C"/>
    <w:rsid w:val="00365BEA"/>
    <w:rsid w:val="00366B6B"/>
    <w:rsid w:val="00366DA3"/>
    <w:rsid w:val="003670B2"/>
    <w:rsid w:val="0036727F"/>
    <w:rsid w:val="003673C3"/>
    <w:rsid w:val="00367BA0"/>
    <w:rsid w:val="00370222"/>
    <w:rsid w:val="00371982"/>
    <w:rsid w:val="00371D70"/>
    <w:rsid w:val="003731D3"/>
    <w:rsid w:val="00373766"/>
    <w:rsid w:val="00374764"/>
    <w:rsid w:val="00374CA0"/>
    <w:rsid w:val="00375B60"/>
    <w:rsid w:val="00375E6D"/>
    <w:rsid w:val="0037716A"/>
    <w:rsid w:val="00377E75"/>
    <w:rsid w:val="003825E8"/>
    <w:rsid w:val="00386C87"/>
    <w:rsid w:val="003870B5"/>
    <w:rsid w:val="00391966"/>
    <w:rsid w:val="0039397E"/>
    <w:rsid w:val="00395103"/>
    <w:rsid w:val="00396E14"/>
    <w:rsid w:val="00396F9A"/>
    <w:rsid w:val="00397CAB"/>
    <w:rsid w:val="003A09F7"/>
    <w:rsid w:val="003A0B68"/>
    <w:rsid w:val="003A125F"/>
    <w:rsid w:val="003A159E"/>
    <w:rsid w:val="003A1AF8"/>
    <w:rsid w:val="003A27A7"/>
    <w:rsid w:val="003A4E59"/>
    <w:rsid w:val="003A5F2F"/>
    <w:rsid w:val="003B031E"/>
    <w:rsid w:val="003B0443"/>
    <w:rsid w:val="003B0A69"/>
    <w:rsid w:val="003B2F96"/>
    <w:rsid w:val="003B3A10"/>
    <w:rsid w:val="003B4590"/>
    <w:rsid w:val="003B4659"/>
    <w:rsid w:val="003B5432"/>
    <w:rsid w:val="003B55B5"/>
    <w:rsid w:val="003B688D"/>
    <w:rsid w:val="003C0BFD"/>
    <w:rsid w:val="003C0E1D"/>
    <w:rsid w:val="003C2719"/>
    <w:rsid w:val="003C28AE"/>
    <w:rsid w:val="003C49B8"/>
    <w:rsid w:val="003C7068"/>
    <w:rsid w:val="003D0673"/>
    <w:rsid w:val="003D0939"/>
    <w:rsid w:val="003D1E48"/>
    <w:rsid w:val="003D3BF8"/>
    <w:rsid w:val="003D7776"/>
    <w:rsid w:val="003D7910"/>
    <w:rsid w:val="003E002E"/>
    <w:rsid w:val="003E06C8"/>
    <w:rsid w:val="003E1945"/>
    <w:rsid w:val="003E52AA"/>
    <w:rsid w:val="003E6BA7"/>
    <w:rsid w:val="003F009F"/>
    <w:rsid w:val="003F15A2"/>
    <w:rsid w:val="003F23D0"/>
    <w:rsid w:val="004013E7"/>
    <w:rsid w:val="00405320"/>
    <w:rsid w:val="00405E94"/>
    <w:rsid w:val="00406D11"/>
    <w:rsid w:val="004104F3"/>
    <w:rsid w:val="0041105D"/>
    <w:rsid w:val="00411FFD"/>
    <w:rsid w:val="0041403F"/>
    <w:rsid w:val="00414AE8"/>
    <w:rsid w:val="00417620"/>
    <w:rsid w:val="00420A12"/>
    <w:rsid w:val="004275B6"/>
    <w:rsid w:val="00430D7D"/>
    <w:rsid w:val="0043175D"/>
    <w:rsid w:val="0043184A"/>
    <w:rsid w:val="00434143"/>
    <w:rsid w:val="004358AC"/>
    <w:rsid w:val="0043776D"/>
    <w:rsid w:val="004400DC"/>
    <w:rsid w:val="00441365"/>
    <w:rsid w:val="0044161D"/>
    <w:rsid w:val="00441700"/>
    <w:rsid w:val="004419C6"/>
    <w:rsid w:val="00444B8F"/>
    <w:rsid w:val="004459DF"/>
    <w:rsid w:val="00445CA5"/>
    <w:rsid w:val="00452759"/>
    <w:rsid w:val="00454909"/>
    <w:rsid w:val="00454E8D"/>
    <w:rsid w:val="0045562C"/>
    <w:rsid w:val="004559D2"/>
    <w:rsid w:val="004563BC"/>
    <w:rsid w:val="004564AC"/>
    <w:rsid w:val="004577A7"/>
    <w:rsid w:val="00457B49"/>
    <w:rsid w:val="004605AB"/>
    <w:rsid w:val="00460EA6"/>
    <w:rsid w:val="00462893"/>
    <w:rsid w:val="00462C38"/>
    <w:rsid w:val="00464033"/>
    <w:rsid w:val="00466EE7"/>
    <w:rsid w:val="004707DD"/>
    <w:rsid w:val="00471A1A"/>
    <w:rsid w:val="004720BE"/>
    <w:rsid w:val="00474F21"/>
    <w:rsid w:val="00475B9E"/>
    <w:rsid w:val="0047726D"/>
    <w:rsid w:val="00477B8A"/>
    <w:rsid w:val="00481E56"/>
    <w:rsid w:val="0048254C"/>
    <w:rsid w:val="0048271B"/>
    <w:rsid w:val="00482AE0"/>
    <w:rsid w:val="00483701"/>
    <w:rsid w:val="00484033"/>
    <w:rsid w:val="00484EEA"/>
    <w:rsid w:val="00484FE2"/>
    <w:rsid w:val="00485047"/>
    <w:rsid w:val="00487541"/>
    <w:rsid w:val="0048775B"/>
    <w:rsid w:val="00487AD5"/>
    <w:rsid w:val="00490455"/>
    <w:rsid w:val="00491FF3"/>
    <w:rsid w:val="00492238"/>
    <w:rsid w:val="004938C7"/>
    <w:rsid w:val="00494827"/>
    <w:rsid w:val="00494E22"/>
    <w:rsid w:val="00495633"/>
    <w:rsid w:val="004966EC"/>
    <w:rsid w:val="004A0570"/>
    <w:rsid w:val="004A0AED"/>
    <w:rsid w:val="004A0D7F"/>
    <w:rsid w:val="004A113F"/>
    <w:rsid w:val="004A23BB"/>
    <w:rsid w:val="004A26A7"/>
    <w:rsid w:val="004A34E6"/>
    <w:rsid w:val="004A43C0"/>
    <w:rsid w:val="004A5467"/>
    <w:rsid w:val="004B4777"/>
    <w:rsid w:val="004B490A"/>
    <w:rsid w:val="004B69C8"/>
    <w:rsid w:val="004B78A4"/>
    <w:rsid w:val="004B7998"/>
    <w:rsid w:val="004B7A01"/>
    <w:rsid w:val="004C10C8"/>
    <w:rsid w:val="004C1FF4"/>
    <w:rsid w:val="004C224A"/>
    <w:rsid w:val="004C2FCF"/>
    <w:rsid w:val="004C3276"/>
    <w:rsid w:val="004C7D35"/>
    <w:rsid w:val="004D30B3"/>
    <w:rsid w:val="004D354D"/>
    <w:rsid w:val="004D499B"/>
    <w:rsid w:val="004D6BC5"/>
    <w:rsid w:val="004E1303"/>
    <w:rsid w:val="004E1638"/>
    <w:rsid w:val="004E401E"/>
    <w:rsid w:val="004E59F9"/>
    <w:rsid w:val="004E74C4"/>
    <w:rsid w:val="004F06F1"/>
    <w:rsid w:val="004F0EB5"/>
    <w:rsid w:val="004F2F32"/>
    <w:rsid w:val="004F2F99"/>
    <w:rsid w:val="004F3875"/>
    <w:rsid w:val="004F4E59"/>
    <w:rsid w:val="004F615D"/>
    <w:rsid w:val="004F7FD9"/>
    <w:rsid w:val="00500F60"/>
    <w:rsid w:val="005019D8"/>
    <w:rsid w:val="00503437"/>
    <w:rsid w:val="00503C89"/>
    <w:rsid w:val="00504EE4"/>
    <w:rsid w:val="00507B91"/>
    <w:rsid w:val="00510B90"/>
    <w:rsid w:val="00510C9B"/>
    <w:rsid w:val="005125F3"/>
    <w:rsid w:val="00512FDD"/>
    <w:rsid w:val="005133BB"/>
    <w:rsid w:val="00513674"/>
    <w:rsid w:val="005140E0"/>
    <w:rsid w:val="00514293"/>
    <w:rsid w:val="005153E1"/>
    <w:rsid w:val="00516A97"/>
    <w:rsid w:val="00517980"/>
    <w:rsid w:val="00517DE9"/>
    <w:rsid w:val="00521685"/>
    <w:rsid w:val="00521E29"/>
    <w:rsid w:val="0052225C"/>
    <w:rsid w:val="00522ED6"/>
    <w:rsid w:val="00524A1C"/>
    <w:rsid w:val="0053412F"/>
    <w:rsid w:val="005347A2"/>
    <w:rsid w:val="00535C5C"/>
    <w:rsid w:val="00537303"/>
    <w:rsid w:val="005410D5"/>
    <w:rsid w:val="00541B8A"/>
    <w:rsid w:val="005428B6"/>
    <w:rsid w:val="00546D44"/>
    <w:rsid w:val="0054719A"/>
    <w:rsid w:val="00555F4F"/>
    <w:rsid w:val="00556845"/>
    <w:rsid w:val="005568D9"/>
    <w:rsid w:val="00556C45"/>
    <w:rsid w:val="00556ED9"/>
    <w:rsid w:val="005617F9"/>
    <w:rsid w:val="00561C9B"/>
    <w:rsid w:val="00562BDB"/>
    <w:rsid w:val="00562E88"/>
    <w:rsid w:val="00565B71"/>
    <w:rsid w:val="005671C0"/>
    <w:rsid w:val="005727DF"/>
    <w:rsid w:val="00573B17"/>
    <w:rsid w:val="005757B9"/>
    <w:rsid w:val="0057722A"/>
    <w:rsid w:val="005778F3"/>
    <w:rsid w:val="00577A19"/>
    <w:rsid w:val="0058140B"/>
    <w:rsid w:val="00584721"/>
    <w:rsid w:val="00584F00"/>
    <w:rsid w:val="0058660D"/>
    <w:rsid w:val="00590A50"/>
    <w:rsid w:val="0059167D"/>
    <w:rsid w:val="0059328D"/>
    <w:rsid w:val="0059377C"/>
    <w:rsid w:val="005954E3"/>
    <w:rsid w:val="0059568F"/>
    <w:rsid w:val="00595898"/>
    <w:rsid w:val="005960E7"/>
    <w:rsid w:val="00596A1A"/>
    <w:rsid w:val="00597376"/>
    <w:rsid w:val="00597EA2"/>
    <w:rsid w:val="005A0425"/>
    <w:rsid w:val="005A1361"/>
    <w:rsid w:val="005A1847"/>
    <w:rsid w:val="005A313B"/>
    <w:rsid w:val="005A7152"/>
    <w:rsid w:val="005B1013"/>
    <w:rsid w:val="005B20EC"/>
    <w:rsid w:val="005B3C64"/>
    <w:rsid w:val="005B55D1"/>
    <w:rsid w:val="005B5D76"/>
    <w:rsid w:val="005B689C"/>
    <w:rsid w:val="005B695D"/>
    <w:rsid w:val="005B6B94"/>
    <w:rsid w:val="005B6ED5"/>
    <w:rsid w:val="005B7564"/>
    <w:rsid w:val="005C1CD4"/>
    <w:rsid w:val="005C1FF7"/>
    <w:rsid w:val="005C2237"/>
    <w:rsid w:val="005C24F0"/>
    <w:rsid w:val="005C335B"/>
    <w:rsid w:val="005C3F5F"/>
    <w:rsid w:val="005C64D1"/>
    <w:rsid w:val="005C72F9"/>
    <w:rsid w:val="005C796B"/>
    <w:rsid w:val="005D035E"/>
    <w:rsid w:val="005D19FD"/>
    <w:rsid w:val="005D20BA"/>
    <w:rsid w:val="005D393B"/>
    <w:rsid w:val="005D4DCE"/>
    <w:rsid w:val="005E1715"/>
    <w:rsid w:val="005E1A36"/>
    <w:rsid w:val="005E3D28"/>
    <w:rsid w:val="005E4156"/>
    <w:rsid w:val="005E5AB2"/>
    <w:rsid w:val="005E6A5B"/>
    <w:rsid w:val="005E7052"/>
    <w:rsid w:val="005E7560"/>
    <w:rsid w:val="005F3AD7"/>
    <w:rsid w:val="005F76EE"/>
    <w:rsid w:val="00601479"/>
    <w:rsid w:val="00601AD5"/>
    <w:rsid w:val="006032A6"/>
    <w:rsid w:val="0060414B"/>
    <w:rsid w:val="00604511"/>
    <w:rsid w:val="00607C42"/>
    <w:rsid w:val="00610787"/>
    <w:rsid w:val="00611B88"/>
    <w:rsid w:val="006219A3"/>
    <w:rsid w:val="00622397"/>
    <w:rsid w:val="00622AE9"/>
    <w:rsid w:val="00622C98"/>
    <w:rsid w:val="006234E7"/>
    <w:rsid w:val="00624F6C"/>
    <w:rsid w:val="00626B03"/>
    <w:rsid w:val="00630656"/>
    <w:rsid w:val="00633465"/>
    <w:rsid w:val="006358BC"/>
    <w:rsid w:val="006376B6"/>
    <w:rsid w:val="00640FF2"/>
    <w:rsid w:val="00641610"/>
    <w:rsid w:val="00641FE6"/>
    <w:rsid w:val="006424AD"/>
    <w:rsid w:val="00646B00"/>
    <w:rsid w:val="00647BE1"/>
    <w:rsid w:val="006509DE"/>
    <w:rsid w:val="00653D6F"/>
    <w:rsid w:val="00654222"/>
    <w:rsid w:val="00657AF0"/>
    <w:rsid w:val="00657D2D"/>
    <w:rsid w:val="006616CC"/>
    <w:rsid w:val="00661A60"/>
    <w:rsid w:val="00663A87"/>
    <w:rsid w:val="00663AD1"/>
    <w:rsid w:val="00663CF8"/>
    <w:rsid w:val="00664C88"/>
    <w:rsid w:val="00673C43"/>
    <w:rsid w:val="00676AEC"/>
    <w:rsid w:val="00676CF4"/>
    <w:rsid w:val="00677280"/>
    <w:rsid w:val="006778F7"/>
    <w:rsid w:val="00680BCE"/>
    <w:rsid w:val="006810E0"/>
    <w:rsid w:val="00681B25"/>
    <w:rsid w:val="00686DA3"/>
    <w:rsid w:val="006915EC"/>
    <w:rsid w:val="006944DD"/>
    <w:rsid w:val="006A0983"/>
    <w:rsid w:val="006A2401"/>
    <w:rsid w:val="006A2F8C"/>
    <w:rsid w:val="006A3311"/>
    <w:rsid w:val="006A3819"/>
    <w:rsid w:val="006A3DAB"/>
    <w:rsid w:val="006A3F05"/>
    <w:rsid w:val="006A4480"/>
    <w:rsid w:val="006A4845"/>
    <w:rsid w:val="006A4975"/>
    <w:rsid w:val="006A5D06"/>
    <w:rsid w:val="006B31D1"/>
    <w:rsid w:val="006B43F7"/>
    <w:rsid w:val="006B6D09"/>
    <w:rsid w:val="006B702A"/>
    <w:rsid w:val="006C16FD"/>
    <w:rsid w:val="006C1703"/>
    <w:rsid w:val="006C2210"/>
    <w:rsid w:val="006C271C"/>
    <w:rsid w:val="006C2766"/>
    <w:rsid w:val="006C3935"/>
    <w:rsid w:val="006C6EAC"/>
    <w:rsid w:val="006C735A"/>
    <w:rsid w:val="006D5176"/>
    <w:rsid w:val="006D6238"/>
    <w:rsid w:val="006D6474"/>
    <w:rsid w:val="006D7139"/>
    <w:rsid w:val="006D71FD"/>
    <w:rsid w:val="006D7B36"/>
    <w:rsid w:val="006D7D9D"/>
    <w:rsid w:val="006E484B"/>
    <w:rsid w:val="006E4936"/>
    <w:rsid w:val="006F16D5"/>
    <w:rsid w:val="006F1ACD"/>
    <w:rsid w:val="006F4B41"/>
    <w:rsid w:val="006F523B"/>
    <w:rsid w:val="006F694D"/>
    <w:rsid w:val="007004D4"/>
    <w:rsid w:val="007005E7"/>
    <w:rsid w:val="0070510A"/>
    <w:rsid w:val="007062D2"/>
    <w:rsid w:val="0070632C"/>
    <w:rsid w:val="00707179"/>
    <w:rsid w:val="00711A02"/>
    <w:rsid w:val="007126D3"/>
    <w:rsid w:val="0071444C"/>
    <w:rsid w:val="00717106"/>
    <w:rsid w:val="0071737F"/>
    <w:rsid w:val="007209A5"/>
    <w:rsid w:val="0072292B"/>
    <w:rsid w:val="00725672"/>
    <w:rsid w:val="007272B9"/>
    <w:rsid w:val="00727FFE"/>
    <w:rsid w:val="00730FB9"/>
    <w:rsid w:val="007332A6"/>
    <w:rsid w:val="007341BD"/>
    <w:rsid w:val="00734CD0"/>
    <w:rsid w:val="00734F1E"/>
    <w:rsid w:val="0073614D"/>
    <w:rsid w:val="00736F84"/>
    <w:rsid w:val="007413C2"/>
    <w:rsid w:val="0074719B"/>
    <w:rsid w:val="00747C43"/>
    <w:rsid w:val="00750768"/>
    <w:rsid w:val="00753EBC"/>
    <w:rsid w:val="00754398"/>
    <w:rsid w:val="007547F7"/>
    <w:rsid w:val="007552DD"/>
    <w:rsid w:val="00755B57"/>
    <w:rsid w:val="00760A67"/>
    <w:rsid w:val="0076177B"/>
    <w:rsid w:val="00763466"/>
    <w:rsid w:val="00763B97"/>
    <w:rsid w:val="007651E4"/>
    <w:rsid w:val="007706F6"/>
    <w:rsid w:val="007712FE"/>
    <w:rsid w:val="00771AF6"/>
    <w:rsid w:val="007726A3"/>
    <w:rsid w:val="00772BCF"/>
    <w:rsid w:val="0077374B"/>
    <w:rsid w:val="00776FCD"/>
    <w:rsid w:val="00782615"/>
    <w:rsid w:val="007829CE"/>
    <w:rsid w:val="00782C64"/>
    <w:rsid w:val="00783EE8"/>
    <w:rsid w:val="00783F44"/>
    <w:rsid w:val="007864A1"/>
    <w:rsid w:val="007868D6"/>
    <w:rsid w:val="0078696C"/>
    <w:rsid w:val="007876BD"/>
    <w:rsid w:val="0079046B"/>
    <w:rsid w:val="00790838"/>
    <w:rsid w:val="00791C6F"/>
    <w:rsid w:val="00793D8D"/>
    <w:rsid w:val="00794FCB"/>
    <w:rsid w:val="007957A4"/>
    <w:rsid w:val="00796AC9"/>
    <w:rsid w:val="007A29BA"/>
    <w:rsid w:val="007A4089"/>
    <w:rsid w:val="007A4117"/>
    <w:rsid w:val="007A4791"/>
    <w:rsid w:val="007A73B7"/>
    <w:rsid w:val="007B25E8"/>
    <w:rsid w:val="007B301B"/>
    <w:rsid w:val="007B36A5"/>
    <w:rsid w:val="007B4018"/>
    <w:rsid w:val="007C03FC"/>
    <w:rsid w:val="007C46E6"/>
    <w:rsid w:val="007C5976"/>
    <w:rsid w:val="007C677A"/>
    <w:rsid w:val="007C74D6"/>
    <w:rsid w:val="007D19FF"/>
    <w:rsid w:val="007D1F0D"/>
    <w:rsid w:val="007D5EA2"/>
    <w:rsid w:val="007D68B9"/>
    <w:rsid w:val="007D6C35"/>
    <w:rsid w:val="007E068C"/>
    <w:rsid w:val="007E1645"/>
    <w:rsid w:val="007E1BCE"/>
    <w:rsid w:val="007E3824"/>
    <w:rsid w:val="007E7218"/>
    <w:rsid w:val="007F0C5C"/>
    <w:rsid w:val="007F1A06"/>
    <w:rsid w:val="007F1AD8"/>
    <w:rsid w:val="007F3436"/>
    <w:rsid w:val="007F44B9"/>
    <w:rsid w:val="007F5A4B"/>
    <w:rsid w:val="00800CC9"/>
    <w:rsid w:val="00800FB3"/>
    <w:rsid w:val="00812E7F"/>
    <w:rsid w:val="008140BE"/>
    <w:rsid w:val="00814346"/>
    <w:rsid w:val="0081482B"/>
    <w:rsid w:val="008152B4"/>
    <w:rsid w:val="008171C4"/>
    <w:rsid w:val="0082000F"/>
    <w:rsid w:val="008214CD"/>
    <w:rsid w:val="00822D06"/>
    <w:rsid w:val="00823229"/>
    <w:rsid w:val="00823670"/>
    <w:rsid w:val="0082377A"/>
    <w:rsid w:val="0082427B"/>
    <w:rsid w:val="00824F59"/>
    <w:rsid w:val="008254A6"/>
    <w:rsid w:val="008259B6"/>
    <w:rsid w:val="00827B78"/>
    <w:rsid w:val="008323D9"/>
    <w:rsid w:val="00832F40"/>
    <w:rsid w:val="00832FFA"/>
    <w:rsid w:val="00834174"/>
    <w:rsid w:val="0083484D"/>
    <w:rsid w:val="0083508D"/>
    <w:rsid w:val="0083541F"/>
    <w:rsid w:val="00836D2E"/>
    <w:rsid w:val="00840472"/>
    <w:rsid w:val="00840FA7"/>
    <w:rsid w:val="0084122A"/>
    <w:rsid w:val="0084566F"/>
    <w:rsid w:val="00845E9E"/>
    <w:rsid w:val="008465AA"/>
    <w:rsid w:val="008476E2"/>
    <w:rsid w:val="00851943"/>
    <w:rsid w:val="008534CA"/>
    <w:rsid w:val="00853C56"/>
    <w:rsid w:val="00854968"/>
    <w:rsid w:val="00861BA3"/>
    <w:rsid w:val="00863911"/>
    <w:rsid w:val="00863E09"/>
    <w:rsid w:val="00863EF3"/>
    <w:rsid w:val="008665F7"/>
    <w:rsid w:val="00870B67"/>
    <w:rsid w:val="00870F7A"/>
    <w:rsid w:val="008720F3"/>
    <w:rsid w:val="00877574"/>
    <w:rsid w:val="00880C90"/>
    <w:rsid w:val="008867BE"/>
    <w:rsid w:val="00886A4B"/>
    <w:rsid w:val="00886C1F"/>
    <w:rsid w:val="008901DD"/>
    <w:rsid w:val="00891944"/>
    <w:rsid w:val="008933AC"/>
    <w:rsid w:val="00893678"/>
    <w:rsid w:val="00893BDB"/>
    <w:rsid w:val="00893DBE"/>
    <w:rsid w:val="00893E99"/>
    <w:rsid w:val="008949F2"/>
    <w:rsid w:val="00894FC1"/>
    <w:rsid w:val="0089507E"/>
    <w:rsid w:val="0089587F"/>
    <w:rsid w:val="0089773B"/>
    <w:rsid w:val="008A081A"/>
    <w:rsid w:val="008A1114"/>
    <w:rsid w:val="008A20B8"/>
    <w:rsid w:val="008A2138"/>
    <w:rsid w:val="008A3EB2"/>
    <w:rsid w:val="008A4044"/>
    <w:rsid w:val="008B0896"/>
    <w:rsid w:val="008B24C0"/>
    <w:rsid w:val="008B555B"/>
    <w:rsid w:val="008B55E0"/>
    <w:rsid w:val="008B655C"/>
    <w:rsid w:val="008C1C39"/>
    <w:rsid w:val="008C26E7"/>
    <w:rsid w:val="008C415E"/>
    <w:rsid w:val="008C5196"/>
    <w:rsid w:val="008C5400"/>
    <w:rsid w:val="008C6744"/>
    <w:rsid w:val="008C7F78"/>
    <w:rsid w:val="008D2D9B"/>
    <w:rsid w:val="008D33EF"/>
    <w:rsid w:val="008D3A44"/>
    <w:rsid w:val="008D4290"/>
    <w:rsid w:val="008D4E44"/>
    <w:rsid w:val="008D74F6"/>
    <w:rsid w:val="008D75B3"/>
    <w:rsid w:val="008E05DC"/>
    <w:rsid w:val="008E5C3D"/>
    <w:rsid w:val="008E68E6"/>
    <w:rsid w:val="008E69B3"/>
    <w:rsid w:val="008E7095"/>
    <w:rsid w:val="008E7DB8"/>
    <w:rsid w:val="008F0253"/>
    <w:rsid w:val="008F0D79"/>
    <w:rsid w:val="008F152D"/>
    <w:rsid w:val="008F203C"/>
    <w:rsid w:val="008F68C5"/>
    <w:rsid w:val="00900864"/>
    <w:rsid w:val="00900B0F"/>
    <w:rsid w:val="00902DC8"/>
    <w:rsid w:val="0090398F"/>
    <w:rsid w:val="00903A11"/>
    <w:rsid w:val="00903BE0"/>
    <w:rsid w:val="009051D4"/>
    <w:rsid w:val="009064E6"/>
    <w:rsid w:val="00906CBE"/>
    <w:rsid w:val="009077D3"/>
    <w:rsid w:val="00907D8F"/>
    <w:rsid w:val="00910A70"/>
    <w:rsid w:val="00910B46"/>
    <w:rsid w:val="00910E39"/>
    <w:rsid w:val="00913B5C"/>
    <w:rsid w:val="00914561"/>
    <w:rsid w:val="00914E3D"/>
    <w:rsid w:val="009168D6"/>
    <w:rsid w:val="00916D99"/>
    <w:rsid w:val="009203C6"/>
    <w:rsid w:val="00920A1E"/>
    <w:rsid w:val="00921B9A"/>
    <w:rsid w:val="00921DA7"/>
    <w:rsid w:val="00921E5C"/>
    <w:rsid w:val="00922941"/>
    <w:rsid w:val="00922D42"/>
    <w:rsid w:val="00923BFC"/>
    <w:rsid w:val="009274A0"/>
    <w:rsid w:val="00930745"/>
    <w:rsid w:val="00933680"/>
    <w:rsid w:val="00936215"/>
    <w:rsid w:val="009400CB"/>
    <w:rsid w:val="00941678"/>
    <w:rsid w:val="00943FD7"/>
    <w:rsid w:val="00944629"/>
    <w:rsid w:val="009453A6"/>
    <w:rsid w:val="00950A63"/>
    <w:rsid w:val="00950AAB"/>
    <w:rsid w:val="00952291"/>
    <w:rsid w:val="0095284F"/>
    <w:rsid w:val="0095383C"/>
    <w:rsid w:val="00953C85"/>
    <w:rsid w:val="00953EEB"/>
    <w:rsid w:val="009542CA"/>
    <w:rsid w:val="00957CFD"/>
    <w:rsid w:val="0096285F"/>
    <w:rsid w:val="0096292D"/>
    <w:rsid w:val="00964CBD"/>
    <w:rsid w:val="009653BB"/>
    <w:rsid w:val="00971387"/>
    <w:rsid w:val="00973910"/>
    <w:rsid w:val="0097401D"/>
    <w:rsid w:val="00974D14"/>
    <w:rsid w:val="00975648"/>
    <w:rsid w:val="00976000"/>
    <w:rsid w:val="00977D5E"/>
    <w:rsid w:val="009809CF"/>
    <w:rsid w:val="0098158A"/>
    <w:rsid w:val="00983CA2"/>
    <w:rsid w:val="00984409"/>
    <w:rsid w:val="00984D77"/>
    <w:rsid w:val="009866E1"/>
    <w:rsid w:val="0098740D"/>
    <w:rsid w:val="00987991"/>
    <w:rsid w:val="00987E49"/>
    <w:rsid w:val="00991715"/>
    <w:rsid w:val="00992376"/>
    <w:rsid w:val="00992500"/>
    <w:rsid w:val="00992942"/>
    <w:rsid w:val="009932C5"/>
    <w:rsid w:val="00993355"/>
    <w:rsid w:val="009934EB"/>
    <w:rsid w:val="009950A8"/>
    <w:rsid w:val="0099570E"/>
    <w:rsid w:val="00996F99"/>
    <w:rsid w:val="00997B2B"/>
    <w:rsid w:val="00997BE5"/>
    <w:rsid w:val="009A0F9E"/>
    <w:rsid w:val="009A6CC3"/>
    <w:rsid w:val="009A6F0F"/>
    <w:rsid w:val="009B0B8F"/>
    <w:rsid w:val="009B13FC"/>
    <w:rsid w:val="009B1760"/>
    <w:rsid w:val="009B2049"/>
    <w:rsid w:val="009B5978"/>
    <w:rsid w:val="009B5B2D"/>
    <w:rsid w:val="009B7E19"/>
    <w:rsid w:val="009C2F25"/>
    <w:rsid w:val="009C338F"/>
    <w:rsid w:val="009C3D46"/>
    <w:rsid w:val="009C5071"/>
    <w:rsid w:val="009D0431"/>
    <w:rsid w:val="009D05B1"/>
    <w:rsid w:val="009D0BF3"/>
    <w:rsid w:val="009D0C04"/>
    <w:rsid w:val="009D118B"/>
    <w:rsid w:val="009D1332"/>
    <w:rsid w:val="009D143A"/>
    <w:rsid w:val="009D205E"/>
    <w:rsid w:val="009D31D0"/>
    <w:rsid w:val="009D3291"/>
    <w:rsid w:val="009D39CF"/>
    <w:rsid w:val="009D4997"/>
    <w:rsid w:val="009D60BA"/>
    <w:rsid w:val="009D6C3B"/>
    <w:rsid w:val="009E129C"/>
    <w:rsid w:val="009E19FB"/>
    <w:rsid w:val="009E4C1C"/>
    <w:rsid w:val="009E4D26"/>
    <w:rsid w:val="009E6F76"/>
    <w:rsid w:val="009E6FFB"/>
    <w:rsid w:val="009E7406"/>
    <w:rsid w:val="009F118E"/>
    <w:rsid w:val="009F28A7"/>
    <w:rsid w:val="009F3454"/>
    <w:rsid w:val="009F43DD"/>
    <w:rsid w:val="009F64B5"/>
    <w:rsid w:val="00A0128E"/>
    <w:rsid w:val="00A028F4"/>
    <w:rsid w:val="00A02DC8"/>
    <w:rsid w:val="00A03E33"/>
    <w:rsid w:val="00A05332"/>
    <w:rsid w:val="00A05750"/>
    <w:rsid w:val="00A05AEA"/>
    <w:rsid w:val="00A05F7A"/>
    <w:rsid w:val="00A06583"/>
    <w:rsid w:val="00A10C7A"/>
    <w:rsid w:val="00A11395"/>
    <w:rsid w:val="00A113E5"/>
    <w:rsid w:val="00A138ED"/>
    <w:rsid w:val="00A14458"/>
    <w:rsid w:val="00A156B4"/>
    <w:rsid w:val="00A16653"/>
    <w:rsid w:val="00A17ECB"/>
    <w:rsid w:val="00A202FC"/>
    <w:rsid w:val="00A22CF7"/>
    <w:rsid w:val="00A24237"/>
    <w:rsid w:val="00A24E3C"/>
    <w:rsid w:val="00A25731"/>
    <w:rsid w:val="00A25D35"/>
    <w:rsid w:val="00A270E9"/>
    <w:rsid w:val="00A27906"/>
    <w:rsid w:val="00A27AFA"/>
    <w:rsid w:val="00A30427"/>
    <w:rsid w:val="00A30F16"/>
    <w:rsid w:val="00A32778"/>
    <w:rsid w:val="00A32897"/>
    <w:rsid w:val="00A36749"/>
    <w:rsid w:val="00A414A4"/>
    <w:rsid w:val="00A43F57"/>
    <w:rsid w:val="00A44509"/>
    <w:rsid w:val="00A47254"/>
    <w:rsid w:val="00A47BEF"/>
    <w:rsid w:val="00A50538"/>
    <w:rsid w:val="00A52570"/>
    <w:rsid w:val="00A52650"/>
    <w:rsid w:val="00A549D6"/>
    <w:rsid w:val="00A55DD6"/>
    <w:rsid w:val="00A575F3"/>
    <w:rsid w:val="00A60755"/>
    <w:rsid w:val="00A61080"/>
    <w:rsid w:val="00A621D0"/>
    <w:rsid w:val="00A633AB"/>
    <w:rsid w:val="00A63704"/>
    <w:rsid w:val="00A645E9"/>
    <w:rsid w:val="00A66D48"/>
    <w:rsid w:val="00A67298"/>
    <w:rsid w:val="00A7270F"/>
    <w:rsid w:val="00A727C7"/>
    <w:rsid w:val="00A74200"/>
    <w:rsid w:val="00A837DF"/>
    <w:rsid w:val="00A85D92"/>
    <w:rsid w:val="00A9226B"/>
    <w:rsid w:val="00A92875"/>
    <w:rsid w:val="00A95783"/>
    <w:rsid w:val="00A968F8"/>
    <w:rsid w:val="00AA0571"/>
    <w:rsid w:val="00AA2372"/>
    <w:rsid w:val="00AA3954"/>
    <w:rsid w:val="00AA5057"/>
    <w:rsid w:val="00AA5713"/>
    <w:rsid w:val="00AA5E73"/>
    <w:rsid w:val="00AB355A"/>
    <w:rsid w:val="00AC0317"/>
    <w:rsid w:val="00AC1129"/>
    <w:rsid w:val="00AC127C"/>
    <w:rsid w:val="00AC16DE"/>
    <w:rsid w:val="00AC2C32"/>
    <w:rsid w:val="00AC457A"/>
    <w:rsid w:val="00AC5FBA"/>
    <w:rsid w:val="00AD136B"/>
    <w:rsid w:val="00AD1A35"/>
    <w:rsid w:val="00AD1EFA"/>
    <w:rsid w:val="00AD41CF"/>
    <w:rsid w:val="00AD43F2"/>
    <w:rsid w:val="00AE017E"/>
    <w:rsid w:val="00AE0D82"/>
    <w:rsid w:val="00AE2D6A"/>
    <w:rsid w:val="00AE55EB"/>
    <w:rsid w:val="00AE702A"/>
    <w:rsid w:val="00AE75E0"/>
    <w:rsid w:val="00AF04C1"/>
    <w:rsid w:val="00AF0597"/>
    <w:rsid w:val="00AF22B7"/>
    <w:rsid w:val="00AF2633"/>
    <w:rsid w:val="00AF2D15"/>
    <w:rsid w:val="00AF586A"/>
    <w:rsid w:val="00AF76A3"/>
    <w:rsid w:val="00B00547"/>
    <w:rsid w:val="00B00907"/>
    <w:rsid w:val="00B02D65"/>
    <w:rsid w:val="00B048CF"/>
    <w:rsid w:val="00B06371"/>
    <w:rsid w:val="00B06F04"/>
    <w:rsid w:val="00B07704"/>
    <w:rsid w:val="00B11A63"/>
    <w:rsid w:val="00B1234B"/>
    <w:rsid w:val="00B129C1"/>
    <w:rsid w:val="00B130D0"/>
    <w:rsid w:val="00B13F5F"/>
    <w:rsid w:val="00B15045"/>
    <w:rsid w:val="00B15D2B"/>
    <w:rsid w:val="00B16157"/>
    <w:rsid w:val="00B16D19"/>
    <w:rsid w:val="00B2185B"/>
    <w:rsid w:val="00B25C68"/>
    <w:rsid w:val="00B26C36"/>
    <w:rsid w:val="00B30A1D"/>
    <w:rsid w:val="00B30FD6"/>
    <w:rsid w:val="00B31CFA"/>
    <w:rsid w:val="00B337DF"/>
    <w:rsid w:val="00B342BD"/>
    <w:rsid w:val="00B34351"/>
    <w:rsid w:val="00B3454A"/>
    <w:rsid w:val="00B40F5D"/>
    <w:rsid w:val="00B41537"/>
    <w:rsid w:val="00B42044"/>
    <w:rsid w:val="00B4247A"/>
    <w:rsid w:val="00B425E4"/>
    <w:rsid w:val="00B43895"/>
    <w:rsid w:val="00B44C64"/>
    <w:rsid w:val="00B471B0"/>
    <w:rsid w:val="00B52D49"/>
    <w:rsid w:val="00B53168"/>
    <w:rsid w:val="00B5435E"/>
    <w:rsid w:val="00B54E1B"/>
    <w:rsid w:val="00B5689A"/>
    <w:rsid w:val="00B575CC"/>
    <w:rsid w:val="00B60A49"/>
    <w:rsid w:val="00B6154F"/>
    <w:rsid w:val="00B6232C"/>
    <w:rsid w:val="00B62814"/>
    <w:rsid w:val="00B6548B"/>
    <w:rsid w:val="00B65E17"/>
    <w:rsid w:val="00B66DF5"/>
    <w:rsid w:val="00B670BA"/>
    <w:rsid w:val="00B67C88"/>
    <w:rsid w:val="00B70E66"/>
    <w:rsid w:val="00B71A6E"/>
    <w:rsid w:val="00B73FC6"/>
    <w:rsid w:val="00B7424E"/>
    <w:rsid w:val="00B84077"/>
    <w:rsid w:val="00B84533"/>
    <w:rsid w:val="00B84F8E"/>
    <w:rsid w:val="00B85814"/>
    <w:rsid w:val="00B8630D"/>
    <w:rsid w:val="00B86BDB"/>
    <w:rsid w:val="00B92A79"/>
    <w:rsid w:val="00B945B7"/>
    <w:rsid w:val="00BA0366"/>
    <w:rsid w:val="00BA0600"/>
    <w:rsid w:val="00BA16AB"/>
    <w:rsid w:val="00BA2835"/>
    <w:rsid w:val="00BA2C66"/>
    <w:rsid w:val="00BA3A35"/>
    <w:rsid w:val="00BA4E25"/>
    <w:rsid w:val="00BA6EA0"/>
    <w:rsid w:val="00BA75B9"/>
    <w:rsid w:val="00BB1AAA"/>
    <w:rsid w:val="00BB3E28"/>
    <w:rsid w:val="00BB4A0D"/>
    <w:rsid w:val="00BB5BCD"/>
    <w:rsid w:val="00BB783A"/>
    <w:rsid w:val="00BC2392"/>
    <w:rsid w:val="00BC2BDB"/>
    <w:rsid w:val="00BC5FAC"/>
    <w:rsid w:val="00BC60CD"/>
    <w:rsid w:val="00BC7BB6"/>
    <w:rsid w:val="00BD05BE"/>
    <w:rsid w:val="00BD0633"/>
    <w:rsid w:val="00BD1203"/>
    <w:rsid w:val="00BD2956"/>
    <w:rsid w:val="00BD4114"/>
    <w:rsid w:val="00BD4455"/>
    <w:rsid w:val="00BE0A85"/>
    <w:rsid w:val="00BE189C"/>
    <w:rsid w:val="00BE1B1F"/>
    <w:rsid w:val="00BE1FB4"/>
    <w:rsid w:val="00BE39C4"/>
    <w:rsid w:val="00BE3B69"/>
    <w:rsid w:val="00BE43B4"/>
    <w:rsid w:val="00BE4EA4"/>
    <w:rsid w:val="00BE5FF4"/>
    <w:rsid w:val="00BE6238"/>
    <w:rsid w:val="00BF030C"/>
    <w:rsid w:val="00BF118A"/>
    <w:rsid w:val="00BF2696"/>
    <w:rsid w:val="00BF300B"/>
    <w:rsid w:val="00BF3A1F"/>
    <w:rsid w:val="00BF440C"/>
    <w:rsid w:val="00BF5056"/>
    <w:rsid w:val="00BF6E0E"/>
    <w:rsid w:val="00BF75AA"/>
    <w:rsid w:val="00BF7FB6"/>
    <w:rsid w:val="00C00CAD"/>
    <w:rsid w:val="00C04128"/>
    <w:rsid w:val="00C045C1"/>
    <w:rsid w:val="00C071FD"/>
    <w:rsid w:val="00C104AA"/>
    <w:rsid w:val="00C11212"/>
    <w:rsid w:val="00C11580"/>
    <w:rsid w:val="00C12794"/>
    <w:rsid w:val="00C133E6"/>
    <w:rsid w:val="00C138AA"/>
    <w:rsid w:val="00C13DD5"/>
    <w:rsid w:val="00C145AC"/>
    <w:rsid w:val="00C16C62"/>
    <w:rsid w:val="00C1767A"/>
    <w:rsid w:val="00C17D30"/>
    <w:rsid w:val="00C20B20"/>
    <w:rsid w:val="00C21AA7"/>
    <w:rsid w:val="00C2369E"/>
    <w:rsid w:val="00C2640E"/>
    <w:rsid w:val="00C26E4D"/>
    <w:rsid w:val="00C31613"/>
    <w:rsid w:val="00C31EDF"/>
    <w:rsid w:val="00C328ED"/>
    <w:rsid w:val="00C33B60"/>
    <w:rsid w:val="00C3643C"/>
    <w:rsid w:val="00C36459"/>
    <w:rsid w:val="00C36553"/>
    <w:rsid w:val="00C37179"/>
    <w:rsid w:val="00C407F5"/>
    <w:rsid w:val="00C41C7D"/>
    <w:rsid w:val="00C42B14"/>
    <w:rsid w:val="00C43253"/>
    <w:rsid w:val="00C4449E"/>
    <w:rsid w:val="00C44C97"/>
    <w:rsid w:val="00C45345"/>
    <w:rsid w:val="00C476B2"/>
    <w:rsid w:val="00C476CE"/>
    <w:rsid w:val="00C500B2"/>
    <w:rsid w:val="00C51450"/>
    <w:rsid w:val="00C51972"/>
    <w:rsid w:val="00C525F5"/>
    <w:rsid w:val="00C52AB5"/>
    <w:rsid w:val="00C53D8B"/>
    <w:rsid w:val="00C54A8E"/>
    <w:rsid w:val="00C5534D"/>
    <w:rsid w:val="00C56CB3"/>
    <w:rsid w:val="00C56F45"/>
    <w:rsid w:val="00C62265"/>
    <w:rsid w:val="00C642CE"/>
    <w:rsid w:val="00C669AC"/>
    <w:rsid w:val="00C67A5B"/>
    <w:rsid w:val="00C67C7C"/>
    <w:rsid w:val="00C7011F"/>
    <w:rsid w:val="00C71497"/>
    <w:rsid w:val="00C729C7"/>
    <w:rsid w:val="00C74787"/>
    <w:rsid w:val="00C7492A"/>
    <w:rsid w:val="00C74F1A"/>
    <w:rsid w:val="00C752D9"/>
    <w:rsid w:val="00C76056"/>
    <w:rsid w:val="00C76D49"/>
    <w:rsid w:val="00C773B2"/>
    <w:rsid w:val="00C7774E"/>
    <w:rsid w:val="00C81348"/>
    <w:rsid w:val="00C829B2"/>
    <w:rsid w:val="00C84FD0"/>
    <w:rsid w:val="00C876C5"/>
    <w:rsid w:val="00C87B14"/>
    <w:rsid w:val="00C916BA"/>
    <w:rsid w:val="00C91C40"/>
    <w:rsid w:val="00C91F73"/>
    <w:rsid w:val="00C93481"/>
    <w:rsid w:val="00C964F3"/>
    <w:rsid w:val="00C96D20"/>
    <w:rsid w:val="00C96F55"/>
    <w:rsid w:val="00C97FB9"/>
    <w:rsid w:val="00CA0739"/>
    <w:rsid w:val="00CA33DA"/>
    <w:rsid w:val="00CA4914"/>
    <w:rsid w:val="00CA73CB"/>
    <w:rsid w:val="00CB27D3"/>
    <w:rsid w:val="00CB3065"/>
    <w:rsid w:val="00CB3B62"/>
    <w:rsid w:val="00CB43FD"/>
    <w:rsid w:val="00CB4661"/>
    <w:rsid w:val="00CB6183"/>
    <w:rsid w:val="00CB6ACB"/>
    <w:rsid w:val="00CB7639"/>
    <w:rsid w:val="00CB7ECC"/>
    <w:rsid w:val="00CC285A"/>
    <w:rsid w:val="00CC2DB2"/>
    <w:rsid w:val="00CC344E"/>
    <w:rsid w:val="00CC533E"/>
    <w:rsid w:val="00CC54EE"/>
    <w:rsid w:val="00CC5584"/>
    <w:rsid w:val="00CC5873"/>
    <w:rsid w:val="00CC61DD"/>
    <w:rsid w:val="00CC6947"/>
    <w:rsid w:val="00CD039A"/>
    <w:rsid w:val="00CD03B1"/>
    <w:rsid w:val="00CD0D68"/>
    <w:rsid w:val="00CD7AC4"/>
    <w:rsid w:val="00CE1DCB"/>
    <w:rsid w:val="00CF10B6"/>
    <w:rsid w:val="00CF53C0"/>
    <w:rsid w:val="00CF55B9"/>
    <w:rsid w:val="00CF56A4"/>
    <w:rsid w:val="00CF5FBA"/>
    <w:rsid w:val="00D01600"/>
    <w:rsid w:val="00D01DD0"/>
    <w:rsid w:val="00D031FF"/>
    <w:rsid w:val="00D03A67"/>
    <w:rsid w:val="00D051D1"/>
    <w:rsid w:val="00D076F1"/>
    <w:rsid w:val="00D07D31"/>
    <w:rsid w:val="00D116B1"/>
    <w:rsid w:val="00D11EAC"/>
    <w:rsid w:val="00D1682A"/>
    <w:rsid w:val="00D16C83"/>
    <w:rsid w:val="00D20EF6"/>
    <w:rsid w:val="00D24124"/>
    <w:rsid w:val="00D25861"/>
    <w:rsid w:val="00D26E4D"/>
    <w:rsid w:val="00D338C7"/>
    <w:rsid w:val="00D34DA8"/>
    <w:rsid w:val="00D3527B"/>
    <w:rsid w:val="00D369A2"/>
    <w:rsid w:val="00D406D8"/>
    <w:rsid w:val="00D40740"/>
    <w:rsid w:val="00D41879"/>
    <w:rsid w:val="00D41CF7"/>
    <w:rsid w:val="00D434D9"/>
    <w:rsid w:val="00D4582B"/>
    <w:rsid w:val="00D45A5E"/>
    <w:rsid w:val="00D463E4"/>
    <w:rsid w:val="00D4795A"/>
    <w:rsid w:val="00D47FCC"/>
    <w:rsid w:val="00D50443"/>
    <w:rsid w:val="00D549CE"/>
    <w:rsid w:val="00D56504"/>
    <w:rsid w:val="00D572FD"/>
    <w:rsid w:val="00D57382"/>
    <w:rsid w:val="00D6066E"/>
    <w:rsid w:val="00D632F2"/>
    <w:rsid w:val="00D64365"/>
    <w:rsid w:val="00D64CA3"/>
    <w:rsid w:val="00D7325D"/>
    <w:rsid w:val="00D748AC"/>
    <w:rsid w:val="00D74AF6"/>
    <w:rsid w:val="00D75141"/>
    <w:rsid w:val="00D756C9"/>
    <w:rsid w:val="00D821EC"/>
    <w:rsid w:val="00D82E89"/>
    <w:rsid w:val="00D84AE7"/>
    <w:rsid w:val="00D8748E"/>
    <w:rsid w:val="00D9051F"/>
    <w:rsid w:val="00D90CEC"/>
    <w:rsid w:val="00D91B53"/>
    <w:rsid w:val="00D92911"/>
    <w:rsid w:val="00D951FA"/>
    <w:rsid w:val="00D959C7"/>
    <w:rsid w:val="00D95A97"/>
    <w:rsid w:val="00D95DB9"/>
    <w:rsid w:val="00DA1666"/>
    <w:rsid w:val="00DA1ED2"/>
    <w:rsid w:val="00DA2358"/>
    <w:rsid w:val="00DA3156"/>
    <w:rsid w:val="00DA473C"/>
    <w:rsid w:val="00DA4E37"/>
    <w:rsid w:val="00DA508C"/>
    <w:rsid w:val="00DA731C"/>
    <w:rsid w:val="00DA7D2E"/>
    <w:rsid w:val="00DB00D8"/>
    <w:rsid w:val="00DB064A"/>
    <w:rsid w:val="00DB0737"/>
    <w:rsid w:val="00DB26BD"/>
    <w:rsid w:val="00DB3E26"/>
    <w:rsid w:val="00DB463A"/>
    <w:rsid w:val="00DB6C4F"/>
    <w:rsid w:val="00DC06BC"/>
    <w:rsid w:val="00DC0765"/>
    <w:rsid w:val="00DC163A"/>
    <w:rsid w:val="00DC2BE9"/>
    <w:rsid w:val="00DC510D"/>
    <w:rsid w:val="00DC5905"/>
    <w:rsid w:val="00DC6721"/>
    <w:rsid w:val="00DC7690"/>
    <w:rsid w:val="00DC7F6A"/>
    <w:rsid w:val="00DD0C36"/>
    <w:rsid w:val="00DD1029"/>
    <w:rsid w:val="00DD2DC2"/>
    <w:rsid w:val="00DD3A89"/>
    <w:rsid w:val="00DD4A1C"/>
    <w:rsid w:val="00DD5224"/>
    <w:rsid w:val="00DE073E"/>
    <w:rsid w:val="00DE13F1"/>
    <w:rsid w:val="00DE2C0F"/>
    <w:rsid w:val="00DE3384"/>
    <w:rsid w:val="00DE3552"/>
    <w:rsid w:val="00DE3723"/>
    <w:rsid w:val="00DE4BDB"/>
    <w:rsid w:val="00DE52E8"/>
    <w:rsid w:val="00DE7249"/>
    <w:rsid w:val="00DE7B80"/>
    <w:rsid w:val="00DF1291"/>
    <w:rsid w:val="00DF4B16"/>
    <w:rsid w:val="00DF585B"/>
    <w:rsid w:val="00E021BD"/>
    <w:rsid w:val="00E027DA"/>
    <w:rsid w:val="00E04032"/>
    <w:rsid w:val="00E048AE"/>
    <w:rsid w:val="00E053D7"/>
    <w:rsid w:val="00E0685C"/>
    <w:rsid w:val="00E06E20"/>
    <w:rsid w:val="00E071B1"/>
    <w:rsid w:val="00E11F12"/>
    <w:rsid w:val="00E12E90"/>
    <w:rsid w:val="00E149B8"/>
    <w:rsid w:val="00E14D4A"/>
    <w:rsid w:val="00E202A0"/>
    <w:rsid w:val="00E2074E"/>
    <w:rsid w:val="00E208A2"/>
    <w:rsid w:val="00E21286"/>
    <w:rsid w:val="00E22347"/>
    <w:rsid w:val="00E229DC"/>
    <w:rsid w:val="00E22BF4"/>
    <w:rsid w:val="00E2467D"/>
    <w:rsid w:val="00E26B38"/>
    <w:rsid w:val="00E278AF"/>
    <w:rsid w:val="00E30004"/>
    <w:rsid w:val="00E30382"/>
    <w:rsid w:val="00E3050C"/>
    <w:rsid w:val="00E30840"/>
    <w:rsid w:val="00E308DC"/>
    <w:rsid w:val="00E30B6E"/>
    <w:rsid w:val="00E30DA3"/>
    <w:rsid w:val="00E334C3"/>
    <w:rsid w:val="00E3528D"/>
    <w:rsid w:val="00E37FC0"/>
    <w:rsid w:val="00E4017F"/>
    <w:rsid w:val="00E404F5"/>
    <w:rsid w:val="00E429E1"/>
    <w:rsid w:val="00E4322D"/>
    <w:rsid w:val="00E4521A"/>
    <w:rsid w:val="00E465FB"/>
    <w:rsid w:val="00E468C4"/>
    <w:rsid w:val="00E471EA"/>
    <w:rsid w:val="00E475BE"/>
    <w:rsid w:val="00E47A6D"/>
    <w:rsid w:val="00E47BB0"/>
    <w:rsid w:val="00E52EFA"/>
    <w:rsid w:val="00E537BF"/>
    <w:rsid w:val="00E554A4"/>
    <w:rsid w:val="00E55683"/>
    <w:rsid w:val="00E55EBA"/>
    <w:rsid w:val="00E57A6A"/>
    <w:rsid w:val="00E619B5"/>
    <w:rsid w:val="00E620FB"/>
    <w:rsid w:val="00E649F4"/>
    <w:rsid w:val="00E6585C"/>
    <w:rsid w:val="00E6728A"/>
    <w:rsid w:val="00E70F6B"/>
    <w:rsid w:val="00E719F5"/>
    <w:rsid w:val="00E71C40"/>
    <w:rsid w:val="00E7206C"/>
    <w:rsid w:val="00E72190"/>
    <w:rsid w:val="00E725F6"/>
    <w:rsid w:val="00E73D9D"/>
    <w:rsid w:val="00E757C1"/>
    <w:rsid w:val="00E764BD"/>
    <w:rsid w:val="00E76D4E"/>
    <w:rsid w:val="00E770BF"/>
    <w:rsid w:val="00E7763F"/>
    <w:rsid w:val="00E801FB"/>
    <w:rsid w:val="00E810AE"/>
    <w:rsid w:val="00E81C39"/>
    <w:rsid w:val="00E82280"/>
    <w:rsid w:val="00E8278D"/>
    <w:rsid w:val="00E83C7A"/>
    <w:rsid w:val="00E848A5"/>
    <w:rsid w:val="00E8547E"/>
    <w:rsid w:val="00E858D8"/>
    <w:rsid w:val="00E85D17"/>
    <w:rsid w:val="00E85E6E"/>
    <w:rsid w:val="00E86096"/>
    <w:rsid w:val="00E86342"/>
    <w:rsid w:val="00E864CF"/>
    <w:rsid w:val="00E865DD"/>
    <w:rsid w:val="00E87960"/>
    <w:rsid w:val="00E93244"/>
    <w:rsid w:val="00E967FF"/>
    <w:rsid w:val="00E97B3A"/>
    <w:rsid w:val="00EA03A5"/>
    <w:rsid w:val="00EA1281"/>
    <w:rsid w:val="00EA140A"/>
    <w:rsid w:val="00EA18F6"/>
    <w:rsid w:val="00EA37F3"/>
    <w:rsid w:val="00EA3CB2"/>
    <w:rsid w:val="00EA4C4D"/>
    <w:rsid w:val="00EA53C6"/>
    <w:rsid w:val="00EA6F0D"/>
    <w:rsid w:val="00EA7AEA"/>
    <w:rsid w:val="00EB1CDE"/>
    <w:rsid w:val="00EB5A91"/>
    <w:rsid w:val="00EB649B"/>
    <w:rsid w:val="00EB696C"/>
    <w:rsid w:val="00EB7AF4"/>
    <w:rsid w:val="00EC24E0"/>
    <w:rsid w:val="00EC2CB7"/>
    <w:rsid w:val="00EC5B04"/>
    <w:rsid w:val="00ED0C82"/>
    <w:rsid w:val="00ED1C6D"/>
    <w:rsid w:val="00ED3895"/>
    <w:rsid w:val="00ED3937"/>
    <w:rsid w:val="00ED5900"/>
    <w:rsid w:val="00ED725E"/>
    <w:rsid w:val="00EE2563"/>
    <w:rsid w:val="00EE2BC4"/>
    <w:rsid w:val="00EE2D07"/>
    <w:rsid w:val="00EE51CB"/>
    <w:rsid w:val="00EE5F71"/>
    <w:rsid w:val="00EF1356"/>
    <w:rsid w:val="00EF1751"/>
    <w:rsid w:val="00EF2724"/>
    <w:rsid w:val="00EF2A9D"/>
    <w:rsid w:val="00EF2B4C"/>
    <w:rsid w:val="00EF2E4D"/>
    <w:rsid w:val="00EF32A4"/>
    <w:rsid w:val="00EF3861"/>
    <w:rsid w:val="00EF4AFB"/>
    <w:rsid w:val="00EF5DAD"/>
    <w:rsid w:val="00F07302"/>
    <w:rsid w:val="00F07A28"/>
    <w:rsid w:val="00F102C3"/>
    <w:rsid w:val="00F1230C"/>
    <w:rsid w:val="00F13C87"/>
    <w:rsid w:val="00F15442"/>
    <w:rsid w:val="00F17FF5"/>
    <w:rsid w:val="00F20E59"/>
    <w:rsid w:val="00F20F3C"/>
    <w:rsid w:val="00F219F2"/>
    <w:rsid w:val="00F22F07"/>
    <w:rsid w:val="00F23467"/>
    <w:rsid w:val="00F2435A"/>
    <w:rsid w:val="00F24BD2"/>
    <w:rsid w:val="00F24FB2"/>
    <w:rsid w:val="00F25D6F"/>
    <w:rsid w:val="00F2734E"/>
    <w:rsid w:val="00F3053F"/>
    <w:rsid w:val="00F35BC8"/>
    <w:rsid w:val="00F373E8"/>
    <w:rsid w:val="00F37992"/>
    <w:rsid w:val="00F4261C"/>
    <w:rsid w:val="00F42BB8"/>
    <w:rsid w:val="00F4377E"/>
    <w:rsid w:val="00F43BE6"/>
    <w:rsid w:val="00F449F4"/>
    <w:rsid w:val="00F4664E"/>
    <w:rsid w:val="00F50653"/>
    <w:rsid w:val="00F51005"/>
    <w:rsid w:val="00F51379"/>
    <w:rsid w:val="00F513D4"/>
    <w:rsid w:val="00F52AAD"/>
    <w:rsid w:val="00F52E90"/>
    <w:rsid w:val="00F53454"/>
    <w:rsid w:val="00F552E5"/>
    <w:rsid w:val="00F60FCA"/>
    <w:rsid w:val="00F61A0B"/>
    <w:rsid w:val="00F624D2"/>
    <w:rsid w:val="00F63A60"/>
    <w:rsid w:val="00F63D45"/>
    <w:rsid w:val="00F6454A"/>
    <w:rsid w:val="00F6522D"/>
    <w:rsid w:val="00F66712"/>
    <w:rsid w:val="00F66751"/>
    <w:rsid w:val="00F70E56"/>
    <w:rsid w:val="00F719E3"/>
    <w:rsid w:val="00F746C7"/>
    <w:rsid w:val="00F7493F"/>
    <w:rsid w:val="00F74B0B"/>
    <w:rsid w:val="00F75061"/>
    <w:rsid w:val="00F757AB"/>
    <w:rsid w:val="00F81F38"/>
    <w:rsid w:val="00F824C3"/>
    <w:rsid w:val="00F869D7"/>
    <w:rsid w:val="00F9197C"/>
    <w:rsid w:val="00F94010"/>
    <w:rsid w:val="00F94366"/>
    <w:rsid w:val="00F967AC"/>
    <w:rsid w:val="00F971A7"/>
    <w:rsid w:val="00F972CB"/>
    <w:rsid w:val="00F97F30"/>
    <w:rsid w:val="00FA1607"/>
    <w:rsid w:val="00FA1B8D"/>
    <w:rsid w:val="00FA3F45"/>
    <w:rsid w:val="00FA43D9"/>
    <w:rsid w:val="00FA4574"/>
    <w:rsid w:val="00FA641C"/>
    <w:rsid w:val="00FA7529"/>
    <w:rsid w:val="00FA7CA8"/>
    <w:rsid w:val="00FB2279"/>
    <w:rsid w:val="00FB2EEF"/>
    <w:rsid w:val="00FB707D"/>
    <w:rsid w:val="00FC05AA"/>
    <w:rsid w:val="00FC128D"/>
    <w:rsid w:val="00FC201E"/>
    <w:rsid w:val="00FC2ECB"/>
    <w:rsid w:val="00FC3289"/>
    <w:rsid w:val="00FC4660"/>
    <w:rsid w:val="00FC4AC1"/>
    <w:rsid w:val="00FC5483"/>
    <w:rsid w:val="00FC58E6"/>
    <w:rsid w:val="00FC5B46"/>
    <w:rsid w:val="00FC772D"/>
    <w:rsid w:val="00FC77F2"/>
    <w:rsid w:val="00FC7A8B"/>
    <w:rsid w:val="00FC7CC0"/>
    <w:rsid w:val="00FC7ECC"/>
    <w:rsid w:val="00FD018C"/>
    <w:rsid w:val="00FD1A33"/>
    <w:rsid w:val="00FD21F1"/>
    <w:rsid w:val="00FD43F6"/>
    <w:rsid w:val="00FD4E47"/>
    <w:rsid w:val="00FD5688"/>
    <w:rsid w:val="00FD571C"/>
    <w:rsid w:val="00FD5FC7"/>
    <w:rsid w:val="00FE0C7B"/>
    <w:rsid w:val="00FE114E"/>
    <w:rsid w:val="00FE1553"/>
    <w:rsid w:val="00FE2938"/>
    <w:rsid w:val="00FE2988"/>
    <w:rsid w:val="00FE2DF6"/>
    <w:rsid w:val="00FE3C3E"/>
    <w:rsid w:val="00FE434F"/>
    <w:rsid w:val="00FE5142"/>
    <w:rsid w:val="00FE637F"/>
    <w:rsid w:val="00FF047D"/>
    <w:rsid w:val="00FF0F3D"/>
    <w:rsid w:val="00FF2BC0"/>
    <w:rsid w:val="00FF3793"/>
    <w:rsid w:val="00FF420A"/>
    <w:rsid w:val="00FF5382"/>
    <w:rsid w:val="00FF5780"/>
    <w:rsid w:val="00FF5E6A"/>
    <w:rsid w:val="00FF7B7D"/>
    <w:rsid w:val="00FF7BA8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85372"/>
  <w15:chartTrackingRefBased/>
  <w15:docId w15:val="{7996C1B6-88B5-4520-96CF-F667A857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0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1" w:qFormat="1"/>
    <w:lsdException w:name="Emphasis" w:semiHidden="1" w:uiPriority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3065"/>
    <w:pPr>
      <w:spacing w:after="120" w:line="295" w:lineRule="atLeast"/>
    </w:pPr>
    <w:rPr>
      <w:rFonts w:ascii="Bosch Office Sans" w:hAnsi="Bosch Office Sans" w:cs="Arial"/>
      <w:sz w:val="22"/>
      <w:szCs w:val="22"/>
      <w:lang w:val="en-GB"/>
    </w:rPr>
  </w:style>
  <w:style w:type="paragraph" w:styleId="1">
    <w:name w:val="heading 1"/>
    <w:basedOn w:val="a0"/>
    <w:next w:val="a0"/>
    <w:link w:val="10"/>
    <w:qFormat/>
    <w:pPr>
      <w:keepNext/>
      <w:numPr>
        <w:numId w:val="21"/>
      </w:numPr>
      <w:tabs>
        <w:tab w:val="left" w:pos="437"/>
      </w:tabs>
      <w:spacing w:before="240"/>
      <w:ind w:left="437" w:hanging="437"/>
      <w:outlineLvl w:val="0"/>
    </w:pPr>
    <w:rPr>
      <w:b/>
      <w:bCs/>
      <w:kern w:val="32"/>
      <w:szCs w:val="32"/>
      <w:lang w:val="de-DE" w:eastAsia="en-US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tabs>
        <w:tab w:val="clear" w:pos="437"/>
        <w:tab w:val="left" w:pos="624"/>
      </w:tabs>
      <w:ind w:left="624" w:hanging="624"/>
      <w:outlineLvl w:val="1"/>
    </w:pPr>
  </w:style>
  <w:style w:type="paragraph" w:styleId="3">
    <w:name w:val="heading 3"/>
    <w:basedOn w:val="2"/>
    <w:next w:val="a0"/>
    <w:link w:val="31"/>
    <w:qFormat/>
    <w:rsid w:val="008B555B"/>
    <w:pPr>
      <w:numPr>
        <w:ilvl w:val="2"/>
      </w:numPr>
      <w:tabs>
        <w:tab w:val="clear" w:pos="624"/>
        <w:tab w:val="left" w:pos="754"/>
      </w:tabs>
      <w:ind w:left="1905" w:hanging="1905"/>
      <w:outlineLvl w:val="2"/>
    </w:pPr>
  </w:style>
  <w:style w:type="paragraph" w:styleId="4">
    <w:name w:val="heading 4"/>
    <w:basedOn w:val="3"/>
    <w:next w:val="a0"/>
    <w:link w:val="41"/>
    <w:qFormat/>
    <w:rsid w:val="007B301B"/>
    <w:pPr>
      <w:numPr>
        <w:ilvl w:val="3"/>
      </w:numPr>
      <w:tabs>
        <w:tab w:val="clear" w:pos="754"/>
      </w:tabs>
      <w:ind w:left="567" w:hanging="567"/>
      <w:outlineLvl w:val="3"/>
    </w:pPr>
  </w:style>
  <w:style w:type="paragraph" w:styleId="5">
    <w:name w:val="heading 5"/>
    <w:basedOn w:val="4"/>
    <w:next w:val="a0"/>
    <w:link w:val="50"/>
    <w:qFormat/>
    <w:pPr>
      <w:numPr>
        <w:ilvl w:val="4"/>
      </w:numPr>
      <w:tabs>
        <w:tab w:val="left" w:pos="1128"/>
      </w:tabs>
      <w:ind w:left="1128" w:hanging="1128"/>
      <w:outlineLvl w:val="4"/>
    </w:pPr>
  </w:style>
  <w:style w:type="paragraph" w:styleId="6">
    <w:name w:val="heading 6"/>
    <w:basedOn w:val="5"/>
    <w:next w:val="a0"/>
    <w:link w:val="60"/>
    <w:qFormat/>
    <w:pPr>
      <w:numPr>
        <w:ilvl w:val="5"/>
      </w:numPr>
      <w:tabs>
        <w:tab w:val="clear" w:pos="1128"/>
      </w:tabs>
      <w:ind w:left="1303" w:hanging="1303"/>
      <w:outlineLvl w:val="5"/>
    </w:pPr>
  </w:style>
  <w:style w:type="paragraph" w:styleId="7">
    <w:name w:val="heading 7"/>
    <w:basedOn w:val="6"/>
    <w:next w:val="a0"/>
    <w:link w:val="70"/>
    <w:qFormat/>
    <w:pPr>
      <w:numPr>
        <w:ilvl w:val="6"/>
      </w:numPr>
      <w:tabs>
        <w:tab w:val="left" w:pos="1478"/>
      </w:tabs>
      <w:ind w:left="1478" w:hanging="1478"/>
      <w:outlineLvl w:val="6"/>
    </w:pPr>
  </w:style>
  <w:style w:type="paragraph" w:styleId="8">
    <w:name w:val="heading 8"/>
    <w:basedOn w:val="7"/>
    <w:next w:val="a0"/>
    <w:link w:val="80"/>
    <w:qFormat/>
    <w:pPr>
      <w:numPr>
        <w:ilvl w:val="7"/>
      </w:numPr>
      <w:tabs>
        <w:tab w:val="clear" w:pos="1478"/>
        <w:tab w:val="left" w:pos="1653"/>
      </w:tabs>
      <w:ind w:left="1653" w:hanging="1653"/>
      <w:outlineLvl w:val="7"/>
    </w:pPr>
  </w:style>
  <w:style w:type="paragraph" w:styleId="9">
    <w:name w:val="heading 9"/>
    <w:basedOn w:val="1"/>
    <w:next w:val="a0"/>
    <w:link w:val="90"/>
    <w:qFormat/>
    <w:pPr>
      <w:numPr>
        <w:numId w:val="0"/>
      </w:numPr>
      <w:spacing w:after="24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Pr>
      <w:rFonts w:ascii="Bosch Office Sans" w:hAnsi="Bosch Office Sans" w:cs="Arial"/>
      <w:b/>
      <w:bCs/>
      <w:kern w:val="32"/>
      <w:sz w:val="22"/>
      <w:szCs w:val="32"/>
      <w:lang w:eastAsia="en-US"/>
    </w:rPr>
  </w:style>
  <w:style w:type="character" w:customStyle="1" w:styleId="20">
    <w:name w:val="标题 2 字符"/>
    <w:basedOn w:val="a1"/>
    <w:link w:val="2"/>
    <w:rPr>
      <w:rFonts w:ascii="Bosch Office Sans" w:hAnsi="Bosch Office Sans" w:cs="Arial"/>
      <w:b/>
      <w:bCs/>
      <w:kern w:val="32"/>
      <w:sz w:val="22"/>
      <w:szCs w:val="32"/>
      <w:lang w:eastAsia="en-US"/>
    </w:rPr>
  </w:style>
  <w:style w:type="character" w:customStyle="1" w:styleId="31">
    <w:name w:val="标题 3 字符"/>
    <w:basedOn w:val="a1"/>
    <w:link w:val="3"/>
    <w:rsid w:val="008B555B"/>
    <w:rPr>
      <w:rFonts w:ascii="Bosch Office Sans" w:hAnsi="Bosch Office Sans" w:cs="Arial"/>
      <w:b/>
      <w:bCs/>
      <w:kern w:val="32"/>
      <w:sz w:val="22"/>
      <w:szCs w:val="32"/>
      <w:lang w:eastAsia="en-US"/>
    </w:rPr>
  </w:style>
  <w:style w:type="character" w:customStyle="1" w:styleId="41">
    <w:name w:val="标题 4 字符"/>
    <w:basedOn w:val="a1"/>
    <w:link w:val="4"/>
    <w:rsid w:val="007B301B"/>
    <w:rPr>
      <w:rFonts w:ascii="Bosch Office Sans" w:hAnsi="Bosch Office Sans" w:cs="Arial"/>
      <w:b/>
      <w:bCs/>
      <w:kern w:val="32"/>
      <w:sz w:val="22"/>
      <w:szCs w:val="32"/>
      <w:lang w:eastAsia="en-US"/>
    </w:rPr>
  </w:style>
  <w:style w:type="character" w:customStyle="1" w:styleId="50">
    <w:name w:val="标题 5 字符"/>
    <w:basedOn w:val="a1"/>
    <w:link w:val="5"/>
    <w:rPr>
      <w:rFonts w:ascii="Bosch Office Sans" w:hAnsi="Bosch Office Sans" w:cs="Arial"/>
      <w:b/>
      <w:bCs/>
      <w:kern w:val="32"/>
      <w:sz w:val="22"/>
      <w:szCs w:val="32"/>
      <w:lang w:eastAsia="en-US"/>
    </w:rPr>
  </w:style>
  <w:style w:type="character" w:customStyle="1" w:styleId="60">
    <w:name w:val="标题 6 字符"/>
    <w:basedOn w:val="a1"/>
    <w:link w:val="6"/>
    <w:rPr>
      <w:rFonts w:ascii="Bosch Office Sans" w:hAnsi="Bosch Office Sans" w:cs="Arial"/>
      <w:b/>
      <w:bCs/>
      <w:kern w:val="32"/>
      <w:sz w:val="22"/>
      <w:szCs w:val="32"/>
      <w:lang w:eastAsia="en-US"/>
    </w:rPr>
  </w:style>
  <w:style w:type="character" w:customStyle="1" w:styleId="70">
    <w:name w:val="标题 7 字符"/>
    <w:basedOn w:val="a1"/>
    <w:link w:val="7"/>
    <w:rPr>
      <w:rFonts w:ascii="Bosch Office Sans" w:hAnsi="Bosch Office Sans" w:cs="Arial"/>
      <w:b/>
      <w:bCs/>
      <w:kern w:val="32"/>
      <w:sz w:val="22"/>
      <w:szCs w:val="32"/>
      <w:lang w:eastAsia="en-US"/>
    </w:rPr>
  </w:style>
  <w:style w:type="character" w:customStyle="1" w:styleId="80">
    <w:name w:val="标题 8 字符"/>
    <w:basedOn w:val="a1"/>
    <w:link w:val="8"/>
    <w:rPr>
      <w:rFonts w:ascii="Bosch Office Sans" w:hAnsi="Bosch Office Sans" w:cs="Arial"/>
      <w:b/>
      <w:bCs/>
      <w:kern w:val="32"/>
      <w:sz w:val="22"/>
      <w:szCs w:val="32"/>
      <w:lang w:eastAsia="en-US"/>
    </w:rPr>
  </w:style>
  <w:style w:type="character" w:customStyle="1" w:styleId="90">
    <w:name w:val="标题 9 字符"/>
    <w:basedOn w:val="a1"/>
    <w:link w:val="9"/>
    <w:rPr>
      <w:rFonts w:ascii="Bosch Office Sans" w:hAnsi="Bosch Office Sans" w:cs="Arial"/>
      <w:b/>
      <w:bCs/>
      <w:kern w:val="32"/>
      <w:sz w:val="22"/>
      <w:szCs w:val="32"/>
      <w:lang w:eastAsia="en-US"/>
    </w:rPr>
  </w:style>
  <w:style w:type="paragraph" w:styleId="a4">
    <w:name w:val="header"/>
    <w:basedOn w:val="a0"/>
    <w:link w:val="a5"/>
    <w:uiPriority w:val="99"/>
    <w:semiHidden/>
    <w:pPr>
      <w:tabs>
        <w:tab w:val="center" w:pos="4536"/>
        <w:tab w:val="right" w:pos="9072"/>
      </w:tabs>
      <w:spacing w:line="240" w:lineRule="auto"/>
    </w:pPr>
  </w:style>
  <w:style w:type="character" w:customStyle="1" w:styleId="a5">
    <w:name w:val="页眉 字符"/>
    <w:basedOn w:val="a1"/>
    <w:link w:val="a4"/>
    <w:uiPriority w:val="99"/>
    <w:semiHidden/>
    <w:rPr>
      <w:rFonts w:ascii="Bosch Office Sans" w:hAnsi="Bosch Office Sans" w:cs="Arial"/>
      <w:sz w:val="22"/>
      <w:szCs w:val="22"/>
    </w:rPr>
  </w:style>
  <w:style w:type="paragraph" w:styleId="a6">
    <w:name w:val="footer"/>
    <w:basedOn w:val="a0"/>
    <w:link w:val="a7"/>
    <w:uiPriority w:val="99"/>
    <w:semiHidden/>
    <w:pPr>
      <w:tabs>
        <w:tab w:val="center" w:pos="4536"/>
        <w:tab w:val="right" w:pos="9072"/>
      </w:tabs>
      <w:spacing w:line="240" w:lineRule="auto"/>
    </w:pPr>
  </w:style>
  <w:style w:type="character" w:customStyle="1" w:styleId="a7">
    <w:name w:val="页脚 字符"/>
    <w:basedOn w:val="a1"/>
    <w:link w:val="a6"/>
    <w:uiPriority w:val="99"/>
    <w:semiHidden/>
    <w:rPr>
      <w:rFonts w:ascii="Bosch Office Sans" w:hAnsi="Bosch Office Sans" w:cs="Arial"/>
      <w:sz w:val="22"/>
      <w:szCs w:val="22"/>
    </w:rPr>
  </w:style>
  <w:style w:type="table" w:styleId="a8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styleId="aa">
    <w:name w:val="Balloon Text"/>
    <w:basedOn w:val="a0"/>
    <w:link w:val="ab"/>
    <w:uiPriority w:val="99"/>
    <w:semiHidden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Pr>
      <w:rFonts w:ascii="Segoe UI" w:hAnsi="Segoe UI" w:cs="Segoe UI"/>
      <w:sz w:val="18"/>
      <w:szCs w:val="18"/>
    </w:rPr>
  </w:style>
  <w:style w:type="paragraph" w:styleId="TOC">
    <w:name w:val="TOC Heading"/>
    <w:basedOn w:val="1"/>
    <w:next w:val="a0"/>
    <w:uiPriority w:val="39"/>
    <w:qFormat/>
    <w:pPr>
      <w:keepLines/>
      <w:numPr>
        <w:numId w:val="0"/>
      </w:numPr>
      <w:tabs>
        <w:tab w:val="clear" w:pos="43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7D0049" w:themeColor="accent1" w:themeShade="BF"/>
      <w:kern w:val="0"/>
      <w:sz w:val="32"/>
      <w:lang w:eastAsia="de-DE"/>
    </w:rPr>
  </w:style>
  <w:style w:type="paragraph" w:styleId="TOC1">
    <w:name w:val="toc 1"/>
    <w:basedOn w:val="a0"/>
    <w:next w:val="a0"/>
    <w:autoRedefine/>
    <w:uiPriority w:val="39"/>
    <w:pPr>
      <w:tabs>
        <w:tab w:val="right" w:leader="dot" w:pos="9072"/>
      </w:tabs>
      <w:spacing w:after="0"/>
      <w:ind w:left="992" w:hanging="992"/>
    </w:pPr>
  </w:style>
  <w:style w:type="paragraph" w:styleId="TOC2">
    <w:name w:val="toc 2"/>
    <w:basedOn w:val="a0"/>
    <w:next w:val="a0"/>
    <w:autoRedefine/>
    <w:uiPriority w:val="39"/>
    <w:pPr>
      <w:tabs>
        <w:tab w:val="right" w:leader="dot" w:pos="9072"/>
      </w:tabs>
      <w:spacing w:after="0"/>
      <w:ind w:left="992" w:hanging="992"/>
    </w:pPr>
  </w:style>
  <w:style w:type="paragraph" w:styleId="TOC3">
    <w:name w:val="toc 3"/>
    <w:basedOn w:val="a0"/>
    <w:next w:val="a0"/>
    <w:autoRedefine/>
    <w:uiPriority w:val="39"/>
    <w:pPr>
      <w:tabs>
        <w:tab w:val="right" w:leader="dot" w:pos="9072"/>
      </w:tabs>
      <w:spacing w:after="0"/>
      <w:ind w:left="992" w:hanging="992"/>
    </w:pPr>
  </w:style>
  <w:style w:type="character" w:styleId="ac">
    <w:name w:val="Hyperlink"/>
    <w:basedOn w:val="a1"/>
    <w:uiPriority w:val="99"/>
    <w:rPr>
      <w:color w:val="738CB4" w:themeColor="hyperlink"/>
      <w:u w:val="single"/>
    </w:rPr>
  </w:style>
  <w:style w:type="paragraph" w:styleId="TOC4">
    <w:name w:val="toc 4"/>
    <w:basedOn w:val="a0"/>
    <w:next w:val="a0"/>
    <w:autoRedefine/>
    <w:uiPriority w:val="39"/>
    <w:pPr>
      <w:tabs>
        <w:tab w:val="right" w:leader="dot" w:pos="9072"/>
      </w:tabs>
      <w:spacing w:after="0"/>
      <w:ind w:left="992" w:hanging="992"/>
    </w:pPr>
  </w:style>
  <w:style w:type="paragraph" w:styleId="TOC5">
    <w:name w:val="toc 5"/>
    <w:basedOn w:val="a0"/>
    <w:next w:val="a0"/>
    <w:autoRedefine/>
    <w:uiPriority w:val="39"/>
    <w:semiHidden/>
    <w:pPr>
      <w:tabs>
        <w:tab w:val="right" w:leader="dot" w:pos="9072"/>
      </w:tabs>
      <w:spacing w:after="0"/>
      <w:ind w:left="992" w:hanging="992"/>
    </w:pPr>
  </w:style>
  <w:style w:type="paragraph" w:styleId="TOC6">
    <w:name w:val="toc 6"/>
    <w:basedOn w:val="a0"/>
    <w:next w:val="a0"/>
    <w:autoRedefine/>
    <w:uiPriority w:val="39"/>
    <w:semiHidden/>
    <w:pPr>
      <w:tabs>
        <w:tab w:val="right" w:leader="dot" w:pos="9072"/>
      </w:tabs>
      <w:spacing w:after="0"/>
      <w:ind w:left="992" w:hanging="992"/>
    </w:pPr>
  </w:style>
  <w:style w:type="paragraph" w:styleId="TOC7">
    <w:name w:val="toc 7"/>
    <w:basedOn w:val="a0"/>
    <w:next w:val="a0"/>
    <w:autoRedefine/>
    <w:uiPriority w:val="39"/>
    <w:semiHidden/>
    <w:pPr>
      <w:tabs>
        <w:tab w:val="right" w:leader="dot" w:pos="9072"/>
      </w:tabs>
      <w:spacing w:after="0"/>
      <w:ind w:left="992" w:hanging="992"/>
    </w:pPr>
  </w:style>
  <w:style w:type="paragraph" w:styleId="TOC8">
    <w:name w:val="toc 8"/>
    <w:basedOn w:val="a0"/>
    <w:next w:val="a0"/>
    <w:autoRedefine/>
    <w:uiPriority w:val="39"/>
    <w:semiHidden/>
    <w:pPr>
      <w:tabs>
        <w:tab w:val="right" w:leader="dot" w:pos="9072"/>
      </w:tabs>
      <w:spacing w:after="0"/>
      <w:ind w:left="992" w:hanging="992"/>
    </w:pPr>
  </w:style>
  <w:style w:type="paragraph" w:styleId="TOC9">
    <w:name w:val="toc 9"/>
    <w:basedOn w:val="a0"/>
    <w:next w:val="a0"/>
    <w:autoRedefine/>
    <w:uiPriority w:val="39"/>
    <w:pPr>
      <w:tabs>
        <w:tab w:val="right" w:leader="dot" w:pos="9072"/>
      </w:tabs>
      <w:spacing w:after="0"/>
    </w:pPr>
  </w:style>
  <w:style w:type="paragraph" w:styleId="ad">
    <w:name w:val="List Paragraph"/>
    <w:basedOn w:val="a0"/>
    <w:uiPriority w:val="34"/>
    <w:qFormat/>
    <w:pPr>
      <w:ind w:left="720"/>
      <w:contextualSpacing/>
    </w:pPr>
  </w:style>
  <w:style w:type="numbering" w:customStyle="1" w:styleId="BoschBulletedList">
    <w:name w:val="BoschBulletedList"/>
    <w:basedOn w:val="a3"/>
    <w:pPr>
      <w:numPr>
        <w:numId w:val="13"/>
      </w:numPr>
    </w:pPr>
  </w:style>
  <w:style w:type="paragraph" w:styleId="ae">
    <w:name w:val="caption"/>
    <w:basedOn w:val="a0"/>
    <w:next w:val="a0"/>
    <w:unhideWhenUsed/>
    <w:qFormat/>
    <w:rsid w:val="00321993"/>
    <w:pPr>
      <w:spacing w:after="200" w:line="240" w:lineRule="auto"/>
    </w:pPr>
    <w:rPr>
      <w:i/>
      <w:iCs/>
      <w:color w:val="999FA6" w:themeColor="text2"/>
      <w:sz w:val="18"/>
      <w:szCs w:val="18"/>
    </w:rPr>
  </w:style>
  <w:style w:type="character" w:styleId="af">
    <w:name w:val="Unresolved Mention"/>
    <w:basedOn w:val="a1"/>
    <w:uiPriority w:val="99"/>
    <w:semiHidden/>
    <w:unhideWhenUsed/>
    <w:rsid w:val="00894FC1"/>
    <w:rPr>
      <w:color w:val="605E5C"/>
      <w:shd w:val="clear" w:color="auto" w:fill="E1DFDD"/>
    </w:rPr>
  </w:style>
  <w:style w:type="character" w:styleId="af0">
    <w:name w:val="FollowedHyperlink"/>
    <w:basedOn w:val="a1"/>
    <w:uiPriority w:val="99"/>
    <w:semiHidden/>
    <w:rsid w:val="00987991"/>
    <w:rPr>
      <w:color w:val="B0BBD0" w:themeColor="followedHyperlink"/>
      <w:u w:val="single"/>
    </w:rPr>
  </w:style>
  <w:style w:type="paragraph" w:customStyle="1" w:styleId="a">
    <w:name w:val="二级标题"/>
    <w:basedOn w:val="2"/>
    <w:rsid w:val="00597EA2"/>
    <w:pPr>
      <w:keepLines/>
      <w:numPr>
        <w:numId w:val="32"/>
      </w:numPr>
      <w:tabs>
        <w:tab w:val="clear" w:pos="624"/>
        <w:tab w:val="num" w:pos="360"/>
      </w:tabs>
      <w:spacing w:before="0" w:after="0" w:line="240" w:lineRule="auto"/>
      <w:ind w:firstLine="200"/>
    </w:pPr>
    <w:rPr>
      <w:rFonts w:ascii="Times New Roman" w:hAnsi="Times New Roman" w:cs="Times New Roman"/>
      <w:kern w:val="2"/>
      <w:sz w:val="28"/>
      <w:lang w:val="en-US" w:eastAsia="zh-CN"/>
    </w:rPr>
  </w:style>
  <w:style w:type="paragraph" w:customStyle="1" w:styleId="30">
    <w:name w:val="3级标题"/>
    <w:basedOn w:val="3"/>
    <w:next w:val="a0"/>
    <w:link w:val="32"/>
    <w:qFormat/>
    <w:rsid w:val="00597EA2"/>
    <w:pPr>
      <w:keepLines/>
      <w:numPr>
        <w:numId w:val="32"/>
      </w:numPr>
      <w:tabs>
        <w:tab w:val="clear" w:pos="754"/>
      </w:tabs>
      <w:spacing w:before="120" w:line="240" w:lineRule="auto"/>
    </w:pPr>
    <w:rPr>
      <w:color w:val="530030" w:themeColor="accent1" w:themeShade="7F"/>
      <w:kern w:val="2"/>
      <w:sz w:val="28"/>
      <w:lang w:val="en-US" w:eastAsia="zh-CN"/>
    </w:rPr>
  </w:style>
  <w:style w:type="paragraph" w:customStyle="1" w:styleId="40">
    <w:name w:val="4级标题"/>
    <w:basedOn w:val="4"/>
    <w:next w:val="a0"/>
    <w:qFormat/>
    <w:rsid w:val="00597EA2"/>
    <w:pPr>
      <w:keepLines/>
      <w:widowControl w:val="0"/>
      <w:numPr>
        <w:numId w:val="32"/>
      </w:numPr>
      <w:tabs>
        <w:tab w:val="num" w:pos="360"/>
      </w:tabs>
      <w:spacing w:before="120" w:line="240" w:lineRule="auto"/>
      <w:ind w:rightChars="100" w:right="100" w:firstLine="200"/>
      <w:jc w:val="both"/>
    </w:pPr>
    <w:rPr>
      <w:rFonts w:ascii="Times New Roman" w:eastAsiaTheme="majorEastAsia" w:hAnsi="Times New Roman" w:cstheme="majorBidi"/>
      <w:kern w:val="2"/>
      <w:sz w:val="28"/>
      <w:szCs w:val="28"/>
      <w:lang w:val="en-US" w:eastAsia="zh-CN"/>
    </w:rPr>
  </w:style>
  <w:style w:type="character" w:customStyle="1" w:styleId="32">
    <w:name w:val="3级标题 字符"/>
    <w:basedOn w:val="31"/>
    <w:link w:val="30"/>
    <w:rsid w:val="00597EA2"/>
    <w:rPr>
      <w:rFonts w:ascii="Bosch Office Sans" w:hAnsi="Bosch Office Sans" w:cs="Arial"/>
      <w:b/>
      <w:bCs/>
      <w:color w:val="530030" w:themeColor="accent1" w:themeShade="7F"/>
      <w:kern w:val="2"/>
      <w:sz w:val="28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package" Target="embeddings/Microsoft_Visio_Drawing.vsdx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HC1WX\AppData\Local\s.a.x.%20Software%20GmbH\MasterLayout\cache\template\RBOZAW00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FB808534774698B89E38A243895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D9989-0B46-454D-8A4C-AFDADA4DFD95}"/>
      </w:docPartPr>
      <w:docPartBody>
        <w:p w:rsidR="00195D58" w:rsidRDefault="00000000">
          <w:pPr>
            <w:pStyle w:val="46FB808534774698B89E38A243895352"/>
          </w:pPr>
          <w:r>
            <w:rPr>
              <w:rStyle w:val="a3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sch Office Sans"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83"/>
    <w:rsid w:val="00195D58"/>
    <w:rsid w:val="00330810"/>
    <w:rsid w:val="003B6E08"/>
    <w:rsid w:val="00497B7E"/>
    <w:rsid w:val="007A6083"/>
    <w:rsid w:val="007C105A"/>
    <w:rsid w:val="00E653E2"/>
    <w:rsid w:val="00FE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6FB808534774698B89E38A243895352">
    <w:name w:val="46FB808534774698B89E38A2438953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sch">
      <a:dk1>
        <a:srgbClr val="000000"/>
      </a:dk1>
      <a:lt1>
        <a:srgbClr val="FFFFFF"/>
      </a:lt1>
      <a:dk2>
        <a:srgbClr val="999FA6"/>
      </a:dk2>
      <a:lt2>
        <a:srgbClr val="D7D7D7"/>
      </a:lt2>
      <a:accent1>
        <a:srgbClr val="A80163"/>
      </a:accent1>
      <a:accent2>
        <a:srgbClr val="3F136C"/>
      </a:accent2>
      <a:accent3>
        <a:srgbClr val="08427E"/>
      </a:accent3>
      <a:accent4>
        <a:srgbClr val="0E78C5"/>
      </a:accent4>
      <a:accent5>
        <a:srgbClr val="1399A0"/>
      </a:accent5>
      <a:accent6>
        <a:srgbClr val="67B419"/>
      </a:accent6>
      <a:hlink>
        <a:srgbClr val="738CB4"/>
      </a:hlink>
      <a:folHlink>
        <a:srgbClr val="B0BBD0"/>
      </a:folHlink>
    </a:clrScheme>
    <a:fontScheme name="Bosch">
      <a:majorFont>
        <a:latin typeface="Bosch Office Sans"/>
        <a:ea typeface=""/>
        <a:cs typeface=""/>
      </a:majorFont>
      <a:minorFont>
        <a:latin typeface="Bosch Office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axML>
  <saxMLTemplate>RBOZAW00</saxMLTemplate>
  <Variablen>
    <Variable>
      <Name>dyn_date</Name>
      <OrgInhalt>$month_12_short$ 12, 2023</OrgInhalt>
      <Wert>$month_12_short$ 12, 2023</Wert>
      <Platzhalter>False</Platzhalter>
      <DocDatenDialog>True</DocDatenDialog>
      <Label>Date:</Label>
      <FrageVar>False</FrageVar>
      <Prefix/>
      <Suffix/>
      <WegfallVar/>
      <MussFeld>False</MussFeld>
      <InDokument>True</InDokument>
      <Reihenfolge>1</Reihenfolge>
    </Variable>
    <Variable>
      <Name>regulation_category</Name>
      <OrgInhalt>C-Directive</OrgInhalt>
      <Wert>C-Directive</Wert>
      <Platzhalter>False</Platzhalter>
      <DocDatenDialog>True</DocDatenDialog>
      <Label>Regulation category:</Label>
      <FrageVar>False</FrageVar>
      <Prefix/>
      <Suffix/>
      <WegfallVar/>
      <MussFeld>False</MussFeld>
      <InDokument>True</InDokument>
      <Reihenfolge>2</Reihenfolge>
    </Variable>
    <Variable>
      <Name>amendment</Name>
      <OrgInhalt/>
      <Wert/>
      <Platzhalter>False</Platzhalter>
      <DocDatenDialog>True</DocDatenDialog>
      <Label>Issue/Amendment:</Label>
      <FrageVar>False</FrageVar>
      <Prefix/>
      <Suffix/>
      <WegfallVar/>
      <MussFeld>False</MussFeld>
      <InDokument>True</InDokument>
      <Reihenfolge>3</Reihenfolge>
    </Variable>
    <Variable>
      <Name>topic</Name>
      <OrgInhalt/>
      <Wert/>
      <Platzhalter>False</Platzhalter>
      <DocDatenDialog>True</DocDatenDialog>
      <Label>Topic:</Label>
      <FrageVar>False</FrageVar>
      <Prefix/>
      <Suffix/>
      <MaxZeilen>3</MaxZeilen>
      <WegfallVar/>
      <MussFeld>False</MussFeld>
      <InDokument>True</InDokument>
      <Reihenfolge>4</Reihenfolge>
    </Variable>
    <Variable>
      <Name>departmentshort</Name>
      <OrgInhalt>CN/ESC-EPA2</OrgInhalt>
      <Wert>CN/ESC-EPA2</Wert>
      <Platzhalter>False</Platzhalter>
      <DocDatenDialog>True</DocDatenDialog>
      <Label>Responsible:</Label>
      <FrageVar>False</FrageVar>
      <Prefix/>
      <Suffix/>
      <WegfallVar/>
      <MussFeld>False</MussFeld>
      <InDokument>True</InDokument>
      <Reihenfolge>5</Reihenfolge>
    </Variable>
    <Variable>
      <Name>username</Name>
      <OrgInhalt>Cheng QIAN</OrgInhalt>
      <Wert>Cheng QIAN</Wert>
      <Platzhalter>False</Platzhalter>
      <DocDatenDialog>True</DocDatenDialog>
      <Label>Author:</Label>
      <FrageVar>False</FrageVar>
      <Prefix/>
      <Suffix/>
      <WegfallVar/>
      <MussFeld>False</MussFeld>
      <InDokument>True</InDokument>
      <Reihenfolge>6</Reihenfolge>
    </Variable>
    <Variable>
      <Name>additionalnote</Name>
      <OrgInhalt/>
      <Wert/>
      <Platzhalter>False</Platzhalter>
      <DocDatenDialog>True</DocDatenDialog>
      <Label>Additional note:</Label>
      <FrageVar>False</FrageVar>
      <Prefix/>
      <Suffix/>
      <WegfallVar/>
      <MussFeld>False</MussFeld>
      <InDokument>True</InDokument>
      <Reihenfolge>7</Reihenfolge>
    </Variable>
  </Variablen>
</sa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B5C08-C433-4899-BE59-F13951AB777C}">
  <ds:schemaRefs/>
</ds:datastoreItem>
</file>

<file path=customXml/itemProps2.xml><?xml version="1.0" encoding="utf-8"?>
<ds:datastoreItem xmlns:ds="http://schemas.openxmlformats.org/officeDocument/2006/customXml" ds:itemID="{D18247D7-6B91-4C96-ADE9-789B09255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RBOZAW00_1.dotx</Template>
  <TotalTime>7682</TotalTime>
  <Pages>57</Pages>
  <Words>5740</Words>
  <Characters>32721</Characters>
  <Application>Microsoft Office Word</Application>
  <DocSecurity>0</DocSecurity>
  <Lines>272</Lines>
  <Paragraphs>76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$centralinstruction$</vt:lpstr>
    </vt:vector>
  </TitlesOfParts>
  <Company/>
  <LinksUpToDate>false</LinksUpToDate>
  <CharactersWithSpaces>38385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instruction</dc:title>
  <dc:subject/>
  <dc:creator>QIAN Cheng (BCSC-EPA2)</dc:creator>
  <cp:keywords/>
  <dc:description/>
  <cp:lastModifiedBy>LIN Xiaohu (BCSC-EPA2)</cp:lastModifiedBy>
  <cp:revision>1775</cp:revision>
  <dcterms:created xsi:type="dcterms:W3CDTF">2023-12-12T06:20:00Z</dcterms:created>
  <dcterms:modified xsi:type="dcterms:W3CDTF">2023-12-21T07:04:00Z</dcterms:modified>
</cp:coreProperties>
</file>